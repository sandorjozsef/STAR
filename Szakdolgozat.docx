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165060CB" w:rsidR="004851C7" w:rsidRDefault="004D1E24" w:rsidP="00D429F2">
      <w:pPr>
        <w:pStyle w:val="Cmlapkarstanszk"/>
      </w:pPr>
      <w:fldSimple w:instr=" DOCPROPERTY  Company  \* MERGEFORMAT ">
        <w:r w:rsidR="00FE721A">
          <w:t>Irányítástechnika és Informatika Tanszék</w:t>
        </w:r>
      </w:fldSimple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5CA85BA1" w:rsidR="0063585C" w:rsidRPr="00B50CAA" w:rsidRDefault="004D1E24" w:rsidP="00171054">
      <w:pPr>
        <w:pStyle w:val="Cmlapszerz"/>
      </w:pPr>
      <w:fldSimple w:instr=" AUTHOR  \* MERGEFORMAT ">
        <w:r w:rsidR="00FE721A">
          <w:t>Sándor József</w:t>
        </w:r>
      </w:fldSimple>
    </w:p>
    <w:p w14:paraId="27E9F397" w14:textId="6447D597" w:rsidR="0063585C" w:rsidRPr="00B50CAA" w:rsidRDefault="004D1E24">
      <w:pPr>
        <w:pStyle w:val="Cm"/>
      </w:pPr>
      <w:fldSimple w:instr=" TITLE  \* MERGEFORMAT ">
        <w:r w:rsidR="00FE721A">
          <w:t>In-silico szimulációs keretrendszer megvalósítása Julia környezetben</w:t>
        </w:r>
      </w:fldSimple>
    </w:p>
    <w:p w14:paraId="5532B58E" w14:textId="7062AD0F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6CB692F1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7C2D41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6CB692F1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7C2D41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52770506" w14:textId="1FF44328" w:rsidR="00906B4B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r w:rsidR="00906B4B" w:rsidRPr="00843151">
        <w:rPr>
          <w:rStyle w:val="Hiperhivatkozs"/>
          <w:noProof/>
        </w:rPr>
        <w:fldChar w:fldCharType="begin"/>
      </w:r>
      <w:r w:rsidR="00906B4B" w:rsidRPr="00843151">
        <w:rPr>
          <w:rStyle w:val="Hiperhivatkozs"/>
          <w:noProof/>
        </w:rPr>
        <w:instrText xml:space="preserve"> </w:instrText>
      </w:r>
      <w:r w:rsidR="00906B4B">
        <w:rPr>
          <w:noProof/>
        </w:rPr>
        <w:instrText>HYPERLINK \l "_Toc88423830"</w:instrText>
      </w:r>
      <w:r w:rsidR="00906B4B" w:rsidRPr="00843151">
        <w:rPr>
          <w:rStyle w:val="Hiperhivatkozs"/>
          <w:noProof/>
        </w:rPr>
        <w:instrText xml:space="preserve"> </w:instrText>
      </w:r>
      <w:r w:rsidR="00906B4B" w:rsidRPr="00843151">
        <w:rPr>
          <w:rStyle w:val="Hiperhivatkozs"/>
          <w:noProof/>
        </w:rPr>
      </w:r>
      <w:r w:rsidR="00906B4B" w:rsidRPr="00843151">
        <w:rPr>
          <w:rStyle w:val="Hiperhivatkozs"/>
          <w:noProof/>
        </w:rPr>
        <w:fldChar w:fldCharType="separate"/>
      </w:r>
      <w:r w:rsidR="00906B4B" w:rsidRPr="00843151">
        <w:rPr>
          <w:rStyle w:val="Hiperhivatkozs"/>
          <w:noProof/>
        </w:rPr>
        <w:t>Összefoglaló</w:t>
      </w:r>
      <w:r w:rsidR="00906B4B">
        <w:rPr>
          <w:noProof/>
          <w:webHidden/>
        </w:rPr>
        <w:tab/>
      </w:r>
      <w:r w:rsidR="00906B4B">
        <w:rPr>
          <w:noProof/>
          <w:webHidden/>
        </w:rPr>
        <w:fldChar w:fldCharType="begin"/>
      </w:r>
      <w:r w:rsidR="00906B4B">
        <w:rPr>
          <w:noProof/>
          <w:webHidden/>
        </w:rPr>
        <w:instrText xml:space="preserve"> PAGEREF _Toc88423830 \h </w:instrText>
      </w:r>
      <w:r w:rsidR="00906B4B">
        <w:rPr>
          <w:noProof/>
          <w:webHidden/>
        </w:rPr>
      </w:r>
      <w:r w:rsidR="00906B4B">
        <w:rPr>
          <w:noProof/>
          <w:webHidden/>
        </w:rPr>
        <w:fldChar w:fldCharType="separate"/>
      </w:r>
      <w:r w:rsidR="00906B4B">
        <w:rPr>
          <w:noProof/>
          <w:webHidden/>
        </w:rPr>
        <w:t>6</w:t>
      </w:r>
      <w:r w:rsidR="00906B4B">
        <w:rPr>
          <w:noProof/>
          <w:webHidden/>
        </w:rPr>
        <w:fldChar w:fldCharType="end"/>
      </w:r>
      <w:r w:rsidR="00906B4B" w:rsidRPr="00843151">
        <w:rPr>
          <w:rStyle w:val="Hiperhivatkozs"/>
          <w:noProof/>
        </w:rPr>
        <w:fldChar w:fldCharType="end"/>
      </w:r>
    </w:p>
    <w:p w14:paraId="3B089C8F" w14:textId="1D9211D5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31" w:history="1">
        <w:r w:rsidRPr="00843151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6AF609" w14:textId="2CE2711C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32" w:history="1">
        <w:r w:rsidRPr="00843151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6D9A2D" w14:textId="0C33C685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33" w:history="1">
        <w:r w:rsidRPr="00843151">
          <w:rPr>
            <w:rStyle w:val="Hiperhivatkozs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C08132" w14:textId="4BF31F9E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34" w:history="1">
        <w:r w:rsidRPr="00843151">
          <w:rPr>
            <w:rStyle w:val="Hiperhivatkozs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2934A1" w14:textId="518B72E3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35" w:history="1">
        <w:r w:rsidRPr="00843151">
          <w:rPr>
            <w:rStyle w:val="Hiperhivatkozs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D4D9AF" w14:textId="79FB5FDC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36" w:history="1">
        <w:r w:rsidRPr="00843151">
          <w:rPr>
            <w:rStyle w:val="Hiperhivatkozs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AFD636" w14:textId="193833E6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37" w:history="1">
        <w:r w:rsidRPr="00843151">
          <w:rPr>
            <w:rStyle w:val="Hiperhivatkozs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B97B9B" w14:textId="54253CB4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38" w:history="1">
        <w:r w:rsidRPr="00843151">
          <w:rPr>
            <w:rStyle w:val="Hiperhivatkozs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C7C6AB" w14:textId="64F0347B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39" w:history="1">
        <w:r w:rsidRPr="00843151">
          <w:rPr>
            <w:rStyle w:val="Hiperhivatkozs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1D7466" w14:textId="5C7FAED0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0" w:history="1">
        <w:r w:rsidRPr="00843151">
          <w:rPr>
            <w:rStyle w:val="Hiperhivatkozs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074492" w14:textId="0E8CEF02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1" w:history="1">
        <w:r w:rsidRPr="00843151">
          <w:rPr>
            <w:rStyle w:val="Hiperhivatkozs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FDE74DF" w14:textId="7A4B029F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42" w:history="1">
        <w:r w:rsidRPr="00843151">
          <w:rPr>
            <w:rStyle w:val="Hiperhivatkozs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4367510" w14:textId="07E64C03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3" w:history="1">
        <w:r w:rsidRPr="00843151">
          <w:rPr>
            <w:rStyle w:val="Hiperhivatkozs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35CFC9" w14:textId="41A70BEA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4" w:history="1">
        <w:r w:rsidRPr="00843151">
          <w:rPr>
            <w:rStyle w:val="Hiperhivatkozs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3713E37" w14:textId="4DE026E3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5" w:history="1">
        <w:r w:rsidRPr="00843151">
          <w:rPr>
            <w:rStyle w:val="Hiperhivatkozs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6CA8E9" w14:textId="380BFAAB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6" w:history="1">
        <w:r w:rsidRPr="00843151">
          <w:rPr>
            <w:rStyle w:val="Hiperhivatkozs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598BFD1" w14:textId="79A47004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7" w:history="1">
        <w:r w:rsidRPr="00843151">
          <w:rPr>
            <w:rStyle w:val="Hiperhivatkozs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03B894" w14:textId="47EEAD26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8" w:history="1">
        <w:r w:rsidRPr="00843151">
          <w:rPr>
            <w:rStyle w:val="Hiperhivatkozs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9CCBECA" w14:textId="0244946B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49" w:history="1">
        <w:r w:rsidRPr="00843151">
          <w:rPr>
            <w:rStyle w:val="Hiperhivatkozs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EC007A1" w14:textId="035B9A15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0" w:history="1">
        <w:r w:rsidRPr="00843151">
          <w:rPr>
            <w:rStyle w:val="Hiperhivatkozs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F16E4A" w14:textId="62ECA6FA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1" w:history="1">
        <w:r w:rsidRPr="00843151">
          <w:rPr>
            <w:rStyle w:val="Hiperhivatkozs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20D0F5" w14:textId="1CD2B301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2" w:history="1">
        <w:r w:rsidRPr="00843151">
          <w:rPr>
            <w:rStyle w:val="Hiperhivatkozs"/>
            <w:noProof/>
          </w:rPr>
          <w:t>3.2.1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9FD0E73" w14:textId="447F543F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3" w:history="1">
        <w:r w:rsidRPr="00843151">
          <w:rPr>
            <w:rStyle w:val="Hiperhivatkozs"/>
            <w:noProof/>
          </w:rPr>
          <w:t>3.2.2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C201FE5" w14:textId="03DB9490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4" w:history="1">
        <w:r w:rsidRPr="00843151">
          <w:rPr>
            <w:rStyle w:val="Hiperhivatkozs"/>
            <w:noProof/>
          </w:rPr>
          <w:t>3.2.3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744250" w14:textId="1C9485A1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5" w:history="1">
        <w:r w:rsidRPr="00843151">
          <w:rPr>
            <w:rStyle w:val="Hiperhivatkozs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20B60A" w14:textId="04A7CA26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6" w:history="1">
        <w:r w:rsidRPr="00843151">
          <w:rPr>
            <w:rStyle w:val="Hiperhivatkozs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BF47DF5" w14:textId="53D1E04C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7" w:history="1">
        <w:r w:rsidRPr="00843151">
          <w:rPr>
            <w:rStyle w:val="Hiperhivatkozs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90D368" w14:textId="6CB0FEF2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8" w:history="1">
        <w:r w:rsidRPr="00843151">
          <w:rPr>
            <w:rStyle w:val="Hiperhivatkozs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0B077D" w14:textId="5FE63216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59" w:history="1">
        <w:r w:rsidRPr="00843151">
          <w:rPr>
            <w:rStyle w:val="Hiperhivatkozs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A2AFD8F" w14:textId="07EE6018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60" w:history="1">
        <w:r w:rsidRPr="00843151">
          <w:rPr>
            <w:rStyle w:val="Hiperhivatkozs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E4E24CD" w14:textId="02D51CD0" w:rsidR="00906B4B" w:rsidRDefault="00906B4B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61" w:history="1">
        <w:r w:rsidRPr="00843151">
          <w:rPr>
            <w:rStyle w:val="Hiperhivatkozs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6E69BC0" w14:textId="1A4D90EF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62" w:history="1">
        <w:r w:rsidRPr="00843151">
          <w:rPr>
            <w:rStyle w:val="Hiperhivatkozs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7F1CEF7" w14:textId="4ED95CBC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63" w:history="1">
        <w:r w:rsidRPr="00843151">
          <w:rPr>
            <w:rStyle w:val="Hiperhivatkozs"/>
            <w:noProof/>
          </w:rPr>
          <w:t>4.1 Fontosabb mérföldkövek a munka során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29DDF1B" w14:textId="4FEE86CC" w:rsidR="00906B4B" w:rsidRDefault="00906B4B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23864" w:history="1">
        <w:r w:rsidRPr="00843151">
          <w:rPr>
            <w:rStyle w:val="Hiperhivatkozs"/>
            <w:noProof/>
          </w:rPr>
          <w:t>4.2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84CE92" w14:textId="612602C4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65" w:history="1">
        <w:r w:rsidRPr="00843151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AF5A6FB" w14:textId="26974C52" w:rsidR="00906B4B" w:rsidRDefault="00906B4B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23866" w:history="1">
        <w:r w:rsidRPr="00843151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_Toc88423866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8F7E073" w14:textId="3D13D342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2BC5F3D1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FE721A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544FB9BF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7C2D41">
        <w:rPr>
          <w:noProof/>
        </w:rPr>
        <w:t>2021. 11. 21.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3633A254" w:rsidR="005E01E0" w:rsidRDefault="005E01E0" w:rsidP="00854BDC">
      <w:pPr>
        <w:pStyle w:val="Nyilatkozatalrs"/>
      </w:pPr>
      <w:r>
        <w:tab/>
      </w:r>
      <w:fldSimple w:instr=" AUTHOR   \* MERGEFORMAT ">
        <w:r w:rsidR="00FE721A">
          <w:t>Sándor József</w:t>
        </w:r>
      </w:fldSimple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423830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423831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423832"/>
      <w:r>
        <w:lastRenderedPageBreak/>
        <w:t>Bevezetés</w:t>
      </w:r>
      <w:bookmarkEnd w:id="2"/>
      <w:bookmarkEnd w:id="3"/>
      <w:bookmarkEnd w:id="4"/>
      <w:bookmarkEnd w:id="5"/>
    </w:p>
    <w:p w14:paraId="2825E641" w14:textId="669DA85E" w:rsidR="009F09DE" w:rsidRPr="009F09DE" w:rsidRDefault="009F09DE" w:rsidP="009F09DE">
      <w:pPr>
        <w:pStyle w:val="Cmsor2"/>
      </w:pPr>
      <w:bookmarkStart w:id="6" w:name="_Toc88423833"/>
      <w:r>
        <w:t>Motiváció</w:t>
      </w:r>
      <w:bookmarkEnd w:id="6"/>
    </w:p>
    <w:p w14:paraId="1D37BB09" w14:textId="0C314E31" w:rsidR="0003245D" w:rsidRDefault="0003245D" w:rsidP="0003245D">
      <w:bookmarkStart w:id="7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proofErr w:type="spellStart"/>
      <w:r>
        <w:t>Tight</w:t>
      </w:r>
      <w:proofErr w:type="spellEnd"/>
      <w:r>
        <w:t xml:space="preserve"> </w:t>
      </w:r>
      <w:proofErr w:type="spellStart"/>
      <w:r>
        <w:t>Glycemic</w:t>
      </w:r>
      <w:proofErr w:type="spellEnd"/>
      <w:r>
        <w:t xml:space="preserve"> </w:t>
      </w:r>
      <w:proofErr w:type="spellStart"/>
      <w:r>
        <w:t>Control</w:t>
      </w:r>
      <w:bookmarkEnd w:id="8"/>
      <w:proofErr w:type="spellEnd"/>
      <w:r>
        <w:t>, TGC) alkalmaznak.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>) protokoll egy ilyen szoros vércukor szabályozó protokoll, melyet a világ több pontján használnak.</w:t>
      </w:r>
    </w:p>
    <w:p w14:paraId="5A9155F6" w14:textId="5C38733D" w:rsidR="009F09DE" w:rsidRDefault="009F09DE" w:rsidP="009F09DE">
      <w:pPr>
        <w:pStyle w:val="Cmsor2"/>
      </w:pPr>
      <w:bookmarkStart w:id="9" w:name="_Toc88423834"/>
      <w:r>
        <w:t>Feladat értelmezése</w:t>
      </w:r>
      <w:bookmarkEnd w:id="9"/>
    </w:p>
    <w:p w14:paraId="3EFEF527" w14:textId="2CE3A020" w:rsidR="0003245D" w:rsidRDefault="0003245D" w:rsidP="0003245D">
      <w:bookmarkStart w:id="10" w:name="_Hlk72335869"/>
      <w:bookmarkEnd w:id="7"/>
      <w:r>
        <w:t xml:space="preserve">A STAR protokollnak létezik egy szimulációs környezete, melyet </w:t>
      </w:r>
      <w:proofErr w:type="spellStart"/>
      <w:r w:rsidR="004A24A5">
        <w:t>M</w:t>
      </w:r>
      <w: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</w:t>
      </w:r>
      <w:proofErr w:type="spellStart"/>
      <w:r w:rsidR="003806CD">
        <w:t>Matlabhoz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423835"/>
      <w:r>
        <w:t>Részfeladatok</w:t>
      </w:r>
      <w:bookmarkEnd w:id="11"/>
    </w:p>
    <w:p w14:paraId="0D621526" w14:textId="0C68C9D7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 xml:space="preserve">, illetve </w:t>
      </w:r>
      <w:proofErr w:type="spellStart"/>
      <w:r w:rsidR="004A24A5">
        <w:rPr>
          <w:rFonts w:cstheme="minorHAnsi"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12"/>
    <w:p w14:paraId="06928121" w14:textId="49511941" w:rsidR="0003245D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</w:t>
      </w:r>
      <w:proofErr w:type="spellStart"/>
      <w:r w:rsidRPr="00607574">
        <w:rPr>
          <w:rFonts w:cstheme="minorHAnsi"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lett, amelynek lényege, hogy valós betegek adatai alapján, de biztonságos virtuális </w:t>
      </w:r>
      <w:r w:rsidRPr="00607574">
        <w:rPr>
          <w:rFonts w:cstheme="minorHAnsi"/>
        </w:rPr>
        <w:lastRenderedPageBreak/>
        <w:t>környezetben szimulált kezelés adatairól, a kezelés eredményességéről szolgáltat információt.</w:t>
      </w:r>
    </w:p>
    <w:p w14:paraId="4742BD29" w14:textId="18ABA6F9" w:rsidR="009F09DE" w:rsidRPr="00607574" w:rsidRDefault="009F09DE" w:rsidP="009F09DE">
      <w:pPr>
        <w:pStyle w:val="Cmsor2"/>
      </w:pPr>
      <w:bookmarkStart w:id="13" w:name="_Toc88423836"/>
      <w:r>
        <w:t>Szakdolgozat felépítése</w:t>
      </w:r>
      <w:bookmarkEnd w:id="13"/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423837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423838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41A9E9E6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E721A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</w:t>
      </w:r>
      <w:proofErr w:type="spellStart"/>
      <w:r w:rsidR="007C2D41">
        <w:rPr>
          <w:rFonts w:cstheme="minorHAnsi"/>
        </w:rPr>
        <w:t>hiperglikémia</w:t>
      </w:r>
      <w:proofErr w:type="spellEnd"/>
      <w:r w:rsidR="007C2D41">
        <w:rPr>
          <w:rFonts w:cstheme="minorHAnsi"/>
        </w:rPr>
        <w:t>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norm</w:t>
      </w:r>
      <w:r w:rsidR="00953710">
        <w:rPr>
          <w:rFonts w:cstheme="minorHAnsi"/>
        </w:rPr>
        <w:t>oglikémiás</w:t>
      </w:r>
      <w:proofErr w:type="spellEnd"/>
      <w:r w:rsidR="00953710">
        <w:rPr>
          <w:rFonts w:cstheme="minorHAnsi"/>
        </w:rPr>
        <w:t xml:space="preserve">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>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423839"/>
      <w:r>
        <w:t>STAR protokoll</w:t>
      </w:r>
      <w:bookmarkEnd w:id="17"/>
    </w:p>
    <w:p w14:paraId="132DABE4" w14:textId="6F1FFADB" w:rsidR="00255949" w:rsidRDefault="00255949" w:rsidP="00255949">
      <w:bookmarkStart w:id="18" w:name="_Hlk72336079"/>
      <w:r w:rsidRPr="007642F3">
        <w:t>A STAR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FE721A">
        <w:rPr>
          <w:noProof/>
        </w:rPr>
        <w:t>1</w:t>
      </w:r>
      <w:r w:rsidR="00FE721A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FE721A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FE721A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FE721A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276F1A6E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>Nagy előnye a STAR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44B3B769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FE721A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FE721A">
        <w:rPr>
          <w:noProof/>
        </w:rPr>
        <w:t>2</w:t>
      </w:r>
      <w:r w:rsidR="00FE721A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30"/>
    <w:bookmarkStart w:id="22" w:name="_Ref88119224"/>
    <w:p w14:paraId="376B60D3" w14:textId="6E7ADD45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2</w:t>
      </w:r>
      <w:r>
        <w:fldChar w:fldCharType="end"/>
      </w:r>
      <w:r>
        <w:t>. ábra</w:t>
      </w:r>
      <w:bookmarkEnd w:id="21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2"/>
    </w:p>
    <w:p w14:paraId="777FEE5C" w14:textId="631CE316" w:rsidR="00255949" w:rsidRDefault="00255949" w:rsidP="00255949">
      <w:pPr>
        <w:pStyle w:val="Cmsor2"/>
      </w:pPr>
      <w:bookmarkStart w:id="23" w:name="_Toc88423840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</w:t>
      </w:r>
      <w:proofErr w:type="spellStart"/>
      <w:r>
        <w:rPr>
          <w:rFonts w:cstheme="minorHAnsi"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423841"/>
      <w:r>
        <w:t>Julia nyelv</w:t>
      </w:r>
      <w:bookmarkEnd w:id="24"/>
    </w:p>
    <w:p w14:paraId="71D7DBD8" w14:textId="5CB73065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E721A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5" w:name="_Toc88423842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6" w:name="_Toc88423843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27" w:name="_Toc88423844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37CFB22F" w:rsidR="00497104" w:rsidRPr="00EC3BE5" w:rsidRDefault="007A4B55" w:rsidP="00906B4B">
      <w:pPr>
        <w:pStyle w:val="Kpalrs"/>
        <w:rPr>
          <w:lang w:val="en-US"/>
        </w:rPr>
      </w:pPr>
      <w:fldSimple w:instr=" SEQ kódrészlet \* ARABIC ">
        <w:r w:rsidR="00FE721A">
          <w:rPr>
            <w:noProof/>
          </w:rPr>
          <w:t>1</w:t>
        </w:r>
      </w:fldSimple>
      <w:r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37A2F28A" w:rsidR="00497104" w:rsidRPr="00EC3BE5" w:rsidRDefault="007A4B55" w:rsidP="00906B4B">
      <w:pPr>
        <w:pStyle w:val="Kpalrs"/>
        <w:rPr>
          <w:lang w:val="en-US"/>
        </w:rPr>
      </w:pPr>
      <w:fldSimple w:instr=" SEQ kódrészlet \* ARABIC ">
        <w:r w:rsidR="00FE721A">
          <w:rPr>
            <w:noProof/>
          </w:rPr>
          <w:t>2</w:t>
        </w:r>
      </w:fldSimple>
      <w:r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28" w:name="_Toc88423845"/>
      <w:r>
        <w:t>Protokollok beépítése</w:t>
      </w:r>
      <w:bookmarkEnd w:id="28"/>
    </w:p>
    <w:p w14:paraId="50B73976" w14:textId="0C851C84" w:rsidR="007D2B9A" w:rsidRDefault="007D2B9A" w:rsidP="007D2B9A">
      <w:r>
        <w:t>Mivel a cél egy in-</w:t>
      </w:r>
      <w:proofErr w:type="spellStart"/>
      <w: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29" w:name="_Toc72339865"/>
      <w:bookmarkStart w:id="30" w:name="_Toc88423846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450DACBA" w:rsidR="000830C2" w:rsidRPr="00DB7D0F" w:rsidRDefault="007A4B55" w:rsidP="00906B4B">
      <w:pPr>
        <w:pStyle w:val="Kpalrs"/>
        <w:rPr>
          <w:lang w:val="en-US"/>
        </w:rPr>
      </w:pPr>
      <w:fldSimple w:instr=" SEQ kódrészlet \* ARABIC ">
        <w:r w:rsidR="00FE721A">
          <w:rPr>
            <w:noProof/>
          </w:rPr>
          <w:t>3</w:t>
        </w:r>
      </w:fldSimple>
      <w:r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28DC25E5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FE721A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523C8BC1" w:rsidR="00A1552D" w:rsidRPr="00A05230" w:rsidRDefault="007A4B55" w:rsidP="00906B4B">
      <w:pPr>
        <w:pStyle w:val="Kpalrs"/>
        <w:rPr>
          <w:lang w:val="en-US"/>
        </w:rPr>
      </w:pPr>
      <w:fldSimple w:instr=" SEQ kódrészlet \* ARABIC ">
        <w:r w:rsidR="00FE721A">
          <w:rPr>
            <w:noProof/>
          </w:rPr>
          <w:t>4</w:t>
        </w:r>
      </w:fldSimple>
      <w:r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1D7ABD9F" w:rsidR="00A1552D" w:rsidRDefault="007A4B55" w:rsidP="00906B4B">
      <w:pPr>
        <w:pStyle w:val="Kpalrs"/>
      </w:pPr>
      <w:fldSimple w:instr=" SEQ kódrészlet \* ARABIC ">
        <w:r w:rsidR="00FE721A">
          <w:rPr>
            <w:noProof/>
          </w:rPr>
          <w:t>5</w:t>
        </w:r>
      </w:fldSimple>
      <w:r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69898D90" w:rsidR="00A1552D" w:rsidRPr="00527E69" w:rsidRDefault="007A4B55" w:rsidP="00906B4B">
      <w:pPr>
        <w:pStyle w:val="Kpalrs"/>
      </w:pPr>
      <w:fldSimple w:instr=" SEQ kódrészlet \* ARABIC ">
        <w:r w:rsidR="00FE721A">
          <w:rPr>
            <w:noProof/>
          </w:rPr>
          <w:t>6</w:t>
        </w:r>
      </w:fldSimple>
      <w:r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24F917E1" w:rsidR="00A1552D" w:rsidRDefault="007A4B55" w:rsidP="00906B4B">
      <w:pPr>
        <w:pStyle w:val="Kpalrs"/>
      </w:pPr>
      <w:fldSimple w:instr=" SEQ kódrészlet \* ARABIC ">
        <w:r w:rsidR="00FE721A">
          <w:rPr>
            <w:noProof/>
          </w:rPr>
          <w:t>7</w:t>
        </w:r>
      </w:fldSimple>
      <w:r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1" w:name="_Toc72339866"/>
      <w:bookmarkStart w:id="32" w:name="_Toc88423847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7AC5BF93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FE721A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5A1F7E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5A1F7E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5A1F7E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5A1F7E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64A54972" w:rsidR="00527E69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</w:t>
        </w:r>
      </w:fldSimple>
      <w:r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600F994B" w:rsidR="00FF2918" w:rsidRDefault="005A1F7E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E721A">
          <w:rPr>
            <w:noProof/>
          </w:rPr>
          <w:t>1</w:t>
        </w:r>
      </w:fldSimple>
      <w:r w:rsidR="00FF2918" w:rsidRPr="00B627EC">
        <w:t>)</w:t>
      </w:r>
    </w:p>
    <w:p w14:paraId="5AC4B26A" w14:textId="7BEF9519" w:rsidR="00FF2918" w:rsidRPr="00B627EC" w:rsidRDefault="005A1F7E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FE721A">
          <w:rPr>
            <w:noProof/>
          </w:rPr>
          <w:t>2</w:t>
        </w:r>
      </w:fldSimple>
      <w:r w:rsidR="00FF2918" w:rsidRPr="00B627EC">
        <w:t>)</w:t>
      </w:r>
    </w:p>
    <w:p w14:paraId="1F7B678F" w14:textId="5D9EDB02" w:rsidR="00FF2918" w:rsidRPr="00B627EC" w:rsidRDefault="005A1F7E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E721A">
          <w:rPr>
            <w:noProof/>
          </w:rPr>
          <w:t>3</w:t>
        </w:r>
      </w:fldSimple>
      <w:r w:rsidR="00FF2918">
        <w:t>)</w:t>
      </w:r>
    </w:p>
    <w:p w14:paraId="6C45E76B" w14:textId="62A3EE3B" w:rsidR="00FF2918" w:rsidRPr="00B627EC" w:rsidRDefault="005A1F7E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E721A">
          <w:rPr>
            <w:noProof/>
          </w:rPr>
          <w:t>4</w:t>
        </w:r>
      </w:fldSimple>
      <w:r w:rsidR="00FF2918">
        <w:t>)</w:t>
      </w:r>
    </w:p>
    <w:p w14:paraId="48A847DD" w14:textId="169320B1" w:rsidR="00FF2918" w:rsidRPr="00B627EC" w:rsidRDefault="005A1F7E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E721A">
          <w:rPr>
            <w:noProof/>
          </w:rPr>
          <w:t>5</w:t>
        </w:r>
      </w:fldSimple>
      <w:r w:rsidR="00FF2918">
        <w:t>)</w:t>
      </w:r>
    </w:p>
    <w:p w14:paraId="7EA6E66F" w14:textId="118A3479" w:rsidR="00FF2918" w:rsidRPr="00B627EC" w:rsidRDefault="005A1F7E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FE721A">
          <w:rPr>
            <w:noProof/>
          </w:rPr>
          <w:t>6</w:t>
        </w:r>
      </w:fldSimple>
      <w:r w:rsidR="00FF2918">
        <w:t>)</w:t>
      </w:r>
    </w:p>
    <w:p w14:paraId="52FBC405" w14:textId="31B704CC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 w:rsidR="00FE721A"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159BAF42" w:rsidR="00A75E03" w:rsidRDefault="007A4B55" w:rsidP="00906B4B">
      <w:pPr>
        <w:pStyle w:val="Kpalrs"/>
      </w:pPr>
      <w:fldSimple w:instr=" SEQ kódrészlet \* ARABIC ">
        <w:r w:rsidR="00FE721A">
          <w:rPr>
            <w:noProof/>
          </w:rPr>
          <w:t>8</w:t>
        </w:r>
      </w:fldSimple>
      <w:r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3" w:name="_Toc72339867"/>
      <w:bookmarkStart w:id="34" w:name="_Toc88423848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5F4972FF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FE721A">
        <w:rPr>
          <w:noProof/>
        </w:rPr>
        <w:t>2</w:t>
      </w:r>
      <w:r w:rsidR="00FE721A">
        <w:t>. tá</w:t>
      </w:r>
      <w:r w:rsidR="00FE721A">
        <w:t>b</w:t>
      </w:r>
      <w:r w:rsidR="00FE721A">
        <w:t>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76274580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FE721A">
        <w:rPr>
          <w:noProof/>
        </w:rPr>
        <w:t>3</w:t>
      </w:r>
      <w:r w:rsidR="00FE721A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7C4BAD74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FE721A">
        <w:rPr>
          <w:noProof/>
        </w:rPr>
        <w:t>4</w:t>
      </w:r>
      <w:r w:rsidR="00FE721A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330D6D65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FE721A">
        <w:rPr>
          <w:noProof/>
        </w:rPr>
        <w:t>5</w:t>
      </w:r>
      <w:r w:rsidR="00FE721A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23A5FE67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FE721A">
        <w:rPr>
          <w:noProof/>
        </w:rPr>
        <w:t>6</w:t>
      </w:r>
      <w:r w:rsidR="00FE721A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2352D759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FE721A">
        <w:rPr>
          <w:noProof/>
        </w:rPr>
        <w:t>7</w:t>
      </w:r>
      <w:r w:rsidR="00FE721A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451FDDF7" w:rsidR="00B625A3" w:rsidRDefault="007A4B55" w:rsidP="00906B4B">
      <w:pPr>
        <w:pStyle w:val="Kpalrs"/>
      </w:pPr>
      <w:fldSimple w:instr=" SEQ kódrészlet \* ARABIC ">
        <w:r w:rsidR="00FE721A">
          <w:rPr>
            <w:noProof/>
          </w:rPr>
          <w:t>9</w:t>
        </w:r>
      </w:fldSimple>
      <w:r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5" w:name="_Toc88423849"/>
      <w:r>
        <w:t>Mintavételezés</w:t>
      </w:r>
      <w:bookmarkEnd w:id="35"/>
    </w:p>
    <w:p w14:paraId="78FE2B32" w14:textId="4FB19DCD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FE721A">
        <w:rPr>
          <w:noProof/>
        </w:rPr>
        <w:t>10</w:t>
      </w:r>
      <w:r w:rsidR="00FE721A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FE721A">
        <w:rPr>
          <w:noProof/>
        </w:rPr>
        <w:t>11</w:t>
      </w:r>
      <w:r w:rsidR="00FE721A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10F7522B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E721A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38265BDA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E721A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38" w:name="_Toc88423850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423851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1" w:name="_Toc88423852"/>
      <w:r>
        <w:lastRenderedPageBreak/>
        <w:t>Felsőszint</w:t>
      </w:r>
      <w:r w:rsidR="00162137">
        <w:t>ű</w:t>
      </w:r>
      <w:r>
        <w:t xml:space="preserve"> architektúra</w:t>
      </w:r>
      <w:bookmarkEnd w:id="41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>
        <w:t>graphs</w:t>
      </w:r>
      <w:proofErr w:type="spellEnd"/>
      <w:r w:rsidR="008436EC">
        <w:t xml:space="preserve">, illetve </w:t>
      </w:r>
      <w:proofErr w:type="spellStart"/>
      <w:r w:rsidR="008436EC">
        <w:t>sim_stats</w:t>
      </w:r>
      <w:proofErr w:type="spellEnd"/>
      <w:r w:rsidR="008436EC">
        <w:t xml:space="preserve"> mappákba menti.</w:t>
      </w:r>
    </w:p>
    <w:p w14:paraId="2997C27C" w14:textId="2E26F153" w:rsidR="008436EC" w:rsidRDefault="008436EC" w:rsidP="00217E4F">
      <w:proofErr w:type="spellStart"/>
      <w:r w:rsidRPr="008436EC">
        <w:rPr>
          <w:highlight w:val="yellow"/>
        </w:rPr>
        <w:t>High</w:t>
      </w:r>
      <w:proofErr w:type="spellEnd"/>
      <w:r w:rsidRPr="008436EC">
        <w:rPr>
          <w:highlight w:val="yellow"/>
        </w:rPr>
        <w:t xml:space="preserve"> </w:t>
      </w:r>
      <w:proofErr w:type="spellStart"/>
      <w:r w:rsidRPr="008436EC">
        <w:rPr>
          <w:highlight w:val="yellow"/>
        </w:rPr>
        <w:t>Level</w:t>
      </w:r>
      <w:proofErr w:type="spellEnd"/>
      <w:r w:rsidRPr="008436EC">
        <w:rPr>
          <w:highlight w:val="yellow"/>
        </w:rPr>
        <w:t xml:space="preserve"> architektúra ábra</w:t>
      </w:r>
    </w:p>
    <w:p w14:paraId="73750190" w14:textId="617AD9A9" w:rsidR="00A9397C" w:rsidRDefault="00A9397C" w:rsidP="00953710">
      <w:pPr>
        <w:pStyle w:val="Cmsor3"/>
      </w:pPr>
      <w:bookmarkStart w:id="42" w:name="_Toc88423853"/>
      <w:r>
        <w:t>Részletes megvalósítás</w:t>
      </w:r>
      <w:bookmarkEnd w:id="42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lastRenderedPageBreak/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7F9064E0" w:rsidR="007665B3" w:rsidRP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JVM-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4A786166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FE721A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</w:t>
      </w:r>
      <w:r w:rsidR="006465AC">
        <w:lastRenderedPageBreak/>
        <w:t xml:space="preserve">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3A1AC5E1" w:rsidR="00BC7944" w:rsidRPr="0006180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 xml:space="preserve">az </w:t>
      </w:r>
      <w:proofErr w:type="spellStart"/>
      <w:r w:rsidR="00061804" w:rsidRPr="00061804">
        <w:t>inz</w:t>
      </w:r>
      <w:proofErr w:type="spellEnd"/>
      <w:r w:rsidR="00061804" w:rsidRPr="00061804">
        <w:t xml:space="preserve"> érz jövőbeli értékére becs szolgál, az aktból meghatározható biz. valószínűséggel, hogy 1 2 3 óra múlva milyen tartományba fog esni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1B5399C0" w:rsidR="0099558C" w:rsidRPr="0099558C" w:rsidRDefault="007A4B55" w:rsidP="00906B4B">
      <w:pPr>
        <w:pStyle w:val="Kpalrs"/>
      </w:pPr>
      <w:fldSimple w:instr=" SEQ ábra \* ARABIC ">
        <w:r w:rsidR="00FE721A">
          <w:rPr>
            <w:noProof/>
          </w:rPr>
          <w:t>3</w:t>
        </w:r>
      </w:fldSimple>
      <w:r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053FA3CF" w:rsidR="00B151CD" w:rsidRPr="00B151CD" w:rsidRDefault="007A4B55" w:rsidP="00906B4B">
      <w:pPr>
        <w:pStyle w:val="Kpalrs"/>
      </w:pPr>
      <w:fldSimple w:instr=" SEQ ábra \* ARABIC ">
        <w:r w:rsidR="00FE721A">
          <w:rPr>
            <w:noProof/>
          </w:rPr>
          <w:t>4</w:t>
        </w:r>
      </w:fldSimple>
      <w:r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08D6292C" w:rsidR="00B151CD" w:rsidRPr="00B151CD" w:rsidRDefault="007A4B55" w:rsidP="00906B4B">
      <w:pPr>
        <w:pStyle w:val="Kpalrs"/>
      </w:pPr>
      <w:fldSimple w:instr=" SEQ ábra \* ARABIC ">
        <w:r w:rsidR="00FE721A">
          <w:rPr>
            <w:noProof/>
          </w:rPr>
          <w:t>5</w:t>
        </w:r>
      </w:fldSimple>
      <w:r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341EA6DE" w:rsidR="00DE2879" w:rsidRPr="00DE2879" w:rsidRDefault="007A4B55" w:rsidP="00906B4B">
      <w:pPr>
        <w:pStyle w:val="Kpalrs"/>
      </w:pPr>
      <w:fldSimple w:instr=" SEQ ábra \* ARABIC ">
        <w:r w:rsidR="00FE721A">
          <w:rPr>
            <w:noProof/>
          </w:rPr>
          <w:t>6</w:t>
        </w:r>
      </w:fldSimple>
      <w:r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43BC6739" w:rsidR="00D94DF1" w:rsidRPr="00D94DF1" w:rsidRDefault="007A4B55" w:rsidP="00906B4B">
      <w:pPr>
        <w:pStyle w:val="Kpalrs"/>
        <w:rPr>
          <w:lang w:val="en-US"/>
        </w:rPr>
      </w:pPr>
      <w:fldSimple w:instr=" SEQ ábra \* ARABIC ">
        <w:r w:rsidR="00FE721A">
          <w:rPr>
            <w:noProof/>
          </w:rPr>
          <w:t>7</w:t>
        </w:r>
      </w:fldSimple>
      <w:r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3B5F6609" w:rsidR="00D94DF1" w:rsidRPr="00D94DF1" w:rsidRDefault="007A4B55" w:rsidP="00906B4B">
      <w:pPr>
        <w:pStyle w:val="Kpalrs"/>
      </w:pPr>
      <w:fldSimple w:instr=" SEQ ábra \* ARABIC ">
        <w:r w:rsidR="00FE721A">
          <w:rPr>
            <w:noProof/>
          </w:rPr>
          <w:t>8</w:t>
        </w:r>
      </w:fldSimple>
      <w:r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1FCD802C" w:rsidR="00D94DF1" w:rsidRDefault="007A4B55" w:rsidP="00906B4B">
      <w:pPr>
        <w:pStyle w:val="Kpalrs"/>
      </w:pPr>
      <w:fldSimple w:instr=" SEQ ábra \* ARABIC ">
        <w:r w:rsidR="00FE721A">
          <w:rPr>
            <w:noProof/>
          </w:rPr>
          <w:t>9</w:t>
        </w:r>
      </w:fldSimple>
      <w:r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3" w:name="_Toc88423854"/>
      <w:r>
        <w:t>Felhasználói felület</w:t>
      </w:r>
      <w:bookmarkEnd w:id="43"/>
    </w:p>
    <w:p w14:paraId="3B885838" w14:textId="37814084" w:rsidR="00953710" w:rsidRPr="00953710" w:rsidRDefault="00953710" w:rsidP="00953710">
      <w:r w:rsidRPr="00953710">
        <w:rPr>
          <w:highlight w:val="yellow"/>
        </w:rPr>
        <w:t>…</w:t>
      </w:r>
    </w:p>
    <w:p w14:paraId="7FDD577F" w14:textId="6D114185" w:rsidR="00217E4F" w:rsidRDefault="00217E4F" w:rsidP="00953710">
      <w:pPr>
        <w:pStyle w:val="Cmsor3"/>
      </w:pPr>
      <w:bookmarkStart w:id="44" w:name="_Toc72339869"/>
      <w:bookmarkStart w:id="45" w:name="_Toc88423855"/>
      <w:r>
        <w:t>Elkészült rendszer értékelése mérnöki szempontból</w:t>
      </w:r>
      <w:bookmarkEnd w:id="44"/>
      <w:bookmarkEnd w:id="45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4594425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4F9822B9" w14:textId="7EA06C13" w:rsidR="00DF50F4" w:rsidRDefault="00DF50F4" w:rsidP="00F01084">
      <w:r w:rsidRPr="00DF50F4">
        <w:t xml:space="preserve">Műszaki szempontból letesztelve </w:t>
      </w:r>
      <w:r w:rsidRPr="00DF50F4">
        <w:rPr>
          <w:highlight w:val="yellow"/>
        </w:rPr>
        <w:t>…</w:t>
      </w:r>
    </w:p>
    <w:p w14:paraId="6B5F2403" w14:textId="2DD4D0F6" w:rsidR="00DF50F4" w:rsidRDefault="00DF50F4" w:rsidP="00F01084">
      <w:r>
        <w:t xml:space="preserve">Fejlesztés közben </w:t>
      </w:r>
      <w:r w:rsidRPr="00DF50F4">
        <w:rPr>
          <w:highlight w:val="yellow"/>
        </w:rPr>
        <w:t>…</w:t>
      </w:r>
      <w:r>
        <w:t xml:space="preserve"> -- unit teszt</w:t>
      </w:r>
    </w:p>
    <w:p w14:paraId="58613539" w14:textId="5E3C48E1" w:rsidR="00DF50F4" w:rsidRDefault="00DF50F4" w:rsidP="00F01084">
      <w:r>
        <w:t xml:space="preserve">Egész folyamatot – integrációs 1 páciensre </w:t>
      </w:r>
      <w:r w:rsidRPr="00DF50F4">
        <w:rPr>
          <w:highlight w:val="yellow"/>
        </w:rPr>
        <w:t>…</w:t>
      </w:r>
    </w:p>
    <w:p w14:paraId="31C73089" w14:textId="180226B7" w:rsidR="00DF50F4" w:rsidRPr="00DF50F4" w:rsidRDefault="00DF50F4" w:rsidP="00F01084">
      <w:r>
        <w:t xml:space="preserve">Validációs teszt </w:t>
      </w:r>
      <w:r w:rsidRPr="00DF50F4">
        <w:rPr>
          <w:highlight w:val="yellow"/>
        </w:rPr>
        <w:t>…</w:t>
      </w:r>
    </w:p>
    <w:p w14:paraId="6EC00D4E" w14:textId="6F9ED36A" w:rsidR="00217E4F" w:rsidRDefault="00217E4F" w:rsidP="00953710">
      <w:pPr>
        <w:pStyle w:val="Cmsor3"/>
      </w:pPr>
      <w:bookmarkStart w:id="46" w:name="_Toc88423856"/>
      <w:r>
        <w:t>Elkészült rendszer értékelése orvosi szempontból</w:t>
      </w:r>
      <w:bookmarkEnd w:id="46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7" w:name="_Toc88423857"/>
      <w:r>
        <w:t xml:space="preserve">Rendszer </w:t>
      </w:r>
      <w:proofErr w:type="spellStart"/>
      <w:r>
        <w:t>validálása</w:t>
      </w:r>
      <w:bookmarkEnd w:id="47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48" w:name="_Toc88423858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48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6179B92F" w:rsidR="006A5D08" w:rsidRDefault="007A4B55" w:rsidP="00906B4B">
      <w:pPr>
        <w:pStyle w:val="Kpalrs"/>
      </w:pPr>
      <w:fldSimple w:instr=" SEQ ábra \* ARABIC ">
        <w:r w:rsidR="00FE721A">
          <w:rPr>
            <w:noProof/>
          </w:rPr>
          <w:t>10</w:t>
        </w:r>
      </w:fldSimple>
      <w:r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31796325" w:rsidR="009741ED" w:rsidRDefault="007A4B55" w:rsidP="00906B4B">
      <w:pPr>
        <w:pStyle w:val="Kpalrs"/>
      </w:pPr>
      <w:fldSimple w:instr=" SEQ ábra \* ARABIC ">
        <w:r w:rsidR="00FE721A">
          <w:rPr>
            <w:noProof/>
          </w:rPr>
          <w:t>11</w:t>
        </w:r>
      </w:fldSimple>
      <w:r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F2FF57D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E4A8" w14:textId="49D1EB12" w:rsidR="00291DCB" w:rsidRDefault="007A4B55" w:rsidP="00906B4B">
      <w:pPr>
        <w:pStyle w:val="Kpalrs"/>
      </w:pPr>
      <w:fldSimple w:instr=" SEQ ábra \* ARABIC ">
        <w:r w:rsidR="00FE721A">
          <w:rPr>
            <w:noProof/>
          </w:rPr>
          <w:t>12</w:t>
        </w:r>
      </w:fldSimple>
      <w:r>
        <w:t xml:space="preserve">. ábra: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2A946FD8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EEBB" w14:textId="0123D611" w:rsidR="00291DCB" w:rsidRDefault="007A4B55" w:rsidP="00906B4B">
      <w:pPr>
        <w:pStyle w:val="Kpalrs"/>
      </w:pPr>
      <w:fldSimple w:instr=" SEQ ábra \* ARABIC ">
        <w:r w:rsidR="00FE721A">
          <w:rPr>
            <w:noProof/>
          </w:rPr>
          <w:t>13</w:t>
        </w:r>
      </w:fldSimple>
      <w:r>
        <w:t xml:space="preserve">. ábra: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953710">
      <w:pPr>
        <w:pStyle w:val="Cmsor3"/>
      </w:pPr>
      <w:bookmarkStart w:id="49" w:name="_Toc88423859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49"/>
    </w:p>
    <w:p w14:paraId="181CDEF8" w14:textId="4D836ABE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</w:p>
    <w:p w14:paraId="23AC8E51" w14:textId="14139E08" w:rsidR="001016BF" w:rsidRDefault="001016BF" w:rsidP="001016BF">
      <w:pPr>
        <w:pStyle w:val="Cmsor4"/>
      </w:pPr>
      <w:r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4AC38799" w:rsidR="00F452C7" w:rsidRPr="00206D0B" w:rsidRDefault="00F452C7" w:rsidP="00F452C7">
      <w:r>
        <w:lastRenderedPageBreak/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FE721A">
        <w:rPr>
          <w:noProof/>
        </w:rPr>
        <w:t>2</w:t>
      </w:r>
      <w:r w:rsidR="00FE721A">
        <w:t>. táblázat</w:t>
      </w:r>
      <w:r w:rsidR="00C37C80">
        <w:fldChar w:fldCharType="end"/>
      </w:r>
      <w:r>
        <w:t>).</w:t>
      </w:r>
    </w:p>
    <w:p w14:paraId="04ACC76E" w14:textId="6C8B0B25" w:rsidR="00CF5757" w:rsidRPr="00596C38" w:rsidRDefault="00CF5757" w:rsidP="006F083F"/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46EE4C57" w:rsidR="00CF5757" w:rsidRDefault="00532E01" w:rsidP="00906B4B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3EF385F7" w14:textId="229D6668" w:rsidR="00F452C7" w:rsidRPr="00906B4B" w:rsidRDefault="00F452C7" w:rsidP="00906B4B">
      <w:r w:rsidRPr="00F452C7">
        <w:rPr>
          <w:highlight w:val="yellow"/>
        </w:rPr>
        <w:t>…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1B145831" w:rsidR="00532E01" w:rsidRDefault="004B5184" w:rsidP="00532E01">
      <w:r>
        <w:t xml:space="preserve">A HISTORIC kontroller alkalmas a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7A385B40" w:rsidR="00CF5757" w:rsidRDefault="00CF5757" w:rsidP="00532E01">
      <w:r w:rsidRPr="00CF5757">
        <w:rPr>
          <w:highlight w:val="yellow"/>
        </w:rPr>
        <w:t>…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5F11A660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4328A217" w14:textId="4BC64F3B" w:rsidR="00CF5757" w:rsidRDefault="00CF5757" w:rsidP="00D078E7">
      <w:r w:rsidRPr="00CF5757">
        <w:rPr>
          <w:highlight w:val="yellow"/>
        </w:rPr>
        <w:t>…</w:t>
      </w:r>
    </w:p>
    <w:p w14:paraId="3503DFAC" w14:textId="4B7E7B25" w:rsidR="00BD4F86" w:rsidRDefault="007C4EB4" w:rsidP="00953710">
      <w:pPr>
        <w:pStyle w:val="Cmsor3"/>
      </w:pPr>
      <w:bookmarkStart w:id="50" w:name="_Toc88423860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50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88121239"/>
    <w:p w14:paraId="54109AC2" w14:textId="3B0BA6A9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14</w:t>
      </w:r>
      <w:r>
        <w:fldChar w:fldCharType="end"/>
      </w:r>
      <w:r>
        <w:t>. ábra</w:t>
      </w:r>
      <w:bookmarkEnd w:id="51"/>
      <w:r>
        <w:t xml:space="preserve">: </w:t>
      </w:r>
      <w:r w:rsidR="00057AAC">
        <w:t>Háromórás STAR protokoll működése kritikus helyzetben</w:t>
      </w:r>
    </w:p>
    <w:p w14:paraId="7463DA23" w14:textId="4E93D5B3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FE721A">
        <w:rPr>
          <w:noProof/>
        </w:rPr>
        <w:t>14</w:t>
      </w:r>
      <w:r w:rsidR="00FE721A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STAR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88121269"/>
    <w:p w14:paraId="4E2FFB9E" w14:textId="22FA4AE0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FE721A">
        <w:rPr>
          <w:noProof/>
        </w:rPr>
        <w:t>15</w:t>
      </w:r>
      <w:r>
        <w:fldChar w:fldCharType="end"/>
      </w:r>
      <w:r>
        <w:t>. ábra</w:t>
      </w:r>
      <w:bookmarkEnd w:id="52"/>
      <w:r>
        <w:t xml:space="preserve">: </w:t>
      </w:r>
      <w:r w:rsidR="00B01976">
        <w:t>Háromórás STAR protokoll működése kritikus helyzetben</w:t>
      </w:r>
    </w:p>
    <w:p w14:paraId="0B0694A8" w14:textId="2C755047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FE721A">
        <w:rPr>
          <w:noProof/>
        </w:rPr>
        <w:t>15</w:t>
      </w:r>
      <w:r w:rsidR="00FE721A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0DCD1EB0" w:rsidR="00050F6D" w:rsidRDefault="00050F6D" w:rsidP="00953710">
      <w:pPr>
        <w:pStyle w:val="Cmsor3"/>
      </w:pPr>
      <w:bookmarkStart w:id="53" w:name="_Toc88423861"/>
      <w:r>
        <w:t>Az ICING modell verifikációja</w:t>
      </w:r>
      <w:bookmarkEnd w:id="53"/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66AD" w14:textId="3A75A667" w:rsidR="00C31410" w:rsidRDefault="007A4B55" w:rsidP="00906B4B">
      <w:pPr>
        <w:pStyle w:val="Kpalrs"/>
      </w:pPr>
      <w:fldSimple w:instr=" SEQ ábra \* ARABIC ">
        <w:r w:rsidR="00FE721A">
          <w:rPr>
            <w:noProof/>
          </w:rPr>
          <w:t>16</w:t>
        </w:r>
      </w:fldSimple>
      <w:r>
        <w:t xml:space="preserve">. ábra: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0DB0945E" w14:textId="55E55F87" w:rsidR="00393BBB" w:rsidRDefault="00393BBB" w:rsidP="00C31410">
      <w:r>
        <w:t xml:space="preserve">A kiugró esetek vizsgálata </w:t>
      </w:r>
      <w:r w:rsidRPr="00393BBB">
        <w:rPr>
          <w:highlight w:val="yellow"/>
        </w:rPr>
        <w:t>…</w:t>
      </w:r>
    </w:p>
    <w:p w14:paraId="5B8EA3DF" w14:textId="504C430F" w:rsidR="00393BBB" w:rsidRDefault="00393BBB" w:rsidP="00C31410"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6F51" w14:textId="6AE5DBE0" w:rsidR="00393BBB" w:rsidRDefault="00393BBB" w:rsidP="00C31410"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56C" w14:textId="5E49FD67" w:rsidR="00393BBB" w:rsidRDefault="00393BBB" w:rsidP="00C31410">
      <w:r>
        <w:rPr>
          <w:noProof/>
        </w:rPr>
        <w:drawing>
          <wp:inline distT="0" distB="0" distL="0" distR="0" wp14:anchorId="4231FEE2" wp14:editId="05776437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3242" w14:textId="1F77BCB2" w:rsidR="003A0BA1" w:rsidRPr="00C31410" w:rsidRDefault="003A0BA1" w:rsidP="00C31410">
      <w:r>
        <w:rPr>
          <w:noProof/>
        </w:rPr>
        <w:lastRenderedPageBreak/>
        <w:drawing>
          <wp:inline distT="0" distB="0" distL="0" distR="0" wp14:anchorId="4F8EC6E3" wp14:editId="058A90B2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3FDA" w14:textId="0B0F95EC" w:rsidR="00F01084" w:rsidRDefault="00F01084" w:rsidP="00F01084">
      <w:pPr>
        <w:pStyle w:val="Cmsor1"/>
      </w:pPr>
      <w:bookmarkStart w:id="54" w:name="_Toc88423862"/>
      <w:r>
        <w:lastRenderedPageBreak/>
        <w:t>Összefoglalás</w:t>
      </w:r>
      <w:bookmarkEnd w:id="54"/>
    </w:p>
    <w:p w14:paraId="2E09D031" w14:textId="4F7A174A" w:rsidR="00F01084" w:rsidRDefault="00F01084" w:rsidP="00F01084">
      <w:bookmarkStart w:id="55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in-</w:t>
      </w:r>
      <w:proofErr w:type="spellStart"/>
      <w: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4984B98C" w14:textId="258699FA" w:rsidR="00F01084" w:rsidRDefault="00847D76" w:rsidP="00847D76">
      <w:pPr>
        <w:pStyle w:val="Cmsor2"/>
      </w:pPr>
      <w:bookmarkStart w:id="56" w:name="_Toc88423863"/>
      <w:bookmarkEnd w:id="55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56"/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7879740B" w:rsidR="00F01084" w:rsidRDefault="00F01084" w:rsidP="00F01084">
      <w:pPr>
        <w:pStyle w:val="Cmsor2"/>
      </w:pPr>
      <w:bookmarkStart w:id="57" w:name="_Toc88423864"/>
      <w:r>
        <w:t>További fejlesztési lehetőségek</w:t>
      </w:r>
      <w:bookmarkEnd w:id="57"/>
    </w:p>
    <w:p w14:paraId="6665D1B0" w14:textId="76DF6803" w:rsidR="00906B4B" w:rsidRPr="00906B4B" w:rsidRDefault="00906B4B" w:rsidP="00906B4B">
      <w:r w:rsidRPr="00906B4B">
        <w:rPr>
          <w:highlight w:val="yellow"/>
        </w:rPr>
        <w:t>…</w:t>
      </w:r>
    </w:p>
    <w:p w14:paraId="289FAA59" w14:textId="77777777" w:rsidR="0063585C" w:rsidRDefault="0063585C" w:rsidP="00816BCB">
      <w:pPr>
        <w:pStyle w:val="Fejezetcimszmozsnlkl"/>
      </w:pPr>
      <w:bookmarkStart w:id="58" w:name="_Toc88423865"/>
      <w:r w:rsidRPr="00B50CAA">
        <w:lastRenderedPageBreak/>
        <w:t>Irodalomjegyzék</w:t>
      </w:r>
      <w:bookmarkEnd w:id="58"/>
    </w:p>
    <w:p w14:paraId="4CA00AA5" w14:textId="77777777" w:rsidR="007E0A1F" w:rsidRDefault="007E0A1F" w:rsidP="007E0A1F">
      <w:pPr>
        <w:pStyle w:val="Irodalomjegyzksor"/>
        <w:rPr>
          <w:lang w:val="en-GB" w:eastAsia="en-GB"/>
        </w:rPr>
      </w:pPr>
      <w:bookmarkStart w:id="59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59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0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0"/>
    </w:p>
    <w:p w14:paraId="67C2F35D" w14:textId="70909B13" w:rsidR="007E0A1F" w:rsidRDefault="007E0A1F" w:rsidP="007E0A1F">
      <w:pPr>
        <w:pStyle w:val="Irodalomjegyzksor"/>
      </w:pPr>
      <w:bookmarkStart w:id="61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61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62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62"/>
    </w:p>
    <w:p w14:paraId="5DBF749A" w14:textId="77777777" w:rsidR="00D924DE" w:rsidRDefault="00D924DE" w:rsidP="00D924DE">
      <w:pPr>
        <w:pStyle w:val="Irodalomjegyzksor"/>
      </w:pPr>
      <w:bookmarkStart w:id="63" w:name="_Ref88123205"/>
      <w:r w:rsidRPr="00BF2912">
        <w:t>Julia: A Fast Dynamic Language for Technical Computing. Jeff Bezanson, Stefan Karpinski, Viral B. Shah, Alan Edelman. (2012).</w:t>
      </w:r>
      <w:bookmarkEnd w:id="63"/>
    </w:p>
    <w:p w14:paraId="36D46BFD" w14:textId="77777777" w:rsidR="00D924DE" w:rsidRDefault="00D924DE" w:rsidP="00D924DE">
      <w:pPr>
        <w:pStyle w:val="Irodalomjegyzksor"/>
      </w:pPr>
      <w:bookmarkStart w:id="64" w:name="_Ref88123236"/>
      <w:r>
        <w:t>Call Java programs from Julia, https://juliainterop.github.io/JavaCall.jl/ (utolsó látogatás ideje 2021. 05. 16.)</w:t>
      </w:r>
      <w:bookmarkEnd w:id="64"/>
    </w:p>
    <w:p w14:paraId="31B43796" w14:textId="6DDC37D4" w:rsidR="00D924DE" w:rsidRDefault="00D924DE" w:rsidP="00D924DE">
      <w:pPr>
        <w:pStyle w:val="Irodalomjegyzksor"/>
      </w:pPr>
      <w:bookmarkStart w:id="65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65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C89A339" w14:textId="7D233CAA" w:rsidR="00B50CAA" w:rsidRDefault="00B50CAA" w:rsidP="00816BCB">
      <w:pPr>
        <w:pStyle w:val="Fejezetcimszmozsnlkl"/>
      </w:pPr>
      <w:bookmarkStart w:id="66" w:name="_Toc88423866"/>
      <w:r>
        <w:lastRenderedPageBreak/>
        <w:t>Függelék</w:t>
      </w:r>
      <w:bookmarkEnd w:id="66"/>
    </w:p>
    <w:p w14:paraId="4BDB3B2C" w14:textId="2028E588" w:rsidR="00247C54" w:rsidRPr="00247C54" w:rsidRDefault="00247C54" w:rsidP="00247C54">
      <w:r>
        <w:t>szöveg…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67" w:name="_Ref88120945"/>
    <w:p w14:paraId="4E925749" w14:textId="42954288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2</w:t>
      </w:r>
      <w:r>
        <w:fldChar w:fldCharType="end"/>
      </w:r>
      <w:r>
        <w:t>. táblázat</w:t>
      </w:r>
      <w:bookmarkEnd w:id="67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68" w:name="_Ref88120965"/>
    <w:p w14:paraId="3DA60C01" w14:textId="442DE385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3</w:t>
      </w:r>
      <w:r>
        <w:fldChar w:fldCharType="end"/>
      </w:r>
      <w:r>
        <w:t>. táblázat</w:t>
      </w:r>
      <w:bookmarkEnd w:id="68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69" w:name="_Ref88120985"/>
    <w:p w14:paraId="458E52CA" w14:textId="2F55A116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4</w:t>
      </w:r>
      <w:r>
        <w:fldChar w:fldCharType="end"/>
      </w:r>
      <w:r>
        <w:t>. táblázat</w:t>
      </w:r>
      <w:bookmarkEnd w:id="69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0" w:name="_Ref88121003"/>
    <w:p w14:paraId="74BC34B7" w14:textId="55AEEBC9" w:rsidR="006F083F" w:rsidRDefault="00D74FEF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5</w:t>
      </w:r>
      <w:r>
        <w:fldChar w:fldCharType="end"/>
      </w:r>
      <w:r>
        <w:t>. táblázat</w:t>
      </w:r>
      <w:bookmarkEnd w:id="70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1" w:name="_Ref88121055"/>
    <w:p w14:paraId="4E97CF8A" w14:textId="6642EEB8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6</w:t>
      </w:r>
      <w:r>
        <w:fldChar w:fldCharType="end"/>
      </w:r>
      <w:r>
        <w:t>. táblázat</w:t>
      </w:r>
      <w:bookmarkEnd w:id="71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2" w:name="_Ref88121037"/>
    <w:p w14:paraId="243BE9A5" w14:textId="426A089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FE721A">
        <w:rPr>
          <w:noProof/>
        </w:rPr>
        <w:t>7</w:t>
      </w:r>
      <w:r>
        <w:fldChar w:fldCharType="end"/>
      </w:r>
      <w:r>
        <w:t>. táblázat</w:t>
      </w:r>
      <w:bookmarkEnd w:id="72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15619FA2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8</w:t>
        </w:r>
      </w:fldSimple>
      <w:r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164F64F9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9</w:t>
        </w:r>
      </w:fldSimple>
      <w:r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337A857B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10</w:t>
        </w:r>
      </w:fldSimple>
      <w:r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479A9ABD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11</w:t>
        </w:r>
      </w:fldSimple>
      <w:r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71F11CE" w14:textId="0D0E9B5E" w:rsidR="006F083F" w:rsidRPr="00902DE9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12</w:t>
        </w:r>
      </w:fldSimple>
      <w:r>
        <w:t xml:space="preserve">. táblázat: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47BEC549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13</w:t>
        </w:r>
      </w:fldSimple>
      <w:r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lastRenderedPageBreak/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7C0E7B24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14</w:t>
        </w:r>
      </w:fldSimple>
      <w:r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7F56DB14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15</w:t>
        </w:r>
      </w:fldSimple>
      <w:r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6471F33E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16</w:t>
        </w:r>
      </w:fldSimple>
      <w:r>
        <w:t xml:space="preserve">. táblázat: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50784351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17</w:t>
        </w:r>
      </w:fldSimple>
      <w:r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17F3BCF3" w:rsidR="006F083F" w:rsidRPr="00902DE9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18</w:t>
        </w:r>
      </w:fldSimple>
      <w:r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7874C3F6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19</w:t>
        </w:r>
      </w:fldSimple>
      <w:r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4B15C2CB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20</w:t>
        </w:r>
      </w:fldSimple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3DBBAF3A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21</w:t>
        </w:r>
      </w:fldSimple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25E2757C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22</w:t>
        </w:r>
      </w:fldSimple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162512ED" w:rsidR="006F083F" w:rsidRDefault="00D74FEF" w:rsidP="00906B4B">
      <w:pPr>
        <w:pStyle w:val="Kpalrs"/>
      </w:pPr>
      <w:fldSimple w:instr=" SEQ táblázat \* ARABIC ">
        <w:r w:rsidR="00FE721A">
          <w:rPr>
            <w:noProof/>
          </w:rPr>
          <w:t>23</w:t>
        </w:r>
      </w:fldSimple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0B51A466" w:rsidR="006F083F" w:rsidRPr="00902DE9" w:rsidRDefault="00D74FEF" w:rsidP="00906B4B">
      <w:pPr>
        <w:pStyle w:val="Kpalrs"/>
      </w:pPr>
      <w:fldSimple w:instr=" SEQ táblázat \* ARABIC ">
        <w:r w:rsidR="00FE721A">
          <w:rPr>
            <w:noProof/>
          </w:rPr>
          <w:t>24</w:t>
        </w:r>
      </w:fldSimple>
      <w:r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27BD2415" w:rsidR="006F083F" w:rsidRDefault="0010030F" w:rsidP="00906B4B">
      <w:pPr>
        <w:pStyle w:val="Kpalrs"/>
      </w:pPr>
      <w:fldSimple w:instr=" SEQ táblázat \* ARABIC ">
        <w:r w:rsidR="00FE721A">
          <w:rPr>
            <w:noProof/>
          </w:rPr>
          <w:t>25</w:t>
        </w:r>
      </w:fldSimple>
      <w:r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47"/>
      <w:footerReference w:type="default" r:id="rId48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EBCC4" w14:textId="77777777" w:rsidR="005A1F7E" w:rsidRDefault="005A1F7E">
      <w:r>
        <w:separator/>
      </w:r>
    </w:p>
  </w:endnote>
  <w:endnote w:type="continuationSeparator" w:id="0">
    <w:p w14:paraId="40552C1B" w14:textId="77777777" w:rsidR="005A1F7E" w:rsidRDefault="005A1F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85EA4" w14:textId="77777777" w:rsidR="005A1F7E" w:rsidRDefault="005A1F7E">
      <w:r>
        <w:separator/>
      </w:r>
    </w:p>
  </w:footnote>
  <w:footnote w:type="continuationSeparator" w:id="0">
    <w:p w14:paraId="5AB810CD" w14:textId="77777777" w:rsidR="005A1F7E" w:rsidRDefault="005A1F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231D7"/>
    <w:rsid w:val="00144310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841F9"/>
    <w:rsid w:val="00291DCB"/>
    <w:rsid w:val="002B1CF3"/>
    <w:rsid w:val="002B5220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10924"/>
    <w:rsid w:val="004240F1"/>
    <w:rsid w:val="00425183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5780"/>
    <w:rsid w:val="004B5184"/>
    <w:rsid w:val="004D1E24"/>
    <w:rsid w:val="004D5EFF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B0AE6"/>
    <w:rsid w:val="007C085C"/>
    <w:rsid w:val="007C2D41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7D76"/>
    <w:rsid w:val="00854BDC"/>
    <w:rsid w:val="00855F5C"/>
    <w:rsid w:val="008962D1"/>
    <w:rsid w:val="008A6741"/>
    <w:rsid w:val="008E7228"/>
    <w:rsid w:val="008F6258"/>
    <w:rsid w:val="00900BE5"/>
    <w:rsid w:val="00902DE9"/>
    <w:rsid w:val="0090541F"/>
    <w:rsid w:val="00906787"/>
    <w:rsid w:val="00906B4B"/>
    <w:rsid w:val="00912BE2"/>
    <w:rsid w:val="0091395C"/>
    <w:rsid w:val="009139C7"/>
    <w:rsid w:val="00940CB1"/>
    <w:rsid w:val="00944F2B"/>
    <w:rsid w:val="009476FD"/>
    <w:rsid w:val="00953710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511F"/>
    <w:rsid w:val="00AB5291"/>
    <w:rsid w:val="00AD5EE6"/>
    <w:rsid w:val="00AD669A"/>
    <w:rsid w:val="00AE05C4"/>
    <w:rsid w:val="00AE180E"/>
    <w:rsid w:val="00AF407A"/>
    <w:rsid w:val="00AF582D"/>
    <w:rsid w:val="00B01976"/>
    <w:rsid w:val="00B02597"/>
    <w:rsid w:val="00B13FD0"/>
    <w:rsid w:val="00B14914"/>
    <w:rsid w:val="00B151CD"/>
    <w:rsid w:val="00B4104A"/>
    <w:rsid w:val="00B439FF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2686E"/>
    <w:rsid w:val="00C31260"/>
    <w:rsid w:val="00C31410"/>
    <w:rsid w:val="00C32292"/>
    <w:rsid w:val="00C37C80"/>
    <w:rsid w:val="00C43125"/>
    <w:rsid w:val="00C53F92"/>
    <w:rsid w:val="00C55988"/>
    <w:rsid w:val="00C73DEE"/>
    <w:rsid w:val="00C84464"/>
    <w:rsid w:val="00C93E70"/>
    <w:rsid w:val="00C94815"/>
    <w:rsid w:val="00CA50D9"/>
    <w:rsid w:val="00CC23CD"/>
    <w:rsid w:val="00CF3547"/>
    <w:rsid w:val="00CF567E"/>
    <w:rsid w:val="00CF5757"/>
    <w:rsid w:val="00D07335"/>
    <w:rsid w:val="00D078E7"/>
    <w:rsid w:val="00D1632F"/>
    <w:rsid w:val="00D207B2"/>
    <w:rsid w:val="00D23BFC"/>
    <w:rsid w:val="00D429F2"/>
    <w:rsid w:val="00D53F5A"/>
    <w:rsid w:val="00D70465"/>
    <w:rsid w:val="00D74FEF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8385C"/>
    <w:rsid w:val="00E86A0C"/>
    <w:rsid w:val="00EA265B"/>
    <w:rsid w:val="00EC3BE5"/>
    <w:rsid w:val="00ED24FC"/>
    <w:rsid w:val="00EE1A1F"/>
    <w:rsid w:val="00EE2264"/>
    <w:rsid w:val="00EF4F4A"/>
    <w:rsid w:val="00F01084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1873</TotalTime>
  <Pages>50</Pages>
  <Words>7873</Words>
  <Characters>54331</Characters>
  <Application>Microsoft Office Word</Application>
  <DocSecurity>0</DocSecurity>
  <Lines>452</Lines>
  <Paragraphs>124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62080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67</cp:revision>
  <cp:lastPrinted>2002-07-08T12:51:00Z</cp:lastPrinted>
  <dcterms:created xsi:type="dcterms:W3CDTF">2020-12-26T16:34:00Z</dcterms:created>
  <dcterms:modified xsi:type="dcterms:W3CDTF">2021-11-21T20:52:00Z</dcterms:modified>
</cp:coreProperties>
</file>