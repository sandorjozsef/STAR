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9FAA32" w14:textId="3655D632" w:rsidR="00816BCB" w:rsidRPr="00B50CAA" w:rsidRDefault="00F452C7" w:rsidP="00816BCB">
      <w:pPr>
        <w:pStyle w:val="Nyilatkozatcm"/>
      </w:pPr>
      <w:r>
        <w:t xml:space="preserve"> </w:t>
      </w:r>
      <w:r w:rsidR="00816BCB" w:rsidRPr="00B50CAA">
        <w:t>FELADATKIÍRÁS</w:t>
      </w:r>
    </w:p>
    <w:p w14:paraId="1A511E34" w14:textId="77777777" w:rsidR="00816BCB" w:rsidRPr="00B50CAA" w:rsidRDefault="00350AEC" w:rsidP="003A4CDB">
      <w:r w:rsidRPr="00350AEC">
        <w:t xml:space="preserve">A feladatkiírást a </w:t>
      </w:r>
      <w:r w:rsidRPr="002102C3">
        <w:rPr>
          <w:rStyle w:val="Kiemels2"/>
        </w:rPr>
        <w:t>tanszék saját előírása szerint</w:t>
      </w:r>
      <w:r w:rsidRPr="00350AEC">
        <w:t xml:space="preserve"> vagy </w:t>
      </w:r>
      <w:r w:rsidR="008E7228">
        <w:t xml:space="preserve">a </w:t>
      </w:r>
      <w:r w:rsidRPr="00350AEC">
        <w:t>tanszéki adminisztrációban lehet átvenni, és a tanszéki pecséttel ellátott, a tanszékvezető által aláírt lapot kell belefűzni a leadott munkába, vagy a tanszékvezető által elektronikusan jóváhagyott feladatkiírás</w:t>
      </w:r>
      <w:r>
        <w:t xml:space="preserve">t kell a Diplomaterv Portálról </w:t>
      </w:r>
      <w:r w:rsidRPr="00350AEC">
        <w:t>letölteni és a leadott munkába belefűzni (ezen oldal HELYETT, ez az oldal csak útmutatás). Az elektronikusan feltöltött dolgozatban már nem kell megismételni a feladatkiírást.</w:t>
      </w:r>
    </w:p>
    <w:p w14:paraId="350062CB" w14:textId="349BA291" w:rsidR="0063585C" w:rsidRPr="004851C7" w:rsidRDefault="00816BCB" w:rsidP="00D429F2">
      <w:pPr>
        <w:pStyle w:val="Cmlaplog"/>
      </w:pPr>
      <w:r>
        <w:br w:type="page"/>
      </w:r>
      <w:r w:rsidR="00760739" w:rsidRPr="004851C7">
        <w:rPr>
          <w:noProof/>
          <w:lang w:eastAsia="hu-HU"/>
        </w:rPr>
        <w:lastRenderedPageBreak/>
        <w:drawing>
          <wp:inline distT="0" distB="0" distL="0" distR="0" wp14:anchorId="5D62D356" wp14:editId="5A742426">
            <wp:extent cx="1933575" cy="542925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ADE89" w14:textId="77777777" w:rsidR="004851C7" w:rsidRPr="004851C7" w:rsidRDefault="004851C7" w:rsidP="00D429F2">
      <w:pPr>
        <w:pStyle w:val="Cmlapegyetem"/>
      </w:pPr>
      <w:r w:rsidRPr="004851C7">
        <w:t>Budapesti Műszaki és Gazdaságtudományi Egyetem</w:t>
      </w:r>
    </w:p>
    <w:p w14:paraId="699810F9" w14:textId="77777777" w:rsidR="004851C7" w:rsidRPr="004851C7" w:rsidRDefault="004851C7" w:rsidP="00D429F2">
      <w:pPr>
        <w:pStyle w:val="Cmlapkarstanszk"/>
      </w:pPr>
      <w:r w:rsidRPr="004851C7">
        <w:t>Villamosmérnöki és Informatikai Kar</w:t>
      </w:r>
    </w:p>
    <w:p w14:paraId="09D00D2E" w14:textId="35E57266" w:rsidR="004851C7" w:rsidRDefault="00115F49" w:rsidP="00D429F2">
      <w:pPr>
        <w:pStyle w:val="Cmlapkarstanszk"/>
      </w:pPr>
      <w:fldSimple w:instr=" DOCPROPERTY  Company  \* MERGEFORMAT ">
        <w:r w:rsidR="000568B6">
          <w:t>Irányítástechnika és Informatika Tanszék</w:t>
        </w:r>
      </w:fldSimple>
    </w:p>
    <w:p w14:paraId="0D9666B2" w14:textId="77777777" w:rsidR="004851C7" w:rsidRDefault="004851C7"/>
    <w:p w14:paraId="5DEE6AFE" w14:textId="77777777" w:rsidR="004851C7" w:rsidRDefault="004851C7"/>
    <w:p w14:paraId="1E8B722F" w14:textId="77777777" w:rsidR="004851C7" w:rsidRDefault="004851C7"/>
    <w:p w14:paraId="66A83BBB" w14:textId="77777777" w:rsidR="004851C7" w:rsidRDefault="004851C7"/>
    <w:p w14:paraId="5F0859C9" w14:textId="77777777" w:rsidR="004851C7" w:rsidRDefault="004851C7"/>
    <w:p w14:paraId="0BAB6244" w14:textId="77777777" w:rsidR="004851C7" w:rsidRPr="00B50CAA" w:rsidRDefault="004851C7" w:rsidP="00617671">
      <w:pPr>
        <w:ind w:firstLine="0"/>
      </w:pPr>
    </w:p>
    <w:p w14:paraId="48E58346" w14:textId="635CDA8A" w:rsidR="0063585C" w:rsidRPr="00B50CAA" w:rsidRDefault="00115F49" w:rsidP="00171054">
      <w:pPr>
        <w:pStyle w:val="Cmlapszerz"/>
      </w:pPr>
      <w:fldSimple w:instr=" AUTHOR  \* MERGEFORMAT ">
        <w:r w:rsidR="000568B6">
          <w:t>Sándor József</w:t>
        </w:r>
      </w:fldSimple>
    </w:p>
    <w:p w14:paraId="27E9F397" w14:textId="2720D8AF" w:rsidR="0063585C" w:rsidRPr="00B50CAA" w:rsidRDefault="00115F49">
      <w:pPr>
        <w:pStyle w:val="Cm"/>
      </w:pPr>
      <w:fldSimple w:instr=" TITLE  \* MERGEFORMAT ">
        <w:r w:rsidR="000568B6">
          <w:t>In-silico szimulációs keretrendszer megvalósítása Julia környezetben</w:t>
        </w:r>
      </w:fldSimple>
    </w:p>
    <w:p w14:paraId="5532B58E" w14:textId="7E1A0D55" w:rsidR="0063585C" w:rsidRPr="00B50CAA" w:rsidRDefault="00A332C6" w:rsidP="009C1C93">
      <w:pPr>
        <w:pStyle w:val="Alcm"/>
      </w:pPr>
      <w:r w:rsidRPr="00D429F2">
        <w:rPr>
          <w:lang w:eastAsia="hu-HU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73158549" wp14:editId="48754637">
                <wp:simplePos x="0" y="0"/>
                <wp:positionH relativeFrom="margin">
                  <wp:posOffset>1275991</wp:posOffset>
                </wp:positionH>
                <wp:positionV relativeFrom="paragraph">
                  <wp:posOffset>1458567</wp:posOffset>
                </wp:positionV>
                <wp:extent cx="2879725" cy="2122999"/>
                <wp:effectExtent l="0" t="0" r="0" b="0"/>
                <wp:wrapNone/>
                <wp:docPr id="3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9725" cy="212299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720409" w14:textId="408389B5" w:rsidR="0063585C" w:rsidRDefault="0063585C" w:rsidP="00171054">
                            <w:pPr>
                              <w:keepLines/>
                              <w:spacing w:after="0"/>
                              <w:ind w:firstLine="0"/>
                              <w:jc w:val="center"/>
                              <w:rPr>
                                <w:smallCaps/>
                              </w:rPr>
                            </w:pPr>
                            <w:r>
                              <w:rPr>
                                <w:smallCaps/>
                              </w:rPr>
                              <w:t>Konzulens</w:t>
                            </w:r>
                            <w:r w:rsidR="00A332C6">
                              <w:rPr>
                                <w:smallCaps/>
                              </w:rPr>
                              <w:t>ek</w:t>
                            </w:r>
                          </w:p>
                          <w:p w14:paraId="6469239A" w14:textId="075693A7" w:rsidR="00A332C6" w:rsidRDefault="00FA781B" w:rsidP="00171054">
                            <w:pPr>
                              <w:pStyle w:val="Cmlapszerz"/>
                            </w:pPr>
                            <w:r>
                              <w:fldChar w:fldCharType="begin"/>
                            </w:r>
                            <w:r>
                              <w:instrText xml:space="preserve"> DOCPROPERTY "Manager"  \* MERGEFORMAT </w:instrText>
                            </w:r>
                            <w:r>
                              <w:fldChar w:fldCharType="separate"/>
                            </w:r>
                            <w:r w:rsidR="00A332C6">
                              <w:t>Prof. Benyó Balázs</w:t>
                            </w:r>
                          </w:p>
                          <w:p w14:paraId="60A3CF5A" w14:textId="1F6B2CFC" w:rsidR="00A332C6" w:rsidRDefault="00A332C6" w:rsidP="00171054">
                            <w:pPr>
                              <w:pStyle w:val="Cmlapszerz"/>
                            </w:pPr>
                            <w:r>
                              <w:t>dr. Szlávecz Ákos</w:t>
                            </w:r>
                          </w:p>
                          <w:p w14:paraId="5B11A3E3" w14:textId="3087B126" w:rsidR="0063585C" w:rsidRDefault="00A332C6" w:rsidP="00171054">
                            <w:pPr>
                              <w:pStyle w:val="Cmlapszerz"/>
                            </w:pPr>
                            <w:r>
                              <w:t>Szabó Bálint</w:t>
                            </w:r>
                            <w:r w:rsidR="00FA781B">
                              <w:fldChar w:fldCharType="end"/>
                            </w:r>
                          </w:p>
                          <w:p w14:paraId="4EC91467" w14:textId="6AC2F032" w:rsidR="0063585C" w:rsidRDefault="0063585C" w:rsidP="009C1C93">
                            <w:pPr>
                              <w:spacing w:after="0"/>
                              <w:ind w:firstLine="0"/>
                              <w:jc w:val="center"/>
                            </w:pPr>
                            <w:r>
                              <w:t xml:space="preserve">BUDAPEST, </w:t>
                            </w:r>
                            <w:r>
                              <w:fldChar w:fldCharType="begin"/>
                            </w:r>
                            <w:r>
                              <w:instrText xml:space="preserve"> DATE \@ "yyyy" \* MERGEFORMAT </w:instrText>
                            </w:r>
                            <w:r>
                              <w:fldChar w:fldCharType="separate"/>
                            </w:r>
                            <w:r w:rsidR="00EB5031">
                              <w:rPr>
                                <w:noProof/>
                              </w:rPr>
                              <w:t>2021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3158549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100.45pt;margin-top:114.85pt;width:226.75pt;height:167.15pt;z-index:2516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" stroked="f">
                <v:textbox>
                  <w:txbxContent>
                    <w:p w14:paraId="32720409" w14:textId="408389B5" w:rsidR="0063585C" w:rsidRDefault="0063585C" w:rsidP="00171054">
                      <w:pPr>
                        <w:keepLines/>
                        <w:spacing w:after="0"/>
                        <w:ind w:firstLine="0"/>
                        <w:jc w:val="center"/>
                        <w:rPr>
                          <w:smallCaps/>
                        </w:rPr>
                      </w:pPr>
                      <w:r>
                        <w:rPr>
                          <w:smallCaps/>
                        </w:rPr>
                        <w:t>Konzulens</w:t>
                      </w:r>
                      <w:r w:rsidR="00A332C6">
                        <w:rPr>
                          <w:smallCaps/>
                        </w:rPr>
                        <w:t>ek</w:t>
                      </w:r>
                    </w:p>
                    <w:p w14:paraId="6469239A" w14:textId="075693A7" w:rsidR="00A332C6" w:rsidRDefault="00FA781B" w:rsidP="00171054">
                      <w:pPr>
                        <w:pStyle w:val="Cmlapszerz"/>
                      </w:pPr>
                      <w:r>
                        <w:fldChar w:fldCharType="begin"/>
                      </w:r>
                      <w:r>
                        <w:instrText xml:space="preserve"> DOCPROPERTY "Manager"  \* MERGEFORMAT </w:instrText>
                      </w:r>
                      <w:r>
                        <w:fldChar w:fldCharType="separate"/>
                      </w:r>
                      <w:r w:rsidR="00A332C6">
                        <w:t>Prof. Benyó Balázs</w:t>
                      </w:r>
                    </w:p>
                    <w:p w14:paraId="60A3CF5A" w14:textId="1F6B2CFC" w:rsidR="00A332C6" w:rsidRDefault="00A332C6" w:rsidP="00171054">
                      <w:pPr>
                        <w:pStyle w:val="Cmlapszerz"/>
                      </w:pPr>
                      <w:r>
                        <w:t>dr. Szlávecz Ákos</w:t>
                      </w:r>
                    </w:p>
                    <w:p w14:paraId="5B11A3E3" w14:textId="3087B126" w:rsidR="0063585C" w:rsidRDefault="00A332C6" w:rsidP="00171054">
                      <w:pPr>
                        <w:pStyle w:val="Cmlapszerz"/>
                      </w:pPr>
                      <w:r>
                        <w:t>Szabó Bálint</w:t>
                      </w:r>
                      <w:r w:rsidR="00FA781B">
                        <w:fldChar w:fldCharType="end"/>
                      </w:r>
                    </w:p>
                    <w:p w14:paraId="4EC91467" w14:textId="6AC2F032" w:rsidR="0063585C" w:rsidRDefault="0063585C" w:rsidP="009C1C93">
                      <w:pPr>
                        <w:spacing w:after="0"/>
                        <w:ind w:firstLine="0"/>
                        <w:jc w:val="center"/>
                      </w:pPr>
                      <w:r>
                        <w:t xml:space="preserve">BUDAPEST, </w:t>
                      </w:r>
                      <w:r>
                        <w:fldChar w:fldCharType="begin"/>
                      </w:r>
                      <w:r>
                        <w:instrText xml:space="preserve"> DATE \@ "yyyy" \* MERGEFORMAT </w:instrText>
                      </w:r>
                      <w:r>
                        <w:fldChar w:fldCharType="separate"/>
                      </w:r>
                      <w:r w:rsidR="00EB5031">
                        <w:rPr>
                          <w:noProof/>
                        </w:rPr>
                        <w:t>2021</w:t>
                      </w:r>
                      <w:r>
                        <w:fldChar w:fldCharType="end"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24FC">
        <w:fldChar w:fldCharType="begin"/>
      </w:r>
      <w:r w:rsidR="00ED24FC">
        <w:instrText xml:space="preserve"> SUBJECT  \* MERGEFORMAT </w:instrText>
      </w:r>
      <w:r w:rsidR="00ED24FC">
        <w:fldChar w:fldCharType="end"/>
      </w:r>
    </w:p>
    <w:p w14:paraId="156BF04A" w14:textId="7FB35544" w:rsidR="0063585C" w:rsidRPr="00D429F2" w:rsidRDefault="0063585C" w:rsidP="009C1C93">
      <w:pPr>
        <w:pStyle w:val="Alcm"/>
      </w:pPr>
    </w:p>
    <w:p w14:paraId="68EE0958" w14:textId="77777777" w:rsidR="0063585C" w:rsidRPr="00B50CAA" w:rsidRDefault="0063585C" w:rsidP="00B96880">
      <w:pPr>
        <w:pStyle w:val="Fejezetcmtartalomjegyzknlkl"/>
      </w:pPr>
      <w:r w:rsidRPr="00B50CAA">
        <w:lastRenderedPageBreak/>
        <w:t>Tartalomjegyzék</w:t>
      </w:r>
    </w:p>
    <w:p w14:paraId="3F50B34B" w14:textId="3CF6C004" w:rsidR="000568B6" w:rsidRDefault="00730B3C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88470546" w:history="1">
        <w:r w:rsidR="000568B6" w:rsidRPr="008A0B01">
          <w:rPr>
            <w:rStyle w:val="Hiperhivatkozs"/>
            <w:noProof/>
          </w:rPr>
          <w:t>Összefoglaló</w:t>
        </w:r>
        <w:r w:rsidR="000568B6">
          <w:rPr>
            <w:noProof/>
            <w:webHidden/>
          </w:rPr>
          <w:tab/>
        </w:r>
        <w:r w:rsidR="000568B6">
          <w:rPr>
            <w:noProof/>
            <w:webHidden/>
          </w:rPr>
          <w:fldChar w:fldCharType="begin"/>
        </w:r>
        <w:r w:rsidR="000568B6">
          <w:rPr>
            <w:noProof/>
            <w:webHidden/>
          </w:rPr>
          <w:instrText xml:space="preserve"> PAGEREF _Toc88470546 \h </w:instrText>
        </w:r>
        <w:r w:rsidR="000568B6">
          <w:rPr>
            <w:noProof/>
            <w:webHidden/>
          </w:rPr>
        </w:r>
        <w:r w:rsidR="000568B6">
          <w:rPr>
            <w:noProof/>
            <w:webHidden/>
          </w:rPr>
          <w:fldChar w:fldCharType="separate"/>
        </w:r>
        <w:r w:rsidR="000568B6">
          <w:rPr>
            <w:noProof/>
            <w:webHidden/>
          </w:rPr>
          <w:t>6</w:t>
        </w:r>
        <w:r w:rsidR="000568B6">
          <w:rPr>
            <w:noProof/>
            <w:webHidden/>
          </w:rPr>
          <w:fldChar w:fldCharType="end"/>
        </w:r>
      </w:hyperlink>
    </w:p>
    <w:p w14:paraId="15FB24C2" w14:textId="3FDFC5DE" w:rsidR="000568B6" w:rsidRDefault="000568B6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88470547" w:history="1">
        <w:r w:rsidRPr="008A0B01">
          <w:rPr>
            <w:rStyle w:val="Hiperhivatkozs"/>
            <w:noProof/>
          </w:rPr>
          <w:t>Abstract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EBDD827" w14:textId="72BF3700" w:rsidR="000568B6" w:rsidRDefault="000568B6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88470548" w:history="1">
        <w:r w:rsidRPr="008A0B01">
          <w:rPr>
            <w:rStyle w:val="Hiperhivatkozs"/>
            <w:noProof/>
          </w:rPr>
          <w:t>1 Bevezetés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41A3A6B" w14:textId="0DDB2977" w:rsidR="000568B6" w:rsidRDefault="000568B6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70549" w:history="1">
        <w:r w:rsidRPr="008A0B01">
          <w:rPr>
            <w:rStyle w:val="Hiperhivatkozs"/>
            <w:noProof/>
          </w:rPr>
          <w:t>1.1 Motiváció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D3FE413" w14:textId="20B7B375" w:rsidR="000568B6" w:rsidRDefault="000568B6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70550" w:history="1">
        <w:r w:rsidRPr="008A0B01">
          <w:rPr>
            <w:rStyle w:val="Hiperhivatkozs"/>
            <w:noProof/>
          </w:rPr>
          <w:t>1.2 Feladat értelmezése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71D9880" w14:textId="1CE5A5DC" w:rsidR="000568B6" w:rsidRDefault="000568B6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70551" w:history="1">
        <w:r w:rsidRPr="008A0B01">
          <w:rPr>
            <w:rStyle w:val="Hiperhivatkozs"/>
            <w:noProof/>
          </w:rPr>
          <w:t>1.3 Részfeladatok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5703A0B" w14:textId="7BFF7B44" w:rsidR="000568B6" w:rsidRDefault="000568B6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70552" w:history="1">
        <w:r w:rsidRPr="008A0B01">
          <w:rPr>
            <w:rStyle w:val="Hiperhivatkozs"/>
            <w:noProof/>
          </w:rPr>
          <w:t>1.4 Szakdolgozat felépítése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D6FA624" w14:textId="1CC7F718" w:rsidR="000568B6" w:rsidRDefault="000568B6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88470553" w:history="1">
        <w:r w:rsidRPr="008A0B01">
          <w:rPr>
            <w:rStyle w:val="Hiperhivatkozs"/>
            <w:noProof/>
          </w:rPr>
          <w:t>2 Irodalmi háttér, módszerek, felhasznált adatok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F458D5E" w14:textId="2EB9CBE2" w:rsidR="000568B6" w:rsidRDefault="000568B6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70554" w:history="1">
        <w:r w:rsidRPr="008A0B01">
          <w:rPr>
            <w:rStyle w:val="Hiperhivatkozs"/>
            <w:noProof/>
          </w:rPr>
          <w:t>2.1 Élettani Háttér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A4D2445" w14:textId="4318E156" w:rsidR="000568B6" w:rsidRDefault="000568B6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70555" w:history="1">
        <w:r w:rsidRPr="008A0B01">
          <w:rPr>
            <w:rStyle w:val="Hiperhivatkozs"/>
            <w:noProof/>
          </w:rPr>
          <w:t>2.2 STAR protokoll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C752BBB" w14:textId="3994790F" w:rsidR="000568B6" w:rsidRDefault="000568B6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70556" w:history="1">
        <w:r w:rsidRPr="008A0B01">
          <w:rPr>
            <w:rStyle w:val="Hiperhivatkozs"/>
            <w:noProof/>
          </w:rPr>
          <w:t>2.3 In-silico validáció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61B7567" w14:textId="608933C8" w:rsidR="000568B6" w:rsidRDefault="000568B6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70557" w:history="1">
        <w:r w:rsidRPr="008A0B01">
          <w:rPr>
            <w:rStyle w:val="Hiperhivatkozs"/>
            <w:noProof/>
          </w:rPr>
          <w:t>2.4 Julia nyelv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673F3C5" w14:textId="663B4C88" w:rsidR="000568B6" w:rsidRDefault="000568B6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88470558" w:history="1">
        <w:r w:rsidRPr="008A0B01">
          <w:rPr>
            <w:rStyle w:val="Hiperhivatkozs"/>
            <w:noProof/>
          </w:rPr>
          <w:t>3 Eredmények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95B9013" w14:textId="768308E3" w:rsidR="000568B6" w:rsidRDefault="000568B6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70559" w:history="1">
        <w:r w:rsidRPr="008A0B01">
          <w:rPr>
            <w:rStyle w:val="Hiperhivatkozs"/>
            <w:noProof/>
          </w:rPr>
          <w:t>3.1 Tervezés és implementáció kihívásai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8B31BFE" w14:textId="2635F11A" w:rsidR="000568B6" w:rsidRDefault="000568B6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70560" w:history="1">
        <w:r w:rsidRPr="008A0B01">
          <w:rPr>
            <w:rStyle w:val="Hiperhivatkozs"/>
            <w:noProof/>
          </w:rPr>
          <w:t>3.1.1 Adatok beolvasása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A45B91D" w14:textId="6581E4CC" w:rsidR="000568B6" w:rsidRDefault="000568B6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70561" w:history="1">
        <w:r w:rsidRPr="008A0B01">
          <w:rPr>
            <w:rStyle w:val="Hiperhivatkozs"/>
            <w:noProof/>
          </w:rPr>
          <w:t>3.1.2 Protokollok beépítése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FDB5F34" w14:textId="55BA3223" w:rsidR="000568B6" w:rsidRDefault="000568B6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70562" w:history="1">
        <w:r w:rsidRPr="008A0B01">
          <w:rPr>
            <w:rStyle w:val="Hiperhivatkozs"/>
            <w:noProof/>
          </w:rPr>
          <w:t>3.1.3 JavaCall használata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DE04DA5" w14:textId="79A81B59" w:rsidR="000568B6" w:rsidRDefault="000568B6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70563" w:history="1">
        <w:r w:rsidRPr="008A0B01">
          <w:rPr>
            <w:rStyle w:val="Hiperhivatkozs"/>
            <w:noProof/>
          </w:rPr>
          <w:t>3.1.4 Differenciálegyenletek megoldása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10F813E" w14:textId="7162A4DD" w:rsidR="000568B6" w:rsidRDefault="000568B6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70564" w:history="1">
        <w:r w:rsidRPr="008A0B01">
          <w:rPr>
            <w:rStyle w:val="Hiperhivatkozs"/>
            <w:noProof/>
          </w:rPr>
          <w:t>3.1.5 Statisztikai kiértékelés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ADDFA3F" w14:textId="60DFEAF1" w:rsidR="000568B6" w:rsidRDefault="000568B6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70565" w:history="1">
        <w:r w:rsidRPr="008A0B01">
          <w:rPr>
            <w:rStyle w:val="Hiperhivatkozs"/>
            <w:noProof/>
          </w:rPr>
          <w:t>3.1.6 Mintavételezés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0D60ABF" w14:textId="3C8E66E4" w:rsidR="000568B6" w:rsidRDefault="000568B6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70566" w:history="1">
        <w:r w:rsidRPr="008A0B01">
          <w:rPr>
            <w:rStyle w:val="Hiperhivatkozs"/>
            <w:noProof/>
          </w:rPr>
          <w:t>3.1.7 Adatok ábrázolása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E66FC48" w14:textId="5FCBE7A2" w:rsidR="000568B6" w:rsidRDefault="000568B6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70567" w:history="1">
        <w:r w:rsidRPr="008A0B01">
          <w:rPr>
            <w:rStyle w:val="Hiperhivatkozs"/>
            <w:noProof/>
          </w:rPr>
          <w:t>3.2 Elkészült rendszer bemutatása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FE92728" w14:textId="22B6577C" w:rsidR="000568B6" w:rsidRDefault="000568B6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70568" w:history="1">
        <w:r w:rsidRPr="008A0B01">
          <w:rPr>
            <w:rStyle w:val="Hiperhivatkozs"/>
            <w:noProof/>
          </w:rPr>
          <w:t>3.2.1 Felsőszintű architektúra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E8FF611" w14:textId="4F80580D" w:rsidR="000568B6" w:rsidRDefault="000568B6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70569" w:history="1">
        <w:r w:rsidRPr="008A0B01">
          <w:rPr>
            <w:rStyle w:val="Hiperhivatkozs"/>
            <w:noProof/>
          </w:rPr>
          <w:t>3.2.2 Részletes megvalósítás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3DFEC1A" w14:textId="5315DA74" w:rsidR="000568B6" w:rsidRDefault="000568B6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70570" w:history="1">
        <w:r w:rsidRPr="008A0B01">
          <w:rPr>
            <w:rStyle w:val="Hiperhivatkozs"/>
            <w:noProof/>
          </w:rPr>
          <w:t>3.2.3 Felhasználói felület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0717A15" w14:textId="4BD27BD7" w:rsidR="000568B6" w:rsidRDefault="000568B6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70571" w:history="1">
        <w:r w:rsidRPr="008A0B01">
          <w:rPr>
            <w:rStyle w:val="Hiperhivatkozs"/>
            <w:noProof/>
          </w:rPr>
          <w:t>3.2.4 Elkészült rendszer értékelése mérnöki szempontból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C657342" w14:textId="4E2B87EA" w:rsidR="000568B6" w:rsidRDefault="000568B6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70572" w:history="1">
        <w:r w:rsidRPr="008A0B01">
          <w:rPr>
            <w:rStyle w:val="Hiperhivatkozs"/>
            <w:noProof/>
          </w:rPr>
          <w:t>3.2.5 Elkészült rendszer értékelése orvosi szempontból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B039FF0" w14:textId="1FE5B683" w:rsidR="000568B6" w:rsidRDefault="000568B6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70573" w:history="1">
        <w:r w:rsidRPr="008A0B01">
          <w:rPr>
            <w:rStyle w:val="Hiperhivatkozs"/>
            <w:noProof/>
          </w:rPr>
          <w:t>3.3 Rendszer validálása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51BA8DC" w14:textId="12FD347A" w:rsidR="000568B6" w:rsidRDefault="000568B6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70574" w:history="1">
        <w:r w:rsidRPr="008A0B01">
          <w:rPr>
            <w:rStyle w:val="Hiperhivatkozs"/>
            <w:noProof/>
          </w:rPr>
          <w:t>3.3.1 Rendszer validálása Matlab referencia alapján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129BE44" w14:textId="0567F05C" w:rsidR="000568B6" w:rsidRDefault="000568B6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70575" w:history="1">
        <w:r w:rsidRPr="008A0B01">
          <w:rPr>
            <w:rStyle w:val="Hiperhivatkozs"/>
            <w:noProof/>
          </w:rPr>
          <w:t>3.3.2 Rendszer validálása statisztikai szempontok alapján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974EEFA" w14:textId="0E7D54FD" w:rsidR="000568B6" w:rsidRDefault="000568B6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70576" w:history="1">
        <w:r w:rsidRPr="008A0B01">
          <w:rPr>
            <w:rStyle w:val="Hiperhivatkozs"/>
            <w:noProof/>
          </w:rPr>
          <w:t>3.3.3 Rendszer validálása problémás betegeken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600B01B" w14:textId="2A2AAF35" w:rsidR="000568B6" w:rsidRDefault="000568B6">
      <w:pPr>
        <w:pStyle w:val="TJ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70577" w:history="1">
        <w:r w:rsidRPr="008A0B01">
          <w:rPr>
            <w:rStyle w:val="Hiperhivatkozs"/>
            <w:noProof/>
          </w:rPr>
          <w:t>3.3.4 Az ICING modell verifikációja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370E574" w14:textId="77C88B77" w:rsidR="000568B6" w:rsidRDefault="000568B6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88470578" w:history="1">
        <w:r w:rsidRPr="008A0B01">
          <w:rPr>
            <w:rStyle w:val="Hiperhivatkozs"/>
            <w:noProof/>
          </w:rPr>
          <w:t>4 Összefoglalás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D1F97B0" w14:textId="7E24325B" w:rsidR="000568B6" w:rsidRDefault="000568B6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70579" w:history="1">
        <w:r w:rsidRPr="008A0B01">
          <w:rPr>
            <w:rStyle w:val="Hiperhivatkozs"/>
            <w:noProof/>
          </w:rPr>
          <w:t>4.1 Fontosabb mérföldkövek a munka során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500B2137" w14:textId="6D1F3A66" w:rsidR="000568B6" w:rsidRDefault="000568B6">
      <w:pPr>
        <w:pStyle w:val="TJ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hu-HU"/>
        </w:rPr>
      </w:pPr>
      <w:hyperlink w:anchor="_Toc88470580" w:history="1">
        <w:r w:rsidRPr="008A0B01">
          <w:rPr>
            <w:rStyle w:val="Hiperhivatkozs"/>
            <w:noProof/>
          </w:rPr>
          <w:t>4.2 További fejlesztési lehetőségek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5606127F" w14:textId="47CBEADA" w:rsidR="000568B6" w:rsidRDefault="000568B6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88470581" w:history="1">
        <w:r w:rsidRPr="008A0B01">
          <w:rPr>
            <w:rStyle w:val="Hiperhivatkozs"/>
            <w:noProof/>
          </w:rPr>
          <w:t>Irodalomjegyzék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420071F8" w14:textId="21BEF01D" w:rsidR="000568B6" w:rsidRDefault="000568B6">
      <w:pPr>
        <w:pStyle w:val="TJ1"/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hu-HU"/>
        </w:rPr>
      </w:pPr>
      <w:hyperlink w:anchor="_Toc88470582" w:history="1">
        <w:r w:rsidRPr="008A0B01">
          <w:rPr>
            <w:rStyle w:val="Hiperhivatkozs"/>
            <w:noProof/>
          </w:rPr>
          <w:t>Függelék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78F7E073" w14:textId="26211D26" w:rsidR="0063585C" w:rsidRPr="00B50CAA" w:rsidRDefault="00730B3C" w:rsidP="00A1552D">
      <w:pPr>
        <w:ind w:firstLine="0"/>
      </w:pPr>
      <w:r>
        <w:rPr>
          <w:b/>
          <w:bCs/>
        </w:rPr>
        <w:fldChar w:fldCharType="end"/>
      </w:r>
    </w:p>
    <w:p w14:paraId="586A9F47" w14:textId="77777777" w:rsidR="00681E99" w:rsidRPr="00B50CAA" w:rsidRDefault="00681E99" w:rsidP="00854BDC">
      <w:pPr>
        <w:pStyle w:val="Nyilatkozatcm"/>
      </w:pPr>
      <w:r w:rsidRPr="00B50CAA">
        <w:lastRenderedPageBreak/>
        <w:t>Hallgatói nyilatkozat</w:t>
      </w:r>
    </w:p>
    <w:p w14:paraId="0D6D4F2C" w14:textId="0284FE33" w:rsidR="00681E99" w:rsidRDefault="00681E99" w:rsidP="005E01E0">
      <w:pPr>
        <w:pStyle w:val="Nyilatkozatszveg"/>
      </w:pPr>
      <w:r w:rsidRPr="00B50CAA">
        <w:t xml:space="preserve">Alulírott </w:t>
      </w:r>
      <w:r w:rsidRPr="00B50CAA">
        <w:rPr>
          <w:b/>
          <w:bCs/>
        </w:rPr>
        <w:fldChar w:fldCharType="begin"/>
      </w:r>
      <w:r w:rsidRPr="00B50CAA">
        <w:rPr>
          <w:b/>
          <w:bCs/>
        </w:rPr>
        <w:instrText xml:space="preserve"> AUTHOR  \* MERGEFORMAT </w:instrText>
      </w:r>
      <w:r w:rsidRPr="00B50CAA">
        <w:rPr>
          <w:b/>
          <w:bCs/>
        </w:rPr>
        <w:fldChar w:fldCharType="separate"/>
      </w:r>
      <w:r w:rsidR="000568B6">
        <w:rPr>
          <w:b/>
          <w:bCs/>
          <w:noProof/>
        </w:rPr>
        <w:t>Sándor József</w:t>
      </w:r>
      <w:r w:rsidRPr="00B50CAA">
        <w:rPr>
          <w:b/>
          <w:bCs/>
        </w:rPr>
        <w:fldChar w:fldCharType="end"/>
      </w:r>
      <w:r w:rsidRPr="00B50CAA">
        <w:t xml:space="preserve">, szigorló hallgató kijelentem, hogy ezt a </w:t>
      </w:r>
      <w:r>
        <w:t xml:space="preserve">szakdolgozatot/ </w:t>
      </w:r>
      <w:r w:rsidRPr="00B50CAA">
        <w:t xml:space="preserve">diplomatervet </w:t>
      </w:r>
      <w:r w:rsidRPr="0048395A">
        <w:rPr>
          <w:color w:val="0000FF"/>
        </w:rPr>
        <w:t>(nem kívánt törlendő)</w:t>
      </w:r>
      <w:r>
        <w:t xml:space="preserve"> </w:t>
      </w:r>
      <w:r w:rsidRPr="00B50CAA">
        <w:t>meg nem engedett segítség nélkül, saját magam készítettem, csak a megadott forrásokat (szakirodalom, eszközök stb.) használtam fel. Minden olyan részt, melyet szó szerint, vagy azonos értelemben</w:t>
      </w:r>
      <w:r>
        <w:t>,</w:t>
      </w:r>
      <w:r w:rsidRPr="00B50CAA">
        <w:t xml:space="preserve"> de átfogalmazva más forrásból átvettem, egyértelműen, a forrás megadásával megjelöltem.</w:t>
      </w:r>
    </w:p>
    <w:p w14:paraId="3582FF6F" w14:textId="77777777" w:rsidR="00681E99" w:rsidRPr="00EE1A1F" w:rsidRDefault="00681E99" w:rsidP="005E01E0">
      <w:pPr>
        <w:pStyle w:val="Nyilatkozatszveg"/>
      </w:pPr>
      <w:r w:rsidRPr="00EE1A1F">
        <w:t>Hozzájárulok, hogy a jelen munkám alapadatait (szerző(k), cím, angol és magyar nyelvű tartalmi kivonat, készítés éve, konzulens(</w:t>
      </w:r>
      <w:proofErr w:type="spellStart"/>
      <w:r w:rsidRPr="00EE1A1F">
        <w:t>ek</w:t>
      </w:r>
      <w:proofErr w:type="spellEnd"/>
      <w:r w:rsidRPr="00EE1A1F">
        <w:t xml:space="preserve">) neve) a BME VIK nyilvánosan hozzáférhető elektronikus formában, a munka teljes szövegét pedig az egyetem belső hálózatán keresztül (vagy </w:t>
      </w:r>
      <w:r w:rsidR="00730B3C">
        <w:t>hitelesített</w:t>
      </w:r>
      <w:r w:rsidRPr="00EE1A1F">
        <w:t xml:space="preserve"> felhasználók számára) </w:t>
      </w:r>
      <w:proofErr w:type="spellStart"/>
      <w:r w:rsidRPr="00EE1A1F">
        <w:t>közzétegye</w:t>
      </w:r>
      <w:proofErr w:type="spellEnd"/>
      <w:r w:rsidRPr="00EE1A1F">
        <w:t>. Kijelentem, hogy a benyújtott munka és annak elektronikus verziója megegyezik.</w:t>
      </w:r>
      <w:r>
        <w:t xml:space="preserve"> Dékáni engedéllyel titkosított diplomatervek esetén a dolgozat szövege csak 3 év </w:t>
      </w:r>
      <w:r w:rsidR="002D7DA9">
        <w:t>eltelte után</w:t>
      </w:r>
      <w:r>
        <w:t xml:space="preserve"> válik hozzáférhetővé.</w:t>
      </w:r>
    </w:p>
    <w:p w14:paraId="7D8E24DB" w14:textId="2E9551D6" w:rsidR="00681E99" w:rsidRPr="00B50CAA" w:rsidRDefault="00681E99" w:rsidP="00681E99">
      <w:pPr>
        <w:pStyle w:val="Nyilatkozatkeltezs"/>
      </w:pPr>
      <w:r w:rsidRPr="00B50CAA">
        <w:t xml:space="preserve">Kelt: Budapest, </w:t>
      </w:r>
      <w:r w:rsidRPr="00B50CAA">
        <w:fldChar w:fldCharType="begin"/>
      </w:r>
      <w:r w:rsidRPr="00B50CAA">
        <w:instrText xml:space="preserve"> DATE \@ "yyyy. MM. dd." \* MERGEFORMAT </w:instrText>
      </w:r>
      <w:r w:rsidRPr="00B50CAA">
        <w:fldChar w:fldCharType="separate"/>
      </w:r>
      <w:r w:rsidR="000568B6">
        <w:rPr>
          <w:noProof/>
        </w:rPr>
        <w:t>2021. 11. 22.</w:t>
      </w:r>
      <w:r w:rsidRPr="00B50CAA">
        <w:fldChar w:fldCharType="end"/>
      </w:r>
    </w:p>
    <w:p w14:paraId="5128D61A" w14:textId="77777777" w:rsidR="00681E99" w:rsidRDefault="005E01E0" w:rsidP="00854BDC">
      <w:pPr>
        <w:pStyle w:val="Nyilatkozatalrs"/>
      </w:pPr>
      <w:r>
        <w:tab/>
      </w:r>
      <w:r w:rsidR="00854BDC">
        <w:t>...</w:t>
      </w:r>
      <w:r>
        <w:t>…………………………………………….</w:t>
      </w:r>
    </w:p>
    <w:p w14:paraId="26AA76B1" w14:textId="626BF44D" w:rsidR="005E01E0" w:rsidRDefault="005E01E0" w:rsidP="00854BDC">
      <w:pPr>
        <w:pStyle w:val="Nyilatkozatalrs"/>
      </w:pPr>
      <w:r>
        <w:tab/>
      </w:r>
      <w:fldSimple w:instr=" AUTHOR   \* MERGEFORMAT ">
        <w:r w:rsidR="000568B6">
          <w:t>Sándor József</w:t>
        </w:r>
      </w:fldSimple>
    </w:p>
    <w:p w14:paraId="74983692" w14:textId="77777777" w:rsidR="00854BDC" w:rsidRPr="00B50CAA" w:rsidRDefault="00854BDC" w:rsidP="00854BDC">
      <w:pPr>
        <w:pStyle w:val="Nyilatkozatszveg"/>
      </w:pPr>
    </w:p>
    <w:p w14:paraId="0E7269D1" w14:textId="77777777" w:rsidR="00681E99" w:rsidRPr="00B50CAA" w:rsidRDefault="00681E99" w:rsidP="00267677">
      <w:pPr>
        <w:sectPr w:rsidR="00681E99" w:rsidRPr="00B50CAA" w:rsidSect="00681E99">
          <w:footerReference w:type="default" r:id="rId9"/>
          <w:type w:val="continuous"/>
          <w:pgSz w:w="11907" w:h="16840" w:code="9"/>
          <w:pgMar w:top="1418" w:right="1418" w:bottom="1418" w:left="1418" w:header="708" w:footer="708" w:gutter="567"/>
          <w:cols w:space="708"/>
          <w:titlePg/>
          <w:docGrid w:linePitch="360"/>
        </w:sectPr>
      </w:pPr>
    </w:p>
    <w:p w14:paraId="56522442" w14:textId="77777777" w:rsidR="0063585C" w:rsidRDefault="0063585C" w:rsidP="00816BCB">
      <w:pPr>
        <w:pStyle w:val="Fejezetcimszmozsnlkl"/>
      </w:pPr>
      <w:bookmarkStart w:id="0" w:name="_Toc88470546"/>
      <w:r w:rsidRPr="00B50CAA">
        <w:lastRenderedPageBreak/>
        <w:t>Összefoglaló</w:t>
      </w:r>
      <w:bookmarkEnd w:id="0"/>
    </w:p>
    <w:p w14:paraId="2845CDB2" w14:textId="77777777" w:rsidR="00D23BFC" w:rsidRPr="00D23BFC" w:rsidRDefault="00D23BFC" w:rsidP="00D23BFC">
      <w:r>
        <w:t>Ide jön a</w:t>
      </w:r>
      <w:r w:rsidR="00681E99">
        <w:t xml:space="preserve"> ½-</w:t>
      </w:r>
      <w:r>
        <w:t>1 oldalas magyar nyelvű összefoglaló</w:t>
      </w:r>
      <w:r w:rsidR="00681E99">
        <w:t>, melynek szövege a</w:t>
      </w:r>
      <w:r w:rsidR="002D0621">
        <w:t xml:space="preserve"> Diplomaterv</w:t>
      </w:r>
      <w:r w:rsidR="00681E99">
        <w:t xml:space="preserve"> Portálra külön i</w:t>
      </w:r>
      <w:r w:rsidR="000A7483">
        <w:t>s</w:t>
      </w:r>
      <w:r w:rsidR="00681E99">
        <w:t xml:space="preserve"> feltöltésre kerül</w:t>
      </w:r>
      <w:r>
        <w:t>.</w:t>
      </w:r>
    </w:p>
    <w:p w14:paraId="18F0F7B7" w14:textId="77777777" w:rsidR="0063585C" w:rsidRDefault="0063585C" w:rsidP="00816BCB">
      <w:pPr>
        <w:pStyle w:val="Fejezetcimszmozsnlkl"/>
      </w:pPr>
      <w:bookmarkStart w:id="1" w:name="_Toc88470547"/>
      <w:proofErr w:type="spellStart"/>
      <w:r w:rsidRPr="00B50CAA">
        <w:lastRenderedPageBreak/>
        <w:t>Abstract</w:t>
      </w:r>
      <w:bookmarkEnd w:id="1"/>
      <w:proofErr w:type="spellEnd"/>
    </w:p>
    <w:p w14:paraId="6F5BD6FC" w14:textId="77777777" w:rsidR="00692605" w:rsidRDefault="00692605" w:rsidP="00D23BFC">
      <w:r>
        <w:t>Ide jön a</w:t>
      </w:r>
      <w:r w:rsidR="000A7483">
        <w:t xml:space="preserve"> ½-</w:t>
      </w:r>
      <w:r w:rsidR="00D23BFC">
        <w:t>1 oldalas a</w:t>
      </w:r>
      <w:r>
        <w:t>ngol nyelvű összefoglaló</w:t>
      </w:r>
      <w:r w:rsidR="000A7483">
        <w:t>, amelynek szövege a</w:t>
      </w:r>
      <w:r w:rsidR="002D0621">
        <w:t xml:space="preserve"> Diplomaterv</w:t>
      </w:r>
      <w:r w:rsidR="000A7483">
        <w:t xml:space="preserve"> Portálra külön is feltöltésre kerül</w:t>
      </w:r>
      <w:r>
        <w:t>.</w:t>
      </w:r>
    </w:p>
    <w:p w14:paraId="31536188" w14:textId="6BB20991" w:rsidR="001A57BC" w:rsidRDefault="003F5425" w:rsidP="006A1B7F">
      <w:pPr>
        <w:pStyle w:val="Cmsor1"/>
      </w:pPr>
      <w:bookmarkStart w:id="2" w:name="_Toc332797397"/>
      <w:bookmarkStart w:id="3" w:name="_Ref88119164"/>
      <w:bookmarkStart w:id="4" w:name="_Ref88119176"/>
      <w:bookmarkStart w:id="5" w:name="_Toc88470548"/>
      <w:r>
        <w:lastRenderedPageBreak/>
        <w:t>Bevezetés</w:t>
      </w:r>
      <w:bookmarkEnd w:id="2"/>
      <w:bookmarkEnd w:id="3"/>
      <w:bookmarkEnd w:id="4"/>
      <w:bookmarkEnd w:id="5"/>
    </w:p>
    <w:p w14:paraId="2825E641" w14:textId="669DA85E" w:rsidR="009F09DE" w:rsidRPr="009F09DE" w:rsidRDefault="009F09DE" w:rsidP="009F09DE">
      <w:pPr>
        <w:pStyle w:val="Cmsor2"/>
      </w:pPr>
      <w:bookmarkStart w:id="6" w:name="_Toc88470549"/>
      <w:r>
        <w:t>Motiváció</w:t>
      </w:r>
      <w:bookmarkEnd w:id="6"/>
    </w:p>
    <w:p w14:paraId="1D37BB09" w14:textId="0C314E31" w:rsidR="0003245D" w:rsidRDefault="0003245D" w:rsidP="0003245D">
      <w:bookmarkStart w:id="7" w:name="_Hlk72335751"/>
      <w:r>
        <w:t xml:space="preserve">Intenzív osztályon komoly kihívást jelent a páciens vércukorszintjének </w:t>
      </w:r>
      <w:proofErr w:type="spellStart"/>
      <w:r>
        <w:t>normoglikémiás</w:t>
      </w:r>
      <w:proofErr w:type="spellEnd"/>
      <w:r>
        <w:t xml:space="preserve"> tartományban tartása, amellyel az intenzív osztályon ápolt betegek mortalitása akár 25-40%-kal csökkenthető. A betegek </w:t>
      </w:r>
      <w:r w:rsidRPr="00D779BF">
        <w:rPr>
          <w:rFonts w:cstheme="minorHAnsi"/>
        </w:rPr>
        <w:t>tápanyag bevitelét</w:t>
      </w:r>
      <w:r>
        <w:rPr>
          <w:rFonts w:cstheme="minorHAnsi"/>
        </w:rPr>
        <w:t>,</w:t>
      </w:r>
      <w:r w:rsidRPr="00D779BF">
        <w:rPr>
          <w:rFonts w:cstheme="minorHAnsi"/>
        </w:rPr>
        <w:t xml:space="preserve"> illetve inzulin adagolását mesterséges úton kell biztosítani.</w:t>
      </w:r>
      <w:r>
        <w:rPr>
          <w:rFonts w:cstheme="minorHAnsi"/>
        </w:rPr>
        <w:t xml:space="preserve"> </w:t>
      </w:r>
      <w:r>
        <w:t>Erre úgynevezett szoros vércukor szabályozást (</w:t>
      </w:r>
      <w:bookmarkStart w:id="8" w:name="_Hlk72316391"/>
      <w:proofErr w:type="spellStart"/>
      <w:r>
        <w:t>Tight</w:t>
      </w:r>
      <w:proofErr w:type="spellEnd"/>
      <w:r>
        <w:t xml:space="preserve"> </w:t>
      </w:r>
      <w:proofErr w:type="spellStart"/>
      <w:r>
        <w:t>Glycemic</w:t>
      </w:r>
      <w:proofErr w:type="spellEnd"/>
      <w:r>
        <w:t xml:space="preserve"> </w:t>
      </w:r>
      <w:proofErr w:type="spellStart"/>
      <w:r>
        <w:t>Control</w:t>
      </w:r>
      <w:bookmarkEnd w:id="8"/>
      <w:proofErr w:type="spellEnd"/>
      <w:r>
        <w:t>, TGC) alkalmaznak. A STAR (</w:t>
      </w:r>
      <w:proofErr w:type="spellStart"/>
      <w:r>
        <w:t>STochastic</w:t>
      </w:r>
      <w:proofErr w:type="spellEnd"/>
      <w:r>
        <w:t xml:space="preserve"> </w:t>
      </w:r>
      <w:proofErr w:type="spellStart"/>
      <w:r>
        <w:t>TARgeted</w:t>
      </w:r>
      <w:proofErr w:type="spellEnd"/>
      <w:r>
        <w:t>) protokoll egy ilyen szoros vércukor szabályozó protokoll, melyet a világ több pontján használnak.</w:t>
      </w:r>
    </w:p>
    <w:p w14:paraId="5A9155F6" w14:textId="5C38733D" w:rsidR="009F09DE" w:rsidRDefault="009F09DE" w:rsidP="009F09DE">
      <w:pPr>
        <w:pStyle w:val="Cmsor2"/>
      </w:pPr>
      <w:bookmarkStart w:id="9" w:name="_Toc88470550"/>
      <w:r>
        <w:t>Feladat értelmezése</w:t>
      </w:r>
      <w:bookmarkEnd w:id="9"/>
    </w:p>
    <w:p w14:paraId="3EFEF527" w14:textId="2CE3A020" w:rsidR="0003245D" w:rsidRDefault="0003245D" w:rsidP="0003245D">
      <w:bookmarkStart w:id="10" w:name="_Hlk72335869"/>
      <w:bookmarkEnd w:id="7"/>
      <w:r>
        <w:t xml:space="preserve">A STAR protokollnak létezik egy szimulációs környezete, melyet </w:t>
      </w:r>
      <w:proofErr w:type="spellStart"/>
      <w:r w:rsidR="004A24A5">
        <w:t>M</w:t>
      </w:r>
      <w:r>
        <w:t>atlab</w:t>
      </w:r>
      <w:proofErr w:type="spellEnd"/>
      <w:r>
        <w:t xml:space="preserve"> környezetben implementáltak. A</w:t>
      </w:r>
      <w:r w:rsidR="004A24A5">
        <w:t xml:space="preserve"> szakdolgozat </w:t>
      </w:r>
      <w:r>
        <w:t>célja, hogy a szimulációs környezet Julia nyelven implementált változata létrejöjjön, amely jobban támogatja a szimulációs eredmények statisztikai összehasonlítását</w:t>
      </w:r>
      <w:r w:rsidR="003806CD">
        <w:t>, illetve ábrázolását</w:t>
      </w:r>
      <w:r>
        <w:t>.</w:t>
      </w:r>
      <w:r w:rsidR="003806CD">
        <w:t xml:space="preserve"> A Julia egy intenzíven fejlesztett programozási nyelv, ráadásul rendkívül rugalmas, így számos előnnyel bír a </w:t>
      </w:r>
      <w:proofErr w:type="spellStart"/>
      <w:r w:rsidR="003806CD">
        <w:t>Matlabhoz</w:t>
      </w:r>
      <w:proofErr w:type="spellEnd"/>
      <w:r w:rsidR="003806CD">
        <w:t xml:space="preserve"> képest.</w:t>
      </w:r>
    </w:p>
    <w:p w14:paraId="3382B402" w14:textId="5B79D375" w:rsidR="009F09DE" w:rsidRPr="0010611C" w:rsidRDefault="009F09DE" w:rsidP="009F09DE">
      <w:pPr>
        <w:pStyle w:val="Cmsor2"/>
      </w:pPr>
      <w:bookmarkStart w:id="11" w:name="_Toc88470551"/>
      <w:r>
        <w:t>Részfeladatok</w:t>
      </w:r>
      <w:bookmarkEnd w:id="11"/>
    </w:p>
    <w:p w14:paraId="0D621526" w14:textId="0C68C9D7" w:rsidR="0003245D" w:rsidRDefault="0003245D" w:rsidP="0003245D">
      <w:pPr>
        <w:rPr>
          <w:rFonts w:cstheme="minorHAnsi"/>
        </w:rPr>
      </w:pPr>
      <w:bookmarkStart w:id="12" w:name="_Hlk72337013"/>
      <w:bookmarkEnd w:id="10"/>
      <w:r>
        <w:rPr>
          <w:rFonts w:cstheme="minorHAnsi"/>
        </w:rPr>
        <w:t>A feladat során több részfeladatot kellett megoldani. Először be kellett olvasni Java bináris</w:t>
      </w:r>
      <w:r w:rsidR="004A24A5">
        <w:rPr>
          <w:rFonts w:cstheme="minorHAnsi"/>
        </w:rPr>
        <w:t xml:space="preserve">, illetve </w:t>
      </w:r>
      <w:proofErr w:type="spellStart"/>
      <w:r w:rsidR="004A24A5">
        <w:rPr>
          <w:rFonts w:cstheme="minorHAnsi"/>
        </w:rPr>
        <w:t>Matlab</w:t>
      </w:r>
      <w:proofErr w:type="spellEnd"/>
      <w:r>
        <w:rPr>
          <w:rFonts w:cstheme="minorHAnsi"/>
        </w:rPr>
        <w:t xml:space="preserve"> fájlokból a betegek klinikai adatait Julia adatstruktúrákba. Ezután Julia kódból kellett futtatni a STAR protokollt megvalósító Java kódot, vagyis Java függvényeket kellett hívni Julia környezetből.</w:t>
      </w:r>
      <w:r w:rsidR="003806CD">
        <w:rPr>
          <w:rFonts w:cstheme="minorHAnsi"/>
        </w:rPr>
        <w:t xml:space="preserve"> A STAR protokollon kívül, még másik két protokollt megvalósító kontroller is integrálva lett a szimulációs környezetbe.</w:t>
      </w:r>
      <w:r>
        <w:rPr>
          <w:rFonts w:cstheme="minorHAnsi"/>
        </w:rPr>
        <w:t xml:space="preserve"> Egy további kihívást jelentett az úgynevezett ICING modell differenciálegyenleteinek az implementálása és megoldása, amelyek leírják az emberi szervezet metabolikus működését, illetve folyamatait. Végül elkészült egy olyan modul is, amely a szimulálás során mért vércukor adatokból különböző statisztikákat készít</w:t>
      </w:r>
      <w:r w:rsidR="004A24A5">
        <w:rPr>
          <w:rFonts w:cstheme="minorHAnsi"/>
        </w:rPr>
        <w:t>, valamint különböző szempontok alapján grafikonokon ábrázolja az egyes szimulációkat</w:t>
      </w:r>
      <w:r>
        <w:rPr>
          <w:rFonts w:cstheme="minorHAnsi"/>
        </w:rPr>
        <w:t>.</w:t>
      </w:r>
    </w:p>
    <w:bookmarkEnd w:id="12"/>
    <w:p w14:paraId="06928121" w14:textId="49511941" w:rsidR="0003245D" w:rsidRDefault="0003245D" w:rsidP="0003245D">
      <w:pPr>
        <w:rPr>
          <w:rFonts w:cstheme="minorHAnsi"/>
        </w:rPr>
      </w:pPr>
      <w:r w:rsidRPr="00607574">
        <w:rPr>
          <w:rFonts w:cstheme="minorHAnsi"/>
        </w:rPr>
        <w:t>A munka eredménye egy úgynevezett in-</w:t>
      </w:r>
      <w:proofErr w:type="spellStart"/>
      <w:r w:rsidRPr="00607574">
        <w:rPr>
          <w:rFonts w:cstheme="minorHAnsi"/>
        </w:rPr>
        <w:t>silico</w:t>
      </w:r>
      <w:proofErr w:type="spellEnd"/>
      <w:r w:rsidRPr="00607574">
        <w:rPr>
          <w:rFonts w:cstheme="minorHAnsi"/>
        </w:rPr>
        <w:t xml:space="preserve"> validációs környezet megalkotása lett, amelynek lényege, hogy valós betegek adatai alapján, de biztonságos virtuális </w:t>
      </w:r>
      <w:r w:rsidRPr="00607574">
        <w:rPr>
          <w:rFonts w:cstheme="minorHAnsi"/>
        </w:rPr>
        <w:lastRenderedPageBreak/>
        <w:t>környezetben szimulált kezelés adatairól, a kezelés eredményességéről szolgáltat információt.</w:t>
      </w:r>
    </w:p>
    <w:p w14:paraId="4742BD29" w14:textId="18ABA6F9" w:rsidR="009F09DE" w:rsidRPr="00607574" w:rsidRDefault="009F09DE" w:rsidP="009F09DE">
      <w:pPr>
        <w:pStyle w:val="Cmsor2"/>
      </w:pPr>
      <w:bookmarkStart w:id="13" w:name="_Toc88470552"/>
      <w:r>
        <w:t>Szakdolgozat felépítése</w:t>
      </w:r>
      <w:bookmarkEnd w:id="13"/>
    </w:p>
    <w:p w14:paraId="03AD40E8" w14:textId="6EC2ABB2" w:rsidR="00225F65" w:rsidRPr="00255949" w:rsidRDefault="0003245D" w:rsidP="00255949">
      <w:pPr>
        <w:rPr>
          <w:rFonts w:cstheme="minorHAnsi"/>
        </w:rPr>
      </w:pPr>
      <w:r w:rsidRPr="00C97FF4">
        <w:rPr>
          <w:rFonts w:cstheme="minorHAnsi"/>
        </w:rPr>
        <w:t>A továbbiakban részletesen szó lesz az élettani háttérről, a STAR protokollról</w:t>
      </w:r>
      <w:r w:rsidR="004A24A5">
        <w:rPr>
          <w:rFonts w:cstheme="minorHAnsi"/>
        </w:rPr>
        <w:t>, az ICING modellről</w:t>
      </w:r>
      <w:r w:rsidRPr="00C97FF4">
        <w:rPr>
          <w:rFonts w:cstheme="minorHAnsi"/>
        </w:rPr>
        <w:t xml:space="preserve">, a megvalósításhoz használt </w:t>
      </w:r>
      <w:r w:rsidR="004A24A5">
        <w:rPr>
          <w:rFonts w:cstheme="minorHAnsi"/>
        </w:rPr>
        <w:t xml:space="preserve">Julia </w:t>
      </w:r>
      <w:r w:rsidRPr="00C97FF4">
        <w:rPr>
          <w:rFonts w:cstheme="minorHAnsi"/>
        </w:rPr>
        <w:t>programozási nyelv előnyeiről, a tervezés, illetve implementáció kihívásairól, az elért eredményekről és a továbblépési lehetőségekről.</w:t>
      </w:r>
    </w:p>
    <w:p w14:paraId="3EE7A107" w14:textId="5EE7830C" w:rsidR="0003245D" w:rsidRDefault="0003245D" w:rsidP="0003245D">
      <w:pPr>
        <w:pStyle w:val="Cmsor1"/>
      </w:pPr>
      <w:bookmarkStart w:id="14" w:name="_Toc72339857"/>
      <w:bookmarkStart w:id="15" w:name="_Toc88470553"/>
      <w:r>
        <w:lastRenderedPageBreak/>
        <w:t xml:space="preserve">Irodalmi </w:t>
      </w:r>
      <w:r w:rsidRPr="00D77364">
        <w:t>háttér</w:t>
      </w:r>
      <w:r>
        <w:t>, módszerek, felhasznált adatok</w:t>
      </w:r>
      <w:bookmarkEnd w:id="14"/>
      <w:bookmarkEnd w:id="15"/>
    </w:p>
    <w:p w14:paraId="729B5BD7" w14:textId="07990652" w:rsidR="0003245D" w:rsidRDefault="0003245D" w:rsidP="0003245D">
      <w:pPr>
        <w:pStyle w:val="Cmsor2"/>
      </w:pPr>
      <w:bookmarkStart w:id="16" w:name="_Toc88470554"/>
      <w:r>
        <w:t>Élettani Háttér</w:t>
      </w:r>
      <w:bookmarkEnd w:id="16"/>
    </w:p>
    <w:p w14:paraId="3F95EEF1" w14:textId="720A9DA6" w:rsidR="0003245D" w:rsidRPr="00D779BF" w:rsidRDefault="0003245D" w:rsidP="0003245D">
      <w:pPr>
        <w:rPr>
          <w:rFonts w:cstheme="minorHAnsi"/>
        </w:rPr>
      </w:pPr>
      <w:r w:rsidRPr="00D779BF">
        <w:rPr>
          <w:rFonts w:cstheme="minorHAnsi"/>
        </w:rPr>
        <w:t xml:space="preserve">A szoros vércukor szabályozás megvalósítása nehéz feladat, hiszen az az emberi szervezetet, egy nagyon összetett fiziológiai rendszert kell modellezni, ráadásul a betegek egymástól lényegesen különböznek és gyorsan változhat az állapotuk is. Nagyon sok speciális paramétere van a </w:t>
      </w:r>
      <w:r w:rsidR="00FE721A" w:rsidRPr="00D779BF">
        <w:rPr>
          <w:rFonts w:cstheme="minorHAnsi"/>
        </w:rPr>
        <w:t>rendsz</w:t>
      </w:r>
      <w:r w:rsidR="00FE721A">
        <w:rPr>
          <w:rFonts w:cstheme="minorHAnsi"/>
        </w:rPr>
        <w:t>e</w:t>
      </w:r>
      <w:r w:rsidR="00FE721A" w:rsidRPr="00D779BF">
        <w:rPr>
          <w:rFonts w:cstheme="minorHAnsi"/>
        </w:rPr>
        <w:t>rnek</w:t>
      </w:r>
      <w:r w:rsidRPr="00D779BF">
        <w:rPr>
          <w:rFonts w:cstheme="minorHAnsi"/>
        </w:rPr>
        <w:t>, amelyek közül csak néhányat lehet közvetlenül megmérni.</w:t>
      </w:r>
    </w:p>
    <w:p w14:paraId="1FD6B531" w14:textId="1B88DB3B" w:rsidR="0003245D" w:rsidRDefault="0003245D" w:rsidP="0003245D">
      <w:pPr>
        <w:rPr>
          <w:rFonts w:cstheme="minorHAnsi"/>
        </w:rPr>
      </w:pPr>
      <w:r w:rsidRPr="00D779BF">
        <w:rPr>
          <w:rFonts w:cstheme="minorHAnsi"/>
        </w:rPr>
        <w:t xml:space="preserve">A </w:t>
      </w:r>
      <w:proofErr w:type="spellStart"/>
      <w:r w:rsidRPr="00D779BF">
        <w:rPr>
          <w:rFonts w:cstheme="minorHAnsi"/>
        </w:rPr>
        <w:t>normoglikémiás</w:t>
      </w:r>
      <w:proofErr w:type="spellEnd"/>
      <w:r w:rsidRPr="00D779BF">
        <w:rPr>
          <w:rFonts w:cstheme="minorHAnsi"/>
        </w:rPr>
        <w:t xml:space="preserve"> vagyis optimális vércukorszint tartomány 4,4 – 6 (8) </w:t>
      </w:r>
      <w:proofErr w:type="spellStart"/>
      <w:r w:rsidRPr="00D779BF">
        <w:rPr>
          <w:rFonts w:cstheme="minorHAnsi"/>
        </w:rPr>
        <w:t>mmol</w:t>
      </w:r>
      <w:proofErr w:type="spellEnd"/>
      <w:r w:rsidRPr="00D779BF">
        <w:rPr>
          <w:rFonts w:cstheme="minorHAnsi"/>
        </w:rPr>
        <w:t xml:space="preserve">/l között van. Ha ez a tartomány alá esik a vércukorszint, akkor </w:t>
      </w:r>
      <w:proofErr w:type="spellStart"/>
      <w:r w:rsidRPr="00D779BF">
        <w:rPr>
          <w:rFonts w:cstheme="minorHAnsi"/>
        </w:rPr>
        <w:t>hipoglikémiáról</w:t>
      </w:r>
      <w:proofErr w:type="spellEnd"/>
      <w:r w:rsidRPr="00D779BF">
        <w:rPr>
          <w:rFonts w:cstheme="minorHAnsi"/>
        </w:rPr>
        <w:t xml:space="preserve">, ha e fölé, akkor </w:t>
      </w:r>
      <w:proofErr w:type="spellStart"/>
      <w:r w:rsidRPr="00D779BF">
        <w:rPr>
          <w:rFonts w:cstheme="minorHAnsi"/>
        </w:rPr>
        <w:t>hiperglikémiáról</w:t>
      </w:r>
      <w:proofErr w:type="spellEnd"/>
      <w:r w:rsidRPr="00D779BF">
        <w:rPr>
          <w:rFonts w:cstheme="minorHAnsi"/>
        </w:rPr>
        <w:t xml:space="preserve"> beszélhetünk. Különböző mértékben és időtávon, de mindkettő negatív következményekkel jár</w:t>
      </w:r>
      <w:r>
        <w:rPr>
          <w:rFonts w:cstheme="minorHAnsi"/>
        </w:rPr>
        <w:t xml:space="preserve"> </w:t>
      </w:r>
      <w:r w:rsidR="00FF3EA5">
        <w:rPr>
          <w:rFonts w:cstheme="minorHAnsi"/>
        </w:rPr>
        <w:fldChar w:fldCharType="begin"/>
      </w:r>
      <w:r w:rsidR="00FF3EA5">
        <w:rPr>
          <w:rFonts w:cstheme="minorHAnsi"/>
        </w:rPr>
        <w:instrText xml:space="preserve"> REF _Ref88123353 \n \h </w:instrText>
      </w:r>
      <w:r w:rsidR="00FF3EA5">
        <w:rPr>
          <w:rFonts w:cstheme="minorHAnsi"/>
        </w:rPr>
      </w:r>
      <w:r w:rsidR="00FF3EA5">
        <w:rPr>
          <w:rFonts w:cstheme="minorHAnsi"/>
        </w:rPr>
        <w:fldChar w:fldCharType="separate"/>
      </w:r>
      <w:r w:rsidR="000568B6">
        <w:rPr>
          <w:rFonts w:cstheme="minorHAnsi"/>
        </w:rPr>
        <w:t>[1]</w:t>
      </w:r>
      <w:r w:rsidR="00FF3EA5">
        <w:rPr>
          <w:rFonts w:cstheme="minorHAnsi"/>
        </w:rPr>
        <w:fldChar w:fldCharType="end"/>
      </w:r>
      <w:r w:rsidR="00FF3EA5">
        <w:rPr>
          <w:rFonts w:cstheme="minorHAnsi"/>
        </w:rPr>
        <w:t>.</w:t>
      </w:r>
    </w:p>
    <w:p w14:paraId="6B52FD90" w14:textId="09E6EB03" w:rsidR="00944F2B" w:rsidRPr="00790C64" w:rsidRDefault="00144310" w:rsidP="0003245D">
      <w:pPr>
        <w:rPr>
          <w:rFonts w:cstheme="minorHAnsi"/>
          <w:lang w:val="en-US"/>
        </w:rPr>
      </w:pPr>
      <w:r>
        <w:rPr>
          <w:rFonts w:cstheme="minorHAnsi"/>
        </w:rPr>
        <w:t>Intenzív osztályon</w:t>
      </w:r>
      <w:r w:rsidR="007C2D41">
        <w:rPr>
          <w:rFonts w:cstheme="minorHAnsi"/>
        </w:rPr>
        <w:t xml:space="preserve"> ápolt betegek</w:t>
      </w:r>
      <w:r>
        <w:rPr>
          <w:rFonts w:cstheme="minorHAnsi"/>
        </w:rPr>
        <w:t xml:space="preserve"> 35-45 százalék</w:t>
      </w:r>
      <w:r w:rsidR="007C2D41">
        <w:rPr>
          <w:rFonts w:cstheme="minorHAnsi"/>
        </w:rPr>
        <w:t>a</w:t>
      </w:r>
      <w:r>
        <w:rPr>
          <w:rFonts w:cstheme="minorHAnsi"/>
        </w:rPr>
        <w:t xml:space="preserve"> inzulinterápiára szorul, mert a metabolikus rendszerük egyensúlya felborul</w:t>
      </w:r>
      <w:r w:rsidR="007C2D41">
        <w:rPr>
          <w:rFonts w:cstheme="minorHAnsi"/>
        </w:rPr>
        <w:t>t</w:t>
      </w:r>
      <w:r>
        <w:rPr>
          <w:rFonts w:cstheme="minorHAnsi"/>
        </w:rPr>
        <w:t xml:space="preserve">. Általában a metabolikus rendszer zavarának </w:t>
      </w:r>
      <w:r w:rsidR="007C2D41">
        <w:rPr>
          <w:rFonts w:cstheme="minorHAnsi"/>
        </w:rPr>
        <w:t>a magas vércukorszint (</w:t>
      </w:r>
      <w:proofErr w:type="spellStart"/>
      <w:r w:rsidR="007C2D41">
        <w:rPr>
          <w:rFonts w:cstheme="minorHAnsi"/>
        </w:rPr>
        <w:t>hiperglikémia</w:t>
      </w:r>
      <w:proofErr w:type="spellEnd"/>
      <w:r w:rsidR="007C2D41">
        <w:rPr>
          <w:rFonts w:cstheme="minorHAnsi"/>
        </w:rPr>
        <w:t>) a tünete</w:t>
      </w:r>
      <w:r>
        <w:rPr>
          <w:rFonts w:cstheme="minorHAnsi"/>
        </w:rPr>
        <w:t xml:space="preserve">. Hosszú ideig tartó </w:t>
      </w:r>
      <w:r w:rsidR="00953710">
        <w:rPr>
          <w:rFonts w:cstheme="minorHAnsi"/>
        </w:rPr>
        <w:t>magas vércukorszint</w:t>
      </w:r>
      <w:r>
        <w:rPr>
          <w:rFonts w:cstheme="minorHAnsi"/>
        </w:rPr>
        <w:t xml:space="preserve"> káros következményekkel járhat</w:t>
      </w:r>
      <w:r w:rsidR="00953710">
        <w:rPr>
          <w:rFonts w:cstheme="minorHAnsi"/>
        </w:rPr>
        <w:t xml:space="preserve"> a</w:t>
      </w:r>
      <w:r>
        <w:rPr>
          <w:rFonts w:cstheme="minorHAnsi"/>
        </w:rPr>
        <w:t xml:space="preserve"> beteg kezelésének kimenet</w:t>
      </w:r>
      <w:r w:rsidR="00953710">
        <w:rPr>
          <w:rFonts w:cstheme="minorHAnsi"/>
        </w:rPr>
        <w:t>el</w:t>
      </w:r>
      <w:r>
        <w:rPr>
          <w:rFonts w:cstheme="minorHAnsi"/>
        </w:rPr>
        <w:t>ére, ezért alkalmazzák az inzulinterápiát, melynek célja a</w:t>
      </w:r>
      <w:r w:rsidR="00953710">
        <w:rPr>
          <w:rFonts w:cstheme="minorHAnsi"/>
        </w:rPr>
        <w:t xml:space="preserve"> vércukorszint</w:t>
      </w:r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norm</w:t>
      </w:r>
      <w:r w:rsidR="00953710">
        <w:rPr>
          <w:rFonts w:cstheme="minorHAnsi"/>
        </w:rPr>
        <w:t>oglikémiás</w:t>
      </w:r>
      <w:proofErr w:type="spellEnd"/>
      <w:r w:rsidR="00953710">
        <w:rPr>
          <w:rFonts w:cstheme="minorHAnsi"/>
        </w:rPr>
        <w:t xml:space="preserve"> intervallumban</w:t>
      </w:r>
      <w:r>
        <w:rPr>
          <w:rFonts w:cstheme="minorHAnsi"/>
        </w:rPr>
        <w:t xml:space="preserve"> tartása. Az orvosok számára a kihívást, a megfelelő inz</w:t>
      </w:r>
      <w:r w:rsidR="00953710">
        <w:rPr>
          <w:rFonts w:cstheme="minorHAnsi"/>
        </w:rPr>
        <w:t>ulin</w:t>
      </w:r>
      <w:r>
        <w:rPr>
          <w:rFonts w:cstheme="minorHAnsi"/>
        </w:rPr>
        <w:t>adagolás meghat</w:t>
      </w:r>
      <w:r w:rsidR="00953710">
        <w:rPr>
          <w:rFonts w:cstheme="minorHAnsi"/>
        </w:rPr>
        <w:t>ározása</w:t>
      </w:r>
      <w:r>
        <w:rPr>
          <w:rFonts w:cstheme="minorHAnsi"/>
        </w:rPr>
        <w:t xml:space="preserve"> jelenti, mivel az ember vérc</w:t>
      </w:r>
      <w:r w:rsidR="00953710">
        <w:rPr>
          <w:rFonts w:cstheme="minorHAnsi"/>
        </w:rPr>
        <w:t>ukorszintjét</w:t>
      </w:r>
      <w:r>
        <w:rPr>
          <w:rFonts w:cstheme="minorHAnsi"/>
        </w:rPr>
        <w:t xml:space="preserve"> </w:t>
      </w:r>
      <w:r w:rsidR="00953710">
        <w:rPr>
          <w:rFonts w:cstheme="minorHAnsi"/>
        </w:rPr>
        <w:t>befolyásoló</w:t>
      </w:r>
      <w:r>
        <w:rPr>
          <w:rFonts w:cstheme="minorHAnsi"/>
        </w:rPr>
        <w:t xml:space="preserve"> élettani folyamatok igen bonyolultak, emiatt az inz</w:t>
      </w:r>
      <w:r w:rsidR="00953710">
        <w:rPr>
          <w:rFonts w:cstheme="minorHAnsi"/>
        </w:rPr>
        <w:t>ulin</w:t>
      </w:r>
      <w:r>
        <w:rPr>
          <w:rFonts w:cstheme="minorHAnsi"/>
        </w:rPr>
        <w:t>bev</w:t>
      </w:r>
      <w:r w:rsidR="00953710">
        <w:rPr>
          <w:rFonts w:cstheme="minorHAnsi"/>
        </w:rPr>
        <w:t>itel</w:t>
      </w:r>
      <w:r>
        <w:rPr>
          <w:rFonts w:cstheme="minorHAnsi"/>
        </w:rPr>
        <w:t xml:space="preserve"> hatása nehezen kiszámítható, hatása késleltetett, pontos kiszámítása bony</w:t>
      </w:r>
      <w:r w:rsidR="00953710">
        <w:rPr>
          <w:rFonts w:cstheme="minorHAnsi"/>
        </w:rPr>
        <w:t>olult</w:t>
      </w:r>
      <w:r>
        <w:rPr>
          <w:rFonts w:cstheme="minorHAnsi"/>
        </w:rPr>
        <w:t>. Ezen orvosi prob</w:t>
      </w:r>
      <w:r w:rsidR="00953710">
        <w:rPr>
          <w:rFonts w:cstheme="minorHAnsi"/>
        </w:rPr>
        <w:t>léma</w:t>
      </w:r>
      <w:r>
        <w:rPr>
          <w:rFonts w:cstheme="minorHAnsi"/>
        </w:rPr>
        <w:t xml:space="preserve"> megoldására szolg</w:t>
      </w:r>
      <w:r w:rsidR="00953710">
        <w:rPr>
          <w:rFonts w:cstheme="minorHAnsi"/>
        </w:rPr>
        <w:t>ál</w:t>
      </w:r>
      <w:r>
        <w:rPr>
          <w:rFonts w:cstheme="minorHAnsi"/>
        </w:rPr>
        <w:t xml:space="preserve"> a szor</w:t>
      </w:r>
      <w:r w:rsidR="00953710">
        <w:rPr>
          <w:rFonts w:cstheme="minorHAnsi"/>
        </w:rPr>
        <w:t>os</w:t>
      </w:r>
      <w:r>
        <w:rPr>
          <w:rFonts w:cstheme="minorHAnsi"/>
        </w:rPr>
        <w:t xml:space="preserve"> vérc</w:t>
      </w:r>
      <w:r w:rsidR="00953710">
        <w:rPr>
          <w:rFonts w:cstheme="minorHAnsi"/>
        </w:rPr>
        <w:t>ukor</w:t>
      </w:r>
      <w:r>
        <w:rPr>
          <w:rFonts w:cstheme="minorHAnsi"/>
        </w:rPr>
        <w:t>szab</w:t>
      </w:r>
      <w:r w:rsidR="00953710">
        <w:rPr>
          <w:rFonts w:cstheme="minorHAnsi"/>
        </w:rPr>
        <w:t>ályozó</w:t>
      </w:r>
      <w:r>
        <w:rPr>
          <w:rFonts w:cstheme="minorHAnsi"/>
        </w:rPr>
        <w:t xml:space="preserve"> prot</w:t>
      </w:r>
      <w:r w:rsidR="00953710">
        <w:rPr>
          <w:rFonts w:cstheme="minorHAnsi"/>
        </w:rPr>
        <w:t>okollok</w:t>
      </w:r>
      <w:r>
        <w:rPr>
          <w:rFonts w:cstheme="minorHAnsi"/>
        </w:rPr>
        <w:t>, mely a szakszemélyzet számára támpontot adnak a megfelelő inz</w:t>
      </w:r>
      <w:r w:rsidR="00953710">
        <w:rPr>
          <w:rFonts w:cstheme="minorHAnsi"/>
        </w:rPr>
        <w:t>ulin</w:t>
      </w:r>
      <w:r>
        <w:rPr>
          <w:rFonts w:cstheme="minorHAnsi"/>
        </w:rPr>
        <w:t>adag</w:t>
      </w:r>
      <w:r w:rsidR="00953710">
        <w:rPr>
          <w:rFonts w:cstheme="minorHAnsi"/>
        </w:rPr>
        <w:t>olás</w:t>
      </w:r>
      <w:r>
        <w:rPr>
          <w:rFonts w:cstheme="minorHAnsi"/>
        </w:rPr>
        <w:t xml:space="preserve"> kiválasztására. (</w:t>
      </w:r>
      <w:r w:rsidRPr="00953710">
        <w:rPr>
          <w:rFonts w:cstheme="minorHAnsi"/>
          <w:highlight w:val="yellow"/>
        </w:rPr>
        <w:t>ábra hatásmechanizmus)</w:t>
      </w:r>
    </w:p>
    <w:p w14:paraId="14941F21" w14:textId="58C69E78" w:rsidR="0003245D" w:rsidRDefault="00255949" w:rsidP="00255949">
      <w:pPr>
        <w:pStyle w:val="Cmsor2"/>
      </w:pPr>
      <w:bookmarkStart w:id="17" w:name="_Toc88470555"/>
      <w:r>
        <w:t>STAR protokoll</w:t>
      </w:r>
      <w:bookmarkEnd w:id="17"/>
    </w:p>
    <w:p w14:paraId="132DABE4" w14:textId="4B6C2C30" w:rsidR="00255949" w:rsidRDefault="00255949" w:rsidP="00255949">
      <w:bookmarkStart w:id="18" w:name="_Hlk72336079"/>
      <w:r w:rsidRPr="007642F3">
        <w:t>A STAR (</w:t>
      </w:r>
      <w:proofErr w:type="spellStart"/>
      <w:r w:rsidRPr="007642F3">
        <w:t>Stochastic</w:t>
      </w:r>
      <w:proofErr w:type="spellEnd"/>
      <w:r w:rsidRPr="007642F3">
        <w:t xml:space="preserve"> </w:t>
      </w:r>
      <w:proofErr w:type="spellStart"/>
      <w:r w:rsidRPr="007642F3">
        <w:t>Targeted</w:t>
      </w:r>
      <w:proofErr w:type="spellEnd"/>
      <w:r w:rsidRPr="007642F3">
        <w:t xml:space="preserve"> </w:t>
      </w:r>
      <w:proofErr w:type="spellStart"/>
      <w:r w:rsidRPr="007642F3">
        <w:t>Control</w:t>
      </w:r>
      <w:proofErr w:type="spellEnd"/>
      <w:r w:rsidRPr="007642F3">
        <w:t>) protokoll egy szoros vércukor szabályozó protokoll. „</w:t>
      </w:r>
      <w:proofErr w:type="spellStart"/>
      <w:r w:rsidRPr="007642F3">
        <w:t>Nurse</w:t>
      </w:r>
      <w:proofErr w:type="spellEnd"/>
      <w:r w:rsidRPr="007642F3">
        <w:t>-in-</w:t>
      </w:r>
      <w:proofErr w:type="spellStart"/>
      <w:r w:rsidRPr="007642F3">
        <w:t>the</w:t>
      </w:r>
      <w:proofErr w:type="spellEnd"/>
      <w:r w:rsidRPr="007642F3">
        <w:t>-</w:t>
      </w:r>
      <w:proofErr w:type="spellStart"/>
      <w:r w:rsidRPr="007642F3">
        <w:t>loop</w:t>
      </w:r>
      <w:proofErr w:type="spellEnd"/>
      <w:r w:rsidRPr="007642F3">
        <w:t>” típusú rendszer</w:t>
      </w:r>
      <w:r w:rsidR="0024642F">
        <w:t xml:space="preserve"> (</w:t>
      </w:r>
      <w:r w:rsidR="0024642F">
        <w:fldChar w:fldCharType="begin"/>
      </w:r>
      <w:r w:rsidR="0024642F">
        <w:instrText xml:space="preserve"> REF _Ref88119284 \h </w:instrText>
      </w:r>
      <w:r w:rsidR="0024642F">
        <w:fldChar w:fldCharType="separate"/>
      </w:r>
      <w:r w:rsidR="000568B6">
        <w:rPr>
          <w:noProof/>
        </w:rPr>
        <w:t>1</w:t>
      </w:r>
      <w:r w:rsidR="000568B6">
        <w:t>. ábra</w:t>
      </w:r>
      <w:r w:rsidR="0024642F">
        <w:fldChar w:fldCharType="end"/>
      </w:r>
      <w:r w:rsidR="0024642F">
        <w:t>)</w:t>
      </w:r>
      <w:r w:rsidRPr="007642F3">
        <w:t>, ami azt jelenti, hogy nem avatkozik be közvetlenül, csak terápiás javaslatot ad, amit a nővér vagy orvos felülbírálhat. A nővér megmér bizonyos beteg paramétereket (jelen esetben a páciens vércukorszintjét), a döntéstámogató rendszer ezekből meghatározza a közvetlenül nem mérhető paramétereket, majd előállít terápiás javaslatokat. A nővér a kiválasztott terápiás javaslat alapján végül beállítja a javasolt értékeket az infúziós pumpákon</w:t>
      </w:r>
      <w:r w:rsidR="00144310">
        <w:t xml:space="preserve"> </w:t>
      </w:r>
      <w:r w:rsidR="00FF3EA5">
        <w:fldChar w:fldCharType="begin"/>
      </w:r>
      <w:r w:rsidR="00FF3EA5">
        <w:instrText xml:space="preserve"> REF _Ref88123156 \n \h </w:instrText>
      </w:r>
      <w:r w:rsidR="00FF3EA5">
        <w:fldChar w:fldCharType="separate"/>
      </w:r>
      <w:r w:rsidR="000568B6">
        <w:t>[2]</w:t>
      </w:r>
      <w:r w:rsidR="00FF3EA5">
        <w:fldChar w:fldCharType="end"/>
      </w:r>
      <w:bookmarkEnd w:id="18"/>
      <w:r w:rsidR="00FF3EA5">
        <w:fldChar w:fldCharType="begin"/>
      </w:r>
      <w:r w:rsidR="00FF3EA5">
        <w:instrText xml:space="preserve"> REF _Ref88123178 \n \h </w:instrText>
      </w:r>
      <w:r w:rsidR="00FF3EA5">
        <w:fldChar w:fldCharType="separate"/>
      </w:r>
      <w:r w:rsidR="000568B6">
        <w:t>[3]</w:t>
      </w:r>
      <w:r w:rsidR="00FF3EA5">
        <w:fldChar w:fldCharType="end"/>
      </w:r>
      <w:r w:rsidR="00FF3EA5">
        <w:fldChar w:fldCharType="begin"/>
      </w:r>
      <w:r w:rsidR="00FF3EA5">
        <w:instrText xml:space="preserve"> REF _Ref88123180 \n \h </w:instrText>
      </w:r>
      <w:r w:rsidR="00FF3EA5">
        <w:fldChar w:fldCharType="separate"/>
      </w:r>
      <w:r w:rsidR="000568B6">
        <w:t>[4]</w:t>
      </w:r>
      <w:r w:rsidR="00FF3EA5">
        <w:fldChar w:fldCharType="end"/>
      </w:r>
      <w:r w:rsidRPr="007642F3">
        <w:t>.</w:t>
      </w:r>
    </w:p>
    <w:p w14:paraId="43B2A9CA" w14:textId="6F57F9AD" w:rsidR="000563E4" w:rsidRDefault="000563E4" w:rsidP="000563E4">
      <w:pPr>
        <w:pStyle w:val="Kp"/>
      </w:pPr>
      <w:r>
        <w:rPr>
          <w:noProof/>
        </w:rPr>
        <w:lastRenderedPageBreak/>
        <w:drawing>
          <wp:inline distT="0" distB="0" distL="0" distR="0" wp14:anchorId="3C55BAC8" wp14:editId="3EE3644A">
            <wp:extent cx="3139617" cy="1538876"/>
            <wp:effectExtent l="0" t="0" r="3810" b="4445"/>
            <wp:docPr id="2" name="Picture 2" descr="A collage of a person in a hospital be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ollage of a person in a hospital bed&#10;&#10;Description automatically generated with low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892" cy="154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9" w:name="_Ref88119284"/>
    <w:p w14:paraId="1D1259CF" w14:textId="72500AA6" w:rsidR="00497104" w:rsidRPr="00497104" w:rsidRDefault="007A4B55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2729E">
        <w:rPr>
          <w:noProof/>
        </w:rPr>
        <w:t>1</w:t>
      </w:r>
      <w:r>
        <w:fldChar w:fldCharType="end"/>
      </w:r>
      <w:r>
        <w:t>. ábra</w:t>
      </w:r>
      <w:bookmarkEnd w:id="19"/>
      <w:r>
        <w:t>:</w:t>
      </w:r>
      <w:r w:rsidR="00497104">
        <w:t xml:space="preserve"> „</w:t>
      </w:r>
      <w:proofErr w:type="spellStart"/>
      <w:r w:rsidR="00497104">
        <w:t>Nurse</w:t>
      </w:r>
      <w:proofErr w:type="spellEnd"/>
      <w:r w:rsidR="00497104">
        <w:t>-in-</w:t>
      </w:r>
      <w:proofErr w:type="spellStart"/>
      <w:r w:rsidR="00497104">
        <w:t>the</w:t>
      </w:r>
      <w:proofErr w:type="spellEnd"/>
      <w:r w:rsidR="00497104">
        <w:t>-</w:t>
      </w:r>
      <w:proofErr w:type="spellStart"/>
      <w:r w:rsidR="00497104">
        <w:t>loop</w:t>
      </w:r>
      <w:proofErr w:type="spellEnd"/>
      <w:r w:rsidR="00497104">
        <w:t>” folyamat</w:t>
      </w:r>
    </w:p>
    <w:p w14:paraId="44437666" w14:textId="77777777" w:rsidR="00255949" w:rsidRPr="007642F3" w:rsidRDefault="00255949" w:rsidP="00255949">
      <w:r w:rsidRPr="007642F3">
        <w:t>Nagy előnye a STAR protokollnak, hogy személyre szabott terápiát lehet megvalósítani. A protokollt a nővérek és orvosok egy Android platformra, Java nyelven implementált, felhasználóbarát kezelői felülettel rendelkező környezetben, egy tablet-en használják mindennapi munkájuk során.</w:t>
      </w:r>
    </w:p>
    <w:p w14:paraId="6D3BDEAB" w14:textId="0384DE22" w:rsidR="00255949" w:rsidRDefault="00255949" w:rsidP="00255949">
      <w:pPr>
        <w:rPr>
          <w:rFonts w:cstheme="minorHAnsi"/>
        </w:rPr>
      </w:pPr>
      <w:r w:rsidRPr="00D779BF">
        <w:rPr>
          <w:rFonts w:cstheme="minorHAnsi"/>
        </w:rPr>
        <w:t>A protokoll az ICING2 matematikai model</w:t>
      </w:r>
      <w:r>
        <w:rPr>
          <w:rFonts w:cstheme="minorHAnsi"/>
        </w:rPr>
        <w:t>l</w:t>
      </w:r>
      <w:r w:rsidRPr="00D779BF">
        <w:rPr>
          <w:rFonts w:cstheme="minorHAnsi"/>
        </w:rPr>
        <w:t>t használja</w:t>
      </w:r>
      <w:r w:rsidR="007A4B55">
        <w:rPr>
          <w:rFonts w:cstheme="minorHAnsi"/>
        </w:rPr>
        <w:t xml:space="preserve"> </w:t>
      </w:r>
      <w:r w:rsidR="00FF3EA5">
        <w:rPr>
          <w:rFonts w:cstheme="minorHAnsi"/>
          <w:lang w:val="en-US"/>
        </w:rPr>
        <w:fldChar w:fldCharType="begin"/>
      </w:r>
      <w:r w:rsidR="00FF3EA5">
        <w:rPr>
          <w:rFonts w:cstheme="minorHAnsi"/>
        </w:rPr>
        <w:instrText xml:space="preserve"> REF _Ref88119146 \n \h </w:instrText>
      </w:r>
      <w:r w:rsidR="00FF3EA5">
        <w:rPr>
          <w:rFonts w:cstheme="minorHAnsi"/>
          <w:lang w:val="en-US"/>
        </w:rPr>
      </w:r>
      <w:r w:rsidR="00FF3EA5">
        <w:rPr>
          <w:rFonts w:cstheme="minorHAnsi"/>
          <w:lang w:val="en-US"/>
        </w:rPr>
        <w:fldChar w:fldCharType="separate"/>
      </w:r>
      <w:r w:rsidR="000568B6">
        <w:rPr>
          <w:rFonts w:cstheme="minorHAnsi"/>
        </w:rPr>
        <w:t>[7]</w:t>
      </w:r>
      <w:r w:rsidR="00FF3EA5">
        <w:rPr>
          <w:rFonts w:cstheme="minorHAnsi"/>
          <w:lang w:val="en-US"/>
        </w:rPr>
        <w:fldChar w:fldCharType="end"/>
      </w:r>
      <w:r w:rsidR="00FF3EA5">
        <w:rPr>
          <w:rFonts w:cstheme="minorHAnsi"/>
          <w:lang w:val="en-US"/>
        </w:rPr>
        <w:t xml:space="preserve">, </w:t>
      </w:r>
      <w:r w:rsidRPr="00D779BF">
        <w:rPr>
          <w:rFonts w:cstheme="minorHAnsi"/>
        </w:rPr>
        <w:t xml:space="preserve">amely egy klinikailag </w:t>
      </w:r>
      <w:proofErr w:type="spellStart"/>
      <w:r w:rsidRPr="00D779BF">
        <w:rPr>
          <w:rFonts w:cstheme="minorHAnsi"/>
        </w:rPr>
        <w:t>validált</w:t>
      </w:r>
      <w:proofErr w:type="spellEnd"/>
      <w:r w:rsidRPr="00D779BF">
        <w:rPr>
          <w:rFonts w:cstheme="minorHAnsi"/>
        </w:rPr>
        <w:t xml:space="preserve"> metabolikus modell</w:t>
      </w:r>
      <w:r>
        <w:rPr>
          <w:rFonts w:cstheme="minorHAnsi"/>
        </w:rPr>
        <w:t xml:space="preserve"> (</w:t>
      </w:r>
      <w:r w:rsidR="0024642F">
        <w:rPr>
          <w:rFonts w:cstheme="minorHAnsi"/>
          <w:highlight w:val="yellow"/>
        </w:rPr>
        <w:fldChar w:fldCharType="begin"/>
      </w:r>
      <w:r w:rsidR="0024642F">
        <w:rPr>
          <w:rFonts w:cstheme="minorHAnsi"/>
          <w:highlight w:val="yellow"/>
        </w:rPr>
        <w:instrText xml:space="preserve"> REF _Ref88119230 \h </w:instrText>
      </w:r>
      <w:r w:rsidR="0024642F">
        <w:rPr>
          <w:rFonts w:cstheme="minorHAnsi"/>
          <w:highlight w:val="yellow"/>
        </w:rPr>
      </w:r>
      <w:r w:rsidR="0024642F">
        <w:rPr>
          <w:rFonts w:cstheme="minorHAnsi"/>
          <w:highlight w:val="yellow"/>
        </w:rPr>
        <w:fldChar w:fldCharType="separate"/>
      </w:r>
      <w:r w:rsidR="000568B6">
        <w:rPr>
          <w:noProof/>
        </w:rPr>
        <w:t>2</w:t>
      </w:r>
      <w:r w:rsidR="000568B6">
        <w:t>. ábra</w:t>
      </w:r>
      <w:r w:rsidR="0024642F">
        <w:rPr>
          <w:rFonts w:cstheme="minorHAnsi"/>
          <w:highlight w:val="yellow"/>
        </w:rPr>
        <w:fldChar w:fldCharType="end"/>
      </w:r>
      <w:r>
        <w:rPr>
          <w:rFonts w:cstheme="minorHAnsi"/>
        </w:rPr>
        <w:t>).</w:t>
      </w:r>
    </w:p>
    <w:p w14:paraId="78DF9C4C" w14:textId="77777777" w:rsidR="00255949" w:rsidRDefault="00255949" w:rsidP="00255949">
      <w:pPr>
        <w:rPr>
          <w:rFonts w:cstheme="minorHAnsi"/>
        </w:rPr>
      </w:pPr>
      <w:r>
        <w:rPr>
          <w:rFonts w:cstheme="minorHAnsi"/>
        </w:rPr>
        <w:t>A modell számos egyénspecifikus paramétert tartalmaz, amelyek közül az inzulin szenzitivitás paraméter (SI) maradt az egyetlen változó, ezzel reprezentálva a páciens állapotát. Az inzulin érzékenység (inzulin szenzitivitás) (SI) a szervezet inzulin függő glükóz felvételét jellemző mérőszám. Ha ez az érték nő, akkor a beteg érzékenyebb lesz az inzulinra, tehát már kevesebb inzulin hatására is jobban esik a vércukorszintje.</w:t>
      </w:r>
    </w:p>
    <w:p w14:paraId="26E19BD4" w14:textId="77777777" w:rsidR="00255949" w:rsidRDefault="00255949" w:rsidP="00255949">
      <w:pPr>
        <w:rPr>
          <w:rFonts w:cstheme="minorHAnsi"/>
        </w:rPr>
      </w:pPr>
      <w:bookmarkStart w:id="20" w:name="_Hlk72336475"/>
      <w:r>
        <w:rPr>
          <w:rFonts w:cstheme="minorHAnsi"/>
        </w:rPr>
        <w:t xml:space="preserve">A protokoll a vércukorszint </w:t>
      </w:r>
      <w:proofErr w:type="spellStart"/>
      <w:r>
        <w:rPr>
          <w:rFonts w:cstheme="minorHAnsi"/>
        </w:rPr>
        <w:t>predikcióját</w:t>
      </w:r>
      <w:proofErr w:type="spellEnd"/>
      <w:r>
        <w:rPr>
          <w:rFonts w:cstheme="minorHAnsi"/>
        </w:rPr>
        <w:t xml:space="preserve"> az erre vonatkozó változást leíró differenciálegyenletek megoldásával határozza meg, amelyek az alábbi ábrán látszanak:</w:t>
      </w:r>
    </w:p>
    <w:bookmarkEnd w:id="20"/>
    <w:p w14:paraId="4783392D" w14:textId="7E581DC3" w:rsidR="007C085C" w:rsidRPr="007C085C" w:rsidRDefault="00255949" w:rsidP="007C085C">
      <w:pPr>
        <w:pStyle w:val="Kp"/>
      </w:pPr>
      <w:r w:rsidRPr="00D779BF">
        <w:rPr>
          <w:noProof/>
          <w:lang w:val="en-US"/>
        </w:rPr>
        <w:lastRenderedPageBreak/>
        <w:drawing>
          <wp:inline distT="0" distB="0" distL="0" distR="0" wp14:anchorId="783D0E54" wp14:editId="489E080A">
            <wp:extent cx="5400040" cy="3139309"/>
            <wp:effectExtent l="0" t="0" r="0" b="4445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1" w:name="_Ref88119230"/>
    <w:bookmarkStart w:id="22" w:name="_Ref88119224"/>
    <w:p w14:paraId="376B60D3" w14:textId="3CFCF91C" w:rsidR="00255949" w:rsidRDefault="007A4B55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2729E">
        <w:rPr>
          <w:noProof/>
        </w:rPr>
        <w:t>2</w:t>
      </w:r>
      <w:r>
        <w:fldChar w:fldCharType="end"/>
      </w:r>
      <w:r>
        <w:t>. ábra</w:t>
      </w:r>
      <w:bookmarkEnd w:id="21"/>
      <w:r>
        <w:t xml:space="preserve">: </w:t>
      </w:r>
      <w:r w:rsidR="00255949" w:rsidRPr="007C085C">
        <w:t>Vércukorszintet</w:t>
      </w:r>
      <w:r w:rsidR="00255949">
        <w:t xml:space="preserve"> befolyásoló fiziológiai modell</w:t>
      </w:r>
      <w:bookmarkEnd w:id="22"/>
    </w:p>
    <w:p w14:paraId="777FEE5C" w14:textId="631CE316" w:rsidR="00255949" w:rsidRDefault="00255949" w:rsidP="00255949">
      <w:pPr>
        <w:pStyle w:val="Cmsor2"/>
      </w:pPr>
      <w:bookmarkStart w:id="23" w:name="_Toc88470556"/>
      <w:r>
        <w:t>In-</w:t>
      </w:r>
      <w:proofErr w:type="spellStart"/>
      <w:r>
        <w:t>silico</w:t>
      </w:r>
      <w:proofErr w:type="spellEnd"/>
      <w:r>
        <w:t xml:space="preserve"> validáció</w:t>
      </w:r>
      <w:bookmarkEnd w:id="23"/>
    </w:p>
    <w:p w14:paraId="0ADB2C77" w14:textId="77777777" w:rsidR="00255949" w:rsidRDefault="00255949" w:rsidP="00255949">
      <w:pPr>
        <w:rPr>
          <w:rFonts w:cstheme="minorHAnsi"/>
        </w:rPr>
      </w:pPr>
      <w:r>
        <w:rPr>
          <w:rFonts w:cstheme="minorHAnsi"/>
        </w:rPr>
        <w:t>Az in-</w:t>
      </w:r>
      <w:proofErr w:type="spellStart"/>
      <w:r>
        <w:rPr>
          <w:rFonts w:cstheme="minorHAnsi"/>
        </w:rPr>
        <w:t>silico</w:t>
      </w:r>
      <w:proofErr w:type="spellEnd"/>
      <w:r>
        <w:rPr>
          <w:rFonts w:cstheme="minorHAnsi"/>
        </w:rPr>
        <w:t xml:space="preserve"> olyan technikára vonatkozik, amikor a kísérlet számítógépes szimuláció során folyik.</w:t>
      </w:r>
    </w:p>
    <w:p w14:paraId="54B30F98" w14:textId="77777777" w:rsidR="00255949" w:rsidRDefault="00255949" w:rsidP="009F09DE">
      <w:pPr>
        <w:rPr>
          <w:rFonts w:cstheme="minorHAnsi"/>
        </w:rPr>
      </w:pPr>
      <w:r>
        <w:rPr>
          <w:rFonts w:cstheme="minorHAnsi"/>
        </w:rPr>
        <w:t>Jelen esetben két fázisból áll:</w:t>
      </w:r>
    </w:p>
    <w:p w14:paraId="62873B0C" w14:textId="77777777" w:rsidR="00255949" w:rsidRPr="000364A7" w:rsidRDefault="00255949" w:rsidP="009F09DE">
      <w:pPr>
        <w:pStyle w:val="Listaszerbekezds"/>
        <w:numPr>
          <w:ilvl w:val="0"/>
          <w:numId w:val="24"/>
        </w:numPr>
        <w:spacing w:after="200"/>
        <w:contextualSpacing/>
        <w:rPr>
          <w:rFonts w:cstheme="minorHAnsi"/>
        </w:rPr>
      </w:pPr>
      <w:r w:rsidRPr="000364A7">
        <w:rPr>
          <w:rFonts w:cstheme="minorHAnsi"/>
        </w:rPr>
        <w:t>Az első fázisban a nyers klinikai adatokat felhasználva létrehozzuk a virtuális beteget.</w:t>
      </w:r>
      <w:r>
        <w:rPr>
          <w:rFonts w:cstheme="minorHAnsi"/>
        </w:rPr>
        <w:t xml:space="preserve"> </w:t>
      </w:r>
      <w:r w:rsidRPr="000364A7">
        <w:rPr>
          <w:rFonts w:cstheme="minorHAnsi"/>
        </w:rPr>
        <w:t>Majd</w:t>
      </w:r>
      <w:r>
        <w:rPr>
          <w:rFonts w:cstheme="minorHAnsi"/>
        </w:rPr>
        <w:t>,</w:t>
      </w:r>
      <w:r w:rsidRPr="000364A7">
        <w:rPr>
          <w:rFonts w:cstheme="minorHAnsi"/>
        </w:rPr>
        <w:t xml:space="preserve"> a mért vércukorszintek, inzulinadagolás, illetve táplálás alapján meghatározzuk az időbeli inzulinszenzitivitását.</w:t>
      </w:r>
    </w:p>
    <w:p w14:paraId="78F12741" w14:textId="77777777" w:rsidR="00255949" w:rsidRPr="000364A7" w:rsidRDefault="00255949" w:rsidP="009F09DE">
      <w:pPr>
        <w:pStyle w:val="Listaszerbekezds"/>
        <w:numPr>
          <w:ilvl w:val="0"/>
          <w:numId w:val="24"/>
        </w:numPr>
        <w:spacing w:after="200"/>
        <w:contextualSpacing/>
        <w:rPr>
          <w:rFonts w:cstheme="minorHAnsi"/>
        </w:rPr>
      </w:pPr>
      <w:r w:rsidRPr="000364A7">
        <w:rPr>
          <w:rFonts w:cstheme="minorHAnsi"/>
        </w:rPr>
        <w:t xml:space="preserve">A második fázisban futtatjuk a szimulációt a virtuális betegeken, jegyezve a mért vércukorszinteket. A végén összehasonlítjuk az eredeti és a szimulált eredményeket, </w:t>
      </w:r>
      <w:proofErr w:type="spellStart"/>
      <w:r w:rsidRPr="000364A7">
        <w:rPr>
          <w:rFonts w:cstheme="minorHAnsi"/>
        </w:rPr>
        <w:t>validálunk</w:t>
      </w:r>
      <w:proofErr w:type="spellEnd"/>
      <w:r w:rsidRPr="000364A7">
        <w:rPr>
          <w:rFonts w:cstheme="minorHAnsi"/>
        </w:rPr>
        <w:t>.</w:t>
      </w:r>
    </w:p>
    <w:p w14:paraId="668AFA1D" w14:textId="77777777" w:rsidR="00255949" w:rsidRPr="00255949" w:rsidRDefault="00255949" w:rsidP="00255949">
      <w:r w:rsidRPr="00255949">
        <w:t>Ezáltal lehetséges különböző kezelési protokollok vagy különböző betegcsoportok kezelési adatainak összehasonlítása.</w:t>
      </w:r>
    </w:p>
    <w:p w14:paraId="56CCAB6E" w14:textId="7EA604E0" w:rsidR="00255949" w:rsidRDefault="00255949" w:rsidP="00255949">
      <w:pPr>
        <w:pStyle w:val="Cmsor2"/>
      </w:pPr>
      <w:bookmarkStart w:id="24" w:name="_Toc88470557"/>
      <w:r>
        <w:t>Julia nyelv</w:t>
      </w:r>
      <w:bookmarkEnd w:id="24"/>
    </w:p>
    <w:p w14:paraId="71D7DBD8" w14:textId="14310A58" w:rsidR="00255949" w:rsidRPr="00D779BF" w:rsidRDefault="00255949" w:rsidP="00255949">
      <w:pPr>
        <w:rPr>
          <w:rFonts w:cstheme="minorHAnsi"/>
        </w:rPr>
      </w:pPr>
      <w:r w:rsidRPr="00D779BF">
        <w:rPr>
          <w:rFonts w:cstheme="minorHAnsi"/>
        </w:rPr>
        <w:t xml:space="preserve">Az intenzív osztályokon ápolt betegek szoros vércukor szabályozó szoftverét szimuláló környezet megvalósításához a </w:t>
      </w:r>
      <w:r>
        <w:rPr>
          <w:rFonts w:cstheme="minorHAnsi"/>
        </w:rPr>
        <w:t>Julia</w:t>
      </w:r>
      <w:r w:rsidRPr="00D779BF">
        <w:rPr>
          <w:rFonts w:cstheme="minorHAnsi"/>
        </w:rPr>
        <w:t xml:space="preserve"> programozási nyelvet </w:t>
      </w:r>
      <w:r w:rsidR="00FF3EA5">
        <w:rPr>
          <w:rFonts w:cstheme="minorHAnsi"/>
        </w:rPr>
        <w:fldChar w:fldCharType="begin"/>
      </w:r>
      <w:r w:rsidR="00FF3EA5">
        <w:rPr>
          <w:rFonts w:cstheme="minorHAnsi"/>
        </w:rPr>
        <w:instrText xml:space="preserve"> REF _Ref88123205 \n \h </w:instrText>
      </w:r>
      <w:r w:rsidR="00FF3EA5">
        <w:rPr>
          <w:rFonts w:cstheme="minorHAnsi"/>
        </w:rPr>
      </w:r>
      <w:r w:rsidR="00FF3EA5">
        <w:rPr>
          <w:rFonts w:cstheme="minorHAnsi"/>
        </w:rPr>
        <w:fldChar w:fldCharType="separate"/>
      </w:r>
      <w:r w:rsidR="000568B6">
        <w:rPr>
          <w:rFonts w:cstheme="minorHAnsi"/>
        </w:rPr>
        <w:t>[5]</w:t>
      </w:r>
      <w:r w:rsidR="00FF3EA5">
        <w:rPr>
          <w:rFonts w:cstheme="minorHAnsi"/>
        </w:rPr>
        <w:fldChar w:fldCharType="end"/>
      </w:r>
      <w:r>
        <w:rPr>
          <w:rFonts w:cstheme="minorHAnsi"/>
        </w:rPr>
        <w:t xml:space="preserve"> </w:t>
      </w:r>
      <w:r w:rsidRPr="00D779BF">
        <w:rPr>
          <w:rFonts w:cstheme="minorHAnsi"/>
        </w:rPr>
        <w:t>használtam. Ennek a nyelvnek számos olyan tulajdonsága van, amely ideálissá tette ennek a feladatnak a megoldására</w:t>
      </w:r>
      <w:r>
        <w:rPr>
          <w:rFonts w:cstheme="minorHAnsi"/>
        </w:rPr>
        <w:t>:</w:t>
      </w:r>
    </w:p>
    <w:p w14:paraId="6C0F7534" w14:textId="77777777" w:rsidR="00255949" w:rsidRPr="00384917" w:rsidRDefault="00255949" w:rsidP="00497104">
      <w:pPr>
        <w:pStyle w:val="Listaszerbekezds"/>
        <w:numPr>
          <w:ilvl w:val="0"/>
          <w:numId w:val="25"/>
        </w:numPr>
        <w:contextualSpacing/>
        <w:rPr>
          <w:rFonts w:cstheme="minorHAnsi"/>
        </w:rPr>
      </w:pPr>
      <w:r w:rsidRPr="00384917">
        <w:rPr>
          <w:rFonts w:cstheme="minorHAnsi"/>
        </w:rPr>
        <w:lastRenderedPageBreak/>
        <w:t>Gyors</w:t>
      </w:r>
      <w:r>
        <w:rPr>
          <w:rFonts w:cstheme="minorHAnsi"/>
        </w:rPr>
        <w:t>, úgynevezett</w:t>
      </w:r>
      <w:r w:rsidRPr="00384917">
        <w:rPr>
          <w:rFonts w:cstheme="minorHAnsi"/>
        </w:rPr>
        <w:t xml:space="preserve"> JIT</w:t>
      </w:r>
      <w:r>
        <w:rPr>
          <w:rFonts w:cstheme="minorHAnsi"/>
        </w:rPr>
        <w:t xml:space="preserve"> (</w:t>
      </w:r>
      <w:proofErr w:type="spellStart"/>
      <w:r>
        <w:rPr>
          <w:rFonts w:cstheme="minorHAnsi"/>
        </w:rPr>
        <w:t>Just</w:t>
      </w:r>
      <w:proofErr w:type="spellEnd"/>
      <w:r>
        <w:rPr>
          <w:rFonts w:cstheme="minorHAnsi"/>
        </w:rPr>
        <w:t xml:space="preserve"> in </w:t>
      </w:r>
      <w:proofErr w:type="spellStart"/>
      <w:r>
        <w:rPr>
          <w:rFonts w:cstheme="minorHAnsi"/>
        </w:rPr>
        <w:t>time</w:t>
      </w:r>
      <w:proofErr w:type="spellEnd"/>
      <w:r>
        <w:rPr>
          <w:rFonts w:cstheme="minorHAnsi"/>
        </w:rPr>
        <w:t>)</w:t>
      </w:r>
      <w:r w:rsidRPr="00384917">
        <w:rPr>
          <w:rFonts w:cstheme="minorHAnsi"/>
        </w:rPr>
        <w:t xml:space="preserve"> fordítója va</w:t>
      </w:r>
      <w:r>
        <w:rPr>
          <w:rFonts w:cstheme="minorHAnsi"/>
        </w:rPr>
        <w:t xml:space="preserve">n, amely a kód hatékony </w:t>
      </w:r>
      <w:proofErr w:type="spellStart"/>
      <w:r>
        <w:rPr>
          <w:rFonts w:cstheme="minorHAnsi"/>
        </w:rPr>
        <w:t>futásidejű</w:t>
      </w:r>
      <w:proofErr w:type="spellEnd"/>
      <w:r>
        <w:rPr>
          <w:rFonts w:cstheme="minorHAnsi"/>
        </w:rPr>
        <w:t xml:space="preserve"> fordítását teszi lehetővé.</w:t>
      </w:r>
    </w:p>
    <w:p w14:paraId="28103F22" w14:textId="77777777" w:rsidR="00255949" w:rsidRPr="00384917" w:rsidRDefault="00255949" w:rsidP="00497104">
      <w:pPr>
        <w:pStyle w:val="Listaszerbekezds"/>
        <w:numPr>
          <w:ilvl w:val="0"/>
          <w:numId w:val="25"/>
        </w:numPr>
        <w:contextualSpacing/>
        <w:rPr>
          <w:rFonts w:cstheme="minorHAnsi"/>
        </w:rPr>
      </w:pPr>
      <w:r>
        <w:rPr>
          <w:rFonts w:cstheme="minorHAnsi"/>
        </w:rPr>
        <w:t>Széleskörű, gazdag</w:t>
      </w:r>
      <w:r w:rsidRPr="00384917">
        <w:rPr>
          <w:rFonts w:cstheme="minorHAnsi"/>
        </w:rPr>
        <w:t xml:space="preserve"> könyvtár</w:t>
      </w:r>
      <w:r>
        <w:rPr>
          <w:rFonts w:cstheme="minorHAnsi"/>
        </w:rPr>
        <w:t>ak</w:t>
      </w:r>
      <w:r w:rsidRPr="00384917">
        <w:rPr>
          <w:rFonts w:cstheme="minorHAnsi"/>
        </w:rPr>
        <w:t xml:space="preserve"> </w:t>
      </w:r>
      <w:r>
        <w:rPr>
          <w:rFonts w:cstheme="minorHAnsi"/>
        </w:rPr>
        <w:t>érhetőek el</w:t>
      </w:r>
      <w:r w:rsidRPr="00384917">
        <w:rPr>
          <w:rFonts w:cstheme="minorHAnsi"/>
        </w:rPr>
        <w:t xml:space="preserve"> benne, s</w:t>
      </w:r>
      <w:r>
        <w:rPr>
          <w:rFonts w:cstheme="minorHAnsi"/>
        </w:rPr>
        <w:t>zámos</w:t>
      </w:r>
      <w:r w:rsidRPr="00384917">
        <w:rPr>
          <w:rFonts w:cstheme="minorHAnsi"/>
        </w:rPr>
        <w:t xml:space="preserve"> tudományterületről.</w:t>
      </w:r>
    </w:p>
    <w:p w14:paraId="1252BCEB" w14:textId="77777777" w:rsidR="00255949" w:rsidRPr="00384917" w:rsidRDefault="00255949" w:rsidP="00497104">
      <w:pPr>
        <w:pStyle w:val="Listaszerbekezds"/>
        <w:numPr>
          <w:ilvl w:val="0"/>
          <w:numId w:val="25"/>
        </w:numPr>
        <w:contextualSpacing/>
        <w:rPr>
          <w:rFonts w:cstheme="minorHAnsi"/>
        </w:rPr>
      </w:pPr>
      <w:r w:rsidRPr="00384917">
        <w:rPr>
          <w:rFonts w:cstheme="minorHAnsi"/>
        </w:rPr>
        <w:t>Alapvetően kicsi, csak a szükséges könyvtárakat tartalmazza.</w:t>
      </w:r>
      <w:r>
        <w:rPr>
          <w:rFonts w:cstheme="minorHAnsi"/>
        </w:rPr>
        <w:t xml:space="preserve"> Célzottan lehet </w:t>
      </w:r>
      <w:proofErr w:type="spellStart"/>
      <w:r>
        <w:rPr>
          <w:rFonts w:cstheme="minorHAnsi"/>
        </w:rPr>
        <w:t>importolni</w:t>
      </w:r>
      <w:proofErr w:type="spellEnd"/>
      <w:r>
        <w:rPr>
          <w:rFonts w:cstheme="minorHAnsi"/>
        </w:rPr>
        <w:t xml:space="preserve"> az adott feladathoz szükséges könyvtárakat, így magas a hatékonysága.</w:t>
      </w:r>
    </w:p>
    <w:p w14:paraId="0B263461" w14:textId="77777777" w:rsidR="00255949" w:rsidRPr="00384917" w:rsidRDefault="00255949" w:rsidP="00497104">
      <w:pPr>
        <w:pStyle w:val="Listaszerbekezds"/>
        <w:numPr>
          <w:ilvl w:val="0"/>
          <w:numId w:val="25"/>
        </w:numPr>
        <w:contextualSpacing/>
        <w:rPr>
          <w:rFonts w:cstheme="minorHAnsi"/>
        </w:rPr>
      </w:pPr>
      <w:r w:rsidRPr="00384917">
        <w:rPr>
          <w:rFonts w:cstheme="minorHAnsi"/>
        </w:rPr>
        <w:t>Nyílt forráskódú.</w:t>
      </w:r>
    </w:p>
    <w:p w14:paraId="53B418C5" w14:textId="77777777" w:rsidR="00255949" w:rsidRPr="00790C64" w:rsidRDefault="00255949" w:rsidP="00497104">
      <w:pPr>
        <w:pStyle w:val="Listaszerbekezds"/>
        <w:numPr>
          <w:ilvl w:val="0"/>
          <w:numId w:val="25"/>
        </w:numPr>
        <w:contextualSpacing/>
        <w:rPr>
          <w:rFonts w:cstheme="minorHAnsi"/>
        </w:rPr>
      </w:pPr>
      <w:r w:rsidRPr="00384917">
        <w:rPr>
          <w:rFonts w:cstheme="minorHAnsi"/>
        </w:rPr>
        <w:t>Főként a tudományos számítás (</w:t>
      </w:r>
      <w:proofErr w:type="spellStart"/>
      <w:r w:rsidRPr="00384917">
        <w:rPr>
          <w:rFonts w:cstheme="minorHAnsi"/>
        </w:rPr>
        <w:t>Scientific</w:t>
      </w:r>
      <w:proofErr w:type="spellEnd"/>
      <w:r w:rsidRPr="00384917">
        <w:rPr>
          <w:rFonts w:cstheme="minorHAnsi"/>
        </w:rPr>
        <w:t xml:space="preserve"> </w:t>
      </w:r>
      <w:proofErr w:type="spellStart"/>
      <w:r w:rsidRPr="00384917">
        <w:rPr>
          <w:rFonts w:cstheme="minorHAnsi"/>
        </w:rPr>
        <w:t>Computation</w:t>
      </w:r>
      <w:proofErr w:type="spellEnd"/>
      <w:r w:rsidRPr="00384917">
        <w:rPr>
          <w:rFonts w:cstheme="minorHAnsi"/>
        </w:rPr>
        <w:t xml:space="preserve">) a fókusza, ami miatt az ilyen irányú tudományos munka felkapta és úgy néz ki, hogy ebbe az irányba mozdul el. Tipikusan ilyen </w:t>
      </w:r>
      <w:r>
        <w:rPr>
          <w:rFonts w:cstheme="minorHAnsi"/>
        </w:rPr>
        <w:t xml:space="preserve">például </w:t>
      </w:r>
      <w:r w:rsidRPr="00384917">
        <w:rPr>
          <w:rFonts w:cstheme="minorHAnsi"/>
        </w:rPr>
        <w:t xml:space="preserve">a </w:t>
      </w:r>
      <w:proofErr w:type="spellStart"/>
      <w:r w:rsidRPr="00384917">
        <w:rPr>
          <w:rFonts w:cstheme="minorHAnsi"/>
        </w:rPr>
        <w:t>Machine</w:t>
      </w:r>
      <w:proofErr w:type="spellEnd"/>
      <w:r w:rsidRPr="00384917">
        <w:rPr>
          <w:rFonts w:cstheme="minorHAnsi"/>
        </w:rPr>
        <w:t xml:space="preserve"> </w:t>
      </w:r>
      <w:proofErr w:type="spellStart"/>
      <w:r w:rsidRPr="00384917">
        <w:rPr>
          <w:rFonts w:cstheme="minorHAnsi"/>
        </w:rPr>
        <w:t>Learning</w:t>
      </w:r>
      <w:proofErr w:type="spellEnd"/>
      <w:r w:rsidRPr="00384917">
        <w:rPr>
          <w:rFonts w:cstheme="minorHAnsi"/>
        </w:rPr>
        <w:t xml:space="preserve">, amivel elkezdünk foglalkozni az SI </w:t>
      </w:r>
      <w:proofErr w:type="spellStart"/>
      <w:r w:rsidRPr="00384917">
        <w:rPr>
          <w:rFonts w:cstheme="minorHAnsi"/>
        </w:rPr>
        <w:t>predikció</w:t>
      </w:r>
      <w:proofErr w:type="spellEnd"/>
      <w:r w:rsidRPr="00384917">
        <w:rPr>
          <w:rFonts w:cstheme="minorHAnsi"/>
        </w:rPr>
        <w:t xml:space="preserve"> kapcsán.</w:t>
      </w:r>
    </w:p>
    <w:p w14:paraId="42160DD2" w14:textId="697471A0" w:rsidR="00255949" w:rsidRDefault="00255949" w:rsidP="00255949">
      <w:pPr>
        <w:pStyle w:val="Cmsor1"/>
      </w:pPr>
      <w:bookmarkStart w:id="25" w:name="_Toc88470558"/>
      <w:r>
        <w:lastRenderedPageBreak/>
        <w:t>Eredmények</w:t>
      </w:r>
      <w:bookmarkEnd w:id="25"/>
    </w:p>
    <w:p w14:paraId="3337FDAA" w14:textId="41801999" w:rsidR="008436EC" w:rsidRPr="008436EC" w:rsidRDefault="00B4760D" w:rsidP="008436EC">
      <w:r>
        <w:t xml:space="preserve">A következőkben az elért eredmények kerülnek bemutatásra. Többek között ismertetve lesznek a tervezés és implementáció kihívásai, az elkészült rendszer felépítése, értékelése mérnöki, illetve orvosi szempontból, valamint a </w:t>
      </w:r>
      <w:proofErr w:type="spellStart"/>
      <w:r>
        <w:t>validálása</w:t>
      </w:r>
      <w:proofErr w:type="spellEnd"/>
      <w:r>
        <w:t>.</w:t>
      </w:r>
    </w:p>
    <w:p w14:paraId="7B3FA68D" w14:textId="47715DA7" w:rsidR="00255949" w:rsidRDefault="00255949" w:rsidP="00255949">
      <w:pPr>
        <w:pStyle w:val="Cmsor2"/>
      </w:pPr>
      <w:bookmarkStart w:id="26" w:name="_Toc88470559"/>
      <w:r>
        <w:t>Tervezés és implementáció kihívásai</w:t>
      </w:r>
      <w:bookmarkEnd w:id="26"/>
    </w:p>
    <w:p w14:paraId="6F192813" w14:textId="0EC88C95" w:rsidR="00B4760D" w:rsidRPr="00B4760D" w:rsidRDefault="00B4760D" w:rsidP="00B4760D">
      <w:r>
        <w:t>A fejlesztés során számos mérföldkő volt, számos technológiát kellett felhasználni. A továbbiakban</w:t>
      </w:r>
      <w:r w:rsidR="007C085C">
        <w:t xml:space="preserve"> ezek kerülnek bemutatásra.</w:t>
      </w:r>
    </w:p>
    <w:p w14:paraId="4D15D6C2" w14:textId="60AB4E22" w:rsidR="00255949" w:rsidRDefault="00255949" w:rsidP="00953710">
      <w:pPr>
        <w:pStyle w:val="Cmsor3"/>
      </w:pPr>
      <w:bookmarkStart w:id="27" w:name="_Toc88470560"/>
      <w:r>
        <w:t>Adatok beolvasása</w:t>
      </w:r>
      <w:bookmarkEnd w:id="27"/>
    </w:p>
    <w:p w14:paraId="48E2306B" w14:textId="2F18A950" w:rsidR="00255949" w:rsidRDefault="00255949" w:rsidP="00255949">
      <w:pPr>
        <w:rPr>
          <w:rFonts w:cstheme="minorHAnsi"/>
        </w:rPr>
      </w:pPr>
      <w:r w:rsidRPr="00D779BF">
        <w:rPr>
          <w:rFonts w:cstheme="minorHAnsi"/>
        </w:rPr>
        <w:t>A szimuláció végrehajtásához először be kellett olvasni a páciens adatokat. Ezek</w:t>
      </w:r>
      <w:r w:rsidR="00906787">
        <w:rPr>
          <w:rFonts w:cstheme="minorHAnsi"/>
        </w:rPr>
        <w:t xml:space="preserve"> lehetnek</w:t>
      </w:r>
      <w:r w:rsidRPr="00D779BF">
        <w:rPr>
          <w:rFonts w:cstheme="minorHAnsi"/>
        </w:rPr>
        <w:t xml:space="preserve"> Java bináris</w:t>
      </w:r>
      <w:r w:rsidR="00906787">
        <w:rPr>
          <w:rFonts w:cstheme="minorHAnsi"/>
        </w:rPr>
        <w:t xml:space="preserve"> vagy </w:t>
      </w:r>
      <w:proofErr w:type="spellStart"/>
      <w:r w:rsidR="00906787">
        <w:rPr>
          <w:rFonts w:cstheme="minorHAnsi"/>
        </w:rPr>
        <w:t>Matlab</w:t>
      </w:r>
      <w:proofErr w:type="spellEnd"/>
      <w:r w:rsidR="00906787">
        <w:rPr>
          <w:rFonts w:cstheme="minorHAnsi"/>
        </w:rPr>
        <w:t xml:space="preserve"> kiterjesztésű fájlokban </w:t>
      </w:r>
      <w:r w:rsidRPr="00D779BF">
        <w:rPr>
          <w:rFonts w:cstheme="minorHAnsi"/>
        </w:rPr>
        <w:t>tárolva</w:t>
      </w:r>
      <w:r w:rsidR="00906787">
        <w:rPr>
          <w:rFonts w:cstheme="minorHAnsi"/>
        </w:rPr>
        <w:t xml:space="preserve">. </w:t>
      </w:r>
      <w:proofErr w:type="spellStart"/>
      <w:r w:rsidR="00906787">
        <w:rPr>
          <w:rFonts w:cstheme="minorHAnsi"/>
        </w:rPr>
        <w:t>Matlab</w:t>
      </w:r>
      <w:proofErr w:type="spellEnd"/>
      <w:r w:rsidR="00906787">
        <w:rPr>
          <w:rFonts w:cstheme="minorHAnsi"/>
        </w:rPr>
        <w:t xml:space="preserve"> esetén rendelkezésre állt egy beolvasást segítő könyvtár, viszont Java fájlok esetében</w:t>
      </w:r>
      <w:r w:rsidRPr="00D779BF">
        <w:rPr>
          <w:rFonts w:cstheme="minorHAnsi"/>
        </w:rPr>
        <w:t>t e</w:t>
      </w:r>
      <w:r w:rsidR="00906787">
        <w:rPr>
          <w:rFonts w:cstheme="minorHAnsi"/>
        </w:rPr>
        <w:t>lőször</w:t>
      </w:r>
      <w:r w:rsidRPr="00D779BF">
        <w:rPr>
          <w:rFonts w:cstheme="minorHAnsi"/>
        </w:rPr>
        <w:t xml:space="preserve"> létre kellett hozni J</w:t>
      </w:r>
      <w:r>
        <w:rPr>
          <w:rFonts w:cstheme="minorHAnsi"/>
        </w:rPr>
        <w:t>u</w:t>
      </w:r>
      <w:r w:rsidRPr="00D779BF">
        <w:rPr>
          <w:rFonts w:cstheme="minorHAnsi"/>
        </w:rPr>
        <w:t xml:space="preserve">liában a Java objektumot a </w:t>
      </w:r>
      <w:proofErr w:type="spellStart"/>
      <w:r w:rsidRPr="00D779BF">
        <w:rPr>
          <w:rFonts w:cstheme="minorHAnsi"/>
        </w:rPr>
        <w:t>szerializált</w:t>
      </w:r>
      <w:proofErr w:type="spellEnd"/>
      <w:r w:rsidRPr="00D779BF">
        <w:rPr>
          <w:rFonts w:cstheme="minorHAnsi"/>
        </w:rPr>
        <w:t xml:space="preserve"> adatból, majd abból átemelni az adatot a </w:t>
      </w:r>
      <w:r>
        <w:rPr>
          <w:rFonts w:cstheme="minorHAnsi"/>
        </w:rPr>
        <w:t>Julia</w:t>
      </w:r>
      <w:r w:rsidRPr="00D779BF">
        <w:rPr>
          <w:rFonts w:cstheme="minorHAnsi"/>
        </w:rPr>
        <w:t xml:space="preserve"> által is könnyen használható adatstruktúrákba.</w:t>
      </w:r>
      <w:r w:rsidR="00576A34">
        <w:rPr>
          <w:rFonts w:cstheme="minorHAnsi"/>
        </w:rPr>
        <w:t xml:space="preserve"> A Julia keretrendszerben szimulált eredmények pedig JLD2 kiterjesztésű fájlokba vannak elmentve.</w:t>
      </w:r>
    </w:p>
    <w:p w14:paraId="60241C94" w14:textId="14BF57D4" w:rsidR="00576A34" w:rsidRDefault="00576A34" w:rsidP="00255949">
      <w:pPr>
        <w:rPr>
          <w:rFonts w:cstheme="minorHAnsi"/>
        </w:rPr>
      </w:pPr>
      <w:r>
        <w:rPr>
          <w:rFonts w:cstheme="minorHAnsi"/>
        </w:rPr>
        <w:t xml:space="preserve">Az előbbiekben taglalt problémára egy </w:t>
      </w:r>
      <w:proofErr w:type="spellStart"/>
      <w:r>
        <w:rPr>
          <w:rFonts w:cstheme="minorHAnsi"/>
        </w:rPr>
        <w:t>deszerializációs</w:t>
      </w:r>
      <w:proofErr w:type="spellEnd"/>
      <w:r>
        <w:rPr>
          <w:rFonts w:cstheme="minorHAnsi"/>
        </w:rPr>
        <w:t xml:space="preserve"> interfész</w:t>
      </w:r>
      <w:r w:rsidR="00EC3BE5">
        <w:rPr>
          <w:rFonts w:cstheme="minorHAnsi"/>
        </w:rPr>
        <w:t xml:space="preserve"> megvalósítása szolgált megoldásként, amely elfedi, hogy valójában milyen típusú fájlokból történik a páciens, illetve szimuláció adatainak a beolvasása.</w:t>
      </w:r>
    </w:p>
    <w:p w14:paraId="39F73497" w14:textId="26AC6F33" w:rsidR="00EC3BE5" w:rsidRPr="00EC3BE5" w:rsidRDefault="00EC3BE5" w:rsidP="00EC3BE5">
      <w:pPr>
        <w:pStyle w:val="Kd"/>
        <w:rPr>
          <w:b/>
          <w:bCs/>
          <w:lang w:val="en-US"/>
        </w:rPr>
      </w:pPr>
      <w:r w:rsidRPr="00EC3BE5">
        <w:rPr>
          <w:lang w:val="en-US"/>
        </w:rPr>
        <w:t xml:space="preserve">    </w:t>
      </w:r>
      <w:r w:rsidRPr="00EC3BE5">
        <w:rPr>
          <w:b/>
          <w:bCs/>
          <w:lang w:val="en-US"/>
        </w:rPr>
        <w:t xml:space="preserve">function </w:t>
      </w:r>
      <w:proofErr w:type="gramStart"/>
      <w:r w:rsidRPr="00EC3BE5">
        <w:rPr>
          <w:b/>
          <w:bCs/>
          <w:lang w:val="en-US"/>
        </w:rPr>
        <w:t>deserialize(</w:t>
      </w:r>
      <w:proofErr w:type="gramEnd"/>
      <w:r w:rsidRPr="00EC3BE5">
        <w:rPr>
          <w:b/>
          <w:bCs/>
          <w:lang w:val="en-US"/>
        </w:rPr>
        <w:t xml:space="preserve">path, </w:t>
      </w:r>
      <w:proofErr w:type="spellStart"/>
      <w:r w:rsidRPr="00EC3BE5">
        <w:rPr>
          <w:b/>
          <w:bCs/>
          <w:lang w:val="en-US"/>
        </w:rPr>
        <w:t>patientName</w:t>
      </w:r>
      <w:proofErr w:type="spellEnd"/>
      <w:r w:rsidRPr="00EC3BE5">
        <w:rPr>
          <w:b/>
          <w:bCs/>
          <w:lang w:val="en-US"/>
        </w:rPr>
        <w:t>)</w:t>
      </w:r>
    </w:p>
    <w:p w14:paraId="0A24558A" w14:textId="4032CF92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type = </w:t>
      </w:r>
      <w:proofErr w:type="spellStart"/>
      <w:r w:rsidRPr="00EC3BE5">
        <w:rPr>
          <w:lang w:val="en-US"/>
        </w:rPr>
        <w:t>splitext</w:t>
      </w:r>
      <w:proofErr w:type="spellEnd"/>
      <w:r w:rsidRPr="00EC3BE5">
        <w:rPr>
          <w:lang w:val="en-US"/>
        </w:rPr>
        <w:t>(</w:t>
      </w:r>
      <w:proofErr w:type="spellStart"/>
      <w:r w:rsidRPr="00EC3BE5">
        <w:rPr>
          <w:lang w:val="en-US"/>
        </w:rPr>
        <w:t>readdir</w:t>
      </w:r>
      <w:proofErr w:type="spellEnd"/>
      <w:r w:rsidRPr="00EC3BE5">
        <w:rPr>
          <w:lang w:val="en-US"/>
        </w:rPr>
        <w:t>(path</w:t>
      </w:r>
      <w:proofErr w:type="gramStart"/>
      <w:r w:rsidRPr="00EC3BE5">
        <w:rPr>
          <w:lang w:val="en-US"/>
        </w:rPr>
        <w:t>)[</w:t>
      </w:r>
      <w:proofErr w:type="gramEnd"/>
      <w:r w:rsidRPr="00EC3BE5">
        <w:rPr>
          <w:lang w:val="en-US"/>
        </w:rPr>
        <w:t>1])[2]</w:t>
      </w:r>
    </w:p>
    <w:p w14:paraId="2EF24D2D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if type == </w:t>
      </w:r>
      <w:proofErr w:type="gramStart"/>
      <w:r w:rsidRPr="00EC3BE5">
        <w:rPr>
          <w:lang w:val="en-US"/>
        </w:rPr>
        <w:t>".jld</w:t>
      </w:r>
      <w:proofErr w:type="gramEnd"/>
      <w:r w:rsidRPr="00EC3BE5">
        <w:rPr>
          <w:lang w:val="en-US"/>
        </w:rPr>
        <w:t xml:space="preserve">2" </w:t>
      </w:r>
    </w:p>
    <w:p w14:paraId="20877A1C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    return </w:t>
      </w:r>
      <w:proofErr w:type="spellStart"/>
      <w:r w:rsidRPr="00EC3BE5">
        <w:rPr>
          <w:lang w:val="en-US"/>
        </w:rPr>
        <w:t>deserialize_</w:t>
      </w:r>
      <w:proofErr w:type="gramStart"/>
      <w:r w:rsidRPr="00EC3BE5">
        <w:rPr>
          <w:lang w:val="en-US"/>
        </w:rPr>
        <w:t>jul</w:t>
      </w:r>
      <w:proofErr w:type="spellEnd"/>
      <w:r w:rsidRPr="00EC3BE5">
        <w:rPr>
          <w:lang w:val="en-US"/>
        </w:rPr>
        <w:t>(</w:t>
      </w:r>
      <w:proofErr w:type="gramEnd"/>
      <w:r w:rsidRPr="00EC3BE5">
        <w:rPr>
          <w:lang w:val="en-US"/>
        </w:rPr>
        <w:t xml:space="preserve">path, </w:t>
      </w:r>
      <w:proofErr w:type="spellStart"/>
      <w:r w:rsidRPr="00EC3BE5">
        <w:rPr>
          <w:lang w:val="en-US"/>
        </w:rPr>
        <w:t>patientName</w:t>
      </w:r>
      <w:proofErr w:type="spellEnd"/>
      <w:r w:rsidRPr="00EC3BE5">
        <w:rPr>
          <w:lang w:val="en-US"/>
        </w:rPr>
        <w:t>)</w:t>
      </w:r>
    </w:p>
    <w:p w14:paraId="086457F2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elseif type == </w:t>
      </w:r>
      <w:proofErr w:type="gramStart"/>
      <w:r w:rsidRPr="00EC3BE5">
        <w:rPr>
          <w:lang w:val="en-US"/>
        </w:rPr>
        <w:t>".mat</w:t>
      </w:r>
      <w:proofErr w:type="gramEnd"/>
      <w:r w:rsidRPr="00EC3BE5">
        <w:rPr>
          <w:lang w:val="en-US"/>
        </w:rPr>
        <w:t xml:space="preserve">" </w:t>
      </w:r>
    </w:p>
    <w:p w14:paraId="0C8E953E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    return </w:t>
      </w:r>
      <w:proofErr w:type="spellStart"/>
      <w:r w:rsidRPr="00EC3BE5">
        <w:rPr>
          <w:lang w:val="en-US"/>
        </w:rPr>
        <w:t>deserialize_</w:t>
      </w:r>
      <w:proofErr w:type="gramStart"/>
      <w:r w:rsidRPr="00EC3BE5">
        <w:rPr>
          <w:lang w:val="en-US"/>
        </w:rPr>
        <w:t>mat</w:t>
      </w:r>
      <w:proofErr w:type="spellEnd"/>
      <w:r w:rsidRPr="00EC3BE5">
        <w:rPr>
          <w:lang w:val="en-US"/>
        </w:rPr>
        <w:t>(</w:t>
      </w:r>
      <w:proofErr w:type="gramEnd"/>
      <w:r w:rsidRPr="00EC3BE5">
        <w:rPr>
          <w:lang w:val="en-US"/>
        </w:rPr>
        <w:t xml:space="preserve">path, </w:t>
      </w:r>
      <w:proofErr w:type="spellStart"/>
      <w:r w:rsidRPr="00EC3BE5">
        <w:rPr>
          <w:lang w:val="en-US"/>
        </w:rPr>
        <w:t>patientName</w:t>
      </w:r>
      <w:proofErr w:type="spellEnd"/>
      <w:r w:rsidRPr="00EC3BE5">
        <w:rPr>
          <w:lang w:val="en-US"/>
        </w:rPr>
        <w:t>)</w:t>
      </w:r>
    </w:p>
    <w:p w14:paraId="55001316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elseif type == "" </w:t>
      </w:r>
    </w:p>
    <w:p w14:paraId="7EE9093B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    return </w:t>
      </w:r>
      <w:proofErr w:type="spellStart"/>
      <w:r w:rsidRPr="00EC3BE5">
        <w:rPr>
          <w:lang w:val="en-US"/>
        </w:rPr>
        <w:t>deserialize_</w:t>
      </w:r>
      <w:proofErr w:type="gramStart"/>
      <w:r w:rsidRPr="00EC3BE5">
        <w:rPr>
          <w:lang w:val="en-US"/>
        </w:rPr>
        <w:t>java</w:t>
      </w:r>
      <w:proofErr w:type="spellEnd"/>
      <w:r w:rsidRPr="00EC3BE5">
        <w:rPr>
          <w:lang w:val="en-US"/>
        </w:rPr>
        <w:t>(</w:t>
      </w:r>
      <w:proofErr w:type="gramEnd"/>
      <w:r w:rsidRPr="00EC3BE5">
        <w:rPr>
          <w:lang w:val="en-US"/>
        </w:rPr>
        <w:t xml:space="preserve">path, </w:t>
      </w:r>
      <w:proofErr w:type="spellStart"/>
      <w:r w:rsidRPr="00EC3BE5">
        <w:rPr>
          <w:lang w:val="en-US"/>
        </w:rPr>
        <w:t>patientName</w:t>
      </w:r>
      <w:proofErr w:type="spellEnd"/>
      <w:r w:rsidRPr="00EC3BE5">
        <w:rPr>
          <w:lang w:val="en-US"/>
        </w:rPr>
        <w:t>)</w:t>
      </w:r>
    </w:p>
    <w:p w14:paraId="4D141F42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>        else</w:t>
      </w:r>
    </w:p>
    <w:p w14:paraId="18000683" w14:textId="77777777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 xml:space="preserve">            </w:t>
      </w:r>
      <w:proofErr w:type="gramStart"/>
      <w:r w:rsidRPr="00EC3BE5">
        <w:rPr>
          <w:lang w:val="en-US"/>
        </w:rPr>
        <w:t>throw(</w:t>
      </w:r>
      <w:proofErr w:type="spellStart"/>
      <w:proofErr w:type="gramEnd"/>
      <w:r w:rsidRPr="00EC3BE5">
        <w:rPr>
          <w:lang w:val="en-US"/>
        </w:rPr>
        <w:t>ArgumentError</w:t>
      </w:r>
      <w:proofErr w:type="spellEnd"/>
      <w:r w:rsidRPr="00EC3BE5">
        <w:rPr>
          <w:lang w:val="en-US"/>
        </w:rPr>
        <w:t>("Not existing serializable type."))</w:t>
      </w:r>
    </w:p>
    <w:p w14:paraId="1C45EDAA" w14:textId="14490EBF" w:rsidR="00EC3BE5" w:rsidRP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>        end</w:t>
      </w:r>
    </w:p>
    <w:p w14:paraId="41BB5718" w14:textId="0365E639" w:rsidR="00EC3BE5" w:rsidRDefault="00EC3BE5" w:rsidP="00EC3BE5">
      <w:pPr>
        <w:pStyle w:val="Kd"/>
        <w:rPr>
          <w:lang w:val="en-US"/>
        </w:rPr>
      </w:pPr>
      <w:r w:rsidRPr="00EC3BE5">
        <w:rPr>
          <w:lang w:val="en-US"/>
        </w:rPr>
        <w:t>    end</w:t>
      </w:r>
    </w:p>
    <w:p w14:paraId="773DBC85" w14:textId="6D423FEE" w:rsidR="00497104" w:rsidRPr="00EC3BE5" w:rsidRDefault="00115F49" w:rsidP="00906B4B">
      <w:pPr>
        <w:pStyle w:val="Kpalrs"/>
        <w:rPr>
          <w:lang w:val="en-US"/>
        </w:rPr>
      </w:pPr>
      <w:fldSimple w:instr=" SEQ kódrészlet \* ARABIC ">
        <w:r w:rsidR="000568B6">
          <w:rPr>
            <w:noProof/>
          </w:rPr>
          <w:t>1</w:t>
        </w:r>
      </w:fldSimple>
      <w:r w:rsidR="007A4B55">
        <w:t xml:space="preserve">. kódrészlet: </w:t>
      </w:r>
      <w:proofErr w:type="spellStart"/>
      <w:r w:rsidR="00497104">
        <w:t>Deszerializációs</w:t>
      </w:r>
      <w:proofErr w:type="spellEnd"/>
      <w:r w:rsidR="00497104">
        <w:t xml:space="preserve"> interfész</w:t>
      </w:r>
    </w:p>
    <w:p w14:paraId="6E2157D7" w14:textId="00B4C8F4" w:rsidR="00EC3BE5" w:rsidRDefault="00EC3BE5" w:rsidP="00EC3BE5">
      <w:pPr>
        <w:rPr>
          <w:rFonts w:cstheme="minorHAnsi"/>
        </w:rPr>
      </w:pPr>
      <w:r>
        <w:rPr>
          <w:rFonts w:cstheme="minorHAnsi"/>
        </w:rPr>
        <w:t>A függvény felismeri, hogy milyen kiterjesztésű a beolvasandó mappa tartalma, a konkrét beolvasást megvalósító függvények további metódusokba vannak kiszervezve.</w:t>
      </w:r>
    </w:p>
    <w:p w14:paraId="328DE29A" w14:textId="1FF94BF3" w:rsidR="00EC3BE5" w:rsidRDefault="00EC3BE5" w:rsidP="00EC3BE5">
      <w:pPr>
        <w:rPr>
          <w:rFonts w:cstheme="minorHAnsi"/>
        </w:rPr>
      </w:pPr>
      <w:r>
        <w:rPr>
          <w:rFonts w:cstheme="minorHAnsi"/>
        </w:rPr>
        <w:t>Használata:</w:t>
      </w:r>
    </w:p>
    <w:p w14:paraId="09034AA8" w14:textId="77777777" w:rsidR="00EC3BE5" w:rsidRPr="00EC3BE5" w:rsidRDefault="00EC3BE5" w:rsidP="00EC3BE5">
      <w:pPr>
        <w:pStyle w:val="Kd"/>
        <w:rPr>
          <w:lang w:val="en-US"/>
        </w:rPr>
      </w:pPr>
      <w:proofErr w:type="spellStart"/>
      <w:r w:rsidRPr="00EC3BE5">
        <w:rPr>
          <w:lang w:val="en-US"/>
        </w:rPr>
        <w:lastRenderedPageBreak/>
        <w:t>patientName</w:t>
      </w:r>
      <w:proofErr w:type="spellEnd"/>
      <w:r w:rsidRPr="00EC3BE5">
        <w:rPr>
          <w:lang w:val="en-US"/>
        </w:rPr>
        <w:t xml:space="preserve"> = </w:t>
      </w:r>
      <w:proofErr w:type="spellStart"/>
      <w:r w:rsidRPr="00EC3BE5">
        <w:rPr>
          <w:lang w:val="en-US"/>
        </w:rPr>
        <w:t>splitext</w:t>
      </w:r>
      <w:proofErr w:type="spellEnd"/>
      <w:r w:rsidRPr="00EC3BE5">
        <w:rPr>
          <w:lang w:val="en-US"/>
        </w:rPr>
        <w:t>(filename</w:t>
      </w:r>
      <w:proofErr w:type="gramStart"/>
      <w:r w:rsidRPr="00EC3BE5">
        <w:rPr>
          <w:lang w:val="en-US"/>
        </w:rPr>
        <w:t>)[</w:t>
      </w:r>
      <w:proofErr w:type="gramEnd"/>
      <w:r w:rsidRPr="00EC3BE5">
        <w:rPr>
          <w:lang w:val="en-US"/>
        </w:rPr>
        <w:t>1]</w:t>
      </w:r>
    </w:p>
    <w:p w14:paraId="39E36EA9" w14:textId="5C22BF9E" w:rsidR="00EC3BE5" w:rsidRDefault="00EC3BE5" w:rsidP="00EC3BE5">
      <w:pPr>
        <w:pStyle w:val="Kd"/>
        <w:rPr>
          <w:lang w:val="en-US"/>
        </w:rPr>
      </w:pPr>
      <w:proofErr w:type="spellStart"/>
      <w:r w:rsidRPr="00EC3BE5">
        <w:rPr>
          <w:lang w:val="en-US"/>
        </w:rPr>
        <w:t>JuliaPatient</w:t>
      </w:r>
      <w:proofErr w:type="spellEnd"/>
      <w:r w:rsidRPr="00EC3BE5">
        <w:rPr>
          <w:lang w:val="en-US"/>
        </w:rPr>
        <w:t xml:space="preserve"> = </w:t>
      </w:r>
      <w:proofErr w:type="spellStart"/>
      <w:r w:rsidRPr="00EC3BE5">
        <w:rPr>
          <w:lang w:val="en-US"/>
        </w:rPr>
        <w:t>Serializer.deserialize</w:t>
      </w:r>
      <w:proofErr w:type="spellEnd"/>
      <w:r w:rsidRPr="00EC3BE5">
        <w:rPr>
          <w:lang w:val="en-US"/>
        </w:rPr>
        <w:t>(</w:t>
      </w:r>
      <w:proofErr w:type="spellStart"/>
      <w:r w:rsidRPr="00EC3BE5">
        <w:rPr>
          <w:lang w:val="en-US"/>
        </w:rPr>
        <w:t>srcpath</w:t>
      </w:r>
      <w:proofErr w:type="spellEnd"/>
      <w:r w:rsidRPr="00EC3BE5">
        <w:rPr>
          <w:lang w:val="en-US"/>
        </w:rPr>
        <w:t xml:space="preserve">, </w:t>
      </w:r>
      <w:proofErr w:type="spellStart"/>
      <w:r w:rsidRPr="00EC3BE5">
        <w:rPr>
          <w:lang w:val="en-US"/>
        </w:rPr>
        <w:t>patientName</w:t>
      </w:r>
      <w:proofErr w:type="spellEnd"/>
      <w:r w:rsidRPr="00EC3BE5">
        <w:rPr>
          <w:lang w:val="en-US"/>
        </w:rPr>
        <w:t>)</w:t>
      </w:r>
    </w:p>
    <w:p w14:paraId="3C1E00DE" w14:textId="155160AC" w:rsidR="00497104" w:rsidRPr="00EC3BE5" w:rsidRDefault="00115F49" w:rsidP="00906B4B">
      <w:pPr>
        <w:pStyle w:val="Kpalrs"/>
        <w:rPr>
          <w:lang w:val="en-US"/>
        </w:rPr>
      </w:pPr>
      <w:fldSimple w:instr=" SEQ kódrészlet \* ARABIC ">
        <w:r w:rsidR="000568B6">
          <w:rPr>
            <w:noProof/>
          </w:rPr>
          <w:t>2</w:t>
        </w:r>
      </w:fldSimple>
      <w:r w:rsidR="007A4B55">
        <w:t xml:space="preserve">. kódrészlet: </w:t>
      </w:r>
      <w:r w:rsidR="00497104">
        <w:t>Fájlból beolvasás</w:t>
      </w:r>
    </w:p>
    <w:p w14:paraId="59B4C4B4" w14:textId="1D22878F" w:rsidR="007D2B9A" w:rsidRDefault="007D2B9A" w:rsidP="00953710">
      <w:pPr>
        <w:pStyle w:val="Cmsor3"/>
      </w:pPr>
      <w:bookmarkStart w:id="28" w:name="_Toc88470561"/>
      <w:r>
        <w:t>Protokollok beépítése</w:t>
      </w:r>
      <w:bookmarkEnd w:id="28"/>
    </w:p>
    <w:p w14:paraId="50B73976" w14:textId="0C851C84" w:rsidR="007D2B9A" w:rsidRDefault="007D2B9A" w:rsidP="007D2B9A">
      <w:r>
        <w:t>Mivel a cél egy in-</w:t>
      </w:r>
      <w:proofErr w:type="spellStart"/>
      <w:r>
        <w:t>silico</w:t>
      </w:r>
      <w:proofErr w:type="spellEnd"/>
      <w:r>
        <w:t xml:space="preserve"> szimulációs környezet megalkotása volt, ezért a </w:t>
      </w:r>
      <w:proofErr w:type="spellStart"/>
      <w:r>
        <w:t>validálni</w:t>
      </w:r>
      <w:proofErr w:type="spellEnd"/>
      <w:r>
        <w:t xml:space="preserve"> kívánt STAR protokoll mellé, még két másik </w:t>
      </w:r>
      <w:r w:rsidR="00176289">
        <w:t>is beépült a rendszerbe. Az egyik egy egyszerű</w:t>
      </w:r>
      <w:r w:rsidR="009139C7">
        <w:t xml:space="preserve"> (SIMPLE)</w:t>
      </w:r>
      <w:r w:rsidR="00176289">
        <w:t xml:space="preserve"> terápiás eszköz, amely csak az aktuális vércukorszint alapján javasol kezelési módot. A másik, a historikus</w:t>
      </w:r>
      <w:r w:rsidR="009139C7">
        <w:t xml:space="preserve"> (HISTORIC)</w:t>
      </w:r>
      <w:r w:rsidR="00176289">
        <w:t xml:space="preserve"> kezelési adatokat felhasználva számítja a ki a vércukorszinteket, ez azt jeleni, hogy a virtuális méréseket a valós mérési időpontokban végzi el (a STAR ugyanis pontosan 1-2 esetleg 3 óránként), valamint az inzulin és tápanyag adagolás is olyan időben és mennyiségben történik, ahogy az a valós kezelés során is. Az utóbbi kontroller rendkívül hasznos az ICING matematikai modell tesztelésére is</w:t>
      </w:r>
      <w:r w:rsidR="009139C7">
        <w:t>, hiszen ezzel jól látszik, hogy a virtuális kezelés vércukor értékei mennyire közelítik meg a valós terápiáét, vagyis, ha változtatunk az ICING modellen, akkor rögtön látszik az okozott eltérés is.</w:t>
      </w:r>
    </w:p>
    <w:p w14:paraId="31F3A46B" w14:textId="0A7DE331" w:rsidR="009139C7" w:rsidRDefault="009139C7" w:rsidP="007D2B9A">
      <w:r>
        <w:t xml:space="preserve">A szimuláció indításakor lehet választani a felsorolt háromfajta közül, illetve más beállítási </w:t>
      </w:r>
      <w:r w:rsidR="00F122F8">
        <w:t>módokra</w:t>
      </w:r>
      <w:r>
        <w:t xml:space="preserve"> is van lehetőség. A STAR és SIMPLE</w:t>
      </w:r>
      <w:r w:rsidR="00F122F8">
        <w:t xml:space="preserve"> kontrollerek esetén ki lehet választani, hogy milyen fajta mérési időzítés legyen alkalmazva, a historikus, vagy 1-2, vagy 3 órás. </w:t>
      </w:r>
      <w:r w:rsidR="00CF567E">
        <w:t>Továbbá a SIMPLE kontrollert be lehet állítani úgy, hogy alacsony, közepes vagy magas szén-hidrát bevitelt alkalmazzon.</w:t>
      </w:r>
    </w:p>
    <w:p w14:paraId="1A817F48" w14:textId="6B374E80" w:rsidR="00CF567E" w:rsidRPr="007D2B9A" w:rsidRDefault="00CF567E" w:rsidP="007D2B9A">
      <w:r>
        <w:t>A felsorolt protokollokkal és azok beállításainak különböző variálásával szélesebb kép adható egy kezelés minőségéről és a páciens egészségügyi állapotáról.</w:t>
      </w:r>
    </w:p>
    <w:p w14:paraId="739B1221" w14:textId="38B7D03A" w:rsidR="00255949" w:rsidRDefault="00255949" w:rsidP="00953710">
      <w:pPr>
        <w:pStyle w:val="Cmsor3"/>
      </w:pPr>
      <w:bookmarkStart w:id="29" w:name="_Toc72339865"/>
      <w:bookmarkStart w:id="30" w:name="_Toc88470562"/>
      <w:proofErr w:type="spellStart"/>
      <w:r w:rsidRPr="00D779BF">
        <w:t>Java</w:t>
      </w:r>
      <w:r w:rsidR="00A36CC5">
        <w:t>C</w:t>
      </w:r>
      <w:r w:rsidRPr="00D779BF">
        <w:t>all</w:t>
      </w:r>
      <w:proofErr w:type="spellEnd"/>
      <w:r>
        <w:t xml:space="preserve"> használata</w:t>
      </w:r>
      <w:bookmarkEnd w:id="29"/>
      <w:bookmarkEnd w:id="30"/>
    </w:p>
    <w:p w14:paraId="747DA406" w14:textId="085F31FA" w:rsidR="00255949" w:rsidRDefault="00255949" w:rsidP="00255949">
      <w:pPr>
        <w:rPr>
          <w:rFonts w:cstheme="minorHAnsi"/>
        </w:rPr>
      </w:pPr>
      <w:r w:rsidRPr="00D779BF">
        <w:rPr>
          <w:rFonts w:cstheme="minorHAnsi"/>
        </w:rPr>
        <w:t xml:space="preserve">A legnagyobb nehézséget talán a Júliából történő Java kód hívás megvalósítása jelentette. Ennek a problémának a megoldása elkerülhetetlen volt, hiszen a </w:t>
      </w:r>
      <w:proofErr w:type="spellStart"/>
      <w:r w:rsidRPr="00D779BF">
        <w:rPr>
          <w:rFonts w:cstheme="minorHAnsi"/>
        </w:rPr>
        <w:t>validálni</w:t>
      </w:r>
      <w:proofErr w:type="spellEnd"/>
      <w:r w:rsidRPr="00D779BF">
        <w:rPr>
          <w:rFonts w:cstheme="minorHAnsi"/>
        </w:rPr>
        <w:t xml:space="preserve"> kívánt protokoll </w:t>
      </w:r>
      <w:r w:rsidR="001F5696">
        <w:rPr>
          <w:rFonts w:cstheme="minorHAnsi"/>
        </w:rPr>
        <w:t>JAR</w:t>
      </w:r>
      <w:r w:rsidRPr="00D779BF">
        <w:rPr>
          <w:rFonts w:cstheme="minorHAnsi"/>
        </w:rPr>
        <w:t xml:space="preserve"> fájlok formájában áll rendelkezésre.</w:t>
      </w:r>
    </w:p>
    <w:p w14:paraId="470CFDE4" w14:textId="7BB7CBF3" w:rsidR="00CC23CD" w:rsidRDefault="002F67D3" w:rsidP="00255949">
      <w:pPr>
        <w:rPr>
          <w:rFonts w:cstheme="minorHAnsi"/>
        </w:rPr>
      </w:pPr>
      <w:r w:rsidRPr="002F67D3">
        <w:rPr>
          <w:rFonts w:cstheme="minorHAnsi"/>
        </w:rPr>
        <w:t xml:space="preserve">A </w:t>
      </w:r>
      <w:proofErr w:type="spellStart"/>
      <w:r w:rsidRPr="002F67D3">
        <w:rPr>
          <w:rFonts w:cstheme="minorHAnsi"/>
        </w:rPr>
        <w:t>JavaCall</w:t>
      </w:r>
      <w:proofErr w:type="spellEnd"/>
      <w:r w:rsidRPr="002F67D3">
        <w:rPr>
          <w:rFonts w:cstheme="minorHAnsi"/>
        </w:rPr>
        <w:t xml:space="preserve"> hívások előtt először </w:t>
      </w:r>
      <w:r w:rsidR="00DB7D0F">
        <w:rPr>
          <w:rFonts w:cstheme="minorHAnsi"/>
        </w:rPr>
        <w:t xml:space="preserve">be kell tölteni és </w:t>
      </w:r>
      <w:r w:rsidRPr="002F67D3">
        <w:rPr>
          <w:rFonts w:cstheme="minorHAnsi"/>
        </w:rPr>
        <w:t>inicializálni</w:t>
      </w:r>
      <w:r>
        <w:rPr>
          <w:rFonts w:cstheme="minorHAnsi"/>
        </w:rPr>
        <w:t xml:space="preserve"> kell egy JVM-</w:t>
      </w:r>
      <w:proofErr w:type="spellStart"/>
      <w:r>
        <w:rPr>
          <w:rFonts w:cstheme="minorHAnsi"/>
        </w:rPr>
        <w:t>et</w:t>
      </w:r>
      <w:proofErr w:type="spellEnd"/>
      <w:r>
        <w:rPr>
          <w:rFonts w:cstheme="minorHAnsi"/>
        </w:rPr>
        <w:t xml:space="preserve"> (Java </w:t>
      </w:r>
      <w:proofErr w:type="spellStart"/>
      <w:r>
        <w:rPr>
          <w:rFonts w:cstheme="minorHAnsi"/>
        </w:rPr>
        <w:t>Virtual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Machine</w:t>
      </w:r>
      <w:proofErr w:type="spellEnd"/>
      <w:r>
        <w:rPr>
          <w:rFonts w:cstheme="minorHAnsi"/>
        </w:rPr>
        <w:t>)</w:t>
      </w:r>
      <w:r w:rsidR="00DB7D0F">
        <w:rPr>
          <w:rFonts w:cstheme="minorHAnsi"/>
        </w:rPr>
        <w:t xml:space="preserve">, ezt a következő kódsorral tehetjük meg, ahol az átadott paraméterek JVM </w:t>
      </w:r>
      <w:proofErr w:type="spellStart"/>
      <w:r w:rsidR="00DB7D0F">
        <w:rPr>
          <w:rFonts w:cstheme="minorHAnsi"/>
        </w:rPr>
        <w:t>inicializációs</w:t>
      </w:r>
      <w:proofErr w:type="spellEnd"/>
      <w:r w:rsidR="00DB7D0F">
        <w:rPr>
          <w:rFonts w:cstheme="minorHAnsi"/>
        </w:rPr>
        <w:t xml:space="preserve"> argumentumok, jelen esetben ez csak a maximális Java </w:t>
      </w:r>
      <w:proofErr w:type="spellStart"/>
      <w:r w:rsidR="00DB7D0F">
        <w:rPr>
          <w:rFonts w:cstheme="minorHAnsi"/>
        </w:rPr>
        <w:t>Heap</w:t>
      </w:r>
      <w:proofErr w:type="spellEnd"/>
      <w:r w:rsidR="00DB7D0F">
        <w:rPr>
          <w:rFonts w:cstheme="minorHAnsi"/>
        </w:rPr>
        <w:t xml:space="preserve"> mérete:</w:t>
      </w:r>
    </w:p>
    <w:p w14:paraId="592E99FB" w14:textId="2CAB527B" w:rsidR="00DB7D0F" w:rsidRDefault="00DB7D0F" w:rsidP="00DB7D0F">
      <w:pPr>
        <w:pStyle w:val="Kd"/>
      </w:pPr>
      <w:proofErr w:type="spellStart"/>
      <w:r w:rsidRPr="00DB7D0F">
        <w:t>JavaCall.init</w:t>
      </w:r>
      <w:proofErr w:type="spellEnd"/>
      <w:r w:rsidRPr="00DB7D0F">
        <w:t>(["-Xmx128M"])</w:t>
      </w:r>
    </w:p>
    <w:p w14:paraId="4387F959" w14:textId="4AEA1FE9" w:rsidR="000830C2" w:rsidRPr="00DB7D0F" w:rsidRDefault="00115F49" w:rsidP="00906B4B">
      <w:pPr>
        <w:pStyle w:val="Kpalrs"/>
        <w:rPr>
          <w:lang w:val="en-US"/>
        </w:rPr>
      </w:pPr>
      <w:fldSimple w:instr=" SEQ kódrészlet \* ARABIC ">
        <w:r w:rsidR="000568B6">
          <w:rPr>
            <w:noProof/>
          </w:rPr>
          <w:t>3</w:t>
        </w:r>
      </w:fldSimple>
      <w:r w:rsidR="007A4B55">
        <w:t xml:space="preserve">. kódrészlet: </w:t>
      </w:r>
      <w:r w:rsidR="000830C2">
        <w:t xml:space="preserve">JVM </w:t>
      </w:r>
      <w:proofErr w:type="spellStart"/>
      <w:r w:rsidR="000830C2">
        <w:t>inicializációja</w:t>
      </w:r>
      <w:proofErr w:type="spellEnd"/>
    </w:p>
    <w:p w14:paraId="5834F831" w14:textId="602F9BBB" w:rsidR="00255949" w:rsidRPr="00D779BF" w:rsidRDefault="00255949" w:rsidP="00255949">
      <w:pPr>
        <w:rPr>
          <w:rFonts w:cstheme="minorHAnsi"/>
        </w:rPr>
      </w:pPr>
      <w:r w:rsidRPr="00D779BF">
        <w:rPr>
          <w:rFonts w:cstheme="minorHAnsi"/>
        </w:rPr>
        <w:t>Júliából a konstruktor híváson kívül csak Java függvényeket lehet hívni</w:t>
      </w:r>
      <w:r>
        <w:rPr>
          <w:rFonts w:cstheme="minorHAnsi"/>
        </w:rPr>
        <w:t xml:space="preserve"> </w:t>
      </w:r>
      <w:r w:rsidR="00FF3EA5">
        <w:rPr>
          <w:rFonts w:cstheme="minorHAnsi"/>
        </w:rPr>
        <w:fldChar w:fldCharType="begin"/>
      </w:r>
      <w:r w:rsidR="00FF3EA5">
        <w:rPr>
          <w:rFonts w:cstheme="minorHAnsi"/>
        </w:rPr>
        <w:instrText xml:space="preserve"> REF _Ref88123236 \n \h </w:instrText>
      </w:r>
      <w:r w:rsidR="00FF3EA5">
        <w:rPr>
          <w:rFonts w:cstheme="minorHAnsi"/>
        </w:rPr>
      </w:r>
      <w:r w:rsidR="00FF3EA5">
        <w:rPr>
          <w:rFonts w:cstheme="minorHAnsi"/>
        </w:rPr>
        <w:fldChar w:fldCharType="separate"/>
      </w:r>
      <w:r w:rsidR="000568B6">
        <w:rPr>
          <w:rFonts w:cstheme="minorHAnsi"/>
        </w:rPr>
        <w:t>[6]</w:t>
      </w:r>
      <w:r w:rsidR="00FF3EA5">
        <w:rPr>
          <w:rFonts w:cstheme="minorHAnsi"/>
        </w:rPr>
        <w:fldChar w:fldCharType="end"/>
      </w:r>
      <w:r w:rsidR="00FF3EA5">
        <w:rPr>
          <w:rFonts w:cstheme="minorHAnsi"/>
        </w:rPr>
        <w:t xml:space="preserve">, </w:t>
      </w:r>
      <w:r w:rsidRPr="00D779BF">
        <w:rPr>
          <w:rFonts w:cstheme="minorHAnsi"/>
        </w:rPr>
        <w:t>illetve osztály adattagokat lekérd</w:t>
      </w:r>
      <w:r>
        <w:rPr>
          <w:rFonts w:cstheme="minorHAnsi"/>
        </w:rPr>
        <w:t xml:space="preserve">ezni Java </w:t>
      </w:r>
      <w:proofErr w:type="spellStart"/>
      <w:r>
        <w:rPr>
          <w:rFonts w:cstheme="minorHAnsi"/>
        </w:rPr>
        <w:t>Reflection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szerűen</w:t>
      </w:r>
      <w:proofErr w:type="spellEnd"/>
      <w:r>
        <w:rPr>
          <w:rFonts w:cstheme="minorHAnsi"/>
        </w:rPr>
        <w:t>. Azonban</w:t>
      </w:r>
      <w:r w:rsidRPr="00D779BF">
        <w:rPr>
          <w:rFonts w:cstheme="minorHAnsi"/>
        </w:rPr>
        <w:t xml:space="preserve"> például adattagokat beállítani nem lehet közvetlenül, csak függvényhíváson keresztül.</w:t>
      </w:r>
    </w:p>
    <w:p w14:paraId="12AC5B4D" w14:textId="676B0176" w:rsidR="00255949" w:rsidRPr="00255949" w:rsidRDefault="00255949" w:rsidP="00527E69">
      <w:pPr>
        <w:rPr>
          <w:rFonts w:cstheme="minorHAnsi"/>
        </w:rPr>
      </w:pPr>
      <w:r w:rsidRPr="00255949">
        <w:rPr>
          <w:rFonts w:cstheme="minorHAnsi"/>
        </w:rPr>
        <w:t xml:space="preserve">A </w:t>
      </w:r>
      <w:proofErr w:type="spellStart"/>
      <w:r w:rsidRPr="00255949">
        <w:rPr>
          <w:rFonts w:cstheme="minorHAnsi"/>
        </w:rPr>
        <w:t>JavaCall</w:t>
      </w:r>
      <w:proofErr w:type="spellEnd"/>
      <w:r w:rsidRPr="00255949">
        <w:rPr>
          <w:rFonts w:cstheme="minorHAnsi"/>
        </w:rPr>
        <w:t xml:space="preserve"> hívásokat sikerült jól leválasztani a program többi részéről, létrehozva egy interfészt a Java és Julia kód között.</w:t>
      </w:r>
    </w:p>
    <w:p w14:paraId="4D8F272F" w14:textId="22E62821" w:rsidR="00527E69" w:rsidRDefault="00527E69" w:rsidP="00527E69">
      <w:pPr>
        <w:pStyle w:val="Cmsor4"/>
      </w:pPr>
      <w:r w:rsidRPr="00D77364">
        <w:t>Konstruktor</w:t>
      </w:r>
      <w:r>
        <w:t xml:space="preserve"> használata Java objektumok </w:t>
      </w:r>
      <w:proofErr w:type="spellStart"/>
      <w:r>
        <w:t>példányosításához</w:t>
      </w:r>
      <w:proofErr w:type="spellEnd"/>
    </w:p>
    <w:p w14:paraId="48684A0F" w14:textId="77777777" w:rsidR="00527E69" w:rsidRPr="00D779BF" w:rsidRDefault="00527E69" w:rsidP="00527E69">
      <w:pPr>
        <w:rPr>
          <w:rFonts w:cstheme="minorHAnsi"/>
        </w:rPr>
      </w:pPr>
      <w:r w:rsidRPr="00D779BF">
        <w:rPr>
          <w:rFonts w:cstheme="minorHAnsi"/>
        </w:rPr>
        <w:t>A konstruktor hívás két lépésben történik. Az első az, hogy létre kell hozni egy hivatkozást az osztályra:</w:t>
      </w:r>
    </w:p>
    <w:p w14:paraId="57485478" w14:textId="20004737" w:rsidR="00527E69" w:rsidRDefault="00527E69" w:rsidP="00A1552D">
      <w:pPr>
        <w:pStyle w:val="Kd"/>
        <w:jc w:val="center"/>
        <w:rPr>
          <w:lang w:val="en-US"/>
        </w:rPr>
      </w:pPr>
      <w:proofErr w:type="spellStart"/>
      <w:r w:rsidRPr="00A05230">
        <w:t>Java_class_name</w:t>
      </w:r>
      <w:proofErr w:type="spellEnd"/>
      <w:r w:rsidRPr="00A05230">
        <w:t xml:space="preserve"> = </w:t>
      </w:r>
      <w:r w:rsidRPr="00A05230">
        <w:rPr>
          <w:lang w:val="en-US"/>
        </w:rPr>
        <w:t>@jimport java.net.URL</w:t>
      </w:r>
    </w:p>
    <w:p w14:paraId="45B8C034" w14:textId="5E1D60E5" w:rsidR="00A1552D" w:rsidRPr="00A05230" w:rsidRDefault="00115F49" w:rsidP="00906B4B">
      <w:pPr>
        <w:pStyle w:val="Kpalrs"/>
        <w:rPr>
          <w:lang w:val="en-US"/>
        </w:rPr>
      </w:pPr>
      <w:fldSimple w:instr=" SEQ kódrészlet \* ARABIC ">
        <w:r w:rsidR="000568B6">
          <w:rPr>
            <w:noProof/>
          </w:rPr>
          <w:t>4</w:t>
        </w:r>
      </w:fldSimple>
      <w:r w:rsidR="007A4B55">
        <w:t xml:space="preserve">. kódrészlet: </w:t>
      </w:r>
      <w:r w:rsidR="00A1552D">
        <w:t>Hivatkozás létrehozása a Java osztályra</w:t>
      </w:r>
    </w:p>
    <w:p w14:paraId="172E72AB" w14:textId="36D1043A" w:rsidR="00527E69" w:rsidRDefault="00527E69" w:rsidP="00527E69">
      <w:pPr>
        <w:rPr>
          <w:rFonts w:cstheme="minorHAnsi"/>
        </w:rPr>
      </w:pPr>
      <w:r w:rsidRPr="00873854">
        <w:rPr>
          <w:rFonts w:cstheme="minorHAnsi"/>
        </w:rPr>
        <w:t xml:space="preserve">Ez után jöhet a </w:t>
      </w:r>
      <w:proofErr w:type="spellStart"/>
      <w:r w:rsidRPr="00873854">
        <w:rPr>
          <w:rFonts w:cstheme="minorHAnsi"/>
        </w:rPr>
        <w:t>példányosítás</w:t>
      </w:r>
      <w:proofErr w:type="spellEnd"/>
      <w:r w:rsidRPr="00873854">
        <w:rPr>
          <w:rFonts w:cstheme="minorHAnsi"/>
        </w:rPr>
        <w:t>:</w:t>
      </w:r>
    </w:p>
    <w:p w14:paraId="13270BDA" w14:textId="33FE3E34" w:rsidR="00527E69" w:rsidRDefault="00527E69" w:rsidP="00A1552D">
      <w:pPr>
        <w:pStyle w:val="Kd"/>
        <w:jc w:val="center"/>
      </w:pPr>
      <w:proofErr w:type="spellStart"/>
      <w:r w:rsidRPr="00A05230">
        <w:t>Java_object</w:t>
      </w:r>
      <w:proofErr w:type="spellEnd"/>
      <w:r w:rsidRPr="00A05230">
        <w:t xml:space="preserve"> = </w:t>
      </w:r>
      <w:proofErr w:type="spellStart"/>
      <w:r w:rsidRPr="00A05230">
        <w:t>Java_class_</w:t>
      </w:r>
      <w:proofErr w:type="gramStart"/>
      <w:r w:rsidRPr="00A05230">
        <w:t>name</w:t>
      </w:r>
      <w:proofErr w:type="spellEnd"/>
      <w:r w:rsidRPr="00A05230">
        <w:t>(</w:t>
      </w:r>
      <w:proofErr w:type="gramEnd"/>
      <w:r w:rsidRPr="00A05230">
        <w:t>(param1_type, param2_type, …), param1_value, param2_value, …)</w:t>
      </w:r>
    </w:p>
    <w:p w14:paraId="3BA513CD" w14:textId="68D8650A" w:rsidR="00A1552D" w:rsidRDefault="00115F49" w:rsidP="00906B4B">
      <w:pPr>
        <w:pStyle w:val="Kpalrs"/>
      </w:pPr>
      <w:fldSimple w:instr=" SEQ kódrészlet \* ARABIC ">
        <w:r w:rsidR="000568B6">
          <w:rPr>
            <w:noProof/>
          </w:rPr>
          <w:t>5</w:t>
        </w:r>
      </w:fldSimple>
      <w:r w:rsidR="007A4B55">
        <w:t xml:space="preserve">. kódrészlet: </w:t>
      </w:r>
      <w:r w:rsidR="00A1552D">
        <w:t xml:space="preserve">Java objektum </w:t>
      </w:r>
      <w:proofErr w:type="spellStart"/>
      <w:r w:rsidR="00A1552D">
        <w:t>példányosítása</w:t>
      </w:r>
      <w:proofErr w:type="spellEnd"/>
    </w:p>
    <w:p w14:paraId="7152E435" w14:textId="26AE66EB" w:rsidR="00527E69" w:rsidRDefault="00527E69" w:rsidP="00527E69">
      <w:pPr>
        <w:rPr>
          <w:rFonts w:cstheme="minorHAnsi"/>
        </w:rPr>
      </w:pPr>
      <w:r w:rsidRPr="00D779BF">
        <w:rPr>
          <w:rFonts w:cstheme="minorHAnsi"/>
        </w:rPr>
        <w:t xml:space="preserve">A </w:t>
      </w:r>
      <w:proofErr w:type="spellStart"/>
      <w:r w:rsidRPr="00D779BF">
        <w:rPr>
          <w:rFonts w:cstheme="minorHAnsi"/>
        </w:rPr>
        <w:t>példányosítás</w:t>
      </w:r>
      <w:proofErr w:type="spellEnd"/>
      <w:r w:rsidRPr="00D779BF">
        <w:rPr>
          <w:rFonts w:cstheme="minorHAnsi"/>
        </w:rPr>
        <w:t xml:space="preserve"> után már rendelkezésünkre áll a Java objektum </w:t>
      </w:r>
      <w:r>
        <w:rPr>
          <w:rFonts w:cstheme="minorHAnsi"/>
        </w:rPr>
        <w:t>Julia</w:t>
      </w:r>
      <w:r w:rsidRPr="00D779BF">
        <w:rPr>
          <w:rFonts w:cstheme="minorHAnsi"/>
        </w:rPr>
        <w:t xml:space="preserve"> kódban.</w:t>
      </w:r>
    </w:p>
    <w:p w14:paraId="0A34A8CE" w14:textId="493D2E98" w:rsidR="00527E69" w:rsidRDefault="00527E69" w:rsidP="00527E69">
      <w:pPr>
        <w:pStyle w:val="Cmsor4"/>
      </w:pPr>
      <w:proofErr w:type="spellStart"/>
      <w:r w:rsidRPr="00D77364">
        <w:t>Jcall</w:t>
      </w:r>
      <w:proofErr w:type="spellEnd"/>
      <w:r>
        <w:t xml:space="preserve"> használata</w:t>
      </w:r>
    </w:p>
    <w:p w14:paraId="119E89BD" w14:textId="77777777" w:rsidR="00527E69" w:rsidRPr="00D779BF" w:rsidRDefault="00527E69" w:rsidP="00527E69">
      <w:pPr>
        <w:rPr>
          <w:rFonts w:cstheme="minorHAnsi"/>
        </w:rPr>
      </w:pPr>
      <w:r w:rsidRPr="00D779BF">
        <w:rPr>
          <w:rFonts w:cstheme="minorHAnsi"/>
        </w:rPr>
        <w:t>A létrehozott Java objektumon, meg lehet hívni a metódusait a következő formában:</w:t>
      </w:r>
    </w:p>
    <w:p w14:paraId="4B316405" w14:textId="537BA422" w:rsidR="00527E69" w:rsidRDefault="00527E69" w:rsidP="00A1552D">
      <w:pPr>
        <w:pStyle w:val="Kd"/>
      </w:pPr>
      <w:proofErr w:type="spellStart"/>
      <w:r w:rsidRPr="00A05230">
        <w:t>Return_value</w:t>
      </w:r>
      <w:proofErr w:type="spellEnd"/>
      <w:r w:rsidRPr="00A05230">
        <w:t xml:space="preserve"> = </w:t>
      </w:r>
      <w:proofErr w:type="spellStart"/>
      <w:proofErr w:type="gramStart"/>
      <w:r w:rsidRPr="00A05230">
        <w:t>jcall</w:t>
      </w:r>
      <w:proofErr w:type="spellEnd"/>
      <w:r w:rsidRPr="00A05230">
        <w:t>(</w:t>
      </w:r>
      <w:proofErr w:type="spellStart"/>
      <w:proofErr w:type="gramEnd"/>
      <w:r w:rsidRPr="00A05230">
        <w:t>Java_object</w:t>
      </w:r>
      <w:proofErr w:type="spellEnd"/>
      <w:r w:rsidRPr="00A05230">
        <w:t>, „</w:t>
      </w:r>
      <w:proofErr w:type="spellStart"/>
      <w:r w:rsidRPr="00A05230">
        <w:t>method_name</w:t>
      </w:r>
      <w:proofErr w:type="spellEnd"/>
      <w:r w:rsidRPr="00A05230">
        <w:t xml:space="preserve">”, </w:t>
      </w:r>
      <w:proofErr w:type="spellStart"/>
      <w:r w:rsidRPr="00A05230">
        <w:t>return_type</w:t>
      </w:r>
      <w:proofErr w:type="spellEnd"/>
      <w:r w:rsidRPr="00A05230">
        <w:t>, (param1_type, param2_type, …), param1_value, param2_value, …)</w:t>
      </w:r>
    </w:p>
    <w:p w14:paraId="49548631" w14:textId="67D45B43" w:rsidR="00A1552D" w:rsidRPr="00527E69" w:rsidRDefault="00115F49" w:rsidP="00906B4B">
      <w:pPr>
        <w:pStyle w:val="Kpalrs"/>
      </w:pPr>
      <w:fldSimple w:instr=" SEQ kódrészlet \* ARABIC ">
        <w:r w:rsidR="000568B6">
          <w:rPr>
            <w:noProof/>
          </w:rPr>
          <w:t>6</w:t>
        </w:r>
      </w:fldSimple>
      <w:r w:rsidR="007A4B55">
        <w:t xml:space="preserve">. kódrészlet: </w:t>
      </w:r>
      <w:r w:rsidR="00A1552D">
        <w:t>Java metódushívás</w:t>
      </w:r>
    </w:p>
    <w:p w14:paraId="298379D5" w14:textId="5814ACA4" w:rsidR="00527E69" w:rsidRDefault="00527E69" w:rsidP="00527E69">
      <w:pPr>
        <w:pStyle w:val="Cmsor4"/>
      </w:pPr>
      <w:proofErr w:type="spellStart"/>
      <w:r w:rsidRPr="00D77364">
        <w:t>Jfield</w:t>
      </w:r>
      <w:proofErr w:type="spellEnd"/>
      <w:r>
        <w:t xml:space="preserve"> használata</w:t>
      </w:r>
    </w:p>
    <w:p w14:paraId="22153B14" w14:textId="77777777" w:rsidR="00527E69" w:rsidRPr="00D779BF" w:rsidRDefault="00527E69" w:rsidP="00527E69">
      <w:pPr>
        <w:rPr>
          <w:rFonts w:cstheme="minorHAnsi"/>
        </w:rPr>
      </w:pPr>
      <w:r w:rsidRPr="00D779BF">
        <w:rPr>
          <w:rFonts w:cstheme="minorHAnsi"/>
        </w:rPr>
        <w:t xml:space="preserve">A </w:t>
      </w:r>
      <w:proofErr w:type="spellStart"/>
      <w:r w:rsidRPr="00D779BF">
        <w:rPr>
          <w:rFonts w:cstheme="minorHAnsi"/>
        </w:rPr>
        <w:t>JavaCall</w:t>
      </w:r>
      <w:proofErr w:type="spellEnd"/>
      <w:r w:rsidRPr="00D779BF">
        <w:rPr>
          <w:rFonts w:cstheme="minorHAnsi"/>
        </w:rPr>
        <w:t xml:space="preserve"> könyvtár csak az adattagok lekérdezését teszi lehetővé, a változtatását kizárólag </w:t>
      </w:r>
      <w:proofErr w:type="spellStart"/>
      <w:r w:rsidRPr="00D779BF">
        <w:rPr>
          <w:rFonts w:cstheme="minorHAnsi"/>
        </w:rPr>
        <w:t>setter</w:t>
      </w:r>
      <w:proofErr w:type="spellEnd"/>
      <w:r w:rsidRPr="00D779BF">
        <w:rPr>
          <w:rFonts w:cstheme="minorHAnsi"/>
        </w:rPr>
        <w:t xml:space="preserve"> függvényhívásokkal lehet megtenni. A </w:t>
      </w:r>
      <w:proofErr w:type="spellStart"/>
      <w:r w:rsidRPr="00D779BF">
        <w:rPr>
          <w:rFonts w:cstheme="minorHAnsi"/>
        </w:rPr>
        <w:t>jfield</w:t>
      </w:r>
      <w:proofErr w:type="spellEnd"/>
      <w:r w:rsidRPr="00D779BF">
        <w:rPr>
          <w:rFonts w:cstheme="minorHAnsi"/>
        </w:rPr>
        <w:t xml:space="preserve"> szintaktikája hasonló a </w:t>
      </w:r>
      <w:proofErr w:type="spellStart"/>
      <w:r w:rsidRPr="00D779BF">
        <w:rPr>
          <w:rFonts w:cstheme="minorHAnsi"/>
        </w:rPr>
        <w:t>jcall</w:t>
      </w:r>
      <w:proofErr w:type="spellEnd"/>
      <w:r w:rsidRPr="00D779BF">
        <w:rPr>
          <w:rFonts w:cstheme="minorHAnsi"/>
        </w:rPr>
        <w:t>-hoz:</w:t>
      </w:r>
    </w:p>
    <w:p w14:paraId="26E15E12" w14:textId="07E8369A" w:rsidR="00255949" w:rsidRDefault="00527E69" w:rsidP="00527E69">
      <w:pPr>
        <w:pStyle w:val="Kd"/>
      </w:pPr>
      <w:proofErr w:type="spellStart"/>
      <w:r w:rsidRPr="00A05230">
        <w:t>Field_value</w:t>
      </w:r>
      <w:proofErr w:type="spellEnd"/>
      <w:r w:rsidRPr="00A05230">
        <w:t xml:space="preserve"> = </w:t>
      </w:r>
      <w:proofErr w:type="spellStart"/>
      <w:proofErr w:type="gramStart"/>
      <w:r w:rsidRPr="00A05230">
        <w:t>jfield</w:t>
      </w:r>
      <w:proofErr w:type="spellEnd"/>
      <w:r w:rsidRPr="00A05230">
        <w:t>(</w:t>
      </w:r>
      <w:proofErr w:type="spellStart"/>
      <w:proofErr w:type="gramEnd"/>
      <w:r w:rsidRPr="00A05230">
        <w:t>Java_object</w:t>
      </w:r>
      <w:proofErr w:type="spellEnd"/>
      <w:r w:rsidRPr="00A05230">
        <w:t>, „</w:t>
      </w:r>
      <w:proofErr w:type="spellStart"/>
      <w:r w:rsidRPr="00A05230">
        <w:t>field_name</w:t>
      </w:r>
      <w:proofErr w:type="spellEnd"/>
      <w:r w:rsidRPr="00A05230">
        <w:t xml:space="preserve">”, </w:t>
      </w:r>
      <w:proofErr w:type="spellStart"/>
      <w:r w:rsidRPr="00A05230">
        <w:t>field_type</w:t>
      </w:r>
      <w:proofErr w:type="spellEnd"/>
      <w:r w:rsidRPr="00A05230">
        <w:t>);</w:t>
      </w:r>
    </w:p>
    <w:p w14:paraId="72835A07" w14:textId="7E2021D1" w:rsidR="00A1552D" w:rsidRDefault="00115F49" w:rsidP="00906B4B">
      <w:pPr>
        <w:pStyle w:val="Kpalrs"/>
      </w:pPr>
      <w:fldSimple w:instr=" SEQ kódrészlet \* ARABIC ">
        <w:r w:rsidR="000568B6">
          <w:rPr>
            <w:noProof/>
          </w:rPr>
          <w:t>7</w:t>
        </w:r>
      </w:fldSimple>
      <w:r w:rsidR="007A4B55">
        <w:t xml:space="preserve">. kódrészlet: </w:t>
      </w:r>
      <w:r w:rsidR="00A1552D">
        <w:t>Java adattag lekérdezése</w:t>
      </w:r>
    </w:p>
    <w:p w14:paraId="4B190090" w14:textId="6E9B3725" w:rsidR="00527E69" w:rsidRDefault="00527E69" w:rsidP="00953710">
      <w:pPr>
        <w:pStyle w:val="Cmsor3"/>
      </w:pPr>
      <w:bookmarkStart w:id="31" w:name="_Toc72339866"/>
      <w:bookmarkStart w:id="32" w:name="_Toc88470563"/>
      <w:r w:rsidRPr="00D779BF">
        <w:lastRenderedPageBreak/>
        <w:t>Differenciál</w:t>
      </w:r>
      <w:r w:rsidRPr="00D77364">
        <w:t>egyenletek</w:t>
      </w:r>
      <w:r>
        <w:t xml:space="preserve"> megoldása</w:t>
      </w:r>
      <w:bookmarkEnd w:id="31"/>
      <w:bookmarkEnd w:id="32"/>
    </w:p>
    <w:p w14:paraId="127E939A" w14:textId="6E9223DA" w:rsidR="00527E69" w:rsidRPr="00B557B6" w:rsidRDefault="00527E69" w:rsidP="00527E69">
      <w:r w:rsidRPr="00B557B6">
        <w:t>A szimuláció egy pontján, egy adott terápia alkalmazása után ki kell számítani a következő vércukormérési értéket (ezt valós esetben a nővér méri meg kb. 1, 2 vagy 3 órával később). Mivel rendelkezésünkre áll az ICING</w:t>
      </w:r>
      <w:r>
        <w:t>2</w:t>
      </w:r>
      <w:r w:rsidRPr="00B557B6">
        <w:t xml:space="preserve">, </w:t>
      </w:r>
      <w:proofErr w:type="spellStart"/>
      <w:r w:rsidRPr="00B557B6">
        <w:t>validált</w:t>
      </w:r>
      <w:proofErr w:type="spellEnd"/>
      <w:r w:rsidRPr="00B557B6">
        <w:t xml:space="preserve"> matematikai modell</w:t>
      </w:r>
      <w:r>
        <w:t xml:space="preserve"> </w:t>
      </w:r>
      <w:r w:rsidR="00FF3EA5">
        <w:fldChar w:fldCharType="begin"/>
      </w:r>
      <w:r w:rsidR="00FF3EA5">
        <w:instrText xml:space="preserve"> REF _Ref88119146 \n \h </w:instrText>
      </w:r>
      <w:r w:rsidR="00FF3EA5">
        <w:fldChar w:fldCharType="separate"/>
      </w:r>
      <w:r w:rsidR="000568B6">
        <w:t>[7]</w:t>
      </w:r>
      <w:r w:rsidR="00FF3EA5">
        <w:fldChar w:fldCharType="end"/>
      </w:r>
      <w:r w:rsidR="00FF3EA5">
        <w:t xml:space="preserve">, </w:t>
      </w:r>
      <w:r w:rsidRPr="00B557B6">
        <w:t>amely helyes</w:t>
      </w:r>
      <w:r>
        <w:t>en</w:t>
      </w:r>
      <w:r w:rsidRPr="00B557B6">
        <w:t xml:space="preserve"> írja le az emberi szervezet metabolikus folyamatait a vércukor háztartás szempontjából, valamint rendelkezésünkre állnak a páciens historikus SI adatai (áll</w:t>
      </w:r>
      <w:r>
        <w:t>a</w:t>
      </w:r>
      <w:r w:rsidRPr="00B557B6">
        <w:t>potának változása), ezért az aktuális kiindulási állapotból az adott táplálási és inzulin bemeneti adatok ismeretében számítani tudjuk, hogy mi lesz a páciens következő mért vércukor értéke.</w:t>
      </w:r>
    </w:p>
    <w:p w14:paraId="176361D5" w14:textId="7673C89A" w:rsidR="00527E69" w:rsidRDefault="00527E69" w:rsidP="00527E69">
      <w:pPr>
        <w:rPr>
          <w:rFonts w:cstheme="minorHAnsi"/>
        </w:rPr>
      </w:pPr>
      <w:r w:rsidRPr="00D779BF">
        <w:rPr>
          <w:rFonts w:cstheme="minorHAnsi"/>
        </w:rPr>
        <w:t xml:space="preserve">A szimuláció során szisztematikusan egy kezdeti értékből próbálom megjósolni a vércukorszint további alakulását a változó paraméterek függvényében a következő mérési időpontig. Ennek a változásnak az időbeli alakulása leírható az </w:t>
      </w:r>
      <w:r>
        <w:rPr>
          <w:rFonts w:cstheme="minorHAnsi"/>
        </w:rPr>
        <w:t>alább</w:t>
      </w:r>
      <w:r w:rsidRPr="00D779BF">
        <w:rPr>
          <w:rFonts w:cstheme="minorHAnsi"/>
        </w:rPr>
        <w:t xml:space="preserve"> látható </w:t>
      </w:r>
      <w:r>
        <w:rPr>
          <w:rFonts w:cstheme="minorHAnsi"/>
        </w:rPr>
        <w:t xml:space="preserve">ICING2 modell </w:t>
      </w:r>
      <w:r w:rsidRPr="00D779BF">
        <w:rPr>
          <w:rFonts w:cstheme="minorHAnsi"/>
        </w:rPr>
        <w:t>differenciálegyenlet</w:t>
      </w:r>
      <w:r>
        <w:rPr>
          <w:rFonts w:cstheme="minorHAnsi"/>
        </w:rPr>
        <w:t>eivel (lásd (1) - (7) egyenletek), amelyekben a változók a táblázatban látott jelentéssel bírnak.</w:t>
      </w:r>
    </w:p>
    <w:tbl>
      <w:tblPr>
        <w:tblStyle w:val="Tblzatrcsos1vilgos"/>
        <w:tblW w:w="0" w:type="auto"/>
        <w:tblLook w:val="04A0" w:firstRow="1" w:lastRow="0" w:firstColumn="1" w:lastColumn="0" w:noHBand="0" w:noVBand="1"/>
      </w:tblPr>
      <w:tblGrid>
        <w:gridCol w:w="986"/>
        <w:gridCol w:w="5462"/>
        <w:gridCol w:w="2046"/>
      </w:tblGrid>
      <w:tr w:rsidR="00527E69" w:rsidRPr="00527E69" w14:paraId="030B0333" w14:textId="77777777" w:rsidTr="00A75E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4828BF82" w14:textId="77777777" w:rsidR="00527E69" w:rsidRPr="00527E69" w:rsidRDefault="00527E69" w:rsidP="00A75E03">
            <w:pPr>
              <w:pStyle w:val="Kp"/>
              <w:spacing w:before="0" w:after="0"/>
            </w:pPr>
            <w:proofErr w:type="spellStart"/>
            <w:r w:rsidRPr="00527E69">
              <w:t>Model</w:t>
            </w:r>
            <w:proofErr w:type="spellEnd"/>
          </w:p>
          <w:p w14:paraId="5E47BD3C" w14:textId="77777777" w:rsidR="00527E69" w:rsidRPr="00527E69" w:rsidRDefault="00527E69" w:rsidP="00A75E03">
            <w:pPr>
              <w:pStyle w:val="Kp"/>
              <w:spacing w:before="0" w:after="0"/>
            </w:pPr>
            <w:r w:rsidRPr="00527E69">
              <w:t>var.</w:t>
            </w:r>
          </w:p>
        </w:tc>
        <w:tc>
          <w:tcPr>
            <w:tcW w:w="5462" w:type="dxa"/>
          </w:tcPr>
          <w:p w14:paraId="01339864" w14:textId="77777777" w:rsidR="00527E69" w:rsidRPr="00527E69" w:rsidRDefault="00527E69" w:rsidP="00A75E03">
            <w:pPr>
              <w:pStyle w:val="Kp"/>
              <w:spacing w:before="0"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Description</w:t>
            </w:r>
            <w:proofErr w:type="spellEnd"/>
          </w:p>
        </w:tc>
        <w:tc>
          <w:tcPr>
            <w:tcW w:w="2046" w:type="dxa"/>
          </w:tcPr>
          <w:p w14:paraId="3369F5E4" w14:textId="77777777" w:rsidR="00527E69" w:rsidRPr="00527E69" w:rsidRDefault="00527E69" w:rsidP="00A75E03">
            <w:pPr>
              <w:pStyle w:val="Kp"/>
              <w:spacing w:before="0"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Numerical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value</w:t>
            </w:r>
            <w:proofErr w:type="spellEnd"/>
            <w:r w:rsidRPr="00527E69">
              <w:t xml:space="preserve"> [</w:t>
            </w:r>
            <w:proofErr w:type="spellStart"/>
            <w:r w:rsidRPr="00527E69">
              <w:t>typical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range</w:t>
            </w:r>
            <w:proofErr w:type="spellEnd"/>
            <w:r w:rsidRPr="00527E69">
              <w:t>]</w:t>
            </w:r>
          </w:p>
        </w:tc>
      </w:tr>
      <w:tr w:rsidR="00527E69" w:rsidRPr="00527E69" w14:paraId="0173189E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58867290" w14:textId="13422FEA" w:rsidR="00527E69" w:rsidRPr="00527E69" w:rsidRDefault="00630635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 xml:space="preserve">G 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38E5D4E5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Endogenous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glucose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clearance</w:t>
            </w:r>
            <w:proofErr w:type="spellEnd"/>
          </w:p>
        </w:tc>
        <w:tc>
          <w:tcPr>
            <w:tcW w:w="2046" w:type="dxa"/>
          </w:tcPr>
          <w:p w14:paraId="64252E6E" w14:textId="4144812B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 xml:space="preserve">0.006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min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</m:oMath>
          </w:p>
        </w:tc>
      </w:tr>
      <w:tr w:rsidR="00527E69" w:rsidRPr="00527E69" w14:paraId="20481460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37841308" w14:textId="7294821B" w:rsidR="00527E69" w:rsidRPr="00527E69" w:rsidRDefault="00630635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60DAE522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Insulin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sensitivity</w:t>
            </w:r>
            <w:proofErr w:type="spellEnd"/>
          </w:p>
        </w:tc>
        <w:tc>
          <w:tcPr>
            <w:tcW w:w="2046" w:type="dxa"/>
          </w:tcPr>
          <w:p w14:paraId="48953CBE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27E69" w:rsidRPr="00527E69" w14:paraId="61CAA476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08426811" w14:textId="39F4349E" w:rsidR="00527E69" w:rsidRPr="00527E69" w:rsidRDefault="00630635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α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G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769F08B3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 xml:space="preserve">Saturation of </w:t>
            </w:r>
            <w:proofErr w:type="spellStart"/>
            <w:r w:rsidRPr="00527E69">
              <w:t>insulin-dependent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glucose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clearance</w:t>
            </w:r>
            <w:proofErr w:type="spellEnd"/>
            <w:r w:rsidRPr="00527E69">
              <w:t xml:space="preserve"> and receptor-</w:t>
            </w:r>
            <w:proofErr w:type="spellStart"/>
            <w:r w:rsidRPr="00527E69">
              <w:t>bound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insulin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clearance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from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interstitium</w:t>
            </w:r>
            <w:proofErr w:type="spellEnd"/>
          </w:p>
        </w:tc>
        <w:tc>
          <w:tcPr>
            <w:tcW w:w="2046" w:type="dxa"/>
          </w:tcPr>
          <w:p w14:paraId="4E1DA187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 xml:space="preserve">165 </w:t>
            </w:r>
            <w:proofErr w:type="spellStart"/>
            <w:r w:rsidRPr="00527E69">
              <w:t>LmU</w:t>
            </w:r>
            <w:proofErr w:type="spellEnd"/>
          </w:p>
        </w:tc>
      </w:tr>
      <w:tr w:rsidR="00527E69" w:rsidRPr="00527E69" w14:paraId="4077F9B8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36143CB4" w14:textId="0FF3E7B9" w:rsidR="00527E69" w:rsidRPr="00527E69" w:rsidRDefault="00630635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41698634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Rate</w:t>
            </w:r>
            <w:proofErr w:type="spellEnd"/>
            <w:r w:rsidRPr="00527E69">
              <w:t xml:space="preserve"> of </w:t>
            </w:r>
            <w:proofErr w:type="spellStart"/>
            <w:r w:rsidRPr="00527E69">
              <w:t>glucose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transfer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between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the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stomach</w:t>
            </w:r>
            <w:proofErr w:type="spellEnd"/>
            <w:r w:rsidRPr="00527E69">
              <w:t xml:space="preserve"> and </w:t>
            </w:r>
            <w:proofErr w:type="spellStart"/>
            <w:r w:rsidRPr="00527E69">
              <w:t>gut</w:t>
            </w:r>
            <w:proofErr w:type="spellEnd"/>
          </w:p>
        </w:tc>
        <w:tc>
          <w:tcPr>
            <w:tcW w:w="2046" w:type="dxa"/>
          </w:tcPr>
          <w:p w14:paraId="084E574E" w14:textId="356D0EF9" w:rsidR="00527E69" w:rsidRPr="00527E69" w:rsidRDefault="00630635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ln⁡</m:t>
                    </m:r>
                    <m:r>
                      <w:rPr>
                        <w:rFonts w:ascii="Cambria Math" w:hAnsi="Cambria Math"/>
                      </w:rPr>
                      <m:t>(0.5)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20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min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-1</m:t>
                    </m:r>
                  </m:sup>
                </m:sSup>
              </m:oMath>
            </m:oMathPara>
          </w:p>
        </w:tc>
      </w:tr>
      <w:tr w:rsidR="00527E69" w:rsidRPr="00527E69" w14:paraId="0917D16C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55B3CC07" w14:textId="2E1C0CD9" w:rsidR="00527E69" w:rsidRPr="00527E69" w:rsidRDefault="00630635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6DA70D9E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Rate</w:t>
            </w:r>
            <w:proofErr w:type="spellEnd"/>
            <w:r w:rsidRPr="00527E69">
              <w:t xml:space="preserve"> of </w:t>
            </w:r>
            <w:proofErr w:type="spellStart"/>
            <w:r w:rsidRPr="00527E69">
              <w:t>glucose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transfer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from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the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gut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to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the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bloodstream</w:t>
            </w:r>
            <w:proofErr w:type="spellEnd"/>
          </w:p>
        </w:tc>
        <w:tc>
          <w:tcPr>
            <w:tcW w:w="2046" w:type="dxa"/>
          </w:tcPr>
          <w:p w14:paraId="3CC267E0" w14:textId="2A6A53FC" w:rsidR="00527E69" w:rsidRPr="00527E69" w:rsidRDefault="00630635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ln⁡</m:t>
                    </m:r>
                    <m:r>
                      <w:rPr>
                        <w:rFonts w:ascii="Cambria Math" w:hAnsi="Cambria Math"/>
                      </w:rPr>
                      <m:t>(0.5)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100</m:t>
                    </m:r>
                  </m:den>
                </m:f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min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-1</m:t>
                    </m:r>
                  </m:sup>
                </m:sSup>
              </m:oMath>
            </m:oMathPara>
          </w:p>
        </w:tc>
      </w:tr>
      <w:tr w:rsidR="00527E69" w:rsidRPr="00527E69" w14:paraId="06275ADC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71C9D5ED" w14:textId="58B1670B" w:rsidR="00527E69" w:rsidRPr="00527E69" w:rsidRDefault="00630635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max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6720E00E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Maximal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disposal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rate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from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the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gut</w:t>
            </w:r>
            <w:proofErr w:type="spellEnd"/>
          </w:p>
        </w:tc>
        <w:tc>
          <w:tcPr>
            <w:tcW w:w="2046" w:type="dxa"/>
          </w:tcPr>
          <w:p w14:paraId="734055C5" w14:textId="5DCA619E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6.11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mmol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min</m:t>
                    </m:r>
                  </m:den>
                </m:f>
              </m:oMath>
            </m:oMathPara>
          </w:p>
        </w:tc>
      </w:tr>
      <w:tr w:rsidR="00527E69" w:rsidRPr="00527E69" w14:paraId="1612B4DD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2ED559CD" w14:textId="7FF1554A" w:rsidR="00527E69" w:rsidRPr="00527E69" w:rsidRDefault="00527E69" w:rsidP="00A75E03">
            <w:pPr>
              <w:pStyle w:val="Kp"/>
              <w:spacing w:before="0" w:after="0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EG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49E2E9EF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 xml:space="preserve">Basal </w:t>
            </w:r>
            <w:proofErr w:type="spellStart"/>
            <w:r w:rsidRPr="00527E69">
              <w:t>endogenous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glucose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production</w:t>
            </w:r>
            <w:proofErr w:type="spellEnd"/>
            <w:r w:rsidRPr="00527E69">
              <w:t xml:space="preserve"> (</w:t>
            </w:r>
            <w:proofErr w:type="spellStart"/>
            <w:r w:rsidRPr="00527E69">
              <w:t>unsuppressed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by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glucose</w:t>
            </w:r>
            <w:proofErr w:type="spellEnd"/>
            <w:r w:rsidRPr="00527E69">
              <w:t xml:space="preserve"> and </w:t>
            </w:r>
            <w:proofErr w:type="spellStart"/>
            <w:r w:rsidRPr="00527E69">
              <w:t>insulin</w:t>
            </w:r>
            <w:proofErr w:type="spellEnd"/>
            <w:r w:rsidRPr="00527E69">
              <w:t xml:space="preserve"> concentration)</w:t>
            </w:r>
          </w:p>
        </w:tc>
        <w:tc>
          <w:tcPr>
            <w:tcW w:w="2046" w:type="dxa"/>
          </w:tcPr>
          <w:p w14:paraId="21355536" w14:textId="59D503AD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1.16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mmol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min</m:t>
                    </m:r>
                  </m:den>
                </m:f>
              </m:oMath>
            </m:oMathPara>
          </w:p>
        </w:tc>
      </w:tr>
      <w:tr w:rsidR="00527E69" w:rsidRPr="00527E69" w14:paraId="7F52E476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66B13742" w14:textId="43005022" w:rsidR="00527E69" w:rsidRPr="00527E69" w:rsidRDefault="00527E69" w:rsidP="00A75E03">
            <w:pPr>
              <w:pStyle w:val="Kp"/>
              <w:spacing w:before="0" w:after="0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CNS</m:t>
                </m:r>
              </m:oMath>
            </m:oMathPara>
          </w:p>
        </w:tc>
        <w:tc>
          <w:tcPr>
            <w:tcW w:w="5462" w:type="dxa"/>
          </w:tcPr>
          <w:p w14:paraId="37A1C8ED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527E69">
              <w:t>Non-</w:t>
            </w:r>
            <w:proofErr w:type="spellStart"/>
            <w:r w:rsidRPr="00527E69">
              <w:t>insulin</w:t>
            </w:r>
            <w:proofErr w:type="spellEnd"/>
            <w:proofErr w:type="gramEnd"/>
            <w:r w:rsidRPr="00527E69">
              <w:t xml:space="preserve"> </w:t>
            </w:r>
            <w:proofErr w:type="spellStart"/>
            <w:r w:rsidRPr="00527E69">
              <w:t>mediated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glucose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uptake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by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the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central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nervous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system</w:t>
            </w:r>
            <w:proofErr w:type="spellEnd"/>
          </w:p>
        </w:tc>
        <w:tc>
          <w:tcPr>
            <w:tcW w:w="2046" w:type="dxa"/>
          </w:tcPr>
          <w:p w14:paraId="54A5FFCB" w14:textId="1B2FB3D2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0.3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mmol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L</m:t>
                    </m:r>
                  </m:den>
                </m:f>
              </m:oMath>
            </m:oMathPara>
          </w:p>
        </w:tc>
      </w:tr>
      <w:tr w:rsidR="00527E69" w:rsidRPr="00527E69" w14:paraId="5E10AFC1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2A137B47" w14:textId="2CE09569" w:rsidR="00527E69" w:rsidRPr="00527E69" w:rsidRDefault="00630635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G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486D28BC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Glucose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distribution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volume</w:t>
            </w:r>
            <w:proofErr w:type="spellEnd"/>
          </w:p>
        </w:tc>
        <w:tc>
          <w:tcPr>
            <w:tcW w:w="2046" w:type="dxa"/>
          </w:tcPr>
          <w:p w14:paraId="1EC09B40" w14:textId="058C0AE0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>13.3 L</m:t>
                </m:r>
              </m:oMath>
            </m:oMathPara>
          </w:p>
        </w:tc>
      </w:tr>
      <w:tr w:rsidR="00527E69" w:rsidRPr="00527E69" w14:paraId="3AB2FC2F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41336038" w14:textId="3AFFA638" w:rsidR="00527E69" w:rsidRPr="00527E69" w:rsidRDefault="00630635" w:rsidP="00A75E03">
            <w:pPr>
              <w:pStyle w:val="Kp"/>
              <w:spacing w:before="0" w:after="0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I</m:t>
                  </m:r>
                </m:sub>
              </m:sSub>
            </m:oMath>
            <w:r w:rsidR="00527E69" w:rsidRPr="00527E69">
              <w:t xml:space="preserve">,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sub>
              </m:sSub>
            </m:oMath>
          </w:p>
        </w:tc>
        <w:tc>
          <w:tcPr>
            <w:tcW w:w="5462" w:type="dxa"/>
          </w:tcPr>
          <w:p w14:paraId="6AFF2DC4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Rate</w:t>
            </w:r>
            <w:proofErr w:type="spellEnd"/>
            <w:r w:rsidRPr="00527E69">
              <w:t xml:space="preserve"> of </w:t>
            </w:r>
            <w:proofErr w:type="spellStart"/>
            <w:r w:rsidRPr="00527E69">
              <w:t>transport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between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plasma</w:t>
            </w:r>
            <w:proofErr w:type="spellEnd"/>
            <w:r w:rsidRPr="00527E69">
              <w:t xml:space="preserve"> and </w:t>
            </w:r>
            <w:proofErr w:type="spellStart"/>
            <w:r w:rsidRPr="00527E69">
              <w:t>interstitial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insulin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compartments</w:t>
            </w:r>
            <w:proofErr w:type="spellEnd"/>
          </w:p>
        </w:tc>
        <w:tc>
          <w:tcPr>
            <w:tcW w:w="2046" w:type="dxa"/>
          </w:tcPr>
          <w:p w14:paraId="5A8BA7D8" w14:textId="43450A9C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0.006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min</m:t>
                    </m:r>
                  </m:den>
                </m:f>
              </m:oMath>
            </m:oMathPara>
          </w:p>
        </w:tc>
      </w:tr>
      <w:tr w:rsidR="00527E69" w:rsidRPr="00527E69" w14:paraId="17CED993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7F81746E" w14:textId="67B601B2" w:rsidR="00527E69" w:rsidRPr="00527E69" w:rsidRDefault="00630635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α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245CAC9A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27E69">
              <w:t xml:space="preserve">Saturation of </w:t>
            </w:r>
            <w:proofErr w:type="spellStart"/>
            <w:r w:rsidRPr="00527E69">
              <w:t>plasma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insulin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clearance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by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the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liver</w:t>
            </w:r>
            <w:proofErr w:type="spellEnd"/>
          </w:p>
        </w:tc>
        <w:tc>
          <w:tcPr>
            <w:tcW w:w="2046" w:type="dxa"/>
          </w:tcPr>
          <w:p w14:paraId="1256678A" w14:textId="07C4243D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1.7e-3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L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mU</m:t>
                    </m:r>
                  </m:den>
                </m:f>
              </m:oMath>
            </m:oMathPara>
          </w:p>
        </w:tc>
      </w:tr>
      <w:tr w:rsidR="00527E69" w:rsidRPr="00527E69" w14:paraId="40B368B6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757D97F8" w14:textId="3DD4C8AE" w:rsidR="00527E69" w:rsidRPr="00527E69" w:rsidRDefault="00630635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6E3BEE71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Insulin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distribution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volume</w:t>
            </w:r>
            <w:proofErr w:type="spellEnd"/>
          </w:p>
        </w:tc>
        <w:tc>
          <w:tcPr>
            <w:tcW w:w="2046" w:type="dxa"/>
          </w:tcPr>
          <w:p w14:paraId="0C374DE1" w14:textId="39014A71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>4 L</m:t>
                </m:r>
              </m:oMath>
            </m:oMathPara>
          </w:p>
        </w:tc>
      </w:tr>
      <w:tr w:rsidR="00527E69" w:rsidRPr="00527E69" w14:paraId="782DBABD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3DC4DBE5" w14:textId="4B74B7C9" w:rsidR="00527E69" w:rsidRPr="00527E69" w:rsidRDefault="00630635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L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4434A87F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First-pass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hepatic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insulin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clearance</w:t>
            </w:r>
            <w:proofErr w:type="spellEnd"/>
          </w:p>
        </w:tc>
        <w:tc>
          <w:tcPr>
            <w:tcW w:w="2046" w:type="dxa"/>
          </w:tcPr>
          <w:p w14:paraId="3330F4D7" w14:textId="4BE8A126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>0.67-</m:t>
                </m:r>
              </m:oMath>
            </m:oMathPara>
          </w:p>
        </w:tc>
      </w:tr>
      <w:tr w:rsidR="00527E69" w:rsidRPr="00527E69" w14:paraId="0DDCE2D2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0D61CE50" w14:textId="276253A7" w:rsidR="00527E69" w:rsidRPr="00527E69" w:rsidRDefault="00630635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K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7C348B08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Clearance</w:t>
            </w:r>
            <w:proofErr w:type="spellEnd"/>
            <w:r w:rsidRPr="00527E69">
              <w:t xml:space="preserve"> of </w:t>
            </w:r>
            <w:proofErr w:type="spellStart"/>
            <w:r w:rsidRPr="00527E69">
              <w:t>insulin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from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plasma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via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the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renal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route</w:t>
            </w:r>
            <w:proofErr w:type="spellEnd"/>
          </w:p>
        </w:tc>
        <w:tc>
          <w:tcPr>
            <w:tcW w:w="2046" w:type="dxa"/>
          </w:tcPr>
          <w:p w14:paraId="06C6A60D" w14:textId="58C5C3BF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0.0542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min</m:t>
                    </m:r>
                  </m:den>
                </m:f>
              </m:oMath>
            </m:oMathPara>
          </w:p>
        </w:tc>
      </w:tr>
      <w:tr w:rsidR="00527E69" w:rsidRPr="00527E69" w14:paraId="3E17E399" w14:textId="77777777" w:rsidTr="00A75E0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6" w:type="dxa"/>
          </w:tcPr>
          <w:p w14:paraId="6DF63833" w14:textId="05223F98" w:rsidR="00527E69" w:rsidRPr="00527E69" w:rsidRDefault="00630635" w:rsidP="00A75E03">
            <w:pPr>
              <w:pStyle w:val="Kp"/>
              <w:spacing w:before="0" w:after="0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L</m:t>
                    </m:r>
                  </m:sub>
                </m:sSub>
              </m:oMath>
            </m:oMathPara>
          </w:p>
        </w:tc>
        <w:tc>
          <w:tcPr>
            <w:tcW w:w="5462" w:type="dxa"/>
          </w:tcPr>
          <w:p w14:paraId="19D6F949" w14:textId="77777777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527E69">
              <w:t>Clearance</w:t>
            </w:r>
            <w:proofErr w:type="spellEnd"/>
            <w:r w:rsidRPr="00527E69">
              <w:t xml:space="preserve"> of </w:t>
            </w:r>
            <w:proofErr w:type="spellStart"/>
            <w:r w:rsidRPr="00527E69">
              <w:t>insulin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from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plasma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via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the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hepatic</w:t>
            </w:r>
            <w:proofErr w:type="spellEnd"/>
            <w:r w:rsidRPr="00527E69">
              <w:t xml:space="preserve"> </w:t>
            </w:r>
            <w:proofErr w:type="spellStart"/>
            <w:r w:rsidRPr="00527E69">
              <w:t>route</w:t>
            </w:r>
            <w:proofErr w:type="spellEnd"/>
          </w:p>
        </w:tc>
        <w:tc>
          <w:tcPr>
            <w:tcW w:w="2046" w:type="dxa"/>
          </w:tcPr>
          <w:p w14:paraId="672629A1" w14:textId="0C663936" w:rsidR="00527E69" w:rsidRPr="00527E69" w:rsidRDefault="00527E69" w:rsidP="00A75E03">
            <w:pPr>
              <w:pStyle w:val="Kp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m:oMathPara>
              <m:oMath>
                <m:r>
                  <w:rPr>
                    <w:rFonts w:ascii="Cambria Math" w:hAnsi="Cambria Math"/>
                  </w:rPr>
                  <m:t xml:space="preserve">0.1578 </m:t>
                </m:r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min</m:t>
                    </m:r>
                  </m:den>
                </m:f>
              </m:oMath>
            </m:oMathPara>
          </w:p>
        </w:tc>
      </w:tr>
    </w:tbl>
    <w:p w14:paraId="539F775C" w14:textId="270B5223" w:rsidR="00527E69" w:rsidRDefault="00115F49" w:rsidP="00906B4B">
      <w:pPr>
        <w:pStyle w:val="Kpalrs"/>
      </w:pPr>
      <w:fldSimple w:instr=" SEQ táblázat \* ARABIC ">
        <w:r w:rsidR="000568B6">
          <w:rPr>
            <w:noProof/>
          </w:rPr>
          <w:t>1</w:t>
        </w:r>
      </w:fldSimple>
      <w:r w:rsidR="00D74FEF">
        <w:t xml:space="preserve">. táblázat: </w:t>
      </w:r>
      <w:r w:rsidR="00527E69">
        <w:t xml:space="preserve">Az ICING2 modellben </w:t>
      </w:r>
      <w:r w:rsidR="00527E69" w:rsidRPr="00FF2918">
        <w:t>használt</w:t>
      </w:r>
      <w:r w:rsidR="00527E69">
        <w:t xml:space="preserve"> élettani paraméterek</w:t>
      </w:r>
    </w:p>
    <w:p w14:paraId="075848B6" w14:textId="634F55E7" w:rsidR="00FF2918" w:rsidRDefault="00630635" w:rsidP="00FF2918">
      <w:pPr>
        <w:pStyle w:val="Kp"/>
      </w:pPr>
      <m:oMath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G</m:t>
            </m:r>
          </m:e>
        </m:acc>
        <m:r>
          <m:rPr>
            <m:sty m:val="p"/>
          </m:rPr>
          <w:rPr>
            <w:rFonts w:ascii="Cambria Math" w:hAnsi="Cambria Math"/>
          </w:rPr>
          <m:t>= 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G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sub>
        </m:sSub>
        <m:r>
          <m:rPr>
            <m:sty m:val="p"/>
          </m:rPr>
          <w:rPr>
            <w:rFonts w:ascii="Cambria Math" w:hAnsi="Cambria Math"/>
          </w:rPr>
          <m:t>∙</m:t>
        </m:r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num>
          <m:den>
            <m:r>
              <m:rPr>
                <m:sty m:val="p"/>
              </m:rPr>
              <w:rPr>
                <w:rFonts w:ascii="Cambria Math" w:hAnsi="Cambria Math"/>
              </w:rPr>
              <m:t>1+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α</m:t>
                </m:r>
              </m:e>
              <m:sub>
                <m:r>
                  <w:rPr>
                    <w:rFonts w:ascii="Cambria Math" w:hAnsi="Cambria Math"/>
                  </w:rPr>
                  <m:t>G</m:t>
                </m:r>
              </m:sub>
            </m:sSub>
            <m:r>
              <w:rPr>
                <w:rFonts w:ascii="Cambria Math" w:hAnsi="Cambria Math"/>
              </w:rPr>
              <m:t>Q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den>
        </m:f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P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</w:rPr>
              <m:t>EG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</w:rPr>
              <m:t>CNS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</w:rPr>
              <m:t>PN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G</m:t>
                </m:r>
              </m:sub>
            </m:sSub>
          </m:den>
        </m:f>
      </m:oMath>
      <w:r w:rsidR="00FF2918">
        <w:ptab w:relativeTo="margin" w:alignment="right" w:leader="none"/>
      </w:r>
      <w:r w:rsidR="00FF2918" w:rsidRPr="00B627EC">
        <w:t>(</w:t>
      </w:r>
      <w:fldSimple w:instr=" SEQ egyenlet \* ARABIC ">
        <w:r w:rsidR="000568B6">
          <w:rPr>
            <w:noProof/>
          </w:rPr>
          <w:t>1</w:t>
        </w:r>
      </w:fldSimple>
      <w:r w:rsidR="00FF2918" w:rsidRPr="00B627EC">
        <w:t>)</w:t>
      </w:r>
    </w:p>
    <w:p w14:paraId="5AC4B26A" w14:textId="59FDE958" w:rsidR="00FF2918" w:rsidRPr="00B627EC" w:rsidRDefault="00630635" w:rsidP="00FF2918">
      <w:pPr>
        <w:pStyle w:val="Kp"/>
      </w:pPr>
      <m:oMath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I</m:t>
            </m:r>
          </m:e>
        </m:acc>
        <m:r>
          <m:rPr>
            <m:sty m:val="p"/>
          </m:rP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L</m:t>
                </m:r>
              </m:sub>
            </m:sSub>
            <m:r>
              <w:rPr>
                <w:rFonts w:ascii="Cambria Math" w:hAnsi="Cambria Math"/>
              </w:rPr>
              <m:t>I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num>
          <m:den>
            <m:r>
              <m:rPr>
                <m:sty m:val="p"/>
              </m:rPr>
              <w:rPr>
                <w:rFonts w:ascii="Cambria Math" w:hAnsi="Cambria Math"/>
              </w:rPr>
              <m:t>1+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α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I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den>
        </m:f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I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-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I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</w:rPr>
              <m:t>Q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e>
        </m:d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e</m:t>
                </m:r>
              </m:sub>
            </m:sSub>
            <m:r>
              <w:rPr>
                <w:rFonts w:ascii="Cambria Math" w:hAnsi="Cambria Math"/>
              </w:rPr>
              <m:t>x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L</m:t>
                </m:r>
              </m:sub>
            </m:sSub>
          </m:e>
        </m:d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en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="00FF2918">
        <w:ptab w:relativeTo="margin" w:alignment="right" w:leader="none"/>
      </w:r>
      <w:r w:rsidR="00FF2918" w:rsidRPr="00B627EC">
        <w:t>(</w:t>
      </w:r>
      <w:fldSimple w:instr=" SEQ egyenlet \* ARABIC ">
        <w:r w:rsidR="000568B6">
          <w:rPr>
            <w:noProof/>
          </w:rPr>
          <w:t>2</w:t>
        </w:r>
      </w:fldSimple>
      <w:r w:rsidR="00FF2918" w:rsidRPr="00B627EC">
        <w:t>)</w:t>
      </w:r>
    </w:p>
    <w:p w14:paraId="1F7B678F" w14:textId="434F8DB7" w:rsidR="00FF2918" w:rsidRPr="00B627EC" w:rsidRDefault="00630635" w:rsidP="00FF2918">
      <w:pPr>
        <w:pStyle w:val="Kp"/>
      </w:pPr>
      <m:oMath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Q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I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</w:rPr>
              <m:t>Q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e>
        </m:d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  <m:r>
              <m:rPr>
                <m:sty m:val="p"/>
              </m:rP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</w:rPr>
              <m:t>t</m:t>
            </m:r>
            <m:r>
              <m:rPr>
                <m:sty m:val="p"/>
              </m:rPr>
              <w:rPr>
                <w:rFonts w:ascii="Cambria Math" w:hAnsi="Cambria Math"/>
              </w:rPr>
              <m:t>)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1+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α</m:t>
                </m:r>
              </m:e>
              <m:sub>
                <m:r>
                  <w:rPr>
                    <w:rFonts w:ascii="Cambria Math" w:hAnsi="Cambria Math"/>
                  </w:rPr>
                  <m:t>G</m:t>
                </m:r>
              </m:sub>
            </m:sSub>
            <m:r>
              <w:rPr>
                <w:rFonts w:ascii="Cambria Math" w:hAnsi="Cambria Math"/>
              </w:rPr>
              <m:t>Q</m:t>
            </m:r>
            <m:r>
              <m:rPr>
                <m:sty m:val="p"/>
              </m:rP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</w:rPr>
              <m:t>t</m:t>
            </m:r>
            <m:r>
              <m:rPr>
                <m:sty m:val="p"/>
              </m:rPr>
              <w:rPr>
                <w:rFonts w:ascii="Cambria Math" w:hAnsi="Cambria Math"/>
              </w:rPr>
              <m:t>)</m:t>
            </m:r>
          </m:den>
        </m:f>
      </m:oMath>
      <w:r w:rsidR="00FF2918">
        <w:ptab w:relativeTo="margin" w:alignment="right" w:leader="none"/>
      </w:r>
      <w:r w:rsidR="00FF2918">
        <w:t>(</w:t>
      </w:r>
      <w:fldSimple w:instr=" SEQ egyenlet \* ARABIC ">
        <w:r w:rsidR="000568B6">
          <w:rPr>
            <w:noProof/>
          </w:rPr>
          <w:t>3</w:t>
        </w:r>
      </w:fldSimple>
      <w:r w:rsidR="00FF2918">
        <w:t>)</w:t>
      </w:r>
    </w:p>
    <w:p w14:paraId="6C45E76B" w14:textId="14575538" w:rsidR="00FF2918" w:rsidRPr="00B627EC" w:rsidRDefault="00630635" w:rsidP="00FF2918">
      <w:pPr>
        <w:pStyle w:val="Kp"/>
      </w:pPr>
      <m:oMath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e>
        </m:acc>
        <m:r>
          <m:rPr>
            <m:sty m:val="p"/>
          </m:rPr>
          <w:rPr>
            <w:rFonts w:ascii="Cambria Math" w:hAnsi="Cambria Math"/>
          </w:rPr>
          <m:t>=-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="00FF2918">
        <w:ptab w:relativeTo="margin" w:alignment="right" w:leader="none"/>
      </w:r>
      <w:r w:rsidR="00FF2918">
        <w:t>(</w:t>
      </w:r>
      <w:fldSimple w:instr=" SEQ egyenlet \* ARABIC ">
        <w:r w:rsidR="000568B6">
          <w:rPr>
            <w:noProof/>
          </w:rPr>
          <w:t>4</w:t>
        </w:r>
      </w:fldSimple>
      <w:r w:rsidR="00FF2918">
        <w:t>)</w:t>
      </w:r>
    </w:p>
    <w:p w14:paraId="48A847DD" w14:textId="5D88E223" w:rsidR="00FF2918" w:rsidRPr="00B627EC" w:rsidRDefault="00630635" w:rsidP="00FF2918">
      <w:pPr>
        <w:pStyle w:val="Kp"/>
      </w:pPr>
      <m:oMath>
        <m:acc>
          <m:accPr>
            <m:chr m:val="̇"/>
            <m:ctrlPr>
              <w:rPr>
                <w:rFonts w:ascii="Cambria Math" w:hAnsi="Cambria Math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acc>
        <m:r>
          <m:rPr>
            <m:sty m:val="p"/>
          </m:rPr>
          <w:rPr>
            <w:rFonts w:ascii="Cambria Math" w:hAnsi="Cambria Math"/>
          </w:rPr>
          <m:t>=-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w:rPr>
                <w:rFonts w:ascii="Cambria Math" w:hAnsi="Cambria Math"/>
              </w:rPr>
              <m:t>min</m:t>
            </m:r>
          </m:fName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max</m:t>
                    </m:r>
                  </m:sub>
                </m:sSub>
              </m:e>
            </m:d>
          </m:e>
        </m:func>
        <m:r>
          <m:rPr>
            <m:sty m:val="p"/>
          </m:rP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FF2918">
        <w:ptab w:relativeTo="margin" w:alignment="right" w:leader="none"/>
      </w:r>
      <w:r w:rsidR="00FF2918">
        <w:t>(</w:t>
      </w:r>
      <w:fldSimple w:instr=" SEQ egyenlet \* ARABIC ">
        <w:r w:rsidR="000568B6">
          <w:rPr>
            <w:noProof/>
          </w:rPr>
          <w:t>5</w:t>
        </w:r>
      </w:fldSimple>
      <w:r w:rsidR="00FF2918">
        <w:t>)</w:t>
      </w:r>
    </w:p>
    <w:p w14:paraId="7EA6E66F" w14:textId="4C400C01" w:rsidR="00FF2918" w:rsidRPr="00B627EC" w:rsidRDefault="00630635" w:rsidP="00FF2918">
      <w:pPr>
        <w:pStyle w:val="Kp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en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hAnsi="Cambria Math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)</m:t>
                </m:r>
              </m:e>
              <m:sup>
                <m:f>
                  <m:fPr>
                    <m:type m:val="lin"/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den>
                </m:f>
              </m:sup>
            </m:sSup>
          </m:sup>
        </m:sSup>
      </m:oMath>
      <w:r w:rsidR="00FF2918">
        <w:ptab w:relativeTo="margin" w:alignment="right" w:leader="none"/>
      </w:r>
      <w:r w:rsidR="00FF2918">
        <w:t>(</w:t>
      </w:r>
      <w:fldSimple w:instr=" SEQ egyenlet \* ARABIC ">
        <w:r w:rsidR="000568B6">
          <w:rPr>
            <w:noProof/>
          </w:rPr>
          <w:t>6</w:t>
        </w:r>
      </w:fldSimple>
      <w:r w:rsidR="00FF2918">
        <w:t>)</w:t>
      </w:r>
    </w:p>
    <w:p w14:paraId="52FBC405" w14:textId="2E09F0BF" w:rsidR="007C085C" w:rsidRPr="007C085C" w:rsidRDefault="00FF2918" w:rsidP="007C085C">
      <w:pPr>
        <w:pStyle w:val="Kp"/>
      </w:pP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w:rPr>
                <w:rFonts w:ascii="Cambria Math" w:hAnsi="Cambria Math"/>
              </w:rPr>
              <m:t>min</m:t>
            </m:r>
          </m:fName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max</m:t>
                    </m:r>
                  </m:sub>
                </m:sSub>
              </m:e>
            </m:d>
          </m:e>
        </m:func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PN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)</m:t>
        </m:r>
      </m:oMath>
      <w:r>
        <w:ptab w:relativeTo="margin" w:alignment="right" w:leader="none"/>
      </w:r>
      <w:r>
        <w:t>(</w:t>
      </w:r>
      <w:fldSimple w:instr=" SEQ egyenlet \* ARABIC ">
        <w:r w:rsidR="000568B6">
          <w:rPr>
            <w:noProof/>
          </w:rPr>
          <w:t>7</w:t>
        </w:r>
      </w:fldSimple>
      <w:r>
        <w:t>)</w:t>
      </w:r>
    </w:p>
    <w:p w14:paraId="250E311D" w14:textId="1161B2E1" w:rsidR="00FF2918" w:rsidRPr="00FF2918" w:rsidRDefault="00FF2918" w:rsidP="00906B4B">
      <w:pPr>
        <w:pStyle w:val="Kpalrs"/>
      </w:pPr>
      <w:r>
        <w:t>ICING differenciálegyenletek</w:t>
      </w:r>
    </w:p>
    <w:p w14:paraId="4BA6A07B" w14:textId="77777777" w:rsidR="00FF2918" w:rsidRPr="00334026" w:rsidRDefault="00FF2918" w:rsidP="00FF2918">
      <w:r w:rsidRPr="00334026">
        <w:t>Ehhez implementálni kellett és meg kellett oldani az ICING modell differenciálegyenlet rendszerét Julia nyelven.</w:t>
      </w:r>
    </w:p>
    <w:p w14:paraId="39710084" w14:textId="4E444210" w:rsidR="00527E69" w:rsidRDefault="00FF2918" w:rsidP="00FF2918">
      <w:pPr>
        <w:rPr>
          <w:rFonts w:ascii="Segoe UI" w:hAnsi="Segoe UI" w:cs="Segoe UI"/>
          <w:color w:val="222222"/>
          <w:shd w:val="clear" w:color="auto" w:fill="FFFFFF"/>
        </w:rPr>
      </w:pPr>
      <w:r w:rsidRPr="00D779BF">
        <w:rPr>
          <w:rFonts w:cstheme="minorHAnsi"/>
        </w:rPr>
        <w:t xml:space="preserve">Ezeknek az egyenleteknek az implementálására tökéletesen alkalmas volt a </w:t>
      </w:r>
      <w:r>
        <w:rPr>
          <w:rFonts w:cstheme="minorHAnsi"/>
        </w:rPr>
        <w:t>Julia</w:t>
      </w:r>
      <w:r w:rsidRPr="00D779BF">
        <w:rPr>
          <w:rFonts w:cstheme="minorHAnsi"/>
        </w:rPr>
        <w:t xml:space="preserve"> </w:t>
      </w:r>
      <w:proofErr w:type="spellStart"/>
      <w:r w:rsidRPr="00D779BF">
        <w:rPr>
          <w:rFonts w:cstheme="minorHAnsi"/>
        </w:rPr>
        <w:t>OrdinaryDiffEq</w:t>
      </w:r>
      <w:proofErr w:type="spellEnd"/>
      <w:r w:rsidRPr="00D779BF">
        <w:rPr>
          <w:rFonts w:cstheme="minorHAnsi"/>
        </w:rPr>
        <w:t xml:space="preserve"> könyvtára</w:t>
      </w:r>
      <w:r>
        <w:rPr>
          <w:rFonts w:cstheme="minorHAnsi"/>
        </w:rPr>
        <w:t xml:space="preserve">, amely 4-ed rendű </w:t>
      </w:r>
      <w:proofErr w:type="spellStart"/>
      <w:r>
        <w:rPr>
          <w:rFonts w:cstheme="minorHAnsi"/>
        </w:rPr>
        <w:t>Runge-Kutta</w:t>
      </w:r>
      <w:proofErr w:type="spellEnd"/>
      <w:r>
        <w:rPr>
          <w:rFonts w:cstheme="minorHAnsi"/>
        </w:rPr>
        <w:t xml:space="preserve"> módszerrel dolgozik (Tsit5)</w:t>
      </w:r>
      <w:r w:rsidRPr="00D779BF">
        <w:rPr>
          <w:rFonts w:cstheme="minorHAnsi"/>
        </w:rPr>
        <w:t>.</w:t>
      </w:r>
      <w:r>
        <w:rPr>
          <w:rFonts w:cstheme="minorHAnsi"/>
        </w:rPr>
        <w:t xml:space="preserve"> A könyvtár a kezdeti értékek megadása után numerikusan, tetszőleges pontossággal oldja meg az egyenletrendszert.</w:t>
      </w:r>
      <w:r w:rsidRPr="0080056D">
        <w:rPr>
          <w:rFonts w:ascii="Segoe UI" w:hAnsi="Segoe UI" w:cs="Segoe UI"/>
          <w:color w:val="222222"/>
          <w:shd w:val="clear" w:color="auto" w:fill="FFFFFF"/>
        </w:rPr>
        <w:t xml:space="preserve"> </w:t>
      </w:r>
    </w:p>
    <w:p w14:paraId="60B5A453" w14:textId="1528FD60" w:rsidR="00CC23CD" w:rsidRPr="00CC23CD" w:rsidRDefault="00CC23CD" w:rsidP="00CC23CD">
      <w:pPr>
        <w:pStyle w:val="Kd"/>
        <w:ind w:left="0"/>
      </w:pPr>
      <w:r w:rsidRPr="00CC23CD">
        <w:t>prob=</w:t>
      </w:r>
      <w:proofErr w:type="gramStart"/>
      <w:r w:rsidRPr="00CC23CD">
        <w:t>ODEProblem(</w:t>
      </w:r>
      <w:proofErr w:type="gramEnd"/>
      <w:r w:rsidRPr="00CC23CD">
        <w:t>ICING_model_ODE!,ODEinit,(insulinTime[i],insulinTime[i+1])</w:t>
      </w:r>
      <w:r>
        <w:t>)</w:t>
      </w:r>
    </w:p>
    <w:p w14:paraId="2F2FF4C9" w14:textId="52E3A944" w:rsidR="00CC23CD" w:rsidRDefault="00CC23CD" w:rsidP="00CC23CD">
      <w:pPr>
        <w:pStyle w:val="Kd"/>
        <w:ind w:left="0"/>
      </w:pPr>
      <w:r w:rsidRPr="00CC23CD">
        <w:t xml:space="preserve">Ints = </w:t>
      </w:r>
      <w:proofErr w:type="spellStart"/>
      <w:proofErr w:type="gramStart"/>
      <w:r w:rsidRPr="00CC23CD">
        <w:t>solve</w:t>
      </w:r>
      <w:proofErr w:type="spellEnd"/>
      <w:r w:rsidRPr="00CC23CD">
        <w:t>(</w:t>
      </w:r>
      <w:proofErr w:type="spellStart"/>
      <w:proofErr w:type="gramEnd"/>
      <w:r w:rsidRPr="00CC23CD">
        <w:t>prob</w:t>
      </w:r>
      <w:proofErr w:type="spellEnd"/>
      <w:r w:rsidRPr="00CC23CD">
        <w:t xml:space="preserve">, Tsit5(), </w:t>
      </w:r>
      <w:proofErr w:type="spellStart"/>
      <w:r w:rsidRPr="00CC23CD">
        <w:t>reltol</w:t>
      </w:r>
      <w:proofErr w:type="spellEnd"/>
      <w:r w:rsidRPr="00CC23CD">
        <w:t xml:space="preserve">=1e-8, </w:t>
      </w:r>
      <w:proofErr w:type="spellStart"/>
      <w:r w:rsidRPr="00CC23CD">
        <w:t>abstol</w:t>
      </w:r>
      <w:proofErr w:type="spellEnd"/>
      <w:r w:rsidRPr="00CC23CD">
        <w:t>=1e-8)</w:t>
      </w:r>
    </w:p>
    <w:p w14:paraId="02E17025" w14:textId="11C22B86" w:rsidR="00A75E03" w:rsidRDefault="00115F49" w:rsidP="00906B4B">
      <w:pPr>
        <w:pStyle w:val="Kpalrs"/>
      </w:pPr>
      <w:fldSimple w:instr=" SEQ kódrészlet \* ARABIC ">
        <w:r w:rsidR="000568B6">
          <w:rPr>
            <w:noProof/>
          </w:rPr>
          <w:t>8</w:t>
        </w:r>
      </w:fldSimple>
      <w:r w:rsidR="007A4B55">
        <w:t xml:space="preserve">. kódrészlet: </w:t>
      </w:r>
      <w:r w:rsidR="00A75E03">
        <w:t>Differenciálegyenletek megoldása</w:t>
      </w:r>
    </w:p>
    <w:p w14:paraId="5FD4D1B5" w14:textId="7AB83892" w:rsidR="00FF2918" w:rsidRPr="00CC23CD" w:rsidRDefault="00CC23CD" w:rsidP="00CC23CD">
      <w:r>
        <w:t>A felhasznált könyvtár segítségével, a fenti két sorral meg lehet oldani egy definiált differenciálegyenletrendszert két időpont között, bizonyos kezdeti értékek mellett. A megoldási adatsor az Ints változóba kerül.</w:t>
      </w:r>
    </w:p>
    <w:p w14:paraId="1CF50F94" w14:textId="20760A31" w:rsidR="00FF2918" w:rsidRDefault="00FF2918" w:rsidP="00953710">
      <w:pPr>
        <w:pStyle w:val="Cmsor3"/>
      </w:pPr>
      <w:bookmarkStart w:id="33" w:name="_Toc72339867"/>
      <w:bookmarkStart w:id="34" w:name="_Toc88470564"/>
      <w:r w:rsidRPr="00D779BF">
        <w:t xml:space="preserve">Statisztikai </w:t>
      </w:r>
      <w:r>
        <w:t>kiértékelés</w:t>
      </w:r>
      <w:bookmarkEnd w:id="33"/>
      <w:bookmarkEnd w:id="34"/>
    </w:p>
    <w:p w14:paraId="6B71CFBE" w14:textId="4533668E" w:rsidR="00425183" w:rsidRPr="00425183" w:rsidRDefault="00425183" w:rsidP="00425183">
      <w:r>
        <w:t>A mért értékek kiértékelése céljából elkészült egy statisztikát előkészítő, számoló és ábrázoló modul.</w:t>
      </w:r>
    </w:p>
    <w:p w14:paraId="7EA10B64" w14:textId="5C7E603E" w:rsidR="00906787" w:rsidRDefault="00906787" w:rsidP="00906787">
      <w:r>
        <w:t xml:space="preserve">A szimulátor által előállított </w:t>
      </w:r>
      <w:r w:rsidR="00425183">
        <w:t xml:space="preserve">nyers </w:t>
      </w:r>
      <w:r>
        <w:t>adatokat, páciensenként egy-egy JLD2 kiterjesztésű</w:t>
      </w:r>
      <w:r w:rsidR="00425183">
        <w:t xml:space="preserve"> fájlba menti el a program. A statisztikát számoló modul ezeket használja fel bemeneti adatként, illetve</w:t>
      </w:r>
      <w:r w:rsidR="00663900">
        <w:t xml:space="preserve"> az adott szimuláció statisztikáit </w:t>
      </w:r>
      <w:r w:rsidR="00425183">
        <w:t>egy</w:t>
      </w:r>
      <w:r w:rsidR="00663900">
        <w:t xml:space="preserve"> CSV kiterjesztésű fájlba menti el.</w:t>
      </w:r>
    </w:p>
    <w:p w14:paraId="773F1721" w14:textId="15ABE278" w:rsidR="00663900" w:rsidRDefault="00663900" w:rsidP="00906787">
      <w:r>
        <w:t>A statisztika rendkívül széles spektrumú, több megközelítést alkalmaz:</w:t>
      </w:r>
    </w:p>
    <w:p w14:paraId="7E1BD1C2" w14:textId="152F053C" w:rsidR="00663900" w:rsidRDefault="00663900" w:rsidP="00663900">
      <w:pPr>
        <w:pStyle w:val="Listaszerbekezds"/>
        <w:numPr>
          <w:ilvl w:val="0"/>
          <w:numId w:val="27"/>
        </w:numPr>
      </w:pPr>
      <w:proofErr w:type="spellStart"/>
      <w:r>
        <w:lastRenderedPageBreak/>
        <w:t>Whole</w:t>
      </w:r>
      <w:proofErr w:type="spellEnd"/>
      <w:r>
        <w:t xml:space="preserve"> </w:t>
      </w:r>
      <w:proofErr w:type="spellStart"/>
      <w:r>
        <w:t>Cohort</w:t>
      </w:r>
      <w:proofErr w:type="spellEnd"/>
      <w:r>
        <w:t xml:space="preserve"> </w:t>
      </w:r>
      <w:proofErr w:type="spellStart"/>
      <w:r>
        <w:t>Statistics</w:t>
      </w:r>
      <w:proofErr w:type="spellEnd"/>
    </w:p>
    <w:p w14:paraId="47E87B74" w14:textId="44B4F207" w:rsidR="00663900" w:rsidRDefault="00663900" w:rsidP="00663900">
      <w:r>
        <w:t>Ezek az adatok egy általános képet adnak a szimulációról</w:t>
      </w:r>
      <w:r w:rsidR="00302E10">
        <w:t xml:space="preserve"> olyan adatokkal, mint például a kezelési órák száma, vércukormérések száma</w:t>
      </w:r>
      <w:r w:rsidR="00596C38">
        <w:t xml:space="preserve"> (</w:t>
      </w:r>
      <w:r w:rsidR="00C37C80">
        <w:fldChar w:fldCharType="begin"/>
      </w:r>
      <w:r w:rsidR="00C37C80">
        <w:instrText xml:space="preserve"> REF _Ref88120945 \h </w:instrText>
      </w:r>
      <w:r w:rsidR="00C37C80">
        <w:fldChar w:fldCharType="separate"/>
      </w:r>
      <w:r w:rsidR="000568B6">
        <w:rPr>
          <w:noProof/>
        </w:rPr>
        <w:t>2</w:t>
      </w:r>
      <w:r w:rsidR="000568B6">
        <w:t>. táblázat</w:t>
      </w:r>
      <w:r w:rsidR="00C37C80">
        <w:fldChar w:fldCharType="end"/>
      </w:r>
      <w:r w:rsidR="00596C38">
        <w:t>).</w:t>
      </w:r>
    </w:p>
    <w:p w14:paraId="69D89158" w14:textId="215798D1" w:rsidR="00425183" w:rsidRDefault="00663900" w:rsidP="00663900">
      <w:pPr>
        <w:pStyle w:val="Listaszerbekezds"/>
        <w:numPr>
          <w:ilvl w:val="0"/>
          <w:numId w:val="27"/>
        </w:numPr>
      </w:pPr>
      <w:proofErr w:type="spellStart"/>
      <w:r>
        <w:t>Raw</w:t>
      </w:r>
      <w:proofErr w:type="spellEnd"/>
      <w:r>
        <w:t xml:space="preserve"> BG </w:t>
      </w:r>
      <w:proofErr w:type="spellStart"/>
      <w:r>
        <w:t>stats</w:t>
      </w:r>
      <w:proofErr w:type="spellEnd"/>
    </w:p>
    <w:p w14:paraId="388E5827" w14:textId="5DB41410" w:rsidR="00663900" w:rsidRDefault="00663900" w:rsidP="00663900">
      <w:r>
        <w:t>Ezek a statisztikák a nyers szimulált adatokon számolnak olyan értékeket</w:t>
      </w:r>
      <w:r w:rsidR="00302E10">
        <w:t xml:space="preserve"> ki</w:t>
      </w:r>
      <w:r>
        <w:t>, mint például a mért vércukor ér</w:t>
      </w:r>
      <w:r w:rsidR="00302E10">
        <w:t>t</w:t>
      </w:r>
      <w:r>
        <w:t>ékek mediánja</w:t>
      </w:r>
      <w:r w:rsidR="00302E10">
        <w:t>, átlaga, szórása, valamint a mért értékek hány százaléka esik egy bizonyos intervallumba</w:t>
      </w:r>
      <w:r w:rsidR="00596C38">
        <w:t xml:space="preserve"> (</w:t>
      </w:r>
      <w:r w:rsidR="00C37C80">
        <w:fldChar w:fldCharType="begin"/>
      </w:r>
      <w:r w:rsidR="00C37C80">
        <w:instrText xml:space="preserve"> REF _Ref88120965 \h </w:instrText>
      </w:r>
      <w:r w:rsidR="00C37C80">
        <w:fldChar w:fldCharType="separate"/>
      </w:r>
      <w:r w:rsidR="000568B6">
        <w:rPr>
          <w:noProof/>
        </w:rPr>
        <w:t>3</w:t>
      </w:r>
      <w:r w:rsidR="000568B6">
        <w:t>. táblázat</w:t>
      </w:r>
      <w:r w:rsidR="00C37C80">
        <w:fldChar w:fldCharType="end"/>
      </w:r>
      <w:r w:rsidR="00596C38">
        <w:t>)</w:t>
      </w:r>
      <w:r w:rsidR="00302E10">
        <w:t>.</w:t>
      </w:r>
    </w:p>
    <w:p w14:paraId="2A6247D9" w14:textId="5B0094A4" w:rsidR="00A821D7" w:rsidRDefault="00302E10" w:rsidP="00A821D7">
      <w:pPr>
        <w:pStyle w:val="Listaszerbekezds"/>
        <w:numPr>
          <w:ilvl w:val="0"/>
          <w:numId w:val="27"/>
        </w:numPr>
      </w:pPr>
      <w:proofErr w:type="spellStart"/>
      <w:r>
        <w:t>Hourly</w:t>
      </w:r>
      <w:proofErr w:type="spellEnd"/>
      <w:r>
        <w:t xml:space="preserve"> </w:t>
      </w:r>
      <w:proofErr w:type="spellStart"/>
      <w:r>
        <w:t>Resampled</w:t>
      </w:r>
      <w:proofErr w:type="spellEnd"/>
      <w:r>
        <w:t xml:space="preserve"> BG </w:t>
      </w:r>
      <w:proofErr w:type="spellStart"/>
      <w:r>
        <w:t>Stats</w:t>
      </w:r>
      <w:proofErr w:type="spellEnd"/>
    </w:p>
    <w:p w14:paraId="4A3BBBA9" w14:textId="752BFB8E" w:rsidR="00302E10" w:rsidRDefault="00302E10" w:rsidP="00302E10">
      <w:r>
        <w:t xml:space="preserve">Ezek a statisztikák hasonló értékeket számolnak ki, mint az előző pontban említettek, azzal a különbséggel, hogy itt végbemegy egy előfeldolgozási folyamat is, ami annyit jelent, hogy óránként </w:t>
      </w:r>
      <w:proofErr w:type="spellStart"/>
      <w:r>
        <w:t>újramintavételezi</w:t>
      </w:r>
      <w:proofErr w:type="spellEnd"/>
      <w:r>
        <w:t xml:space="preserve"> a nyers adatokat</w:t>
      </w:r>
      <w:r w:rsidR="00D207B2">
        <w:t xml:space="preserve"> és ezeken végzi el a statisztikai kiértékelést</w:t>
      </w:r>
      <w:r w:rsidR="00596C38">
        <w:t xml:space="preserve"> (</w:t>
      </w:r>
      <w:r w:rsidR="00C37C80">
        <w:fldChar w:fldCharType="begin"/>
      </w:r>
      <w:r w:rsidR="00C37C80">
        <w:instrText xml:space="preserve"> REF _Ref88120985 \h </w:instrText>
      </w:r>
      <w:r w:rsidR="00C37C80">
        <w:fldChar w:fldCharType="separate"/>
      </w:r>
      <w:r w:rsidR="000568B6">
        <w:rPr>
          <w:noProof/>
        </w:rPr>
        <w:t>4</w:t>
      </w:r>
      <w:r w:rsidR="000568B6">
        <w:t>. táblázat</w:t>
      </w:r>
      <w:r w:rsidR="00C37C80">
        <w:fldChar w:fldCharType="end"/>
      </w:r>
      <w:r w:rsidR="00596C38">
        <w:t>)</w:t>
      </w:r>
      <w:r w:rsidR="00D207B2">
        <w:t>.</w:t>
      </w:r>
    </w:p>
    <w:p w14:paraId="76375191" w14:textId="3E8BD2E5" w:rsidR="00302E10" w:rsidRDefault="00302E10" w:rsidP="00302E10">
      <w:pPr>
        <w:pStyle w:val="Listaszerbekezds"/>
        <w:numPr>
          <w:ilvl w:val="0"/>
          <w:numId w:val="27"/>
        </w:numPr>
      </w:pPr>
      <w:r>
        <w:t>Per-</w:t>
      </w:r>
      <w:proofErr w:type="spellStart"/>
      <w:r>
        <w:t>episode</w:t>
      </w:r>
      <w:proofErr w:type="spellEnd"/>
      <w:r>
        <w:t xml:space="preserve"> </w:t>
      </w:r>
      <w:proofErr w:type="spellStart"/>
      <w:r>
        <w:t>statistics</w:t>
      </w:r>
      <w:proofErr w:type="spellEnd"/>
    </w:p>
    <w:p w14:paraId="15267EA0" w14:textId="510BEE85" w:rsidR="00D207B2" w:rsidRDefault="00D207B2" w:rsidP="00D207B2">
      <w:r>
        <w:t>Ezek a statisztikák a külön kezelésekről fogalmaznak meg információkat, nem az összesített adathalmazról</w:t>
      </w:r>
      <w:r w:rsidR="00596C38">
        <w:t xml:space="preserve"> (</w:t>
      </w:r>
      <w:r w:rsidR="00C37C80">
        <w:fldChar w:fldCharType="begin"/>
      </w:r>
      <w:r w:rsidR="00C37C80">
        <w:instrText xml:space="preserve"> REF _Ref88121003 \h </w:instrText>
      </w:r>
      <w:r w:rsidR="00C37C80">
        <w:fldChar w:fldCharType="separate"/>
      </w:r>
      <w:r w:rsidR="000568B6">
        <w:rPr>
          <w:noProof/>
        </w:rPr>
        <w:t>5</w:t>
      </w:r>
      <w:r w:rsidR="000568B6">
        <w:t>. táblázat</w:t>
      </w:r>
      <w:r w:rsidR="00C37C80">
        <w:fldChar w:fldCharType="end"/>
      </w:r>
      <w:r w:rsidR="00596C38">
        <w:t>)</w:t>
      </w:r>
      <w:r>
        <w:t>.</w:t>
      </w:r>
    </w:p>
    <w:p w14:paraId="68BFE5F7" w14:textId="1D771ED2" w:rsidR="00302E10" w:rsidRDefault="00302E10" w:rsidP="00302E10">
      <w:pPr>
        <w:pStyle w:val="Listaszerbekezds"/>
        <w:numPr>
          <w:ilvl w:val="0"/>
          <w:numId w:val="27"/>
        </w:numPr>
      </w:pPr>
      <w:proofErr w:type="spellStart"/>
      <w:r>
        <w:t>Intervention</w:t>
      </w:r>
      <w:proofErr w:type="spellEnd"/>
      <w:r>
        <w:t xml:space="preserve"> </w:t>
      </w:r>
      <w:proofErr w:type="spellStart"/>
      <w:r>
        <w:t>Cohort</w:t>
      </w:r>
      <w:proofErr w:type="spellEnd"/>
      <w:r>
        <w:t xml:space="preserve"> </w:t>
      </w:r>
      <w:proofErr w:type="spellStart"/>
      <w:r>
        <w:t>Stats</w:t>
      </w:r>
      <w:proofErr w:type="spellEnd"/>
    </w:p>
    <w:p w14:paraId="7DE627F1" w14:textId="41922144" w:rsidR="00D207B2" w:rsidRDefault="00D207B2" w:rsidP="00D207B2">
      <w:r>
        <w:t>Ezek az adatok arról árulnak el információt, hogy összesítve milyen volt a betegek táplálása és inzulin adagolása</w:t>
      </w:r>
      <w:r w:rsidR="00596C38">
        <w:t xml:space="preserve"> (</w:t>
      </w:r>
      <w:r w:rsidR="00C37C80">
        <w:fldChar w:fldCharType="begin"/>
      </w:r>
      <w:r w:rsidR="00C37C80">
        <w:instrText xml:space="preserve"> REF _Ref88121055 \h </w:instrText>
      </w:r>
      <w:r w:rsidR="00C37C80">
        <w:fldChar w:fldCharType="separate"/>
      </w:r>
      <w:r w:rsidR="000568B6">
        <w:rPr>
          <w:noProof/>
        </w:rPr>
        <w:t>6</w:t>
      </w:r>
      <w:r w:rsidR="000568B6">
        <w:t>. táblázat</w:t>
      </w:r>
      <w:r w:rsidR="00C37C80">
        <w:fldChar w:fldCharType="end"/>
      </w:r>
      <w:r w:rsidR="00596C38">
        <w:t>)</w:t>
      </w:r>
      <w:r>
        <w:t>.</w:t>
      </w:r>
    </w:p>
    <w:p w14:paraId="702FF657" w14:textId="03D9A542" w:rsidR="00302E10" w:rsidRDefault="00302E10" w:rsidP="00302E10">
      <w:pPr>
        <w:pStyle w:val="Listaszerbekezds"/>
        <w:numPr>
          <w:ilvl w:val="0"/>
          <w:numId w:val="27"/>
        </w:numPr>
      </w:pPr>
      <w:proofErr w:type="spellStart"/>
      <w:r>
        <w:t>Intervention</w:t>
      </w:r>
      <w:proofErr w:type="spellEnd"/>
      <w:r>
        <w:t xml:space="preserve"> Per-</w:t>
      </w:r>
      <w:proofErr w:type="spellStart"/>
      <w:r>
        <w:t>episode</w:t>
      </w:r>
      <w:proofErr w:type="spellEnd"/>
      <w:r>
        <w:t xml:space="preserve"> </w:t>
      </w:r>
      <w:proofErr w:type="spellStart"/>
      <w:r>
        <w:t>Stats</w:t>
      </w:r>
      <w:proofErr w:type="spellEnd"/>
    </w:p>
    <w:p w14:paraId="67604A69" w14:textId="408C2B0D" w:rsidR="00302E10" w:rsidRDefault="00D207B2" w:rsidP="00302E10">
      <w:r>
        <w:t xml:space="preserve">Ezek a statisztikák hasonló értékeket számolnak, mint az előző pontban említettek, azzal a különbséggel, hogy itt nem összesítve, hanem kezelésenként </w:t>
      </w:r>
      <w:proofErr w:type="spellStart"/>
      <w:r>
        <w:t>hajtódik</w:t>
      </w:r>
      <w:proofErr w:type="spellEnd"/>
      <w:r>
        <w:t xml:space="preserve"> végre a számítás</w:t>
      </w:r>
      <w:r w:rsidR="00387D10">
        <w:t xml:space="preserve"> (</w:t>
      </w:r>
      <w:r w:rsidR="00C37C80">
        <w:fldChar w:fldCharType="begin"/>
      </w:r>
      <w:r w:rsidR="00C37C80">
        <w:instrText xml:space="preserve"> REF _Ref88121037 \h </w:instrText>
      </w:r>
      <w:r w:rsidR="00C37C80">
        <w:fldChar w:fldCharType="separate"/>
      </w:r>
      <w:r w:rsidR="000568B6">
        <w:rPr>
          <w:noProof/>
        </w:rPr>
        <w:t>7</w:t>
      </w:r>
      <w:r w:rsidR="000568B6">
        <w:t>. táblázat</w:t>
      </w:r>
      <w:r w:rsidR="00C37C80">
        <w:fldChar w:fldCharType="end"/>
      </w:r>
      <w:r w:rsidR="00387D10">
        <w:t>)</w:t>
      </w:r>
      <w:r>
        <w:t>.</w:t>
      </w:r>
    </w:p>
    <w:p w14:paraId="7E5BEFD3" w14:textId="3E6029C3" w:rsidR="00B625A3" w:rsidRDefault="00B625A3" w:rsidP="00302E10">
      <w:r>
        <w:t xml:space="preserve">A statisztikai számítások implementációja a Julia kódban egy csővezeték segítségével van megvalósítva, amely átlátható és érthető forráskódot eredményez. Így például az </w:t>
      </w:r>
      <w:proofErr w:type="spellStart"/>
      <w:r>
        <w:t>enterálisan</w:t>
      </w:r>
      <w:proofErr w:type="spellEnd"/>
      <w:r>
        <w:t xml:space="preserve"> bevitt glükóz mennyiségnek az óránként mintavételezett kezelések szerinti átlagának a mediánját a következőképpen lehet kiszámítani:</w:t>
      </w:r>
    </w:p>
    <w:p w14:paraId="02D1D5F1" w14:textId="77777777" w:rsidR="00B625A3" w:rsidRPr="00B625A3" w:rsidRDefault="00B625A3" w:rsidP="00B625A3">
      <w:pPr>
        <w:pStyle w:val="Kd"/>
        <w:rPr>
          <w:lang w:val="en-US"/>
        </w:rPr>
      </w:pPr>
      <w:proofErr w:type="spellStart"/>
      <w:r w:rsidRPr="00B625A3">
        <w:rPr>
          <w:lang w:val="en-US"/>
        </w:rPr>
        <w:t>Median_Enteral_glucose</w:t>
      </w:r>
      <w:proofErr w:type="spellEnd"/>
      <w:r w:rsidRPr="00B625A3">
        <w:rPr>
          <w:lang w:val="en-US"/>
        </w:rPr>
        <w:t xml:space="preserve"> = (@pipe P |&gt;</w:t>
      </w:r>
    </w:p>
    <w:p w14:paraId="4709400A" w14:textId="7ED0EB5F" w:rsidR="00B625A3" w:rsidRPr="00B625A3" w:rsidRDefault="00B625A3" w:rsidP="00B625A3">
      <w:pPr>
        <w:pStyle w:val="Kd"/>
        <w:rPr>
          <w:lang w:val="en-US"/>
        </w:rPr>
      </w:pPr>
      <w:r w:rsidRPr="00B625A3">
        <w:rPr>
          <w:lang w:val="en-US"/>
        </w:rPr>
        <w:t xml:space="preserve">                      </w:t>
      </w:r>
      <w:proofErr w:type="gramStart"/>
      <w:r w:rsidRPr="00B625A3">
        <w:rPr>
          <w:lang w:val="en-US"/>
        </w:rPr>
        <w:t>map(</w:t>
      </w:r>
      <w:proofErr w:type="gramEnd"/>
      <w:r w:rsidRPr="00B625A3">
        <w:rPr>
          <w:lang w:val="en-US"/>
        </w:rPr>
        <w:t xml:space="preserve">x -&gt; </w:t>
      </w:r>
      <w:proofErr w:type="spellStart"/>
      <w:r w:rsidRPr="00B625A3">
        <w:rPr>
          <w:lang w:val="en-US"/>
        </w:rPr>
        <w:t>Resampler.resample_hourly</w:t>
      </w:r>
      <w:proofErr w:type="spellEnd"/>
      <w:r w:rsidRPr="00B625A3">
        <w:rPr>
          <w:lang w:val="en-US"/>
        </w:rPr>
        <w:t>(x, y -&gt; y ), _) |&gt;</w:t>
      </w:r>
    </w:p>
    <w:p w14:paraId="48EA9008" w14:textId="5BAA7095" w:rsidR="00B625A3" w:rsidRPr="00B625A3" w:rsidRDefault="00B625A3" w:rsidP="00B625A3">
      <w:pPr>
        <w:pStyle w:val="Kd"/>
        <w:rPr>
          <w:lang w:val="en-US"/>
        </w:rPr>
      </w:pPr>
      <w:r w:rsidRPr="00B625A3">
        <w:rPr>
          <w:lang w:val="en-US"/>
        </w:rPr>
        <w:t xml:space="preserve">                      </w:t>
      </w:r>
      <w:proofErr w:type="gramStart"/>
      <w:r w:rsidRPr="00B625A3">
        <w:rPr>
          <w:lang w:val="en-US"/>
        </w:rPr>
        <w:t>map(</w:t>
      </w:r>
      <w:proofErr w:type="gramEnd"/>
      <w:r w:rsidRPr="00B625A3">
        <w:rPr>
          <w:lang w:val="en-US"/>
        </w:rPr>
        <w:t>x -&gt; mean(x), _) |&gt;</w:t>
      </w:r>
    </w:p>
    <w:p w14:paraId="69A46FED" w14:textId="0ADF356E" w:rsidR="00B625A3" w:rsidRPr="00B625A3" w:rsidRDefault="00B625A3" w:rsidP="00B625A3">
      <w:pPr>
        <w:pStyle w:val="Kd"/>
        <w:rPr>
          <w:lang w:val="en-US"/>
        </w:rPr>
      </w:pPr>
      <w:r w:rsidRPr="00B625A3">
        <w:rPr>
          <w:lang w:val="en-US"/>
        </w:rPr>
        <w:t xml:space="preserve">                      </w:t>
      </w:r>
      <w:proofErr w:type="gramStart"/>
      <w:r w:rsidRPr="00B625A3">
        <w:rPr>
          <w:lang w:val="en-US"/>
        </w:rPr>
        <w:t>map(</w:t>
      </w:r>
      <w:proofErr w:type="gramEnd"/>
      <w:r w:rsidRPr="00B625A3">
        <w:rPr>
          <w:lang w:val="en-US"/>
        </w:rPr>
        <w:t>x -&gt; x * 180 * 60 / 1000, _) |&gt;</w:t>
      </w:r>
    </w:p>
    <w:p w14:paraId="6466BBF3" w14:textId="4DC569A4" w:rsidR="00B625A3" w:rsidRPr="00B625A3" w:rsidRDefault="00B625A3" w:rsidP="00B625A3">
      <w:pPr>
        <w:pStyle w:val="Kd"/>
        <w:rPr>
          <w:lang w:val="en-US"/>
        </w:rPr>
      </w:pPr>
      <w:r w:rsidRPr="00B625A3">
        <w:rPr>
          <w:lang w:val="en-US"/>
        </w:rPr>
        <w:t xml:space="preserve">                      </w:t>
      </w:r>
      <w:proofErr w:type="gramStart"/>
      <w:r w:rsidRPr="00B625A3">
        <w:rPr>
          <w:lang w:val="en-US"/>
        </w:rPr>
        <w:t>quantile(</w:t>
      </w:r>
      <w:proofErr w:type="gramEnd"/>
      <w:r w:rsidRPr="00B625A3">
        <w:rPr>
          <w:lang w:val="en-US"/>
        </w:rPr>
        <w:t>_, [0.25, 0.5, 0.75]) |&gt;</w:t>
      </w:r>
    </w:p>
    <w:p w14:paraId="544545D9" w14:textId="0AEE0AAD" w:rsidR="00B625A3" w:rsidRPr="00B625A3" w:rsidRDefault="00B625A3" w:rsidP="00B625A3">
      <w:pPr>
        <w:pStyle w:val="Kd"/>
        <w:rPr>
          <w:lang w:val="en-US"/>
        </w:rPr>
      </w:pPr>
      <w:r w:rsidRPr="00B625A3">
        <w:rPr>
          <w:lang w:val="en-US"/>
        </w:rPr>
        <w:t xml:space="preserve">                      </w:t>
      </w:r>
      <w:proofErr w:type="gramStart"/>
      <w:r w:rsidRPr="00B625A3">
        <w:rPr>
          <w:lang w:val="en-US"/>
        </w:rPr>
        <w:t>map(</w:t>
      </w:r>
      <w:proofErr w:type="gramEnd"/>
      <w:r w:rsidRPr="00B625A3">
        <w:rPr>
          <w:lang w:val="en-US"/>
        </w:rPr>
        <w:t>x -&gt; round(x, digits = 2), _))</w:t>
      </w:r>
    </w:p>
    <w:p w14:paraId="0249CAC8" w14:textId="387AFD1A" w:rsidR="00B625A3" w:rsidRDefault="00115F49" w:rsidP="00906B4B">
      <w:pPr>
        <w:pStyle w:val="Kpalrs"/>
      </w:pPr>
      <w:fldSimple w:instr=" SEQ kódrészlet \* ARABIC ">
        <w:r w:rsidR="000568B6">
          <w:rPr>
            <w:noProof/>
          </w:rPr>
          <w:t>9</w:t>
        </w:r>
      </w:fldSimple>
      <w:r w:rsidR="007A4B55">
        <w:t xml:space="preserve">. kódrészlet: </w:t>
      </w:r>
      <w:proofErr w:type="spellStart"/>
      <w:r w:rsidR="001231D7">
        <w:t>Pipeline</w:t>
      </w:r>
      <w:proofErr w:type="spellEnd"/>
      <w:r w:rsidR="001231D7">
        <w:t xml:space="preserve"> használata a statisztikaszámításhoz</w:t>
      </w:r>
    </w:p>
    <w:p w14:paraId="6F811839" w14:textId="6124EE46" w:rsidR="00CF567E" w:rsidRDefault="00CF567E" w:rsidP="00953710">
      <w:pPr>
        <w:pStyle w:val="Cmsor3"/>
      </w:pPr>
      <w:bookmarkStart w:id="35" w:name="_Toc88470565"/>
      <w:r>
        <w:t>Mintavételezés</w:t>
      </w:r>
      <w:bookmarkEnd w:id="35"/>
    </w:p>
    <w:p w14:paraId="78FE2B32" w14:textId="0109465C" w:rsidR="005C499E" w:rsidRDefault="00173D66" w:rsidP="005C499E">
      <w:r>
        <w:t>Az előző fejezetben említésre került az egyik fajta statisztikához szükséges előfeldolgozási folyamat, a mintavételezés.</w:t>
      </w:r>
      <w:r w:rsidR="005C499E">
        <w:t xml:space="preserve"> Mivel több fajta protokoll van a rendszerben, amelyek különböző időzítéseket használnak,</w:t>
      </w:r>
      <w:r w:rsidR="00F347A3">
        <w:t xml:space="preserve"> ezért</w:t>
      </w:r>
      <w:r w:rsidR="005C499E">
        <w:t xml:space="preserve"> ez nem feltétlenül egy triviális feladat.</w:t>
      </w:r>
      <w:r>
        <w:t xml:space="preserve"> Ez alapvetően kétféle lehet, az egyik amikor </w:t>
      </w:r>
      <w:r w:rsidR="005C499E">
        <w:t xml:space="preserve">a vércukorértékeket kell óránként </w:t>
      </w:r>
      <w:proofErr w:type="spellStart"/>
      <w:r w:rsidR="005C499E">
        <w:t>mintavételezni</w:t>
      </w:r>
      <w:proofErr w:type="spellEnd"/>
      <w:r w:rsidR="005C499E">
        <w:t xml:space="preserve"> a differenciálegyenletrendszer által előállított sűrű lépésközű adatfolyamból</w:t>
      </w:r>
      <w:r w:rsidR="009476FD">
        <w:t xml:space="preserve"> (</w:t>
      </w:r>
      <w:r w:rsidR="00C37C80">
        <w:fldChar w:fldCharType="begin"/>
      </w:r>
      <w:r w:rsidR="00C37C80">
        <w:instrText xml:space="preserve"> REF _Ref88121084 \h </w:instrText>
      </w:r>
      <w:r w:rsidR="00C37C80">
        <w:fldChar w:fldCharType="separate"/>
      </w:r>
      <w:r w:rsidR="000568B6">
        <w:rPr>
          <w:noProof/>
        </w:rPr>
        <w:t>10</w:t>
      </w:r>
      <w:r w:rsidR="000568B6">
        <w:t>. kódrészlet</w:t>
      </w:r>
      <w:r w:rsidR="00C37C80">
        <w:fldChar w:fldCharType="end"/>
      </w:r>
      <w:r w:rsidR="009476FD">
        <w:t>)</w:t>
      </w:r>
      <w:r w:rsidR="005C499E">
        <w:t>, a másik, amikor az óránként bevitt inzulin és tápanyag mennyiséget kell kiszámolni</w:t>
      </w:r>
      <w:r w:rsidR="009476FD">
        <w:t xml:space="preserve"> (</w:t>
      </w:r>
      <w:r w:rsidR="00C37C80">
        <w:fldChar w:fldCharType="begin"/>
      </w:r>
      <w:r w:rsidR="00C37C80">
        <w:instrText xml:space="preserve"> REF _Ref88121098 \h </w:instrText>
      </w:r>
      <w:r w:rsidR="00C37C80">
        <w:fldChar w:fldCharType="separate"/>
      </w:r>
      <w:r w:rsidR="000568B6">
        <w:rPr>
          <w:noProof/>
        </w:rPr>
        <w:t>11</w:t>
      </w:r>
      <w:r w:rsidR="000568B6">
        <w:t>. kódrészlet</w:t>
      </w:r>
      <w:r w:rsidR="00C37C80">
        <w:fldChar w:fldCharType="end"/>
      </w:r>
      <w:r w:rsidR="009476FD">
        <w:t>)</w:t>
      </w:r>
      <w:r w:rsidR="005C499E">
        <w:t>.</w:t>
      </w:r>
    </w:p>
    <w:p w14:paraId="0C09D5BB" w14:textId="2FCADF84" w:rsidR="006709FA" w:rsidRPr="006709FA" w:rsidRDefault="006709FA" w:rsidP="001231D7">
      <w:pPr>
        <w:pStyle w:val="Kd"/>
        <w:ind w:left="1985"/>
        <w:rPr>
          <w:b/>
          <w:bCs/>
          <w:lang w:val="en-US"/>
        </w:rPr>
      </w:pPr>
      <w:r w:rsidRPr="006709FA">
        <w:rPr>
          <w:b/>
          <w:bCs/>
          <w:lang w:val="en-US"/>
        </w:rPr>
        <w:t>function</w:t>
      </w:r>
      <w:r w:rsidRPr="006709FA">
        <w:rPr>
          <w:b/>
          <w:bCs/>
          <w:lang w:val="en-US"/>
        </w:rPr>
        <w:tab/>
      </w:r>
      <w:proofErr w:type="spellStart"/>
      <w:proofErr w:type="gramStart"/>
      <w:r w:rsidRPr="006709FA">
        <w:rPr>
          <w:b/>
          <w:bCs/>
          <w:lang w:val="en-US"/>
        </w:rPr>
        <w:t>resampleHourlyBG</w:t>
      </w:r>
      <w:proofErr w:type="spellEnd"/>
      <w:r w:rsidRPr="006709FA">
        <w:rPr>
          <w:b/>
          <w:bCs/>
          <w:lang w:val="en-US"/>
        </w:rPr>
        <w:t>(</w:t>
      </w:r>
      <w:proofErr w:type="spellStart"/>
      <w:proofErr w:type="gramEnd"/>
      <w:r w:rsidRPr="006709FA">
        <w:rPr>
          <w:b/>
          <w:bCs/>
          <w:lang w:val="en-US"/>
        </w:rPr>
        <w:t>timeSolnT</w:t>
      </w:r>
      <w:proofErr w:type="spellEnd"/>
      <w:r w:rsidRPr="006709FA">
        <w:rPr>
          <w:b/>
          <w:bCs/>
          <w:lang w:val="en-US"/>
        </w:rPr>
        <w:t xml:space="preserve">::Vector{Float64}, </w:t>
      </w:r>
      <w:proofErr w:type="spellStart"/>
      <w:r w:rsidRPr="006709FA">
        <w:rPr>
          <w:b/>
          <w:bCs/>
          <w:lang w:val="en-US"/>
        </w:rPr>
        <w:t>timeSolnGIQ</w:t>
      </w:r>
      <w:proofErr w:type="spellEnd"/>
      <w:r w:rsidRPr="006709FA">
        <w:rPr>
          <w:b/>
          <w:bCs/>
          <w:lang w:val="en-US"/>
        </w:rPr>
        <w:t>::Matrix{Float64})</w:t>
      </w:r>
    </w:p>
    <w:p w14:paraId="70592BF1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 xml:space="preserve">    </w:t>
      </w:r>
      <w:proofErr w:type="spellStart"/>
      <w:r w:rsidRPr="006709FA">
        <w:rPr>
          <w:lang w:val="en-US"/>
        </w:rPr>
        <w:t>hourlyBG</w:t>
      </w:r>
      <w:proofErr w:type="spellEnd"/>
      <w:r w:rsidRPr="006709FA">
        <w:rPr>
          <w:lang w:val="en-US"/>
        </w:rPr>
        <w:t xml:space="preserve"> = [</w:t>
      </w:r>
      <w:proofErr w:type="spellStart"/>
      <w:proofErr w:type="gramStart"/>
      <w:r w:rsidRPr="006709FA">
        <w:rPr>
          <w:lang w:val="en-US"/>
        </w:rPr>
        <w:t>timeSolnGIQ</w:t>
      </w:r>
      <w:proofErr w:type="spellEnd"/>
      <w:r w:rsidRPr="006709FA">
        <w:rPr>
          <w:lang w:val="en-US"/>
        </w:rPr>
        <w:t>[</w:t>
      </w:r>
      <w:proofErr w:type="gramEnd"/>
      <w:r w:rsidRPr="006709FA">
        <w:rPr>
          <w:lang w:val="en-US"/>
        </w:rPr>
        <w:t>1,1]]</w:t>
      </w:r>
    </w:p>
    <w:p w14:paraId="27F7A18E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    hours = 1</w:t>
      </w:r>
    </w:p>
    <w:p w14:paraId="61FD98BB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 xml:space="preserve">    for </w:t>
      </w:r>
      <w:proofErr w:type="spellStart"/>
      <w:r w:rsidRPr="006709FA">
        <w:rPr>
          <w:lang w:val="en-US"/>
        </w:rPr>
        <w:t>i</w:t>
      </w:r>
      <w:proofErr w:type="spellEnd"/>
      <w:r w:rsidRPr="006709FA">
        <w:rPr>
          <w:lang w:val="en-US"/>
        </w:rPr>
        <w:t xml:space="preserve"> in </w:t>
      </w:r>
      <w:proofErr w:type="gramStart"/>
      <w:r w:rsidRPr="006709FA">
        <w:rPr>
          <w:lang w:val="en-US"/>
        </w:rPr>
        <w:t>2:length</w:t>
      </w:r>
      <w:proofErr w:type="gramEnd"/>
      <w:r w:rsidRPr="006709FA">
        <w:rPr>
          <w:lang w:val="en-US"/>
        </w:rPr>
        <w:t>(</w:t>
      </w:r>
      <w:proofErr w:type="spellStart"/>
      <w:r w:rsidRPr="006709FA">
        <w:rPr>
          <w:lang w:val="en-US"/>
        </w:rPr>
        <w:t>timeSolnT</w:t>
      </w:r>
      <w:proofErr w:type="spellEnd"/>
      <w:r w:rsidRPr="006709FA">
        <w:rPr>
          <w:lang w:val="en-US"/>
        </w:rPr>
        <w:t>)</w:t>
      </w:r>
    </w:p>
    <w:p w14:paraId="58D91719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 xml:space="preserve">        if </w:t>
      </w:r>
      <w:proofErr w:type="spellStart"/>
      <w:r w:rsidRPr="006709FA">
        <w:rPr>
          <w:lang w:val="en-US"/>
        </w:rPr>
        <w:t>timeSolnT</w:t>
      </w:r>
      <w:proofErr w:type="spellEnd"/>
      <w:r w:rsidRPr="006709FA">
        <w:rPr>
          <w:lang w:val="en-US"/>
        </w:rPr>
        <w:t>[</w:t>
      </w:r>
      <w:proofErr w:type="spellStart"/>
      <w:r w:rsidRPr="006709FA">
        <w:rPr>
          <w:lang w:val="en-US"/>
        </w:rPr>
        <w:t>i</w:t>
      </w:r>
      <w:proofErr w:type="spellEnd"/>
      <w:r w:rsidRPr="006709FA">
        <w:rPr>
          <w:lang w:val="en-US"/>
        </w:rPr>
        <w:t>] &gt;= hours * 60</w:t>
      </w:r>
    </w:p>
    <w:p w14:paraId="1B57F9C5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gramStart"/>
      <w:r w:rsidRPr="006709FA">
        <w:rPr>
          <w:lang w:val="en-US"/>
        </w:rPr>
        <w:t>push!(</w:t>
      </w:r>
      <w:proofErr w:type="spellStart"/>
      <w:proofErr w:type="gramEnd"/>
      <w:r w:rsidRPr="006709FA">
        <w:rPr>
          <w:lang w:val="en-US"/>
        </w:rPr>
        <w:t>hourlyBG</w:t>
      </w:r>
      <w:proofErr w:type="spellEnd"/>
      <w:r w:rsidRPr="006709FA">
        <w:rPr>
          <w:lang w:val="en-US"/>
        </w:rPr>
        <w:t xml:space="preserve">, </w:t>
      </w:r>
      <w:proofErr w:type="spellStart"/>
      <w:r w:rsidRPr="006709FA">
        <w:rPr>
          <w:lang w:val="en-US"/>
        </w:rPr>
        <w:t>timeSolnGIQ</w:t>
      </w:r>
      <w:proofErr w:type="spellEnd"/>
      <w:r w:rsidRPr="006709FA">
        <w:rPr>
          <w:lang w:val="en-US"/>
        </w:rPr>
        <w:t>[i,1])</w:t>
      </w:r>
    </w:p>
    <w:p w14:paraId="1915AC52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            hours = hours + 1</w:t>
      </w:r>
    </w:p>
    <w:p w14:paraId="6F8090A4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        end</w:t>
      </w:r>
    </w:p>
    <w:p w14:paraId="3239CF07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    end</w:t>
      </w:r>
    </w:p>
    <w:p w14:paraId="6EC8054C" w14:textId="77777777" w:rsidR="006709FA" w:rsidRPr="006709FA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 xml:space="preserve">    return </w:t>
      </w:r>
      <w:proofErr w:type="spellStart"/>
      <w:r w:rsidRPr="006709FA">
        <w:rPr>
          <w:lang w:val="en-US"/>
        </w:rPr>
        <w:t>hourlyBG</w:t>
      </w:r>
      <w:proofErr w:type="spellEnd"/>
    </w:p>
    <w:p w14:paraId="1793F1A8" w14:textId="7ED52B3E" w:rsidR="006709FA" w:rsidRPr="001231D7" w:rsidRDefault="006709FA" w:rsidP="001231D7">
      <w:pPr>
        <w:pStyle w:val="Kd"/>
        <w:ind w:left="1985"/>
        <w:rPr>
          <w:lang w:val="en-US"/>
        </w:rPr>
      </w:pPr>
      <w:r w:rsidRPr="006709FA">
        <w:rPr>
          <w:lang w:val="en-US"/>
        </w:rPr>
        <w:t>end</w:t>
      </w:r>
    </w:p>
    <w:bookmarkStart w:id="36" w:name="_Ref88121084"/>
    <w:p w14:paraId="5B559F82" w14:textId="48800E93" w:rsidR="001231D7" w:rsidRDefault="007A4B55" w:rsidP="00906B4B">
      <w:pPr>
        <w:pStyle w:val="Kpalrs"/>
        <w:rPr>
          <w:noProof/>
        </w:rPr>
      </w:pPr>
      <w:r>
        <w:rPr>
          <w:noProof/>
        </w:rPr>
        <w:fldChar w:fldCharType="begin"/>
      </w:r>
      <w:r>
        <w:rPr>
          <w:noProof/>
        </w:rPr>
        <w:instrText xml:space="preserve"> SEQ kódrészlet \* ARABIC </w:instrText>
      </w:r>
      <w:r>
        <w:rPr>
          <w:noProof/>
        </w:rPr>
        <w:fldChar w:fldCharType="separate"/>
      </w:r>
      <w:r w:rsidR="000568B6">
        <w:rPr>
          <w:noProof/>
        </w:rPr>
        <w:t>10</w:t>
      </w:r>
      <w:r>
        <w:rPr>
          <w:noProof/>
        </w:rPr>
        <w:fldChar w:fldCharType="end"/>
      </w:r>
      <w:r>
        <w:t>. kódrészlet</w:t>
      </w:r>
      <w:bookmarkEnd w:id="36"/>
      <w:r>
        <w:t xml:space="preserve">: </w:t>
      </w:r>
      <w:r w:rsidR="009476FD">
        <w:rPr>
          <w:noProof/>
        </w:rPr>
        <w:t>Vércukorértékek óránkénti mintavételezése</w:t>
      </w:r>
    </w:p>
    <w:p w14:paraId="4EE71FE8" w14:textId="74177A86" w:rsidR="009476FD" w:rsidRPr="00F347A3" w:rsidRDefault="009476FD" w:rsidP="009476FD">
      <w:r>
        <w:t xml:space="preserve">A </w:t>
      </w:r>
      <w:proofErr w:type="spellStart"/>
      <w:proofErr w:type="gramStart"/>
      <w:r w:rsidRPr="009476FD">
        <w:rPr>
          <w:i/>
          <w:iCs/>
        </w:rPr>
        <w:t>resampleHourlyBG</w:t>
      </w:r>
      <w:proofErr w:type="spellEnd"/>
      <w:r w:rsidRPr="009476FD">
        <w:rPr>
          <w:i/>
          <w:iCs/>
        </w:rPr>
        <w:t>(</w:t>
      </w:r>
      <w:proofErr w:type="gramEnd"/>
      <w:r w:rsidRPr="009476FD">
        <w:rPr>
          <w:i/>
          <w:iCs/>
        </w:rPr>
        <w:t>)</w:t>
      </w:r>
      <w:r>
        <w:rPr>
          <w:i/>
          <w:iCs/>
        </w:rPr>
        <w:t xml:space="preserve"> </w:t>
      </w:r>
      <w:r>
        <w:t>függvény</w:t>
      </w:r>
      <w:r w:rsidR="00F347A3">
        <w:t xml:space="preserve">nek két paramétere van, mindkettő az </w:t>
      </w:r>
      <w:r w:rsidR="00F347A3" w:rsidRPr="00F347A3">
        <w:rPr>
          <w:i/>
          <w:iCs/>
        </w:rPr>
        <w:t>ICING</w:t>
      </w:r>
      <w:r w:rsidR="00F347A3">
        <w:t xml:space="preserve"> differenciálegyenlet numerikus megoldásának az eredménye. A </w:t>
      </w:r>
      <w:proofErr w:type="spellStart"/>
      <w:r w:rsidR="00F347A3" w:rsidRPr="00F347A3">
        <w:rPr>
          <w:i/>
          <w:iCs/>
        </w:rPr>
        <w:t>timeSolnT</w:t>
      </w:r>
      <w:proofErr w:type="spellEnd"/>
      <w:r w:rsidR="00F347A3">
        <w:rPr>
          <w:i/>
          <w:iCs/>
        </w:rPr>
        <w:t xml:space="preserve"> </w:t>
      </w:r>
      <w:r w:rsidR="00F347A3">
        <w:t xml:space="preserve">az idősort, a </w:t>
      </w:r>
      <w:proofErr w:type="spellStart"/>
      <w:r w:rsidR="00F347A3" w:rsidRPr="00F347A3">
        <w:rPr>
          <w:i/>
          <w:iCs/>
        </w:rPr>
        <w:t>timeSolnGIQ</w:t>
      </w:r>
      <w:proofErr w:type="spellEnd"/>
      <w:r w:rsidR="00F347A3">
        <w:t xml:space="preserve"> az egyes időpillanathoz tartozó vércukorszintet, </w:t>
      </w:r>
      <w:r w:rsidR="00061804">
        <w:t>a vérben mérhető inzulinkoncentrációt</w:t>
      </w:r>
      <w:r w:rsidR="00F347A3">
        <w:t xml:space="preserve"> és </w:t>
      </w:r>
      <w:r w:rsidR="00061804">
        <w:t>szövetközi térben mérhető inzulinkoncentrációt</w:t>
      </w:r>
      <w:r w:rsidR="00F347A3">
        <w:t xml:space="preserve"> tartalmazza. Mindkettő értelemszerűen azonos hosszúságú és sűrű lépésközű</w:t>
      </w:r>
      <w:r w:rsidR="00061804">
        <w:t xml:space="preserve"> adatsor</w:t>
      </w:r>
      <w:r w:rsidR="00F347A3">
        <w:t xml:space="preserve">. </w:t>
      </w:r>
      <w:r w:rsidR="005802CD">
        <w:t xml:space="preserve">Az eljárás végighalad az idősoron és minden 60 perc elteltével az aktuális időpillanathoz tartozó vércukorértéket hozzáadja a </w:t>
      </w:r>
      <w:proofErr w:type="spellStart"/>
      <w:r w:rsidR="005802CD" w:rsidRPr="005802CD">
        <w:rPr>
          <w:i/>
          <w:iCs/>
        </w:rPr>
        <w:t>hourlyBG</w:t>
      </w:r>
      <w:proofErr w:type="spellEnd"/>
      <w:r w:rsidR="005802CD">
        <w:t xml:space="preserve"> eredmény tömbhöz.</w:t>
      </w:r>
    </w:p>
    <w:p w14:paraId="7A4FC0A6" w14:textId="74655A63" w:rsidR="006709FA" w:rsidRPr="006709FA" w:rsidRDefault="006709FA" w:rsidP="001231D7">
      <w:pPr>
        <w:pStyle w:val="Kd"/>
        <w:ind w:left="1418"/>
        <w:rPr>
          <w:b/>
          <w:bCs/>
          <w:lang w:val="en-US"/>
        </w:rPr>
      </w:pPr>
      <w:r w:rsidRPr="006709FA">
        <w:rPr>
          <w:b/>
          <w:bCs/>
          <w:lang w:val="en-US"/>
        </w:rPr>
        <w:t xml:space="preserve">function </w:t>
      </w:r>
      <w:proofErr w:type="spellStart"/>
      <w:r w:rsidRPr="006709FA">
        <w:rPr>
          <w:b/>
          <w:bCs/>
          <w:lang w:val="en-US"/>
        </w:rPr>
        <w:t>resample_</w:t>
      </w:r>
      <w:proofErr w:type="gramStart"/>
      <w:r w:rsidRPr="006709FA">
        <w:rPr>
          <w:b/>
          <w:bCs/>
          <w:lang w:val="en-US"/>
        </w:rPr>
        <w:t>hourly</w:t>
      </w:r>
      <w:proofErr w:type="spellEnd"/>
      <w:r w:rsidRPr="006709FA">
        <w:rPr>
          <w:b/>
          <w:bCs/>
          <w:lang w:val="en-US"/>
        </w:rPr>
        <w:t>(</w:t>
      </w:r>
      <w:proofErr w:type="spellStart"/>
      <w:proofErr w:type="gramEnd"/>
      <w:r w:rsidRPr="006709FA">
        <w:rPr>
          <w:b/>
          <w:bCs/>
          <w:lang w:val="en-US"/>
        </w:rPr>
        <w:t>mtx</w:t>
      </w:r>
      <w:proofErr w:type="spellEnd"/>
      <w:r w:rsidRPr="006709FA">
        <w:rPr>
          <w:b/>
          <w:bCs/>
          <w:lang w:val="en-US"/>
        </w:rPr>
        <w:t xml:space="preserve">::Matrix{Float64}, </w:t>
      </w:r>
      <w:proofErr w:type="spellStart"/>
      <w:r w:rsidRPr="006709FA">
        <w:rPr>
          <w:b/>
          <w:bCs/>
          <w:lang w:val="en-US"/>
        </w:rPr>
        <w:t>func</w:t>
      </w:r>
      <w:proofErr w:type="spellEnd"/>
      <w:r w:rsidRPr="006709FA">
        <w:rPr>
          <w:b/>
          <w:bCs/>
          <w:lang w:val="en-US"/>
        </w:rPr>
        <w:t>)</w:t>
      </w:r>
    </w:p>
    <w:p w14:paraId="609E87C7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</w:t>
      </w:r>
      <w:proofErr w:type="spellStart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 = [ </w:t>
      </w:r>
      <w:proofErr w:type="spellStart"/>
      <w:proofErr w:type="gramStart"/>
      <w:r w:rsidRPr="006709FA">
        <w:rPr>
          <w:lang w:val="en-US"/>
        </w:rPr>
        <w:t>func</w:t>
      </w:r>
      <w:proofErr w:type="spellEnd"/>
      <w:r w:rsidRPr="006709FA">
        <w:rPr>
          <w:lang w:val="en-US"/>
        </w:rPr>
        <w:t xml:space="preserve">( </w:t>
      </w:r>
      <w:proofErr w:type="spellStart"/>
      <w:r w:rsidRPr="006709FA">
        <w:rPr>
          <w:lang w:val="en-US"/>
        </w:rPr>
        <w:t>mtx</w:t>
      </w:r>
      <w:proofErr w:type="spellEnd"/>
      <w:proofErr w:type="gramEnd"/>
      <w:r w:rsidRPr="006709FA">
        <w:rPr>
          <w:lang w:val="en-US"/>
        </w:rPr>
        <w:t>[1,2]) ]</w:t>
      </w:r>
    </w:p>
    <w:p w14:paraId="3CCBD7A7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= 0.0</w:t>
      </w:r>
    </w:p>
    <w:p w14:paraId="731CECE5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for </w:t>
      </w:r>
      <w:proofErr w:type="spellStart"/>
      <w:r w:rsidRPr="006709FA">
        <w:rPr>
          <w:lang w:val="en-US"/>
        </w:rPr>
        <w:t>i</w:t>
      </w:r>
      <w:proofErr w:type="spellEnd"/>
      <w:r w:rsidRPr="006709FA">
        <w:rPr>
          <w:lang w:val="en-US"/>
        </w:rPr>
        <w:t xml:space="preserve"> in </w:t>
      </w:r>
      <w:proofErr w:type="gramStart"/>
      <w:r w:rsidRPr="006709FA">
        <w:rPr>
          <w:lang w:val="en-US"/>
        </w:rPr>
        <w:t>2:length</w:t>
      </w:r>
      <w:proofErr w:type="gramEnd"/>
      <w:r w:rsidRPr="006709FA">
        <w:rPr>
          <w:lang w:val="en-US"/>
        </w:rPr>
        <w:t>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>[:,1])</w:t>
      </w:r>
    </w:p>
    <w:p w14:paraId="37B8F51E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if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[i-1,1] +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>) &lt; 60</w:t>
      </w:r>
    </w:p>
    <w:p w14:paraId="4DA05757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spellStart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[end] = </w:t>
      </w:r>
      <w:proofErr w:type="spellStart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[end] + </w:t>
      </w:r>
      <w:proofErr w:type="spellStart"/>
      <w:proofErr w:type="gramStart"/>
      <w:r w:rsidRPr="006709FA">
        <w:rPr>
          <w:lang w:val="en-US"/>
        </w:rPr>
        <w:t>func</w:t>
      </w:r>
      <w:proofErr w:type="spellEnd"/>
      <w:r w:rsidRPr="006709FA">
        <w:rPr>
          <w:lang w:val="en-US"/>
        </w:rPr>
        <w:t xml:space="preserve">( </w:t>
      </w:r>
      <w:proofErr w:type="spellStart"/>
      <w:r w:rsidRPr="006709FA">
        <w:rPr>
          <w:lang w:val="en-US"/>
        </w:rPr>
        <w:t>mtx</w:t>
      </w:r>
      <w:proofErr w:type="spellEnd"/>
      <w:proofErr w:type="gramEnd"/>
      <w:r w:rsidRPr="006709FA">
        <w:rPr>
          <w:lang w:val="en-US"/>
        </w:rPr>
        <w:t>[i,2] )</w:t>
      </w:r>
    </w:p>
    <w:p w14:paraId="1B437D79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=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+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>[i-1,1])</w:t>
      </w:r>
    </w:p>
    <w:p w14:paraId="07314EC5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end</w:t>
      </w:r>
    </w:p>
    <w:p w14:paraId="52F51257" w14:textId="77777777" w:rsid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if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>[i,1] -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[i-1,1] + </w:t>
      </w:r>
      <w:proofErr w:type="spellStart"/>
      <w:proofErr w:type="gram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)</w:t>
      </w:r>
      <w:proofErr w:type="gramEnd"/>
      <w:r w:rsidRPr="006709FA">
        <w:rPr>
          <w:lang w:val="en-US"/>
        </w:rPr>
        <w:t xml:space="preserve"> &gt;= 60 </w:t>
      </w:r>
    </w:p>
    <w:p w14:paraId="09A79DCF" w14:textId="1E2D8286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&amp;&amp;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[i-1,1] +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>) &lt; 120</w:t>
      </w:r>
    </w:p>
    <w:p w14:paraId="7E5DB130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gramStart"/>
      <w:r w:rsidRPr="006709FA">
        <w:rPr>
          <w:lang w:val="en-US"/>
        </w:rPr>
        <w:t>push!(</w:t>
      </w:r>
      <w:proofErr w:type="spellStart"/>
      <w:proofErr w:type="gramEnd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, </w:t>
      </w:r>
      <w:proofErr w:type="spellStart"/>
      <w:r w:rsidRPr="006709FA">
        <w:rPr>
          <w:lang w:val="en-US"/>
        </w:rPr>
        <w:t>func</w:t>
      </w:r>
      <w:proofErr w:type="spellEnd"/>
      <w:r w:rsidRPr="006709FA">
        <w:rPr>
          <w:lang w:val="en-US"/>
        </w:rPr>
        <w:t xml:space="preserve">(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[i,2] ) ) </w:t>
      </w:r>
    </w:p>
    <w:p w14:paraId="6B6377F8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=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- 60 +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>[i-1,1])</w:t>
      </w:r>
    </w:p>
    <w:p w14:paraId="61FE56E8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end</w:t>
      </w:r>
    </w:p>
    <w:p w14:paraId="7A3CC3E9" w14:textId="77777777" w:rsid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lastRenderedPageBreak/>
        <w:t>        if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[i-1,1] +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) &gt;= 120 </w:t>
      </w:r>
    </w:p>
    <w:p w14:paraId="7558FF2F" w14:textId="14ED9A15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&amp;&amp;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[i-1,1] +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>) &lt; 180</w:t>
      </w:r>
    </w:p>
    <w:p w14:paraId="7242A668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gramStart"/>
      <w:r w:rsidRPr="006709FA">
        <w:rPr>
          <w:lang w:val="en-US"/>
        </w:rPr>
        <w:t>push!(</w:t>
      </w:r>
      <w:proofErr w:type="spellStart"/>
      <w:proofErr w:type="gramEnd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, </w:t>
      </w:r>
      <w:proofErr w:type="spellStart"/>
      <w:r w:rsidRPr="006709FA">
        <w:rPr>
          <w:lang w:val="en-US"/>
        </w:rPr>
        <w:t>func</w:t>
      </w:r>
      <w:proofErr w:type="spellEnd"/>
      <w:r w:rsidRPr="006709FA">
        <w:rPr>
          <w:lang w:val="en-US"/>
        </w:rPr>
        <w:t xml:space="preserve">(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[i,2] ) ) </w:t>
      </w:r>
    </w:p>
    <w:p w14:paraId="01F6D933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gramStart"/>
      <w:r w:rsidRPr="006709FA">
        <w:rPr>
          <w:lang w:val="en-US"/>
        </w:rPr>
        <w:t>push!(</w:t>
      </w:r>
      <w:proofErr w:type="spellStart"/>
      <w:proofErr w:type="gramEnd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, </w:t>
      </w:r>
      <w:proofErr w:type="spellStart"/>
      <w:r w:rsidRPr="006709FA">
        <w:rPr>
          <w:lang w:val="en-US"/>
        </w:rPr>
        <w:t>func</w:t>
      </w:r>
      <w:proofErr w:type="spellEnd"/>
      <w:r w:rsidRPr="006709FA">
        <w:rPr>
          <w:lang w:val="en-US"/>
        </w:rPr>
        <w:t xml:space="preserve">(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[i,2] ) ) </w:t>
      </w:r>
    </w:p>
    <w:p w14:paraId="75F71EEA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=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- 120 +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>[i-1,1])</w:t>
      </w:r>
    </w:p>
    <w:p w14:paraId="2469E95A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end</w:t>
      </w:r>
    </w:p>
    <w:p w14:paraId="0E29F34C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if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[i-1,1] +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) &gt;= 180 </w:t>
      </w:r>
    </w:p>
    <w:p w14:paraId="7A6756AA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gramStart"/>
      <w:r w:rsidRPr="006709FA">
        <w:rPr>
          <w:lang w:val="en-US"/>
        </w:rPr>
        <w:t>push!(</w:t>
      </w:r>
      <w:proofErr w:type="spellStart"/>
      <w:proofErr w:type="gramEnd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, </w:t>
      </w:r>
      <w:proofErr w:type="spellStart"/>
      <w:r w:rsidRPr="006709FA">
        <w:rPr>
          <w:lang w:val="en-US"/>
        </w:rPr>
        <w:t>func</w:t>
      </w:r>
      <w:proofErr w:type="spellEnd"/>
      <w:r w:rsidRPr="006709FA">
        <w:rPr>
          <w:lang w:val="en-US"/>
        </w:rPr>
        <w:t xml:space="preserve">(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[i,2] ) ) </w:t>
      </w:r>
    </w:p>
    <w:p w14:paraId="6974B077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gramStart"/>
      <w:r w:rsidRPr="006709FA">
        <w:rPr>
          <w:lang w:val="en-US"/>
        </w:rPr>
        <w:t>push!(</w:t>
      </w:r>
      <w:proofErr w:type="spellStart"/>
      <w:proofErr w:type="gramEnd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, </w:t>
      </w:r>
      <w:proofErr w:type="spellStart"/>
      <w:r w:rsidRPr="006709FA">
        <w:rPr>
          <w:lang w:val="en-US"/>
        </w:rPr>
        <w:t>func</w:t>
      </w:r>
      <w:proofErr w:type="spellEnd"/>
      <w:r w:rsidRPr="006709FA">
        <w:rPr>
          <w:lang w:val="en-US"/>
        </w:rPr>
        <w:t xml:space="preserve">(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[i,2] ) ) </w:t>
      </w:r>
    </w:p>
    <w:p w14:paraId="3CA2B70C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gramStart"/>
      <w:r w:rsidRPr="006709FA">
        <w:rPr>
          <w:lang w:val="en-US"/>
        </w:rPr>
        <w:t>push!(</w:t>
      </w:r>
      <w:proofErr w:type="spellStart"/>
      <w:proofErr w:type="gramEnd"/>
      <w:r w:rsidRPr="006709FA">
        <w:rPr>
          <w:lang w:val="en-US"/>
        </w:rPr>
        <w:t>mtx_hourly</w:t>
      </w:r>
      <w:proofErr w:type="spellEnd"/>
      <w:r w:rsidRPr="006709FA">
        <w:rPr>
          <w:lang w:val="en-US"/>
        </w:rPr>
        <w:t xml:space="preserve">, </w:t>
      </w:r>
      <w:proofErr w:type="spellStart"/>
      <w:r w:rsidRPr="006709FA">
        <w:rPr>
          <w:lang w:val="en-US"/>
        </w:rPr>
        <w:t>func</w:t>
      </w:r>
      <w:proofErr w:type="spellEnd"/>
      <w:r w:rsidRPr="006709FA">
        <w:rPr>
          <w:lang w:val="en-US"/>
        </w:rPr>
        <w:t xml:space="preserve">(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[i,2] ) ) </w:t>
      </w:r>
    </w:p>
    <w:p w14:paraId="49551DD4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       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= </w:t>
      </w:r>
      <w:proofErr w:type="spellStart"/>
      <w:r w:rsidRPr="006709FA">
        <w:rPr>
          <w:lang w:val="en-US"/>
        </w:rPr>
        <w:t>cnt</w:t>
      </w:r>
      <w:proofErr w:type="spellEnd"/>
      <w:r w:rsidRPr="006709FA">
        <w:rPr>
          <w:lang w:val="en-US"/>
        </w:rPr>
        <w:t xml:space="preserve"> - 180 + (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 xml:space="preserve">[i,1] - </w:t>
      </w:r>
      <w:proofErr w:type="spellStart"/>
      <w:r w:rsidRPr="006709FA">
        <w:rPr>
          <w:lang w:val="en-US"/>
        </w:rPr>
        <w:t>mtx</w:t>
      </w:r>
      <w:proofErr w:type="spellEnd"/>
      <w:r w:rsidRPr="006709FA">
        <w:rPr>
          <w:lang w:val="en-US"/>
        </w:rPr>
        <w:t>[i-1,1])</w:t>
      </w:r>
    </w:p>
    <w:p w14:paraId="61661904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    end</w:t>
      </w:r>
    </w:p>
    <w:p w14:paraId="24DAA7D7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    end</w:t>
      </w:r>
    </w:p>
    <w:p w14:paraId="7365A078" w14:textId="77777777" w:rsidR="006709FA" w:rsidRPr="006709FA" w:rsidRDefault="006709FA" w:rsidP="001231D7">
      <w:pPr>
        <w:pStyle w:val="Kd"/>
        <w:ind w:left="1418"/>
        <w:rPr>
          <w:lang w:val="en-US"/>
        </w:rPr>
      </w:pPr>
    </w:p>
    <w:p w14:paraId="1CCA12BB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 xml:space="preserve">    return </w:t>
      </w:r>
      <w:proofErr w:type="spellStart"/>
      <w:r w:rsidRPr="006709FA">
        <w:rPr>
          <w:lang w:val="en-US"/>
        </w:rPr>
        <w:t>mtx_hourly</w:t>
      </w:r>
      <w:proofErr w:type="spellEnd"/>
    </w:p>
    <w:p w14:paraId="0F3D6295" w14:textId="77777777" w:rsidR="006709FA" w:rsidRPr="006709FA" w:rsidRDefault="006709FA" w:rsidP="001231D7">
      <w:pPr>
        <w:pStyle w:val="Kd"/>
        <w:ind w:left="1418"/>
        <w:rPr>
          <w:lang w:val="en-US"/>
        </w:rPr>
      </w:pPr>
      <w:r w:rsidRPr="006709FA">
        <w:rPr>
          <w:lang w:val="en-US"/>
        </w:rPr>
        <w:t>end</w:t>
      </w:r>
    </w:p>
    <w:bookmarkStart w:id="37" w:name="_Ref88121098"/>
    <w:p w14:paraId="261D5906" w14:textId="159266DE" w:rsidR="006709FA" w:rsidRDefault="007A4B55" w:rsidP="00906B4B">
      <w:pPr>
        <w:pStyle w:val="Kpalrs"/>
        <w:rPr>
          <w:noProof/>
        </w:rPr>
      </w:pPr>
      <w:r>
        <w:rPr>
          <w:noProof/>
        </w:rPr>
        <w:fldChar w:fldCharType="begin"/>
      </w:r>
      <w:r>
        <w:rPr>
          <w:noProof/>
        </w:rPr>
        <w:instrText xml:space="preserve"> SEQ kódrészlet \* ARABIC </w:instrText>
      </w:r>
      <w:r>
        <w:rPr>
          <w:noProof/>
        </w:rPr>
        <w:fldChar w:fldCharType="separate"/>
      </w:r>
      <w:r w:rsidR="000568B6">
        <w:rPr>
          <w:noProof/>
        </w:rPr>
        <w:t>11</w:t>
      </w:r>
      <w:r>
        <w:rPr>
          <w:noProof/>
        </w:rPr>
        <w:fldChar w:fldCharType="end"/>
      </w:r>
      <w:r>
        <w:t>. kódrészlet</w:t>
      </w:r>
      <w:bookmarkEnd w:id="37"/>
      <w:r>
        <w:t xml:space="preserve">: </w:t>
      </w:r>
      <w:r w:rsidR="009476FD">
        <w:rPr>
          <w:noProof/>
        </w:rPr>
        <w:t>Infúziós értékek óránkénti számítása</w:t>
      </w:r>
    </w:p>
    <w:p w14:paraId="1E9A9449" w14:textId="72C70C6B" w:rsidR="002D72B7" w:rsidRPr="009476FD" w:rsidRDefault="009476FD" w:rsidP="002D72B7">
      <w:r>
        <w:t xml:space="preserve">A </w:t>
      </w:r>
      <w:proofErr w:type="spellStart"/>
      <w:r w:rsidRPr="009476FD">
        <w:rPr>
          <w:i/>
          <w:iCs/>
        </w:rPr>
        <w:t>resample_</w:t>
      </w:r>
      <w:proofErr w:type="gramStart"/>
      <w:r w:rsidRPr="009476FD">
        <w:rPr>
          <w:i/>
          <w:iCs/>
        </w:rPr>
        <w:t>hourly</w:t>
      </w:r>
      <w:proofErr w:type="spellEnd"/>
      <w:r w:rsidRPr="009476FD">
        <w:rPr>
          <w:i/>
          <w:iCs/>
        </w:rPr>
        <w:t>(</w:t>
      </w:r>
      <w:proofErr w:type="gramEnd"/>
      <w:r w:rsidRPr="009476FD">
        <w:rPr>
          <w:i/>
          <w:iCs/>
        </w:rPr>
        <w:t>)</w:t>
      </w:r>
      <w:r>
        <w:t xml:space="preserve"> </w:t>
      </w:r>
      <w:r w:rsidR="005802CD">
        <w:t>függvény a szervezetbe óránként bevitt infú</w:t>
      </w:r>
      <w:r w:rsidR="00C43125">
        <w:t xml:space="preserve">ziós értékeket számítja ki, amelyek az inzulin, valamint a </w:t>
      </w:r>
      <w:proofErr w:type="spellStart"/>
      <w:r w:rsidR="00C43125">
        <w:t>parenterális</w:t>
      </w:r>
      <w:proofErr w:type="spellEnd"/>
      <w:r w:rsidR="00C43125">
        <w:t xml:space="preserve"> és </w:t>
      </w:r>
      <w:proofErr w:type="spellStart"/>
      <w:r w:rsidR="00C43125">
        <w:t>enterális</w:t>
      </w:r>
      <w:proofErr w:type="spellEnd"/>
      <w:r w:rsidR="00C43125">
        <w:t xml:space="preserve"> táplálék. Az </w:t>
      </w:r>
      <w:proofErr w:type="spellStart"/>
      <w:r w:rsidR="00C43125" w:rsidRPr="00C43125">
        <w:rPr>
          <w:i/>
          <w:iCs/>
        </w:rPr>
        <w:t>mtx</w:t>
      </w:r>
      <w:proofErr w:type="spellEnd"/>
      <w:r w:rsidR="00C43125">
        <w:t xml:space="preserve"> mátrix első sora az idősort, a második</w:t>
      </w:r>
      <w:r w:rsidR="002D72B7">
        <w:t xml:space="preserve"> a hozzátartozó</w:t>
      </w:r>
      <w:r w:rsidR="00C43125">
        <w:t xml:space="preserve"> infúziós értékeket tárolja. </w:t>
      </w:r>
      <w:r w:rsidR="002D72B7">
        <w:t xml:space="preserve">A </w:t>
      </w:r>
      <w:proofErr w:type="spellStart"/>
      <w:r w:rsidR="002D72B7" w:rsidRPr="002D72B7">
        <w:rPr>
          <w:i/>
          <w:iCs/>
        </w:rPr>
        <w:t>func</w:t>
      </w:r>
      <w:proofErr w:type="spellEnd"/>
      <w:r w:rsidR="002D72B7">
        <w:t xml:space="preserve"> nevű paraméterben átadott függvény felelős az adat megfelelő manipulációjáért, </w:t>
      </w:r>
      <w:proofErr w:type="spellStart"/>
      <w:r w:rsidR="002D72B7">
        <w:t>megfelő</w:t>
      </w:r>
      <w:proofErr w:type="spellEnd"/>
      <w:r w:rsidR="002D72B7">
        <w:t xml:space="preserve"> mértékegységbe való konvertálásáért. Erre a célra a kódban a hívás pillanatában anonim függvény</w:t>
      </w:r>
      <w:r w:rsidR="007F301A">
        <w:t xml:space="preserve"> lesz létrehozva és adódik át a </w:t>
      </w:r>
      <w:proofErr w:type="spellStart"/>
      <w:r w:rsidR="007F301A" w:rsidRPr="007F301A">
        <w:rPr>
          <w:i/>
          <w:iCs/>
        </w:rPr>
        <w:t>resample_</w:t>
      </w:r>
      <w:proofErr w:type="gramStart"/>
      <w:r w:rsidR="007F301A" w:rsidRPr="007F301A">
        <w:rPr>
          <w:i/>
          <w:iCs/>
        </w:rPr>
        <w:t>hourly</w:t>
      </w:r>
      <w:proofErr w:type="spellEnd"/>
      <w:r w:rsidR="007F301A" w:rsidRPr="007F301A">
        <w:rPr>
          <w:i/>
          <w:iCs/>
        </w:rPr>
        <w:t>(</w:t>
      </w:r>
      <w:proofErr w:type="gramEnd"/>
      <w:r w:rsidR="007F301A" w:rsidRPr="007F301A">
        <w:rPr>
          <w:i/>
          <w:iCs/>
        </w:rPr>
        <w:t>)</w:t>
      </w:r>
      <w:r w:rsidR="007F301A">
        <w:t xml:space="preserve"> függvénynek.</w:t>
      </w:r>
    </w:p>
    <w:p w14:paraId="4280E802" w14:textId="7F645D69" w:rsidR="00425183" w:rsidRDefault="00425183" w:rsidP="00953710">
      <w:pPr>
        <w:pStyle w:val="Cmsor3"/>
      </w:pPr>
      <w:bookmarkStart w:id="38" w:name="_Toc88470566"/>
      <w:r>
        <w:t>Adatok ábrázolása</w:t>
      </w:r>
      <w:bookmarkEnd w:id="38"/>
    </w:p>
    <w:p w14:paraId="50009B42" w14:textId="02F8A566" w:rsidR="00425183" w:rsidRPr="00AB5291" w:rsidRDefault="00F87D8C" w:rsidP="00AB5291">
      <w:pPr>
        <w:rPr>
          <w:lang w:val="en-US"/>
        </w:rPr>
      </w:pPr>
      <w:r>
        <w:t xml:space="preserve">A </w:t>
      </w:r>
      <w:r w:rsidRPr="007F301A">
        <w:rPr>
          <w:i/>
          <w:iCs/>
        </w:rPr>
        <w:t>Julia</w:t>
      </w:r>
      <w:r>
        <w:t xml:space="preserve"> nyelv </w:t>
      </w:r>
      <w:proofErr w:type="spellStart"/>
      <w:r w:rsidRPr="007F301A">
        <w:rPr>
          <w:i/>
          <w:iCs/>
        </w:rPr>
        <w:t>Plots</w:t>
      </w:r>
      <w:proofErr w:type="spellEnd"/>
      <w:r>
        <w:t xml:space="preserve"> könyvtára nagyon rugalmas és változatos diagram készítési lehetőségeket támogat. A szervezet metabolikus állapotát leíró paraméterek, köztük a vércukor értékek, valamint a kezelési paraméterek grafikus ábrázolása nagyon tanulságos </w:t>
      </w:r>
      <w:r w:rsidR="001F5696">
        <w:t xml:space="preserve">tud </w:t>
      </w:r>
      <w:r>
        <w:t>lenni</w:t>
      </w:r>
      <w:r w:rsidR="001F5696">
        <w:t xml:space="preserve">. Az előzőekben említett statisztikák mellett tehát a vizuális megjelenítés is nagyban hozzájárul a helyes következtetés levonásához az alkalmazott kezelést illetően. Ezen okokból kifolyólag </w:t>
      </w:r>
      <w:r w:rsidR="00AB5291">
        <w:t xml:space="preserve">különös </w:t>
      </w:r>
      <w:r w:rsidR="001F5696">
        <w:t>elkészült egy ábrázoló modul, amely többek közt remekül szemlélteti a páciens</w:t>
      </w:r>
      <w:r w:rsidR="00A36CC5">
        <w:t xml:space="preserve"> aktuális</w:t>
      </w:r>
      <w:r w:rsidR="001F5696">
        <w:t xml:space="preserve"> metabolikus állapotát</w:t>
      </w:r>
      <w:r w:rsidR="00A36CC5">
        <w:t xml:space="preserve"> mérési pillanattól mérési pillanatig</w:t>
      </w:r>
      <w:r w:rsidR="001F5696">
        <w:t>. Továbbá lehetőség van összehasonlítani vele két kezelési módot</w:t>
      </w:r>
      <w:r w:rsidR="00A36CC5">
        <w:t xml:space="preserve">, egyszerű időfüggő grafikon, előjeles különbséget ábrázoló hisztogram, valamint </w:t>
      </w:r>
      <w:r w:rsidR="00A36CC5" w:rsidRPr="007F301A">
        <w:rPr>
          <w:i/>
          <w:iCs/>
        </w:rPr>
        <w:t>CDF</w:t>
      </w:r>
      <w:r w:rsidR="00A36CC5">
        <w:t xml:space="preserve"> segítségével.</w:t>
      </w:r>
    </w:p>
    <w:p w14:paraId="7E8F4471" w14:textId="2593F321" w:rsidR="00FF2918" w:rsidRDefault="00FF2918" w:rsidP="00FF2918">
      <w:pPr>
        <w:pStyle w:val="Cmsor2"/>
      </w:pPr>
      <w:bookmarkStart w:id="39" w:name="_Toc72339868"/>
      <w:bookmarkStart w:id="40" w:name="_Toc88470567"/>
      <w:r>
        <w:t>Elkészült rendszer bemutatása</w:t>
      </w:r>
      <w:bookmarkEnd w:id="39"/>
      <w:bookmarkEnd w:id="40"/>
    </w:p>
    <w:p w14:paraId="37E2F8C1" w14:textId="484644AF" w:rsidR="00DF50F4" w:rsidRDefault="00DF50F4" w:rsidP="00DF50F4">
      <w:r>
        <w:t xml:space="preserve">Ebben a fejezetben részletesen bemutatásra kerül a rendszer felépítése és működése, </w:t>
      </w:r>
      <w:r w:rsidR="00027994">
        <w:t>illetve a felhasználói felület.</w:t>
      </w:r>
    </w:p>
    <w:p w14:paraId="419E0F0B" w14:textId="1D8EBC13" w:rsidR="00161B53" w:rsidRDefault="00161B53" w:rsidP="00953710">
      <w:pPr>
        <w:pStyle w:val="Cmsor3"/>
      </w:pPr>
      <w:bookmarkStart w:id="41" w:name="_Toc88470568"/>
      <w:r>
        <w:lastRenderedPageBreak/>
        <w:t>Felsőszint</w:t>
      </w:r>
      <w:r w:rsidR="00162137">
        <w:t>ű</w:t>
      </w:r>
      <w:r>
        <w:t xml:space="preserve"> architektúra</w:t>
      </w:r>
      <w:bookmarkEnd w:id="41"/>
    </w:p>
    <w:p w14:paraId="07D1DDB4" w14:textId="7CD31129" w:rsidR="00027994" w:rsidRPr="00027994" w:rsidRDefault="00027994" w:rsidP="00027994">
      <w:r>
        <w:t xml:space="preserve">Az elkészült rendszer 3 nagyobb koherens egységből, valamint 21 </w:t>
      </w:r>
      <w:r w:rsidRPr="007F301A">
        <w:rPr>
          <w:i/>
          <w:iCs/>
        </w:rPr>
        <w:t>Julia</w:t>
      </w:r>
      <w:r>
        <w:t xml:space="preserve"> forrásfájlból áll.</w:t>
      </w:r>
    </w:p>
    <w:p w14:paraId="6E96C868" w14:textId="29932F00" w:rsidR="00C32292" w:rsidRDefault="002E6BA2" w:rsidP="00217E4F">
      <w:r>
        <w:t xml:space="preserve">A </w:t>
      </w:r>
      <w:proofErr w:type="spellStart"/>
      <w:r w:rsidRPr="007F301A">
        <w:rPr>
          <w:i/>
          <w:iCs/>
        </w:rPr>
        <w:t>JavaCall</w:t>
      </w:r>
      <w:proofErr w:type="spellEnd"/>
      <w:r>
        <w:t xml:space="preserve"> komponens intézi az összes </w:t>
      </w:r>
      <w:r w:rsidRPr="007F301A">
        <w:rPr>
          <w:i/>
          <w:iCs/>
        </w:rPr>
        <w:t>JVM</w:t>
      </w:r>
      <w:r>
        <w:t>-</w:t>
      </w:r>
      <w:proofErr w:type="spellStart"/>
      <w:r>
        <w:t>mel</w:t>
      </w:r>
      <w:proofErr w:type="spellEnd"/>
      <w:r>
        <w:t xml:space="preserve"> való kommunikációt, egy interfészt kínál a többi modul számára.</w:t>
      </w:r>
    </w:p>
    <w:p w14:paraId="6F3303DD" w14:textId="6CF1929E" w:rsidR="00217E4F" w:rsidRDefault="002E6BA2" w:rsidP="00217E4F">
      <w:r>
        <w:t xml:space="preserve">A Simulator komponens felhasználja a </w:t>
      </w:r>
      <w:proofErr w:type="spellStart"/>
      <w:r w:rsidRPr="007F301A">
        <w:rPr>
          <w:i/>
          <w:iCs/>
        </w:rPr>
        <w:t>patient</w:t>
      </w:r>
      <w:r w:rsidR="00C32292" w:rsidRPr="007F301A">
        <w:rPr>
          <w:i/>
          <w:iCs/>
        </w:rPr>
        <w:t>s</w:t>
      </w:r>
      <w:r w:rsidRPr="007F301A">
        <w:rPr>
          <w:i/>
          <w:iCs/>
        </w:rPr>
        <w:t>_data</w:t>
      </w:r>
      <w:proofErr w:type="spellEnd"/>
      <w:r w:rsidR="00C32292" w:rsidRPr="007F301A">
        <w:rPr>
          <w:i/>
          <w:iCs/>
        </w:rPr>
        <w:t>/</w:t>
      </w:r>
      <w:proofErr w:type="spellStart"/>
      <w:r w:rsidR="00C32292" w:rsidRPr="007F301A">
        <w:rPr>
          <w:i/>
          <w:iCs/>
        </w:rPr>
        <w:t>original</w:t>
      </w:r>
      <w:proofErr w:type="spellEnd"/>
      <w:r>
        <w:t xml:space="preserve"> mappában lévő betegek adatait és</w:t>
      </w:r>
      <w:r w:rsidR="00C32292">
        <w:t xml:space="preserve"> elvégzi a kívánt szimulációt. Ez után az eredményt elmenti a </w:t>
      </w:r>
      <w:proofErr w:type="spellStart"/>
      <w:r w:rsidR="00C32292" w:rsidRPr="007F301A">
        <w:rPr>
          <w:i/>
          <w:iCs/>
        </w:rPr>
        <w:t>patients_data</w:t>
      </w:r>
      <w:proofErr w:type="spellEnd"/>
      <w:r w:rsidR="00C32292" w:rsidRPr="007F301A">
        <w:rPr>
          <w:i/>
          <w:iCs/>
        </w:rPr>
        <w:t>/</w:t>
      </w:r>
      <w:proofErr w:type="spellStart"/>
      <w:r w:rsidR="00C32292" w:rsidRPr="007F301A">
        <w:rPr>
          <w:i/>
          <w:iCs/>
        </w:rPr>
        <w:t>simulated</w:t>
      </w:r>
      <w:proofErr w:type="spellEnd"/>
      <w:r w:rsidR="00C32292">
        <w:t xml:space="preserve"> mappába.</w:t>
      </w:r>
    </w:p>
    <w:p w14:paraId="0A92B31C" w14:textId="12964312" w:rsidR="00C32292" w:rsidRDefault="00C32292" w:rsidP="00217E4F">
      <w:r>
        <w:t xml:space="preserve">A </w:t>
      </w:r>
      <w:proofErr w:type="spellStart"/>
      <w:r w:rsidRPr="007F301A">
        <w:rPr>
          <w:i/>
          <w:iCs/>
        </w:rPr>
        <w:t>Statistics</w:t>
      </w:r>
      <w:proofErr w:type="spellEnd"/>
      <w:r>
        <w:t xml:space="preserve"> komponens felelős minden statisztikai vonatkozású feladatkörért. A konkrét statisztikai számítások mellett</w:t>
      </w:r>
      <w:r w:rsidR="008436EC">
        <w:t xml:space="preserve"> az adatok </w:t>
      </w:r>
      <w:proofErr w:type="spellStart"/>
      <w:r w:rsidR="008436EC">
        <w:t>szerializációja</w:t>
      </w:r>
      <w:proofErr w:type="spellEnd"/>
      <w:r w:rsidR="008436EC">
        <w:t xml:space="preserve">, előfeldolgozása, illetve megjelenítése is a felelősségi körébe tartozik. Az eredményeit a </w:t>
      </w:r>
      <w:proofErr w:type="spellStart"/>
      <w:r w:rsidR="008436EC">
        <w:t>graphs</w:t>
      </w:r>
      <w:proofErr w:type="spellEnd"/>
      <w:r w:rsidR="008436EC">
        <w:t xml:space="preserve">, illetve </w:t>
      </w:r>
      <w:proofErr w:type="spellStart"/>
      <w:r w:rsidR="008436EC">
        <w:t>sim_stats</w:t>
      </w:r>
      <w:proofErr w:type="spellEnd"/>
      <w:r w:rsidR="008436EC">
        <w:t xml:space="preserve"> mappákba menti.</w:t>
      </w:r>
    </w:p>
    <w:p w14:paraId="2997C27C" w14:textId="2E26F153" w:rsidR="008436EC" w:rsidRDefault="008436EC" w:rsidP="00217E4F">
      <w:proofErr w:type="spellStart"/>
      <w:r w:rsidRPr="008436EC">
        <w:rPr>
          <w:highlight w:val="yellow"/>
        </w:rPr>
        <w:t>High</w:t>
      </w:r>
      <w:proofErr w:type="spellEnd"/>
      <w:r w:rsidRPr="008436EC">
        <w:rPr>
          <w:highlight w:val="yellow"/>
        </w:rPr>
        <w:t xml:space="preserve"> </w:t>
      </w:r>
      <w:proofErr w:type="spellStart"/>
      <w:r w:rsidRPr="008436EC">
        <w:rPr>
          <w:highlight w:val="yellow"/>
        </w:rPr>
        <w:t>Level</w:t>
      </w:r>
      <w:proofErr w:type="spellEnd"/>
      <w:r w:rsidRPr="008436EC">
        <w:rPr>
          <w:highlight w:val="yellow"/>
        </w:rPr>
        <w:t xml:space="preserve"> architektúra ábra</w:t>
      </w:r>
    </w:p>
    <w:p w14:paraId="73750190" w14:textId="617AD9A9" w:rsidR="00A9397C" w:rsidRDefault="00A9397C" w:rsidP="00953710">
      <w:pPr>
        <w:pStyle w:val="Cmsor3"/>
      </w:pPr>
      <w:bookmarkStart w:id="42" w:name="_Toc88470569"/>
      <w:r>
        <w:t>Részletes megvalósítás</w:t>
      </w:r>
      <w:bookmarkEnd w:id="42"/>
    </w:p>
    <w:p w14:paraId="40FD2500" w14:textId="5E83C266" w:rsidR="007665B3" w:rsidRPr="007665B3" w:rsidRDefault="007665B3" w:rsidP="007665B3">
      <w:r>
        <w:t xml:space="preserve">A projekt </w:t>
      </w:r>
      <w:r w:rsidR="006709FA">
        <w:t xml:space="preserve">strukturális </w:t>
      </w:r>
      <w:r>
        <w:t>felépítése a következő:</w:t>
      </w:r>
    </w:p>
    <w:p w14:paraId="055EE1A7" w14:textId="62684A68" w:rsidR="004419F2" w:rsidRDefault="006005D4" w:rsidP="006005D4">
      <w:pPr>
        <w:pStyle w:val="Listaszerbekezds"/>
        <w:numPr>
          <w:ilvl w:val="1"/>
          <w:numId w:val="29"/>
        </w:numPr>
        <w:rPr>
          <w:lang w:val="en-US"/>
        </w:rPr>
      </w:pPr>
      <w:proofErr w:type="spellStart"/>
      <w:r>
        <w:rPr>
          <w:lang w:val="en-US"/>
        </w:rPr>
        <w:t>src</w:t>
      </w:r>
      <w:proofErr w:type="spellEnd"/>
    </w:p>
    <w:p w14:paraId="7922D9FF" w14:textId="66B9E344" w:rsidR="006005D4" w:rsidRDefault="006005D4" w:rsidP="006005D4">
      <w:pPr>
        <w:pStyle w:val="Listaszerbekezds"/>
        <w:numPr>
          <w:ilvl w:val="2"/>
          <w:numId w:val="29"/>
        </w:numPr>
        <w:rPr>
          <w:lang w:val="en-US"/>
        </w:rPr>
      </w:pPr>
      <w:proofErr w:type="spellStart"/>
      <w:r>
        <w:rPr>
          <w:lang w:val="en-US"/>
        </w:rPr>
        <w:t>JavaCall</w:t>
      </w:r>
      <w:proofErr w:type="spellEnd"/>
    </w:p>
    <w:p w14:paraId="045083F2" w14:textId="3091EFDC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Star1libs</w:t>
      </w:r>
    </w:p>
    <w:p w14:paraId="69AB8F8E" w14:textId="57C12902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JavaCallHelper.jl</w:t>
      </w:r>
      <w:proofErr w:type="spellEnd"/>
    </w:p>
    <w:p w14:paraId="284F1455" w14:textId="2908949F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JavaClasses.jl</w:t>
      </w:r>
      <w:proofErr w:type="spellEnd"/>
    </w:p>
    <w:p w14:paraId="493A6D84" w14:textId="6AA99047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setup_java_</w:t>
      </w:r>
      <w:proofErr w:type="gramStart"/>
      <w:r>
        <w:rPr>
          <w:lang w:val="en-US"/>
        </w:rPr>
        <w:t>libraries.jl</w:t>
      </w:r>
      <w:proofErr w:type="spellEnd"/>
      <w:proofErr w:type="gramEnd"/>
    </w:p>
    <w:p w14:paraId="0610D368" w14:textId="5ABEDF9E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SPRINT_whole_</w:t>
      </w:r>
      <w:proofErr w:type="gramStart"/>
      <w:r>
        <w:rPr>
          <w:lang w:val="en-US"/>
        </w:rPr>
        <w:t>cohort.StochasticModel</w:t>
      </w:r>
      <w:proofErr w:type="spellEnd"/>
      <w:proofErr w:type="gramEnd"/>
    </w:p>
    <w:p w14:paraId="6DF68290" w14:textId="72BB6EEB" w:rsidR="006005D4" w:rsidRDefault="006005D4" w:rsidP="006005D4">
      <w:pPr>
        <w:pStyle w:val="Listaszerbekezds"/>
        <w:numPr>
          <w:ilvl w:val="2"/>
          <w:numId w:val="29"/>
        </w:numPr>
        <w:rPr>
          <w:lang w:val="en-US"/>
        </w:rPr>
      </w:pPr>
      <w:r>
        <w:rPr>
          <w:lang w:val="en-US"/>
        </w:rPr>
        <w:t>Simulator</w:t>
      </w:r>
    </w:p>
    <w:p w14:paraId="1B9B22B6" w14:textId="2D917B89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runSimulations.jl</w:t>
      </w:r>
      <w:proofErr w:type="spellEnd"/>
    </w:p>
    <w:p w14:paraId="72BE85A1" w14:textId="2B8C684A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runSimulationOnPatients.jl</w:t>
      </w:r>
      <w:proofErr w:type="spellEnd"/>
    </w:p>
    <w:p w14:paraId="4489962E" w14:textId="00786FF4" w:rsidR="006005D4" w:rsidRP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simulateOnePatientJul.jl</w:t>
      </w:r>
      <w:proofErr w:type="spellEnd"/>
    </w:p>
    <w:p w14:paraId="4392CECD" w14:textId="5D8D56A5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HISTORIC_controller_</w:t>
      </w:r>
      <w:proofErr w:type="gramStart"/>
      <w:r>
        <w:rPr>
          <w:lang w:val="en-US"/>
        </w:rPr>
        <w:t>simulator.jl</w:t>
      </w:r>
      <w:proofErr w:type="spellEnd"/>
      <w:proofErr w:type="gramEnd"/>
    </w:p>
    <w:p w14:paraId="1241D262" w14:textId="0E581E0B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lastRenderedPageBreak/>
        <w:t>SIMPLE_controller_</w:t>
      </w:r>
      <w:proofErr w:type="gramStart"/>
      <w:r>
        <w:rPr>
          <w:lang w:val="en-US"/>
        </w:rPr>
        <w:t>simulator.jl</w:t>
      </w:r>
      <w:proofErr w:type="spellEnd"/>
      <w:proofErr w:type="gramEnd"/>
    </w:p>
    <w:p w14:paraId="65853415" w14:textId="2362B0CF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STAR_controller_</w:t>
      </w:r>
      <w:proofErr w:type="gramStart"/>
      <w:r>
        <w:rPr>
          <w:lang w:val="en-US"/>
        </w:rPr>
        <w:t>simulator.jl</w:t>
      </w:r>
      <w:proofErr w:type="spellEnd"/>
      <w:proofErr w:type="gramEnd"/>
    </w:p>
    <w:p w14:paraId="1C25BEA2" w14:textId="030E367D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ICING2_model_sim_</w:t>
      </w:r>
      <w:proofErr w:type="gramStart"/>
      <w:r>
        <w:rPr>
          <w:lang w:val="en-US"/>
        </w:rPr>
        <w:t>init.jl</w:t>
      </w:r>
      <w:proofErr w:type="gramEnd"/>
    </w:p>
    <w:p w14:paraId="534CFF06" w14:textId="6984B3FF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r>
        <w:rPr>
          <w:lang w:val="en-US"/>
        </w:rPr>
        <w:t>ICING2_model_</w:t>
      </w:r>
      <w:proofErr w:type="gramStart"/>
      <w:r>
        <w:rPr>
          <w:lang w:val="en-US"/>
        </w:rPr>
        <w:t>solver.jl</w:t>
      </w:r>
      <w:proofErr w:type="gramEnd"/>
    </w:p>
    <w:p w14:paraId="7D7DC31F" w14:textId="276B99D1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BG_</w:t>
      </w:r>
      <w:proofErr w:type="gramStart"/>
      <w:r>
        <w:rPr>
          <w:lang w:val="en-US"/>
        </w:rPr>
        <w:t>sensor.jl</w:t>
      </w:r>
      <w:proofErr w:type="spellEnd"/>
      <w:proofErr w:type="gramEnd"/>
    </w:p>
    <w:p w14:paraId="65F8A6EA" w14:textId="6BE88AF7" w:rsidR="006005D4" w:rsidRP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Simulation_Structs.jl</w:t>
      </w:r>
      <w:proofErr w:type="spellEnd"/>
    </w:p>
    <w:p w14:paraId="5EEB04C5" w14:textId="53282016" w:rsidR="006005D4" w:rsidRDefault="006005D4" w:rsidP="006005D4">
      <w:pPr>
        <w:pStyle w:val="Listaszerbekezds"/>
        <w:numPr>
          <w:ilvl w:val="2"/>
          <w:numId w:val="29"/>
        </w:numPr>
        <w:rPr>
          <w:lang w:val="en-US"/>
        </w:rPr>
      </w:pPr>
      <w:r>
        <w:rPr>
          <w:lang w:val="en-US"/>
        </w:rPr>
        <w:t>Statistics</w:t>
      </w:r>
    </w:p>
    <w:p w14:paraId="4563DDA9" w14:textId="6A802B9F" w:rsidR="006005D4" w:rsidRDefault="006005D4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runStatistics.jl</w:t>
      </w:r>
      <w:proofErr w:type="spellEnd"/>
    </w:p>
    <w:p w14:paraId="521662EE" w14:textId="3A6015BF" w:rsidR="006005D4" w:rsidRDefault="007665B3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JuliaStatistics.jl</w:t>
      </w:r>
      <w:proofErr w:type="spellEnd"/>
    </w:p>
    <w:p w14:paraId="132F2180" w14:textId="00590C12" w:rsidR="007665B3" w:rsidRDefault="007665B3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StatisticsCalculator.jl</w:t>
      </w:r>
      <w:proofErr w:type="spellEnd"/>
    </w:p>
    <w:p w14:paraId="7330C96E" w14:textId="5B17CB26" w:rsidR="007665B3" w:rsidRDefault="007665B3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StatisticsExporter.jl</w:t>
      </w:r>
      <w:proofErr w:type="spellEnd"/>
    </w:p>
    <w:p w14:paraId="3AD963D2" w14:textId="6D21061F" w:rsidR="007665B3" w:rsidRDefault="007665B3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Visualiser.jl</w:t>
      </w:r>
      <w:proofErr w:type="spellEnd"/>
    </w:p>
    <w:p w14:paraId="26F4CEF8" w14:textId="58E7D71F" w:rsidR="007665B3" w:rsidRDefault="007665B3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VisualiserExporter.jl</w:t>
      </w:r>
      <w:proofErr w:type="spellEnd"/>
    </w:p>
    <w:p w14:paraId="51349348" w14:textId="537FD70E" w:rsidR="007665B3" w:rsidRDefault="007665B3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Serializer.jl</w:t>
      </w:r>
      <w:proofErr w:type="spellEnd"/>
    </w:p>
    <w:p w14:paraId="6A6A1CE9" w14:textId="7F9064E0" w:rsidR="007665B3" w:rsidRPr="006005D4" w:rsidRDefault="007665B3" w:rsidP="006005D4">
      <w:pPr>
        <w:pStyle w:val="Listaszerbekezds"/>
        <w:numPr>
          <w:ilvl w:val="3"/>
          <w:numId w:val="29"/>
        </w:numPr>
        <w:rPr>
          <w:lang w:val="en-US"/>
        </w:rPr>
      </w:pPr>
      <w:proofErr w:type="spellStart"/>
      <w:r>
        <w:rPr>
          <w:lang w:val="en-US"/>
        </w:rPr>
        <w:t>Resampler.jl</w:t>
      </w:r>
      <w:proofErr w:type="spellEnd"/>
    </w:p>
    <w:p w14:paraId="6A2F474D" w14:textId="79A86BDA" w:rsidR="006005D4" w:rsidRDefault="006005D4" w:rsidP="006005D4">
      <w:pPr>
        <w:pStyle w:val="Listaszerbekezds"/>
        <w:numPr>
          <w:ilvl w:val="1"/>
          <w:numId w:val="29"/>
        </w:numPr>
        <w:rPr>
          <w:lang w:val="en-US"/>
        </w:rPr>
      </w:pPr>
      <w:proofErr w:type="spellStart"/>
      <w:r>
        <w:rPr>
          <w:lang w:val="en-US"/>
        </w:rPr>
        <w:t>patiens_data</w:t>
      </w:r>
      <w:proofErr w:type="spellEnd"/>
    </w:p>
    <w:p w14:paraId="4D3E8E4B" w14:textId="53E2674F" w:rsidR="006005D4" w:rsidRDefault="006005D4" w:rsidP="006005D4">
      <w:pPr>
        <w:pStyle w:val="Listaszerbekezds"/>
        <w:numPr>
          <w:ilvl w:val="2"/>
          <w:numId w:val="29"/>
        </w:numPr>
        <w:rPr>
          <w:lang w:val="en-US"/>
        </w:rPr>
      </w:pPr>
      <w:r>
        <w:rPr>
          <w:lang w:val="en-US"/>
        </w:rPr>
        <w:t>original</w:t>
      </w:r>
    </w:p>
    <w:p w14:paraId="2FA21B51" w14:textId="4BA3D1F1" w:rsidR="006005D4" w:rsidRDefault="006005D4" w:rsidP="006005D4">
      <w:pPr>
        <w:pStyle w:val="Listaszerbekezds"/>
        <w:numPr>
          <w:ilvl w:val="2"/>
          <w:numId w:val="29"/>
        </w:numPr>
        <w:rPr>
          <w:lang w:val="en-US"/>
        </w:rPr>
      </w:pPr>
      <w:r>
        <w:rPr>
          <w:lang w:val="en-US"/>
        </w:rPr>
        <w:t>simulated</w:t>
      </w:r>
    </w:p>
    <w:p w14:paraId="19478A96" w14:textId="481D57EF" w:rsidR="006005D4" w:rsidRDefault="006005D4" w:rsidP="006005D4">
      <w:pPr>
        <w:pStyle w:val="Listaszerbekezds"/>
        <w:numPr>
          <w:ilvl w:val="1"/>
          <w:numId w:val="29"/>
        </w:numPr>
        <w:rPr>
          <w:lang w:val="en-US"/>
        </w:rPr>
      </w:pPr>
      <w:r>
        <w:rPr>
          <w:lang w:val="en-US"/>
        </w:rPr>
        <w:t>graphs</w:t>
      </w:r>
    </w:p>
    <w:p w14:paraId="5EC12A21" w14:textId="02209027" w:rsidR="006005D4" w:rsidRDefault="006005D4" w:rsidP="006005D4">
      <w:pPr>
        <w:pStyle w:val="Listaszerbekezds"/>
        <w:numPr>
          <w:ilvl w:val="1"/>
          <w:numId w:val="29"/>
        </w:numPr>
        <w:rPr>
          <w:lang w:val="en-US"/>
        </w:rPr>
      </w:pPr>
      <w:proofErr w:type="spellStart"/>
      <w:r>
        <w:rPr>
          <w:lang w:val="en-US"/>
        </w:rPr>
        <w:t>sim_stats</w:t>
      </w:r>
      <w:proofErr w:type="spellEnd"/>
    </w:p>
    <w:p w14:paraId="3646C803" w14:textId="41FE667B" w:rsidR="007665B3" w:rsidRDefault="007665B3" w:rsidP="007665B3">
      <w:pPr>
        <w:pStyle w:val="Cmsor4"/>
        <w:rPr>
          <w:lang w:val="en-US"/>
        </w:rPr>
      </w:pPr>
      <w:r>
        <w:rPr>
          <w:lang w:val="en-US"/>
        </w:rPr>
        <w:t xml:space="preserve">A </w:t>
      </w:r>
      <w:proofErr w:type="spellStart"/>
      <w:r>
        <w:rPr>
          <w:lang w:val="en-US"/>
        </w:rPr>
        <w:t>szimuláció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folyamata</w:t>
      </w:r>
      <w:proofErr w:type="spellEnd"/>
    </w:p>
    <w:p w14:paraId="57AE4BA8" w14:textId="05C6C5E5" w:rsidR="00AD5EE6" w:rsidRDefault="00AD5EE6" w:rsidP="00AD5EE6">
      <w:r>
        <w:t xml:space="preserve">A felhasznált betegek historikus adatai a </w:t>
      </w:r>
      <w:proofErr w:type="spellStart"/>
      <w:r>
        <w:t>patients_data</w:t>
      </w:r>
      <w:proofErr w:type="spellEnd"/>
      <w:r>
        <w:t>/</w:t>
      </w:r>
      <w:proofErr w:type="spellStart"/>
      <w:r>
        <w:t>original</w:t>
      </w:r>
      <w:proofErr w:type="spellEnd"/>
      <w:r>
        <w:t>/</w:t>
      </w:r>
      <w:proofErr w:type="spellStart"/>
      <w:r>
        <w:t>HU_java</w:t>
      </w:r>
      <w:proofErr w:type="spellEnd"/>
      <w:r>
        <w:t xml:space="preserve"> és </w:t>
      </w:r>
      <w:proofErr w:type="spellStart"/>
      <w:r>
        <w:t>patients_data</w:t>
      </w:r>
      <w:proofErr w:type="spellEnd"/>
      <w:r>
        <w:t>/</w:t>
      </w:r>
      <w:proofErr w:type="spellStart"/>
      <w:r>
        <w:t>original</w:t>
      </w:r>
      <w:proofErr w:type="spellEnd"/>
      <w:r>
        <w:t>/</w:t>
      </w:r>
      <w:proofErr w:type="spellStart"/>
      <w:r>
        <w:t>HU_mat</w:t>
      </w:r>
      <w:proofErr w:type="spellEnd"/>
      <w:r>
        <w:t xml:space="preserve"> mappákban vannak. A Java fájlok esetében, betegenként külön mappákba szervezve egy-</w:t>
      </w:r>
      <w:proofErr w:type="gramStart"/>
      <w:r>
        <w:t xml:space="preserve">egy </w:t>
      </w:r>
      <w:r w:rsidRPr="00053834">
        <w:rPr>
          <w:i/>
          <w:iCs/>
        </w:rPr>
        <w:t>.</w:t>
      </w:r>
      <w:proofErr w:type="spellStart"/>
      <w:r w:rsidRPr="00053834">
        <w:rPr>
          <w:i/>
          <w:iCs/>
        </w:rPr>
        <w:t>GUIData</w:t>
      </w:r>
      <w:proofErr w:type="spellEnd"/>
      <w:proofErr w:type="gramEnd"/>
      <w:r>
        <w:t>, .</w:t>
      </w:r>
      <w:proofErr w:type="spellStart"/>
      <w:r w:rsidRPr="00053834">
        <w:rPr>
          <w:i/>
          <w:iCs/>
        </w:rPr>
        <w:t>TimeSoln</w:t>
      </w:r>
      <w:proofErr w:type="spellEnd"/>
      <w:r>
        <w:t xml:space="preserve"> meg </w:t>
      </w:r>
      <w:r w:rsidRPr="00053834">
        <w:rPr>
          <w:i/>
          <w:iCs/>
        </w:rPr>
        <w:t>.</w:t>
      </w:r>
      <w:proofErr w:type="spellStart"/>
      <w:r w:rsidRPr="00053834">
        <w:rPr>
          <w:i/>
          <w:iCs/>
        </w:rPr>
        <w:t>PatientStruct</w:t>
      </w:r>
      <w:proofErr w:type="spellEnd"/>
      <w:r>
        <w:t xml:space="preserve"> java bináris fájlban vannak eltárolva az adatok.</w:t>
      </w:r>
      <w:r w:rsidR="00710D48">
        <w:t xml:space="preserve"> Sikerült olyan </w:t>
      </w:r>
      <w:proofErr w:type="spellStart"/>
      <w:r w:rsidR="00710D48">
        <w:t>deszerializáló</w:t>
      </w:r>
      <w:proofErr w:type="spellEnd"/>
      <w:r w:rsidR="00710D48">
        <w:t xml:space="preserve"> interfészt létrehozni, amely ugyanúgy képes működni Java bináris, </w:t>
      </w:r>
      <w:r w:rsidR="00710D48" w:rsidRPr="00053834">
        <w:rPr>
          <w:i/>
          <w:iCs/>
        </w:rPr>
        <w:t>MAT</w:t>
      </w:r>
      <w:r w:rsidR="00710D48">
        <w:t xml:space="preserve">, illetve </w:t>
      </w:r>
      <w:r w:rsidR="00710D48" w:rsidRPr="00053834">
        <w:rPr>
          <w:i/>
          <w:iCs/>
        </w:rPr>
        <w:t>JLD2</w:t>
      </w:r>
      <w:r w:rsidR="00710D48">
        <w:t xml:space="preserve"> (</w:t>
      </w:r>
      <w:r w:rsidR="00710D48" w:rsidRPr="007F301A">
        <w:rPr>
          <w:i/>
          <w:iCs/>
        </w:rPr>
        <w:t>Julia</w:t>
      </w:r>
      <w:r w:rsidR="00710D48">
        <w:t xml:space="preserve"> </w:t>
      </w:r>
      <w:proofErr w:type="spellStart"/>
      <w:r w:rsidR="00710D48">
        <w:t>szerializációs</w:t>
      </w:r>
      <w:proofErr w:type="spellEnd"/>
      <w:r w:rsidR="00710D48">
        <w:t xml:space="preserve"> adattípus) bemeneti fájlok esetén.</w:t>
      </w:r>
    </w:p>
    <w:p w14:paraId="35A2961E" w14:textId="008A979D" w:rsidR="00710D48" w:rsidRDefault="00710D48" w:rsidP="00AD5EE6">
      <w:r>
        <w:rPr>
          <w:lang w:val="en-US"/>
        </w:rPr>
        <w:lastRenderedPageBreak/>
        <w:t xml:space="preserve">A </w:t>
      </w:r>
      <w:proofErr w:type="spellStart"/>
      <w:r>
        <w:rPr>
          <w:lang w:val="en-US"/>
        </w:rPr>
        <w:t>szimuláció</w:t>
      </w:r>
      <w:proofErr w:type="spellEnd"/>
      <w:r>
        <w:rPr>
          <w:lang w:val="en-US"/>
        </w:rPr>
        <w:t xml:space="preserve"> </w:t>
      </w:r>
      <w:r>
        <w:t>futási eredménye-</w:t>
      </w:r>
      <w:proofErr w:type="spellStart"/>
      <w:r>
        <w:t>képpen</w:t>
      </w:r>
      <w:proofErr w:type="spellEnd"/>
      <w:r>
        <w:t xml:space="preserve"> létrejön </w:t>
      </w:r>
      <w:r w:rsidR="00FC74C9">
        <w:t xml:space="preserve">egy </w:t>
      </w:r>
      <w:proofErr w:type="spellStart"/>
      <w:r w:rsidR="00FC74C9" w:rsidRPr="00053834">
        <w:rPr>
          <w:i/>
          <w:iCs/>
        </w:rPr>
        <w:t>Simresults-actual-date</w:t>
      </w:r>
      <w:proofErr w:type="spellEnd"/>
      <w:r w:rsidR="00FC74C9">
        <w:t xml:space="preserve"> nevű mappa a </w:t>
      </w:r>
      <w:proofErr w:type="spellStart"/>
      <w:proofErr w:type="gramStart"/>
      <w:r>
        <w:t>patients</w:t>
      </w:r>
      <w:proofErr w:type="gramEnd"/>
      <w:r>
        <w:t>_data</w:t>
      </w:r>
      <w:proofErr w:type="spellEnd"/>
      <w:r>
        <w:t>/</w:t>
      </w:r>
      <w:proofErr w:type="spellStart"/>
      <w:r>
        <w:t>simulated</w:t>
      </w:r>
      <w:proofErr w:type="spellEnd"/>
      <w:r>
        <w:t>/</w:t>
      </w:r>
      <w:proofErr w:type="spellStart"/>
      <w:r>
        <w:t>julia_results</w:t>
      </w:r>
      <w:proofErr w:type="spellEnd"/>
      <w:r>
        <w:t xml:space="preserve"> </w:t>
      </w:r>
      <w:r w:rsidR="00FC74C9">
        <w:t xml:space="preserve">elérési útvonalon, amelybe páciensenként egy </w:t>
      </w:r>
      <w:r w:rsidR="00FC74C9" w:rsidRPr="00D81594">
        <w:rPr>
          <w:i/>
          <w:iCs/>
        </w:rPr>
        <w:t>JLD2</w:t>
      </w:r>
      <w:r w:rsidR="00FC74C9">
        <w:t xml:space="preserve"> fájlba </w:t>
      </w:r>
      <w:proofErr w:type="spellStart"/>
      <w:r w:rsidR="00FC74C9">
        <w:t>szerializálódnak</w:t>
      </w:r>
      <w:proofErr w:type="spellEnd"/>
      <w:r w:rsidR="00FC74C9">
        <w:t xml:space="preserve"> ki az aktuális szimuláció eredményei.</w:t>
      </w:r>
    </w:p>
    <w:p w14:paraId="5FE71416" w14:textId="7321DBE3" w:rsidR="00FC74C9" w:rsidRDefault="00FC74C9" w:rsidP="00AD5EE6">
      <w:r>
        <w:t xml:space="preserve">A </w:t>
      </w:r>
      <w:proofErr w:type="spellStart"/>
      <w:r w:rsidRPr="00053834">
        <w:rPr>
          <w:i/>
          <w:iCs/>
        </w:rPr>
        <w:t>runSimulations.jl</w:t>
      </w:r>
      <w:proofErr w:type="spellEnd"/>
      <w:r>
        <w:t xml:space="preserve"> a program szimulációs részének a belépési pontja, itt lehet beállítani, hogy milyen paraméterekkel fusson a rendszer</w:t>
      </w:r>
      <w:r w:rsidR="00E208BB">
        <w:t xml:space="preserve">, ebből kerül meghívásra a </w:t>
      </w:r>
      <w:proofErr w:type="spellStart"/>
      <w:proofErr w:type="gramStart"/>
      <w:r w:rsidR="00E208BB" w:rsidRPr="00053834">
        <w:rPr>
          <w:i/>
          <w:iCs/>
        </w:rPr>
        <w:t>runSimulationOnPatients</w:t>
      </w:r>
      <w:proofErr w:type="spellEnd"/>
      <w:r w:rsidR="00E208BB" w:rsidRPr="00053834">
        <w:rPr>
          <w:i/>
          <w:iCs/>
        </w:rPr>
        <w:t>(</w:t>
      </w:r>
      <w:proofErr w:type="gramEnd"/>
      <w:r w:rsidR="00E208BB" w:rsidRPr="00053834">
        <w:rPr>
          <w:i/>
          <w:iCs/>
        </w:rPr>
        <w:t>)</w:t>
      </w:r>
      <w:r w:rsidR="00E208BB">
        <w:t xml:space="preserve"> függvény. Ez az utóbbi modul végzi az eredménymappa létrehozását, ha szükséges meghívja a </w:t>
      </w:r>
      <w:proofErr w:type="spellStart"/>
      <w:r w:rsidR="00E208BB" w:rsidRPr="00053834">
        <w:rPr>
          <w:i/>
          <w:iCs/>
        </w:rPr>
        <w:t>setup_java_</w:t>
      </w:r>
      <w:proofErr w:type="gramStart"/>
      <w:r w:rsidR="00E208BB" w:rsidRPr="00053834">
        <w:rPr>
          <w:i/>
          <w:iCs/>
        </w:rPr>
        <w:t>libraries</w:t>
      </w:r>
      <w:proofErr w:type="spellEnd"/>
      <w:r w:rsidR="00E208BB" w:rsidRPr="00053834">
        <w:rPr>
          <w:i/>
          <w:iCs/>
        </w:rPr>
        <w:t>(</w:t>
      </w:r>
      <w:proofErr w:type="gramEnd"/>
      <w:r w:rsidR="00E208BB" w:rsidRPr="00053834">
        <w:rPr>
          <w:i/>
          <w:iCs/>
        </w:rPr>
        <w:t>)</w:t>
      </w:r>
      <w:r w:rsidR="00E208BB">
        <w:t xml:space="preserve"> függvényt, ami inicializálja a JVM-</w:t>
      </w:r>
      <w:proofErr w:type="spellStart"/>
      <w:r w:rsidR="00E208BB">
        <w:t>et</w:t>
      </w:r>
      <w:proofErr w:type="spellEnd"/>
      <w:r w:rsidR="00E208BB">
        <w:rPr>
          <w:lang w:val="en-US"/>
        </w:rPr>
        <w:t>,</w:t>
      </w:r>
      <w:r w:rsidR="00E208BB">
        <w:t xml:space="preserve"> majd </w:t>
      </w:r>
      <w:proofErr w:type="spellStart"/>
      <w:r w:rsidR="00E208BB">
        <w:t>végighaladva</w:t>
      </w:r>
      <w:proofErr w:type="spellEnd"/>
      <w:r w:rsidR="00E208BB">
        <w:t xml:space="preserve"> a bemeneti mappa tartalmán, minden betegre meghívja a </w:t>
      </w:r>
      <w:proofErr w:type="spellStart"/>
      <w:r w:rsidR="00E208BB">
        <w:t>simulateOnePatientJul</w:t>
      </w:r>
      <w:proofErr w:type="spellEnd"/>
      <w:r w:rsidR="00E208BB">
        <w:t>() függvényt.</w:t>
      </w:r>
    </w:p>
    <w:p w14:paraId="2C025CC2" w14:textId="02C6DD76" w:rsidR="00A64FFB" w:rsidRDefault="00BC7944" w:rsidP="00AD5EE6">
      <w:r>
        <w:t xml:space="preserve">A </w:t>
      </w:r>
      <w:proofErr w:type="spellStart"/>
      <w:proofErr w:type="gramStart"/>
      <w:r w:rsidRPr="00053834">
        <w:rPr>
          <w:i/>
          <w:iCs/>
        </w:rPr>
        <w:t>SimulateOnePatientJul</w:t>
      </w:r>
      <w:proofErr w:type="spellEnd"/>
      <w:r w:rsidRPr="00053834">
        <w:rPr>
          <w:i/>
          <w:iCs/>
        </w:rPr>
        <w:t>(</w:t>
      </w:r>
      <w:proofErr w:type="gramEnd"/>
      <w:r w:rsidRPr="00053834">
        <w:rPr>
          <w:i/>
          <w:iCs/>
        </w:rPr>
        <w:t>)</w:t>
      </w:r>
      <w:r>
        <w:t xml:space="preserve"> függvény futtatja egy betegre a kiválasztott típusú szimulációt. Először beolvassa a beteg adatait a bemeneti mappából, amely az egységes interfésznek köszönhetően, amely elrejti, hogy valójában milyen típusú fájlból is történik a beolvasás az alábbi egyszerű módon</w:t>
      </w:r>
      <w:r w:rsidR="00A64FFB">
        <w:t xml:space="preserve"> végezhető el:</w:t>
      </w:r>
    </w:p>
    <w:p w14:paraId="222AB948" w14:textId="681B41F1" w:rsidR="00A64FFB" w:rsidRPr="00A64FFB" w:rsidRDefault="00A64FFB" w:rsidP="00A64FFB">
      <w:pPr>
        <w:pStyle w:val="Kd"/>
        <w:rPr>
          <w:lang w:val="en-US"/>
        </w:rPr>
      </w:pPr>
      <w:r w:rsidRPr="00A64FFB">
        <w:rPr>
          <w:lang w:val="en-US"/>
        </w:rPr>
        <w:t xml:space="preserve">patient = </w:t>
      </w:r>
      <w:proofErr w:type="spellStart"/>
      <w:r w:rsidRPr="00A64FFB">
        <w:rPr>
          <w:lang w:val="en-US"/>
        </w:rPr>
        <w:t>Simulation_Structs.Patient</w:t>
      </w:r>
      <w:proofErr w:type="spellEnd"/>
      <w:r w:rsidRPr="00A64FFB">
        <w:rPr>
          <w:lang w:val="en-US"/>
        </w:rPr>
        <w:t>()</w:t>
      </w:r>
    </w:p>
    <w:p w14:paraId="15A97B79" w14:textId="77777777" w:rsidR="00A64FFB" w:rsidRPr="00A64FFB" w:rsidRDefault="00A64FFB" w:rsidP="00A64FFB">
      <w:pPr>
        <w:pStyle w:val="Kd"/>
        <w:rPr>
          <w:lang w:val="en-US"/>
        </w:rPr>
      </w:pPr>
      <w:proofErr w:type="spellStart"/>
      <w:r w:rsidRPr="00A64FFB">
        <w:rPr>
          <w:lang w:val="en-US"/>
        </w:rPr>
        <w:t>serPatient</w:t>
      </w:r>
      <w:proofErr w:type="spell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Serializer.deserialize</w:t>
      </w:r>
      <w:proofErr w:type="spellEnd"/>
      <w:r w:rsidRPr="00A64FFB">
        <w:rPr>
          <w:lang w:val="en-US"/>
        </w:rPr>
        <w:t>(</w:t>
      </w:r>
      <w:proofErr w:type="spellStart"/>
      <w:r w:rsidRPr="00A64FFB">
        <w:rPr>
          <w:lang w:val="en-US"/>
        </w:rPr>
        <w:t>srcPath</w:t>
      </w:r>
      <w:proofErr w:type="spellEnd"/>
      <w:r w:rsidRPr="00A64FFB">
        <w:rPr>
          <w:lang w:val="en-US"/>
        </w:rPr>
        <w:t>, name)</w:t>
      </w:r>
    </w:p>
    <w:p w14:paraId="21F28F60" w14:textId="29B13CFC" w:rsidR="00A64FFB" w:rsidRPr="00A64FFB" w:rsidRDefault="00A64FFB" w:rsidP="00A64FFB">
      <w:pPr>
        <w:pStyle w:val="Kd"/>
        <w:rPr>
          <w:lang w:val="en-US"/>
        </w:rPr>
      </w:pPr>
      <w:proofErr w:type="spellStart"/>
      <w:proofErr w:type="gramStart"/>
      <w:r w:rsidRPr="00A64FFB">
        <w:rPr>
          <w:lang w:val="en-US"/>
        </w:rPr>
        <w:t>patient.Treal</w:t>
      </w:r>
      <w:proofErr w:type="gramEnd"/>
      <w:r w:rsidRPr="00A64FFB">
        <w:rPr>
          <w:lang w:val="en-US"/>
        </w:rPr>
        <w:t>_orig</w:t>
      </w:r>
      <w:proofErr w:type="spell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serPatient.Treal</w:t>
      </w:r>
      <w:proofErr w:type="spellEnd"/>
    </w:p>
    <w:p w14:paraId="7173151D" w14:textId="42D614C4" w:rsidR="00A64FFB" w:rsidRPr="00A64FFB" w:rsidRDefault="00A64FFB" w:rsidP="00A64FFB">
      <w:pPr>
        <w:pStyle w:val="Kd"/>
        <w:rPr>
          <w:lang w:val="en-US"/>
        </w:rPr>
      </w:pPr>
      <w:proofErr w:type="spellStart"/>
      <w:proofErr w:type="gramStart"/>
      <w:r w:rsidRPr="00A64FFB">
        <w:rPr>
          <w:lang w:val="en-US"/>
        </w:rPr>
        <w:t>patient.Greal</w:t>
      </w:r>
      <w:proofErr w:type="gramEnd"/>
      <w:r w:rsidRPr="00A64FFB">
        <w:rPr>
          <w:lang w:val="en-US"/>
        </w:rPr>
        <w:t>_orig</w:t>
      </w:r>
      <w:proofErr w:type="spell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serPatient.Greal</w:t>
      </w:r>
      <w:proofErr w:type="spellEnd"/>
    </w:p>
    <w:p w14:paraId="66FDDF10" w14:textId="18EBCDAF" w:rsidR="00A64FFB" w:rsidRPr="00A64FFB" w:rsidRDefault="00A64FFB" w:rsidP="00A64FFB">
      <w:pPr>
        <w:pStyle w:val="Kd"/>
        <w:rPr>
          <w:lang w:val="en-US"/>
        </w:rPr>
      </w:pPr>
      <w:proofErr w:type="spellStart"/>
      <w:proofErr w:type="gramStart"/>
      <w:r w:rsidRPr="00A64FFB">
        <w:rPr>
          <w:lang w:val="en-US"/>
        </w:rPr>
        <w:t>patient.u</w:t>
      </w:r>
      <w:proofErr w:type="gramEnd"/>
      <w:r w:rsidRPr="00A64FFB">
        <w:rPr>
          <w:lang w:val="en-US"/>
        </w:rPr>
        <w:t>_orig</w:t>
      </w:r>
      <w:proofErr w:type="spell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serPatient.u</w:t>
      </w:r>
      <w:proofErr w:type="spellEnd"/>
    </w:p>
    <w:p w14:paraId="34634773" w14:textId="29A37296" w:rsidR="00A64FFB" w:rsidRPr="00A64FFB" w:rsidRDefault="00A64FFB" w:rsidP="00A64FFB">
      <w:pPr>
        <w:pStyle w:val="Kd"/>
        <w:rPr>
          <w:lang w:val="en-US"/>
        </w:rPr>
      </w:pPr>
      <w:proofErr w:type="spellStart"/>
      <w:proofErr w:type="gramStart"/>
      <w:r w:rsidRPr="00A64FFB">
        <w:rPr>
          <w:lang w:val="en-US"/>
        </w:rPr>
        <w:t>patient.P</w:t>
      </w:r>
      <w:proofErr w:type="gramEnd"/>
      <w:r w:rsidRPr="00A64FFB">
        <w:rPr>
          <w:lang w:val="en-US"/>
        </w:rPr>
        <w:t>_orig</w:t>
      </w:r>
      <w:proofErr w:type="spell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serPatient.P</w:t>
      </w:r>
      <w:proofErr w:type="spellEnd"/>
    </w:p>
    <w:p w14:paraId="5FB8CA10" w14:textId="47577F99" w:rsidR="00A64FFB" w:rsidRPr="00A64FFB" w:rsidRDefault="00A64FFB" w:rsidP="00A64FFB">
      <w:pPr>
        <w:pStyle w:val="Kd"/>
        <w:rPr>
          <w:lang w:val="en-US"/>
        </w:rPr>
      </w:pPr>
      <w:proofErr w:type="spellStart"/>
      <w:r w:rsidRPr="00A64FFB">
        <w:rPr>
          <w:lang w:val="en-US"/>
        </w:rPr>
        <w:t>patient.PN_orig</w:t>
      </w:r>
      <w:proofErr w:type="spellEnd"/>
      <w:r w:rsidRPr="00A64FFB">
        <w:rPr>
          <w:lang w:val="en-US"/>
        </w:rPr>
        <w:t xml:space="preserve"> = serPatient.PN</w:t>
      </w:r>
    </w:p>
    <w:p w14:paraId="4F2CA5FF" w14:textId="453C12FB" w:rsidR="00A64FFB" w:rsidRPr="00A64FFB" w:rsidRDefault="00A64FFB" w:rsidP="00A64FFB">
      <w:pPr>
        <w:pStyle w:val="Kd"/>
        <w:rPr>
          <w:lang w:val="en-US"/>
        </w:rPr>
      </w:pPr>
      <w:proofErr w:type="spellStart"/>
      <w:proofErr w:type="gramStart"/>
      <w:r w:rsidRPr="00A64FFB">
        <w:rPr>
          <w:lang w:val="en-US"/>
        </w:rPr>
        <w:t>patient.Uo</w:t>
      </w:r>
      <w:proofErr w:type="spellEnd"/>
      <w:proofErr w:type="gram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serPatient.Uo</w:t>
      </w:r>
      <w:proofErr w:type="spellEnd"/>
      <w:r w:rsidRPr="00A64FFB">
        <w:rPr>
          <w:lang w:val="en-US"/>
        </w:rPr>
        <w:t xml:space="preserve"> </w:t>
      </w:r>
    </w:p>
    <w:p w14:paraId="7EE90DD6" w14:textId="15BC6FED" w:rsidR="00A64FFB" w:rsidRPr="00A64FFB" w:rsidRDefault="00A64FFB" w:rsidP="00A64FFB">
      <w:pPr>
        <w:pStyle w:val="Kd"/>
        <w:rPr>
          <w:lang w:val="en-US"/>
        </w:rPr>
      </w:pPr>
      <w:proofErr w:type="spellStart"/>
      <w:proofErr w:type="gramStart"/>
      <w:r w:rsidRPr="00A64FFB">
        <w:rPr>
          <w:lang w:val="en-US"/>
        </w:rPr>
        <w:t>patient.Po</w:t>
      </w:r>
      <w:proofErr w:type="spellEnd"/>
      <w:proofErr w:type="gram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serPatient.Po</w:t>
      </w:r>
      <w:proofErr w:type="spellEnd"/>
      <w:r w:rsidRPr="00A64FFB">
        <w:rPr>
          <w:lang w:val="en-US"/>
        </w:rPr>
        <w:t xml:space="preserve"> </w:t>
      </w:r>
    </w:p>
    <w:p w14:paraId="4DC4C1A7" w14:textId="1A60A601" w:rsidR="00A64FFB" w:rsidRPr="00A64FFB" w:rsidRDefault="00A64FFB" w:rsidP="00A64FFB">
      <w:pPr>
        <w:pStyle w:val="Kd"/>
        <w:rPr>
          <w:lang w:val="en-US"/>
        </w:rPr>
      </w:pPr>
      <w:proofErr w:type="spellStart"/>
      <w:proofErr w:type="gramStart"/>
      <w:r w:rsidRPr="00A64FFB">
        <w:rPr>
          <w:lang w:val="en-US"/>
        </w:rPr>
        <w:t>patient.rawSI</w:t>
      </w:r>
      <w:proofErr w:type="spellEnd"/>
      <w:proofErr w:type="gram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serPatient.rawSI</w:t>
      </w:r>
      <w:proofErr w:type="spellEnd"/>
    </w:p>
    <w:p w14:paraId="057D2D71" w14:textId="32C81CB0" w:rsidR="00A64FFB" w:rsidRDefault="00A64FFB" w:rsidP="00A64FFB">
      <w:pPr>
        <w:pStyle w:val="Kd"/>
        <w:rPr>
          <w:lang w:val="en-US"/>
        </w:rPr>
      </w:pPr>
      <w:proofErr w:type="spellStart"/>
      <w:proofErr w:type="gramStart"/>
      <w:r w:rsidRPr="00A64FFB">
        <w:rPr>
          <w:lang w:val="en-US"/>
        </w:rPr>
        <w:t>patient.GoalFeed</w:t>
      </w:r>
      <w:proofErr w:type="spellEnd"/>
      <w:proofErr w:type="gramEnd"/>
      <w:r w:rsidRPr="00A64FFB">
        <w:rPr>
          <w:lang w:val="en-US"/>
        </w:rPr>
        <w:t xml:space="preserve"> = </w:t>
      </w:r>
      <w:proofErr w:type="spellStart"/>
      <w:r w:rsidRPr="00A64FFB">
        <w:rPr>
          <w:lang w:val="en-US"/>
        </w:rPr>
        <w:t>serPatient.GoalFeed</w:t>
      </w:r>
      <w:proofErr w:type="spellEnd"/>
    </w:p>
    <w:p w14:paraId="4201591D" w14:textId="23299A37" w:rsidR="001231D7" w:rsidRPr="00A64FFB" w:rsidRDefault="007A4B55" w:rsidP="00906B4B">
      <w:pPr>
        <w:pStyle w:val="Kpalrs"/>
        <w:rPr>
          <w:lang w:val="en-US"/>
        </w:rPr>
      </w:pPr>
      <w:r>
        <w:rPr>
          <w:noProof/>
        </w:rPr>
        <w:fldChar w:fldCharType="begin"/>
      </w:r>
      <w:r>
        <w:rPr>
          <w:noProof/>
        </w:rPr>
        <w:instrText xml:space="preserve"> SEQ kódrészlet \* ARABIC </w:instrText>
      </w:r>
      <w:r>
        <w:rPr>
          <w:noProof/>
        </w:rPr>
        <w:fldChar w:fldCharType="separate"/>
      </w:r>
      <w:r w:rsidR="000568B6">
        <w:rPr>
          <w:noProof/>
        </w:rPr>
        <w:t>12</w:t>
      </w:r>
      <w:r>
        <w:rPr>
          <w:noProof/>
        </w:rPr>
        <w:fldChar w:fldCharType="end"/>
      </w:r>
      <w:r>
        <w:t xml:space="preserve">. kódrészlet: </w:t>
      </w:r>
      <w:r w:rsidR="00A1552D">
        <w:rPr>
          <w:noProof/>
        </w:rPr>
        <w:t>Páciens adatainak beolvasása</w:t>
      </w:r>
    </w:p>
    <w:p w14:paraId="7E0DDA13" w14:textId="26B7AE1A" w:rsidR="00C16051" w:rsidRDefault="00A64FFB" w:rsidP="00C16051">
      <w:r>
        <w:t xml:space="preserve">A fenti módon </w:t>
      </w:r>
      <w:r w:rsidR="00BC7944">
        <w:t>létre</w:t>
      </w:r>
      <w:r>
        <w:t xml:space="preserve">jön a </w:t>
      </w:r>
      <w:proofErr w:type="spellStart"/>
      <w:proofErr w:type="gramStart"/>
      <w:r w:rsidRPr="00053834">
        <w:rPr>
          <w:i/>
          <w:iCs/>
        </w:rPr>
        <w:t>Patient</w:t>
      </w:r>
      <w:proofErr w:type="spellEnd"/>
      <w:r w:rsidRPr="00053834">
        <w:rPr>
          <w:i/>
          <w:iCs/>
        </w:rPr>
        <w:t>(</w:t>
      </w:r>
      <w:proofErr w:type="gramEnd"/>
      <w:r w:rsidRPr="00053834">
        <w:rPr>
          <w:i/>
          <w:iCs/>
        </w:rPr>
        <w:t>)</w:t>
      </w:r>
      <w:r>
        <w:t xml:space="preserve"> </w:t>
      </w:r>
      <w:proofErr w:type="spellStart"/>
      <w:r>
        <w:t>adatstrukúra</w:t>
      </w:r>
      <w:proofErr w:type="spellEnd"/>
      <w:r>
        <w:t xml:space="preserve">, ezen kívül még egy </w:t>
      </w:r>
      <w:proofErr w:type="spellStart"/>
      <w:r w:rsidRPr="00053834">
        <w:rPr>
          <w:i/>
          <w:iCs/>
        </w:rPr>
        <w:t>TimeSoln</w:t>
      </w:r>
      <w:proofErr w:type="spellEnd"/>
      <w:r w:rsidRPr="00053834">
        <w:rPr>
          <w:i/>
          <w:iCs/>
        </w:rPr>
        <w:t>()</w:t>
      </w:r>
      <w:r>
        <w:t xml:space="preserve"> változó is szükséges a szim</w:t>
      </w:r>
      <w:r w:rsidR="00CA50D9">
        <w:t>ulációhoz.</w:t>
      </w:r>
      <w:r w:rsidR="00E05742">
        <w:t xml:space="preserve"> Ezek után</w:t>
      </w:r>
      <w:r w:rsidR="00BC7944">
        <w:t xml:space="preserve"> </w:t>
      </w:r>
      <w:proofErr w:type="spellStart"/>
      <w:r w:rsidR="00BC7944">
        <w:t>meghív</w:t>
      </w:r>
      <w:r w:rsidR="00C16051">
        <w:t>ódik</w:t>
      </w:r>
      <w:proofErr w:type="spellEnd"/>
      <w:r w:rsidR="00BC7944">
        <w:t xml:space="preserve"> az </w:t>
      </w:r>
      <w:r w:rsidR="00BC7944" w:rsidRPr="00053834">
        <w:rPr>
          <w:i/>
          <w:iCs/>
        </w:rPr>
        <w:t>ICING2_model_sim_</w:t>
      </w:r>
      <w:proofErr w:type="gramStart"/>
      <w:r w:rsidR="00BC7944" w:rsidRPr="00053834">
        <w:rPr>
          <w:i/>
          <w:iCs/>
        </w:rPr>
        <w:t>init(</w:t>
      </w:r>
      <w:proofErr w:type="gramEnd"/>
      <w:r w:rsidR="00BC7944" w:rsidRPr="00053834">
        <w:rPr>
          <w:i/>
          <w:iCs/>
        </w:rPr>
        <w:t>)</w:t>
      </w:r>
      <w:r w:rsidR="00BC7944">
        <w:t xml:space="preserve"> függvény, ezzel iniciali</w:t>
      </w:r>
      <w:r w:rsidR="00C16051">
        <w:t>zálódnak</w:t>
      </w:r>
      <w:r w:rsidR="00BC7944">
        <w:t xml:space="preserve"> a használt adatstruktúrák. Majd ciklusban </w:t>
      </w:r>
      <w:proofErr w:type="spellStart"/>
      <w:r w:rsidR="00BC7944">
        <w:t>futtat</w:t>
      </w:r>
      <w:r w:rsidR="00C16051">
        <w:t>ódik</w:t>
      </w:r>
      <w:proofErr w:type="spellEnd"/>
      <w:r w:rsidR="00BC7944">
        <w:t xml:space="preserve"> az </w:t>
      </w:r>
      <w:r w:rsidR="00BC7944" w:rsidRPr="00053834">
        <w:rPr>
          <w:i/>
          <w:iCs/>
        </w:rPr>
        <w:t>ICING2_model_</w:t>
      </w:r>
      <w:proofErr w:type="gramStart"/>
      <w:r w:rsidR="00BC7944" w:rsidRPr="00053834">
        <w:rPr>
          <w:i/>
          <w:iCs/>
        </w:rPr>
        <w:t>solver(</w:t>
      </w:r>
      <w:proofErr w:type="gramEnd"/>
      <w:r w:rsidR="00BC7944" w:rsidRPr="00053834">
        <w:rPr>
          <w:i/>
          <w:iCs/>
        </w:rPr>
        <w:t>)</w:t>
      </w:r>
      <w:r w:rsidR="00053834">
        <w:t>,</w:t>
      </w:r>
      <w:r w:rsidR="00BC7944" w:rsidRPr="00053834">
        <w:rPr>
          <w:i/>
          <w:iCs/>
        </w:rPr>
        <w:t xml:space="preserve"> </w:t>
      </w:r>
      <w:proofErr w:type="spellStart"/>
      <w:r w:rsidR="00BC7944" w:rsidRPr="00053834">
        <w:rPr>
          <w:i/>
          <w:iCs/>
        </w:rPr>
        <w:t>BG_sensor</w:t>
      </w:r>
      <w:proofErr w:type="spellEnd"/>
      <w:r w:rsidR="00BC7944" w:rsidRPr="00053834">
        <w:rPr>
          <w:i/>
          <w:iCs/>
        </w:rPr>
        <w:t>()</w:t>
      </w:r>
      <w:r w:rsidR="00053834">
        <w:t xml:space="preserve">, </w:t>
      </w:r>
      <w:r w:rsidR="00C16051">
        <w:t xml:space="preserve">illetve a kiválasztott kontrollert megvalósító </w:t>
      </w:r>
      <w:r w:rsidR="00BC7944">
        <w:t>függvények.</w:t>
      </w:r>
      <w:r w:rsidR="00C16051">
        <w:t xml:space="preserve"> Az </w:t>
      </w:r>
      <w:r w:rsidR="00C16051" w:rsidRPr="00053834">
        <w:rPr>
          <w:i/>
          <w:iCs/>
        </w:rPr>
        <w:t>ICING2_model_</w:t>
      </w:r>
      <w:proofErr w:type="gramStart"/>
      <w:r w:rsidR="00C16051" w:rsidRPr="00053834">
        <w:rPr>
          <w:i/>
          <w:iCs/>
        </w:rPr>
        <w:t>solver(</w:t>
      </w:r>
      <w:proofErr w:type="gramEnd"/>
      <w:r w:rsidR="00C16051" w:rsidRPr="00053834">
        <w:rPr>
          <w:i/>
          <w:iCs/>
        </w:rPr>
        <w:t>)</w:t>
      </w:r>
      <w:r w:rsidR="00C16051">
        <w:t xml:space="preserve"> modul felelős a differenciálegyenlet-rendszer vagyis az </w:t>
      </w:r>
      <w:r w:rsidR="00C16051" w:rsidRPr="00AF582D">
        <w:rPr>
          <w:i/>
          <w:iCs/>
        </w:rPr>
        <w:t>ICING</w:t>
      </w:r>
      <w:r w:rsidR="00C16051">
        <w:t xml:space="preserve"> modell megoldásáért. A </w:t>
      </w:r>
      <w:proofErr w:type="spellStart"/>
      <w:r w:rsidR="00C16051" w:rsidRPr="00053834">
        <w:rPr>
          <w:i/>
          <w:iCs/>
        </w:rPr>
        <w:t>BG_</w:t>
      </w:r>
      <w:proofErr w:type="gramStart"/>
      <w:r w:rsidR="00C16051" w:rsidRPr="00053834">
        <w:rPr>
          <w:i/>
          <w:iCs/>
        </w:rPr>
        <w:t>sensor</w:t>
      </w:r>
      <w:proofErr w:type="spellEnd"/>
      <w:r w:rsidR="00C16051" w:rsidRPr="00053834">
        <w:rPr>
          <w:i/>
          <w:iCs/>
        </w:rPr>
        <w:t>(</w:t>
      </w:r>
      <w:proofErr w:type="gramEnd"/>
      <w:r w:rsidR="00C16051" w:rsidRPr="00053834">
        <w:rPr>
          <w:i/>
          <w:iCs/>
        </w:rPr>
        <w:t>)</w:t>
      </w:r>
      <w:r w:rsidR="00C16051">
        <w:t xml:space="preserve"> valósítja meg a virtuális „vércukorszint mérést”, vagyis veszi az előzőleg megoldott differenciálegyenlet utolsó értékét és eltárolja. A kontrollerek a tápanyag, illetve inzulin bevitelt szabályozzák különböző módokon. A </w:t>
      </w:r>
      <w:proofErr w:type="spellStart"/>
      <w:r w:rsidR="00C16051" w:rsidRPr="00053834">
        <w:rPr>
          <w:i/>
          <w:iCs/>
        </w:rPr>
        <w:t>STAR_controller_</w:t>
      </w:r>
      <w:proofErr w:type="gramStart"/>
      <w:r w:rsidR="00C16051" w:rsidRPr="00053834">
        <w:rPr>
          <w:i/>
          <w:iCs/>
        </w:rPr>
        <w:t>simulator</w:t>
      </w:r>
      <w:proofErr w:type="spellEnd"/>
      <w:r w:rsidR="00C16051" w:rsidRPr="00053834">
        <w:rPr>
          <w:i/>
          <w:iCs/>
        </w:rPr>
        <w:t>(</w:t>
      </w:r>
      <w:proofErr w:type="gramEnd"/>
      <w:r w:rsidR="00C16051" w:rsidRPr="00053834">
        <w:rPr>
          <w:i/>
          <w:iCs/>
        </w:rPr>
        <w:t>)</w:t>
      </w:r>
      <w:r w:rsidR="00C16051">
        <w:t xml:space="preserve"> a </w:t>
      </w:r>
      <w:r w:rsidR="00C16051" w:rsidRPr="00AF582D">
        <w:rPr>
          <w:i/>
          <w:iCs/>
        </w:rPr>
        <w:t>JAR</w:t>
      </w:r>
      <w:r w:rsidR="00C16051">
        <w:t xml:space="preserve"> fájlokba hív bele, vagyis a </w:t>
      </w:r>
      <w:r w:rsidR="00C16051" w:rsidRPr="00AF582D">
        <w:rPr>
          <w:i/>
          <w:iCs/>
        </w:rPr>
        <w:t>STAR</w:t>
      </w:r>
      <w:r w:rsidR="00C16051">
        <w:t xml:space="preserve"> protokollt futtatja. A </w:t>
      </w:r>
      <w:proofErr w:type="spellStart"/>
      <w:r w:rsidR="00C16051" w:rsidRPr="00053834">
        <w:rPr>
          <w:i/>
          <w:iCs/>
        </w:rPr>
        <w:t>SIMPLE_controller_</w:t>
      </w:r>
      <w:proofErr w:type="gramStart"/>
      <w:r w:rsidR="00C16051" w:rsidRPr="00053834">
        <w:rPr>
          <w:i/>
          <w:iCs/>
        </w:rPr>
        <w:t>simulator</w:t>
      </w:r>
      <w:proofErr w:type="spellEnd"/>
      <w:r w:rsidR="00C16051" w:rsidRPr="00053834">
        <w:rPr>
          <w:i/>
          <w:iCs/>
        </w:rPr>
        <w:t>(</w:t>
      </w:r>
      <w:proofErr w:type="gramEnd"/>
      <w:r w:rsidR="00C16051" w:rsidRPr="00053834">
        <w:rPr>
          <w:i/>
          <w:iCs/>
        </w:rPr>
        <w:t>)</w:t>
      </w:r>
      <w:r w:rsidR="006465AC">
        <w:t xml:space="preserve"> egy egyszerű kontroller, amely csak az aktuális vércukorszint alapján javasol kezelési módot. A </w:t>
      </w:r>
      <w:proofErr w:type="spellStart"/>
      <w:r w:rsidR="006465AC" w:rsidRPr="00053834">
        <w:rPr>
          <w:i/>
          <w:iCs/>
        </w:rPr>
        <w:t>HISTORIC_controller_</w:t>
      </w:r>
      <w:proofErr w:type="gramStart"/>
      <w:r w:rsidR="006465AC" w:rsidRPr="00053834">
        <w:rPr>
          <w:i/>
          <w:iCs/>
        </w:rPr>
        <w:t>simulator</w:t>
      </w:r>
      <w:proofErr w:type="spellEnd"/>
      <w:r w:rsidR="006465AC" w:rsidRPr="00053834">
        <w:rPr>
          <w:i/>
          <w:iCs/>
        </w:rPr>
        <w:t>(</w:t>
      </w:r>
      <w:proofErr w:type="gramEnd"/>
      <w:r w:rsidR="006465AC" w:rsidRPr="00053834">
        <w:rPr>
          <w:i/>
          <w:iCs/>
        </w:rPr>
        <w:t>)</w:t>
      </w:r>
      <w:r w:rsidR="006465AC">
        <w:t xml:space="preserve"> az eredeti kezelési adatokat felhasználva </w:t>
      </w:r>
      <w:r w:rsidR="006465AC">
        <w:lastRenderedPageBreak/>
        <w:t xml:space="preserve">számítja a ki a vércukorszinteket, ez azt jeleni, hogy a virtuális méréseket a valós mérési időpontokban végzi el (a </w:t>
      </w:r>
      <w:r w:rsidR="006465AC" w:rsidRPr="00AF582D">
        <w:rPr>
          <w:i/>
          <w:iCs/>
        </w:rPr>
        <w:t>STAR</w:t>
      </w:r>
      <w:r w:rsidR="006465AC">
        <w:t xml:space="preserve"> ugyanis pontosan 1-2 esetleg 3 óránként), valamint az inzulin és tápanyag adagolás is olyan időben és mennyiségben történik, ahogy az a valós kezelés során is.</w:t>
      </w:r>
    </w:p>
    <w:p w14:paraId="7793BF85" w14:textId="789C7CA4" w:rsidR="005D4624" w:rsidRDefault="005D4624" w:rsidP="00C16051">
      <w:proofErr w:type="spellStart"/>
      <w:r w:rsidRPr="00053834">
        <w:rPr>
          <w:i/>
          <w:iCs/>
        </w:rPr>
        <w:t>Simulation_Structs.jl</w:t>
      </w:r>
      <w:proofErr w:type="spellEnd"/>
      <w:r>
        <w:t xml:space="preserve"> fájlban vannak definiálva a szimulációhoz használt </w:t>
      </w:r>
      <w:r w:rsidRPr="007F301A">
        <w:rPr>
          <w:i/>
          <w:iCs/>
        </w:rPr>
        <w:t>Julia</w:t>
      </w:r>
      <w:r>
        <w:t xml:space="preserve"> adatstruktúrák.</w:t>
      </w:r>
    </w:p>
    <w:p w14:paraId="3A659558" w14:textId="3A1AC5E1" w:rsidR="00BC7944" w:rsidRPr="00061804" w:rsidRDefault="005D4624" w:rsidP="005D4624">
      <w:r>
        <w:t xml:space="preserve">A Java hívásokban két modul vállal szerepet. Az egyik a </w:t>
      </w:r>
      <w:proofErr w:type="spellStart"/>
      <w:r w:rsidRPr="00053834">
        <w:rPr>
          <w:i/>
          <w:iCs/>
        </w:rPr>
        <w:t>JavaClasses.jl</w:t>
      </w:r>
      <w:proofErr w:type="spellEnd"/>
      <w:r>
        <w:t xml:space="preserve">, amelyben a használt Java osztályok vannak felsorolva, a másik a </w:t>
      </w:r>
      <w:proofErr w:type="spellStart"/>
      <w:r w:rsidRPr="00053834">
        <w:rPr>
          <w:i/>
          <w:iCs/>
        </w:rPr>
        <w:t>JavaCallHelper.jl</w:t>
      </w:r>
      <w:proofErr w:type="spellEnd"/>
      <w:r>
        <w:t xml:space="preserve">, amelyben </w:t>
      </w:r>
      <w:r w:rsidRPr="007F301A">
        <w:rPr>
          <w:i/>
          <w:iCs/>
        </w:rPr>
        <w:t>Julia</w:t>
      </w:r>
      <w:r>
        <w:t xml:space="preserve"> függvényekbe vannak becsomagolva Java függvényhívások.</w:t>
      </w:r>
      <w:r w:rsidR="007F424D">
        <w:t xml:space="preserve"> A </w:t>
      </w:r>
      <w:proofErr w:type="spellStart"/>
      <w:r w:rsidR="007F424D" w:rsidRPr="00053834">
        <w:rPr>
          <w:i/>
          <w:iCs/>
        </w:rPr>
        <w:t>SPRINT_whole_</w:t>
      </w:r>
      <w:proofErr w:type="gramStart"/>
      <w:r w:rsidR="007F424D" w:rsidRPr="00053834">
        <w:rPr>
          <w:i/>
          <w:iCs/>
        </w:rPr>
        <w:t>cohort.StochasticMode</w:t>
      </w:r>
      <w:r w:rsidR="00061804">
        <w:rPr>
          <w:i/>
          <w:iCs/>
        </w:rPr>
        <w:t>l</w:t>
      </w:r>
      <w:proofErr w:type="spellEnd"/>
      <w:proofErr w:type="gramEnd"/>
      <w:r w:rsidR="00061804">
        <w:rPr>
          <w:i/>
          <w:iCs/>
        </w:rPr>
        <w:t xml:space="preserve"> </w:t>
      </w:r>
      <w:r w:rsidR="00061804" w:rsidRPr="00061804">
        <w:t xml:space="preserve">az </w:t>
      </w:r>
      <w:proofErr w:type="spellStart"/>
      <w:r w:rsidR="00061804" w:rsidRPr="00061804">
        <w:t>inz</w:t>
      </w:r>
      <w:proofErr w:type="spellEnd"/>
      <w:r w:rsidR="00061804" w:rsidRPr="00061804">
        <w:t xml:space="preserve"> érz jövőbeli értékére becs szolgál, az aktból meghatározható biz. valószínűséggel, hogy 1 2 3 óra múlva milyen tartományba fog esni</w:t>
      </w:r>
    </w:p>
    <w:p w14:paraId="721AE5D7" w14:textId="7D11B721" w:rsidR="005D4624" w:rsidRPr="005D4624" w:rsidRDefault="005D4624" w:rsidP="005D4624">
      <w:r w:rsidRPr="005D4624">
        <w:rPr>
          <w:highlight w:val="yellow"/>
        </w:rPr>
        <w:t>Szekvencia diagramok</w:t>
      </w:r>
    </w:p>
    <w:p w14:paraId="4A3A1F1B" w14:textId="2B8E245F" w:rsidR="007665B3" w:rsidRPr="00404474" w:rsidRDefault="007665B3" w:rsidP="007665B3">
      <w:pPr>
        <w:pStyle w:val="Cmsor4"/>
      </w:pPr>
      <w:r w:rsidRPr="00404474">
        <w:t>A statisztikai kiértékelés folyamata</w:t>
      </w:r>
    </w:p>
    <w:p w14:paraId="07161AC5" w14:textId="444E75F1" w:rsidR="005D4624" w:rsidRDefault="00404474" w:rsidP="005D4624">
      <w:r>
        <w:rPr>
          <w:lang w:val="en-US"/>
        </w:rPr>
        <w:t xml:space="preserve">A </w:t>
      </w:r>
      <w:r w:rsidRPr="00404474">
        <w:t>keretrendszer</w:t>
      </w:r>
      <w:r>
        <w:rPr>
          <w:lang w:val="en-US"/>
        </w:rPr>
        <w:t xml:space="preserve"> </w:t>
      </w:r>
      <w:r w:rsidRPr="00404474">
        <w:t>második</w:t>
      </w:r>
      <w:r>
        <w:t xml:space="preserve"> fő aspektusa a statisztikai kiértékelés, így ennek a résznek a programnak a belépési pontja a </w:t>
      </w:r>
      <w:proofErr w:type="spellStart"/>
      <w:r w:rsidRPr="00A37EB8">
        <w:rPr>
          <w:i/>
          <w:iCs/>
        </w:rPr>
        <w:t>runStatistics.jl</w:t>
      </w:r>
      <w:proofErr w:type="spellEnd"/>
      <w:r>
        <w:t xml:space="preserve"> fájl. Itt lehet felkonfigurálni az elvégzendő feladat paramétereit. A statisztikai kiértékelésért felelős modul alapvetően nagyon rugalmasra lett megtervezve és implementálva, sok kisebb részt lehet kombinálni egymással tetszőlegesen, az orvosi szempontok szerinti következtetést segítő célzattal</w:t>
      </w:r>
      <w:r w:rsidR="00576A34">
        <w:t>.</w:t>
      </w:r>
    </w:p>
    <w:p w14:paraId="110F6609" w14:textId="51990DFF" w:rsidR="00576A34" w:rsidRDefault="00576A34" w:rsidP="005D4624">
      <w:r>
        <w:t xml:space="preserve">A következőkben felsorolásra kerülő műveletek identikusan működnek </w:t>
      </w:r>
      <w:r w:rsidRPr="00A37EB8">
        <w:rPr>
          <w:i/>
          <w:iCs/>
        </w:rPr>
        <w:t>JAVA</w:t>
      </w:r>
      <w:r>
        <w:t xml:space="preserve">, </w:t>
      </w:r>
      <w:r w:rsidRPr="00A37EB8">
        <w:rPr>
          <w:i/>
          <w:iCs/>
        </w:rPr>
        <w:t>MAT</w:t>
      </w:r>
      <w:r>
        <w:t xml:space="preserve"> és </w:t>
      </w:r>
      <w:r w:rsidRPr="00A37EB8">
        <w:rPr>
          <w:i/>
          <w:iCs/>
        </w:rPr>
        <w:t>JLD2</w:t>
      </w:r>
      <w:r>
        <w:t xml:space="preserve"> fájlokban tárolt betegadatokra egyaránt</w:t>
      </w:r>
      <w:r w:rsidR="00584562">
        <w:t>,</w:t>
      </w:r>
      <w:r w:rsidR="00EC3BE5">
        <w:t xml:space="preserve"> a korábbiakban taglalt </w:t>
      </w:r>
      <w:proofErr w:type="spellStart"/>
      <w:r w:rsidR="00EC3BE5">
        <w:t>deszerializációs</w:t>
      </w:r>
      <w:proofErr w:type="spellEnd"/>
      <w:r w:rsidR="00EC3BE5">
        <w:t xml:space="preserve"> interfésznek köszönhetően.</w:t>
      </w:r>
    </w:p>
    <w:p w14:paraId="77BAC580" w14:textId="4B0F05C6" w:rsidR="002B1CF3" w:rsidRDefault="002B1CF3" w:rsidP="005D4624">
      <w:r>
        <w:t>Jelenleg öt fő statisztikai műveletet végző függvény van a programban:</w:t>
      </w:r>
    </w:p>
    <w:p w14:paraId="0E3B58CA" w14:textId="77777777" w:rsidR="0099558C" w:rsidRDefault="0091395C" w:rsidP="000A413D">
      <w:pPr>
        <w:pStyle w:val="Listaszerbekezds"/>
        <w:numPr>
          <w:ilvl w:val="0"/>
          <w:numId w:val="27"/>
        </w:numPr>
      </w:pPr>
      <w:r>
        <w:t xml:space="preserve">Az egyik statisztikai elemzésre lehetőséget adó függvény a </w:t>
      </w:r>
      <w:proofErr w:type="spellStart"/>
      <w:r w:rsidRPr="002B1CF3">
        <w:rPr>
          <w:i/>
          <w:iCs/>
          <w:lang w:val="en-US"/>
        </w:rPr>
        <w:t>calculate_treatments_</w:t>
      </w:r>
      <w:proofErr w:type="gramStart"/>
      <w:r w:rsidRPr="002B1CF3">
        <w:rPr>
          <w:i/>
          <w:iCs/>
          <w:lang w:val="en-US"/>
        </w:rPr>
        <w:t>signDiffBG</w:t>
      </w:r>
      <w:proofErr w:type="spellEnd"/>
      <w:r w:rsidRPr="002B1CF3">
        <w:rPr>
          <w:i/>
          <w:iCs/>
          <w:lang w:val="en-US"/>
        </w:rPr>
        <w:t>(</w:t>
      </w:r>
      <w:proofErr w:type="gramEnd"/>
      <w:r w:rsidRPr="002B1CF3">
        <w:rPr>
          <w:i/>
          <w:iCs/>
          <w:lang w:val="en-US"/>
        </w:rPr>
        <w:t>path1, path2)</w:t>
      </w:r>
      <w:r w:rsidRPr="002B1CF3">
        <w:rPr>
          <w:lang w:val="en-US"/>
        </w:rPr>
        <w:t xml:space="preserve">, </w:t>
      </w:r>
      <w:r w:rsidRPr="0091395C">
        <w:t xml:space="preserve">amely előjeles különbséget számol </w:t>
      </w:r>
      <w:r>
        <w:t xml:space="preserve">a </w:t>
      </w:r>
      <w:r w:rsidRPr="0091395C">
        <w:t>két</w:t>
      </w:r>
      <w:r>
        <w:t xml:space="preserve"> paraméterként átadott mappában lévő</w:t>
      </w:r>
      <w:r w:rsidRPr="0091395C">
        <w:t xml:space="preserve">, azonos betegen végrehajtott kezelés vércukorértékeiből. A számítás eredménye egy hisztogram, amely szemlélteti, hogy mennyire </w:t>
      </w:r>
      <w:r>
        <w:t xml:space="preserve">tér el a két szimuláció. Különbség csak azonos időpillanatokban történt vércukormérések esetén </w:t>
      </w:r>
      <w:proofErr w:type="spellStart"/>
      <w:r>
        <w:t>számolódik</w:t>
      </w:r>
      <w:proofErr w:type="spellEnd"/>
      <w:r>
        <w:t>, hiszen csak ez az eset hordoz releváns információt.</w:t>
      </w:r>
      <w:r w:rsidR="0099558C">
        <w:t xml:space="preserve"> Példa </w:t>
      </w:r>
      <w:r w:rsidR="0099558C">
        <w:lastRenderedPageBreak/>
        <w:t xml:space="preserve">hisztogram egy </w:t>
      </w:r>
      <w:proofErr w:type="spellStart"/>
      <w:r w:rsidR="0099558C" w:rsidRPr="007F301A">
        <w:rPr>
          <w:i/>
          <w:iCs/>
        </w:rPr>
        <w:t>Matlab</w:t>
      </w:r>
      <w:r w:rsidR="0099558C">
        <w:t>os</w:t>
      </w:r>
      <w:proofErr w:type="spellEnd"/>
      <w:r w:rsidR="0099558C">
        <w:t xml:space="preserve"> és </w:t>
      </w:r>
      <w:r w:rsidR="0099558C" w:rsidRPr="007F301A">
        <w:rPr>
          <w:i/>
          <w:iCs/>
        </w:rPr>
        <w:t>Julia</w:t>
      </w:r>
      <w:r w:rsidR="0099558C">
        <w:t xml:space="preserve"> szimuláció vércukorértékeinek az előjeles különbségéről: </w:t>
      </w:r>
    </w:p>
    <w:p w14:paraId="4FE2D108" w14:textId="15C9FC07" w:rsidR="0091395C" w:rsidRDefault="0099558C" w:rsidP="009741ED">
      <w:pPr>
        <w:pStyle w:val="Kp"/>
      </w:pPr>
      <w:r w:rsidRPr="009741ED">
        <w:rPr>
          <w:noProof/>
        </w:rPr>
        <w:drawing>
          <wp:inline distT="0" distB="0" distL="0" distR="0" wp14:anchorId="0FF0FC4F" wp14:editId="00B56058">
            <wp:extent cx="4252211" cy="2834640"/>
            <wp:effectExtent l="0" t="0" r="0" b="3810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phic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11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64654" w14:textId="527D079B" w:rsidR="0099558C" w:rsidRPr="0099558C" w:rsidRDefault="00115F49" w:rsidP="00906B4B">
      <w:pPr>
        <w:pStyle w:val="Kpalrs"/>
      </w:pPr>
      <w:fldSimple w:instr=" SEQ ábra \* ARABIC ">
        <w:r w:rsidR="0072729E">
          <w:rPr>
            <w:noProof/>
          </w:rPr>
          <w:t>3</w:t>
        </w:r>
      </w:fldSimple>
      <w:r w:rsidR="007A4B55">
        <w:t xml:space="preserve">. ábra: </w:t>
      </w:r>
      <w:r w:rsidR="0099558C">
        <w:t>Két szimuláció vércukorértékeinek előjeles különbsége hisztogramon ábrázolva</w:t>
      </w:r>
    </w:p>
    <w:p w14:paraId="7DFA632A" w14:textId="5CFAE8A2" w:rsidR="0099558C" w:rsidRDefault="002B1CF3" w:rsidP="000A413D">
      <w:pPr>
        <w:pStyle w:val="Listaszerbekezds"/>
        <w:numPr>
          <w:ilvl w:val="0"/>
          <w:numId w:val="27"/>
        </w:numPr>
      </w:pPr>
      <w:r>
        <w:t xml:space="preserve">Egy másik, főleg az ábrázolással foglalkozó eljárás a </w:t>
      </w:r>
      <w:proofErr w:type="spellStart"/>
      <w:r w:rsidRPr="002B1CF3">
        <w:rPr>
          <w:i/>
          <w:iCs/>
        </w:rPr>
        <w:t>plot_simulation</w:t>
      </w:r>
      <w:proofErr w:type="spellEnd"/>
      <w:r w:rsidRPr="002B1CF3">
        <w:rPr>
          <w:i/>
          <w:iCs/>
        </w:rPr>
        <w:t>(</w:t>
      </w:r>
      <w:proofErr w:type="spellStart"/>
      <w:r w:rsidRPr="002B1CF3">
        <w:rPr>
          <w:i/>
          <w:iCs/>
        </w:rPr>
        <w:t>path</w:t>
      </w:r>
      <w:proofErr w:type="spellEnd"/>
      <w:r w:rsidRPr="002B1CF3">
        <w:rPr>
          <w:i/>
          <w:iCs/>
        </w:rPr>
        <w:t>),</w:t>
      </w:r>
      <w:r>
        <w:t xml:space="preserve"> amely, a paraméterként kapott </w:t>
      </w:r>
      <w:proofErr w:type="spellStart"/>
      <w:r w:rsidRPr="00A37EB8">
        <w:rPr>
          <w:i/>
          <w:iCs/>
        </w:rPr>
        <w:t>path</w:t>
      </w:r>
      <w:proofErr w:type="spellEnd"/>
      <w:r>
        <w:t xml:space="preserve"> mappában levő szimulációkról, betegenként három grafikon állít elő. </w:t>
      </w:r>
      <w:r w:rsidRPr="00162137">
        <w:t xml:space="preserve">A </w:t>
      </w:r>
      <w:proofErr w:type="spellStart"/>
      <w:r w:rsidRPr="00162137">
        <w:rPr>
          <w:i/>
          <w:iCs/>
        </w:rPr>
        <w:t>plot_patient_</w:t>
      </w:r>
      <w:proofErr w:type="gramStart"/>
      <w:r w:rsidRPr="00162137">
        <w:rPr>
          <w:i/>
          <w:iCs/>
        </w:rPr>
        <w:t>metabolics</w:t>
      </w:r>
      <w:proofErr w:type="spellEnd"/>
      <w:r w:rsidRPr="00162137">
        <w:rPr>
          <w:i/>
          <w:iCs/>
        </w:rPr>
        <w:t>(</w:t>
      </w:r>
      <w:proofErr w:type="spellStart"/>
      <w:proofErr w:type="gramEnd"/>
      <w:r w:rsidRPr="00162137">
        <w:rPr>
          <w:i/>
          <w:iCs/>
        </w:rPr>
        <w:t>Patient</w:t>
      </w:r>
      <w:proofErr w:type="spellEnd"/>
      <w:r w:rsidRPr="00162137">
        <w:rPr>
          <w:i/>
          <w:iCs/>
        </w:rPr>
        <w:t>)</w:t>
      </w:r>
      <w:r w:rsidRPr="00162137">
        <w:t xml:space="preserve"> </w:t>
      </w:r>
      <w:r w:rsidR="00A37EB8" w:rsidRPr="00162137">
        <w:t>egy átfogó képet ad a páciens kezeléséről, illetve metabolikus állapotáról</w:t>
      </w:r>
      <w:r w:rsidR="0099558C">
        <w:t>:</w:t>
      </w:r>
      <w:r w:rsidR="00A37EB8" w:rsidRPr="00162137">
        <w:t xml:space="preserve"> </w:t>
      </w:r>
    </w:p>
    <w:p w14:paraId="20BB8504" w14:textId="3AEC6E67" w:rsidR="00B151CD" w:rsidRDefault="00B151CD" w:rsidP="00B151CD">
      <w:pPr>
        <w:pStyle w:val="Kp"/>
      </w:pPr>
      <w:r>
        <w:rPr>
          <w:noProof/>
        </w:rPr>
        <w:lastRenderedPageBreak/>
        <w:drawing>
          <wp:inline distT="0" distB="0" distL="0" distR="0" wp14:anchorId="71F14351" wp14:editId="5D0599DC">
            <wp:extent cx="5400040" cy="4860290"/>
            <wp:effectExtent l="0" t="0" r="0" b="0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phic 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4B53" w14:textId="64C0952F" w:rsidR="00B151CD" w:rsidRPr="00B151CD" w:rsidRDefault="00115F49" w:rsidP="00906B4B">
      <w:pPr>
        <w:pStyle w:val="Kpalrs"/>
      </w:pPr>
      <w:fldSimple w:instr=" SEQ ábra \* ARABIC ">
        <w:r w:rsidR="0072729E">
          <w:rPr>
            <w:noProof/>
          </w:rPr>
          <w:t>4</w:t>
        </w:r>
      </w:fldSimple>
      <w:r w:rsidR="007A4B55">
        <w:t xml:space="preserve">. ábra: </w:t>
      </w:r>
      <w:r w:rsidR="00B151CD">
        <w:t>Példa grafikon egy páciens metabolikus állapotáról</w:t>
      </w:r>
    </w:p>
    <w:p w14:paraId="2780B957" w14:textId="7A7E56DE" w:rsidR="00B151CD" w:rsidRDefault="00A37EB8" w:rsidP="0099558C">
      <w:pPr>
        <w:pStyle w:val="Listaszerbekezds"/>
        <w:ind w:left="1440" w:firstLine="0"/>
      </w:pPr>
      <w:r w:rsidRPr="00162137">
        <w:t xml:space="preserve">A </w:t>
      </w:r>
      <w:proofErr w:type="spellStart"/>
      <w:r w:rsidRPr="00162137">
        <w:rPr>
          <w:i/>
          <w:iCs/>
        </w:rPr>
        <w:t>plot_patient_BG</w:t>
      </w:r>
      <w:proofErr w:type="spellEnd"/>
      <w:r w:rsidRPr="00162137">
        <w:rPr>
          <w:i/>
          <w:iCs/>
        </w:rPr>
        <w:t>(</w:t>
      </w:r>
      <w:proofErr w:type="spellStart"/>
      <w:r w:rsidRPr="00162137">
        <w:rPr>
          <w:i/>
          <w:iCs/>
        </w:rPr>
        <w:t>Patient</w:t>
      </w:r>
      <w:proofErr w:type="spellEnd"/>
      <w:r w:rsidRPr="00162137">
        <w:rPr>
          <w:i/>
          <w:iCs/>
        </w:rPr>
        <w:t>)</w:t>
      </w:r>
      <w:r w:rsidRPr="00162137">
        <w:t xml:space="preserve"> célja a paraméterként kapott beteg vércukorértékeinek idő szerinti ábrázolása, ezen kívül feltünteti</w:t>
      </w:r>
      <w:r w:rsidR="00162137" w:rsidRPr="00162137">
        <w:t xml:space="preserve"> a beteg historikus, valós korházi körülmények között mért vércukorértékeit is, amely sok alkalommal szolgálhat </w:t>
      </w:r>
      <w:r w:rsidR="00B151CD" w:rsidRPr="00162137">
        <w:t>referenciaként</w:t>
      </w:r>
      <w:r w:rsidR="00B151CD">
        <w:t>:</w:t>
      </w:r>
    </w:p>
    <w:p w14:paraId="5DFA94CD" w14:textId="267DBF1C" w:rsidR="00B151CD" w:rsidRDefault="00B151CD" w:rsidP="00B151CD">
      <w:pPr>
        <w:pStyle w:val="Kp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2DC06F1" wp14:editId="29867686">
            <wp:extent cx="5400040" cy="2160270"/>
            <wp:effectExtent l="0" t="0" r="0" b="0"/>
            <wp:docPr id="7" name="Graphic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phic 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95323" w14:textId="1DA04B46" w:rsidR="00B151CD" w:rsidRPr="00B151CD" w:rsidRDefault="00115F49" w:rsidP="00906B4B">
      <w:pPr>
        <w:pStyle w:val="Kpalrs"/>
      </w:pPr>
      <w:fldSimple w:instr=" SEQ ábra \* ARABIC ">
        <w:r w:rsidR="0072729E">
          <w:rPr>
            <w:noProof/>
          </w:rPr>
          <w:t>5</w:t>
        </w:r>
      </w:fldSimple>
      <w:r w:rsidR="007A4B55">
        <w:t xml:space="preserve">. ábra: </w:t>
      </w:r>
      <w:r w:rsidR="00B151CD" w:rsidRPr="00B151CD">
        <w:t>Példa</w:t>
      </w:r>
      <w:r w:rsidR="00B151CD">
        <w:t xml:space="preserve"> grafikon a szimulált és eredeti vércukor</w:t>
      </w:r>
      <w:r w:rsidR="00DE2879">
        <w:t>értékekről</w:t>
      </w:r>
    </w:p>
    <w:p w14:paraId="076EBB90" w14:textId="77777777" w:rsidR="00DE2879" w:rsidRDefault="00162137" w:rsidP="0099558C">
      <w:pPr>
        <w:pStyle w:val="Listaszerbekezds"/>
        <w:ind w:left="1440" w:firstLine="0"/>
      </w:pPr>
      <w:r w:rsidRPr="00162137">
        <w:t xml:space="preserve">A </w:t>
      </w:r>
      <w:proofErr w:type="spellStart"/>
      <w:r w:rsidRPr="00162137">
        <w:rPr>
          <w:i/>
          <w:iCs/>
        </w:rPr>
        <w:t>plot_</w:t>
      </w:r>
      <w:proofErr w:type="gramStart"/>
      <w:r w:rsidRPr="00162137">
        <w:rPr>
          <w:i/>
          <w:iCs/>
        </w:rPr>
        <w:t>CDF</w:t>
      </w:r>
      <w:proofErr w:type="spellEnd"/>
      <w:r w:rsidRPr="00162137">
        <w:rPr>
          <w:i/>
          <w:iCs/>
        </w:rPr>
        <w:t>(</w:t>
      </w:r>
      <w:proofErr w:type="spellStart"/>
      <w:proofErr w:type="gramEnd"/>
      <w:r w:rsidRPr="00162137">
        <w:rPr>
          <w:i/>
          <w:iCs/>
        </w:rPr>
        <w:t>Patient.hourlyBG</w:t>
      </w:r>
      <w:proofErr w:type="spellEnd"/>
      <w:r w:rsidRPr="00162137">
        <w:rPr>
          <w:i/>
          <w:iCs/>
        </w:rPr>
        <w:t>)</w:t>
      </w:r>
      <w:r w:rsidRPr="00162137">
        <w:t xml:space="preserve"> </w:t>
      </w:r>
      <w:r>
        <w:t xml:space="preserve">ábrázolja a paraméterként kapott </w:t>
      </w:r>
      <w:r w:rsidR="00053834">
        <w:t xml:space="preserve">beteg </w:t>
      </w:r>
      <w:r>
        <w:t>óránként mintavételezett vércukorértéke</w:t>
      </w:r>
      <w:r w:rsidR="00053834">
        <w:t>it</w:t>
      </w:r>
      <w:r>
        <w:t xml:space="preserve"> CDF (</w:t>
      </w:r>
      <w:proofErr w:type="spellStart"/>
      <w:r>
        <w:t>Cumulative</w:t>
      </w:r>
      <w:proofErr w:type="spellEnd"/>
      <w:r>
        <w:t xml:space="preserve"> </w:t>
      </w:r>
      <w:proofErr w:type="spellStart"/>
      <w:r>
        <w:t>Distribution</w:t>
      </w:r>
      <w:proofErr w:type="spellEnd"/>
      <w:r>
        <w:t xml:space="preserve"> </w:t>
      </w:r>
      <w:proofErr w:type="spellStart"/>
      <w:r w:rsidR="00053834">
        <w:t>Function</w:t>
      </w:r>
      <w:proofErr w:type="spellEnd"/>
      <w:r w:rsidR="00053834">
        <w:t>) formájában</w:t>
      </w:r>
      <w:r w:rsidR="00DE2879">
        <w:t>:</w:t>
      </w:r>
    </w:p>
    <w:p w14:paraId="5B5FEA62" w14:textId="26EF8172" w:rsidR="002B1CF3" w:rsidRDefault="00DE2879" w:rsidP="00DE2879">
      <w:pPr>
        <w:pStyle w:val="Kp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8965AD" wp14:editId="3496271E">
            <wp:extent cx="4252210" cy="2834640"/>
            <wp:effectExtent l="0" t="0" r="0" b="3810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phic 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C01D" w14:textId="6302149B" w:rsidR="00DE2879" w:rsidRPr="00DE2879" w:rsidRDefault="00115F49" w:rsidP="00906B4B">
      <w:pPr>
        <w:pStyle w:val="Kpalrs"/>
      </w:pPr>
      <w:fldSimple w:instr=" SEQ ábra \* ARABIC ">
        <w:r w:rsidR="0072729E">
          <w:rPr>
            <w:noProof/>
          </w:rPr>
          <w:t>6</w:t>
        </w:r>
      </w:fldSimple>
      <w:r w:rsidR="007A4B55">
        <w:t xml:space="preserve">. ábra: </w:t>
      </w:r>
      <w:r w:rsidR="00DE2879">
        <w:t>Példa grafikon a betegek szerinti CDF-re</w:t>
      </w:r>
    </w:p>
    <w:p w14:paraId="7C0DE7DA" w14:textId="06B1E082" w:rsidR="00715666" w:rsidRDefault="000A413D" w:rsidP="000A413D">
      <w:pPr>
        <w:pStyle w:val="Listaszerbekezds"/>
        <w:numPr>
          <w:ilvl w:val="0"/>
          <w:numId w:val="27"/>
        </w:numPr>
      </w:pPr>
      <w:r>
        <w:t xml:space="preserve">A </w:t>
      </w:r>
      <w:proofErr w:type="spellStart"/>
      <w:r w:rsidRPr="00053834">
        <w:rPr>
          <w:i/>
          <w:iCs/>
        </w:rPr>
        <w:t>create_</w:t>
      </w:r>
      <w:proofErr w:type="gramStart"/>
      <w:r w:rsidRPr="00053834">
        <w:rPr>
          <w:i/>
          <w:iCs/>
        </w:rPr>
        <w:t>statistics</w:t>
      </w:r>
      <w:proofErr w:type="spellEnd"/>
      <w:r w:rsidRPr="00053834">
        <w:rPr>
          <w:i/>
          <w:iCs/>
        </w:rPr>
        <w:t>(</w:t>
      </w:r>
      <w:proofErr w:type="spellStart"/>
      <w:proofErr w:type="gramEnd"/>
      <w:r w:rsidRPr="00053834">
        <w:rPr>
          <w:i/>
          <w:iCs/>
        </w:rPr>
        <w:t>srcpath</w:t>
      </w:r>
      <w:proofErr w:type="spellEnd"/>
      <w:r w:rsidRPr="00053834">
        <w:rPr>
          <w:i/>
          <w:iCs/>
        </w:rPr>
        <w:t xml:space="preserve">, </w:t>
      </w:r>
      <w:proofErr w:type="spellStart"/>
      <w:r w:rsidRPr="00053834">
        <w:rPr>
          <w:i/>
          <w:iCs/>
        </w:rPr>
        <w:t>dstpath</w:t>
      </w:r>
      <w:proofErr w:type="spellEnd"/>
      <w:r w:rsidRPr="00053834">
        <w:rPr>
          <w:i/>
          <w:iCs/>
        </w:rPr>
        <w:t>)</w:t>
      </w:r>
      <w:r>
        <w:rPr>
          <w:i/>
          <w:iCs/>
        </w:rPr>
        <w:t xml:space="preserve"> </w:t>
      </w:r>
      <w:r>
        <w:t xml:space="preserve">függvény az első paraméterként kapott mappában található páciensek szimulációs adataiból készít összesítő statisztikát, amelyet elment egy </w:t>
      </w:r>
      <w:r w:rsidRPr="00AF582D">
        <w:rPr>
          <w:i/>
          <w:iCs/>
        </w:rPr>
        <w:t>CSV</w:t>
      </w:r>
      <w:r>
        <w:t xml:space="preserve"> kiterjesztésű fájlként a második paraméterként kapott elérési útvonalra</w:t>
      </w:r>
      <w:r w:rsidR="001231D7">
        <w:t>.</w:t>
      </w:r>
    </w:p>
    <w:p w14:paraId="14BBEEE6" w14:textId="56E898D2" w:rsidR="000A413D" w:rsidRDefault="000A413D" w:rsidP="000A413D">
      <w:pPr>
        <w:pStyle w:val="Listaszerbekezds"/>
        <w:numPr>
          <w:ilvl w:val="0"/>
          <w:numId w:val="27"/>
        </w:numPr>
      </w:pPr>
      <w:r>
        <w:t xml:space="preserve">A </w:t>
      </w:r>
      <w:proofErr w:type="spellStart"/>
      <w:r w:rsidRPr="000A413D">
        <w:rPr>
          <w:i/>
          <w:iCs/>
        </w:rPr>
        <w:t>compare_</w:t>
      </w:r>
      <w:proofErr w:type="gramStart"/>
      <w:r w:rsidRPr="000A413D">
        <w:rPr>
          <w:i/>
          <w:iCs/>
        </w:rPr>
        <w:t>treatments</w:t>
      </w:r>
      <w:proofErr w:type="spellEnd"/>
      <w:r w:rsidRPr="000A413D">
        <w:rPr>
          <w:i/>
          <w:iCs/>
        </w:rPr>
        <w:t>(</w:t>
      </w:r>
      <w:proofErr w:type="gramEnd"/>
      <w:r w:rsidRPr="000A413D">
        <w:rPr>
          <w:i/>
          <w:iCs/>
        </w:rPr>
        <w:t>path1, path2)</w:t>
      </w:r>
      <w:r>
        <w:t xml:space="preserve"> függvény </w:t>
      </w:r>
      <w:r w:rsidR="004A5780">
        <w:t>vizuálisan hasonlít össze két szimulációt, tehát egy grafikonon van ábrázolva ugyanannak a betegnek kétfajta kezelés szerinti adatai</w:t>
      </w:r>
      <w:r w:rsidR="009B6217">
        <w:t xml:space="preserve"> (</w:t>
      </w:r>
      <w:proofErr w:type="spellStart"/>
      <w:r w:rsidR="009B6217" w:rsidRPr="009B6217">
        <w:rPr>
          <w:i/>
          <w:iCs/>
        </w:rPr>
        <w:t>Method</w:t>
      </w:r>
      <w:proofErr w:type="spellEnd"/>
      <w:r w:rsidR="009B6217" w:rsidRPr="009B6217">
        <w:rPr>
          <w:i/>
          <w:iCs/>
        </w:rPr>
        <w:t xml:space="preserve"> 1</w:t>
      </w:r>
      <w:r w:rsidR="009B6217">
        <w:t xml:space="preserve"> és </w:t>
      </w:r>
      <w:proofErr w:type="spellStart"/>
      <w:r w:rsidR="009B6217" w:rsidRPr="009B6217">
        <w:rPr>
          <w:i/>
          <w:iCs/>
        </w:rPr>
        <w:t>Method</w:t>
      </w:r>
      <w:proofErr w:type="spellEnd"/>
      <w:r w:rsidR="009B6217" w:rsidRPr="009B6217">
        <w:rPr>
          <w:i/>
          <w:iCs/>
        </w:rPr>
        <w:t xml:space="preserve"> 2</w:t>
      </w:r>
      <w:r w:rsidR="009B6217">
        <w:t>)</w:t>
      </w:r>
      <w:r w:rsidR="004A5780">
        <w:t xml:space="preserve">. Az így </w:t>
      </w:r>
      <w:r w:rsidR="004A5780">
        <w:lastRenderedPageBreak/>
        <w:t xml:space="preserve">elkészült ábra </w:t>
      </w:r>
      <w:proofErr w:type="spellStart"/>
      <w:r w:rsidR="004A5780">
        <w:t>alpján</w:t>
      </w:r>
      <w:proofErr w:type="spellEnd"/>
      <w:r w:rsidR="004A5780">
        <w:t xml:space="preserve"> jól lehet értékelni két kezelés minőségét, illetve a kettő relációját ugyanebből a szempontból</w:t>
      </w:r>
      <w:r w:rsidR="00DE2879">
        <w:t>:</w:t>
      </w:r>
    </w:p>
    <w:p w14:paraId="6F9A7C97" w14:textId="4A6A9EC4" w:rsidR="00DE2879" w:rsidRDefault="00D94DF1" w:rsidP="00D94DF1">
      <w:pPr>
        <w:pStyle w:val="Kp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1CC4B8" wp14:editId="15EDCF55">
            <wp:extent cx="5400040" cy="2160270"/>
            <wp:effectExtent l="0" t="0" r="0" b="0"/>
            <wp:docPr id="9" name="Graphic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phic 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9CA4" w14:textId="75D150F7" w:rsidR="00D94DF1" w:rsidRPr="00D94DF1" w:rsidRDefault="00115F49" w:rsidP="00906B4B">
      <w:pPr>
        <w:pStyle w:val="Kpalrs"/>
        <w:rPr>
          <w:lang w:val="en-US"/>
        </w:rPr>
      </w:pPr>
      <w:fldSimple w:instr=" SEQ ábra \* ARABIC ">
        <w:r w:rsidR="0072729E">
          <w:rPr>
            <w:noProof/>
          </w:rPr>
          <w:t>7</w:t>
        </w:r>
      </w:fldSimple>
      <w:r w:rsidR="007A4B55">
        <w:t xml:space="preserve">. ábra: </w:t>
      </w:r>
      <w:r w:rsidR="00D94DF1">
        <w:t>Példa grafikon két szimuláció vércukorértékeinek összehasonlítására</w:t>
      </w:r>
    </w:p>
    <w:p w14:paraId="74B0A9A9" w14:textId="757DAC19" w:rsidR="00D94DF1" w:rsidRDefault="00D94DF1" w:rsidP="00D94DF1">
      <w:pPr>
        <w:pStyle w:val="Kp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C026B54" wp14:editId="561EC523">
            <wp:extent cx="5400040" cy="6480175"/>
            <wp:effectExtent l="0" t="0" r="0" b="0"/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phic 1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8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39DC" w14:textId="602ACE2E" w:rsidR="00D94DF1" w:rsidRPr="00D94DF1" w:rsidRDefault="00115F49" w:rsidP="00906B4B">
      <w:pPr>
        <w:pStyle w:val="Kpalrs"/>
      </w:pPr>
      <w:fldSimple w:instr=" SEQ ábra \* ARABIC ">
        <w:r w:rsidR="0072729E">
          <w:rPr>
            <w:noProof/>
          </w:rPr>
          <w:t>8</w:t>
        </w:r>
      </w:fldSimple>
      <w:r w:rsidR="007A4B55">
        <w:t xml:space="preserve">. ábra: </w:t>
      </w:r>
      <w:r w:rsidR="00D94DF1">
        <w:t>Példa grafikon két különböző kezelés összehasonlítására</w:t>
      </w:r>
    </w:p>
    <w:p w14:paraId="0D20894C" w14:textId="6308EA34" w:rsidR="00D94DF1" w:rsidRDefault="009B3DEB" w:rsidP="000A413D">
      <w:pPr>
        <w:pStyle w:val="Listaszerbekezds"/>
        <w:numPr>
          <w:ilvl w:val="0"/>
          <w:numId w:val="27"/>
        </w:numPr>
      </w:pPr>
      <w:r>
        <w:t xml:space="preserve">A </w:t>
      </w:r>
      <w:proofErr w:type="spellStart"/>
      <w:r w:rsidRPr="009B3DEB">
        <w:rPr>
          <w:i/>
          <w:iCs/>
        </w:rPr>
        <w:t>plot_cohort_</w:t>
      </w:r>
      <w:proofErr w:type="gramStart"/>
      <w:r w:rsidRPr="009B3DEB">
        <w:rPr>
          <w:i/>
          <w:iCs/>
        </w:rPr>
        <w:t>CDF</w:t>
      </w:r>
      <w:proofErr w:type="spellEnd"/>
      <w:r w:rsidRPr="009B3DEB">
        <w:rPr>
          <w:i/>
          <w:iCs/>
        </w:rPr>
        <w:t>(</w:t>
      </w:r>
      <w:proofErr w:type="spellStart"/>
      <w:proofErr w:type="gramEnd"/>
      <w:r w:rsidRPr="009B3DEB">
        <w:rPr>
          <w:i/>
          <w:iCs/>
        </w:rPr>
        <w:t>path</w:t>
      </w:r>
      <w:proofErr w:type="spellEnd"/>
      <w:r w:rsidRPr="009B3DEB">
        <w:rPr>
          <w:i/>
          <w:iCs/>
        </w:rPr>
        <w:t>)</w:t>
      </w:r>
      <w:r>
        <w:t xml:space="preserve"> függvény a paraméterként kapott mappában lévő összes szimuláció óránként mintavételezett vércukorértékeiből készít egy összesített CDF-</w:t>
      </w:r>
      <w:proofErr w:type="spellStart"/>
      <w:r>
        <w:t>et</w:t>
      </w:r>
      <w:proofErr w:type="spellEnd"/>
      <w:r>
        <w:t xml:space="preserve"> ábrázoló grafikont</w:t>
      </w:r>
      <w:r w:rsidR="00D94DF1">
        <w:t>:</w:t>
      </w:r>
    </w:p>
    <w:p w14:paraId="47FD5285" w14:textId="701DDD4C" w:rsidR="009B3DEB" w:rsidRDefault="00D94DF1" w:rsidP="00D94DF1">
      <w:pPr>
        <w:pStyle w:val="Kp"/>
      </w:pPr>
      <w:r>
        <w:rPr>
          <w:noProof/>
        </w:rPr>
        <w:lastRenderedPageBreak/>
        <w:drawing>
          <wp:inline distT="0" distB="0" distL="0" distR="0" wp14:anchorId="2AF14BA8" wp14:editId="4458306D">
            <wp:extent cx="4252210" cy="2834640"/>
            <wp:effectExtent l="0" t="0" r="0" b="3810"/>
            <wp:docPr id="11" name="Graphic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phic 1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A10C" w14:textId="60457FEB" w:rsidR="00D94DF1" w:rsidRDefault="00115F49" w:rsidP="00906B4B">
      <w:pPr>
        <w:pStyle w:val="Kpalrs"/>
      </w:pPr>
      <w:fldSimple w:instr=" SEQ ábra \* ARABIC ">
        <w:r w:rsidR="0072729E">
          <w:rPr>
            <w:noProof/>
          </w:rPr>
          <w:t>9</w:t>
        </w:r>
      </w:fldSimple>
      <w:r w:rsidR="007A4B55">
        <w:t xml:space="preserve">. ábra: </w:t>
      </w:r>
      <w:r w:rsidR="00D94DF1">
        <w:t xml:space="preserve">Példa </w:t>
      </w:r>
      <w:r w:rsidR="00715666">
        <w:t>CDF grafikon az összesített óránként mintavételezett vércukorértékekről</w:t>
      </w:r>
    </w:p>
    <w:p w14:paraId="29BAE22A" w14:textId="215A28B2" w:rsidR="00953710" w:rsidRDefault="00953710" w:rsidP="00953710">
      <w:pPr>
        <w:pStyle w:val="Cmsor3"/>
      </w:pPr>
      <w:bookmarkStart w:id="43" w:name="_Toc88470570"/>
      <w:r>
        <w:t>Felhasználói felület</w:t>
      </w:r>
      <w:bookmarkEnd w:id="43"/>
    </w:p>
    <w:p w14:paraId="3B885838" w14:textId="53AC527F" w:rsidR="00953710" w:rsidRDefault="008752C3" w:rsidP="00953710">
      <w:r>
        <w:t xml:space="preserve">A </w:t>
      </w:r>
      <w:r w:rsidRPr="008752C3">
        <w:rPr>
          <w:i/>
          <w:iCs/>
        </w:rPr>
        <w:t>Julia</w:t>
      </w:r>
      <w:r>
        <w:t xml:space="preserve"> nyelv alapvetően a tudományos kutatási területeken terjedt el, a tudományos számításokra lett optimalizálva, tehát már magának a nyelvnek sem az a célja, hogy egy felhasználóbarát alkalmazás legyen elkészíthető a segítségével. A szakdolgozat tervezése során sem volt a követelmények között a grafikus felhasználói felület (</w:t>
      </w:r>
      <w:r w:rsidRPr="008752C3">
        <w:rPr>
          <w:i/>
          <w:iCs/>
        </w:rPr>
        <w:t>GUI</w:t>
      </w:r>
      <w:r>
        <w:t xml:space="preserve">) kialakítása. Ennek ellenére mégis készült </w:t>
      </w:r>
      <w:r w:rsidRPr="008752C3">
        <w:rPr>
          <w:i/>
          <w:iCs/>
        </w:rPr>
        <w:t>GUI</w:t>
      </w:r>
      <w:r>
        <w:t xml:space="preserve">, annak érdekében, hogy a </w:t>
      </w:r>
      <w:r w:rsidRPr="008752C3">
        <w:rPr>
          <w:i/>
          <w:iCs/>
        </w:rPr>
        <w:t>Julia</w:t>
      </w:r>
      <w:r>
        <w:t xml:space="preserve"> nyelvben kevésbé jártas</w:t>
      </w:r>
      <w:r w:rsidR="008468DA">
        <w:t xml:space="preserve"> kollégák is könnyedén tudják használni az elkészült keretrendszert.</w:t>
      </w:r>
    </w:p>
    <w:p w14:paraId="14E5C36E" w14:textId="26482E94" w:rsidR="008468DA" w:rsidRDefault="008468DA" w:rsidP="00953710">
      <w:r>
        <w:t>Két különálló felhasználói felület valósult meg a rendszer két aspektusához</w:t>
      </w:r>
      <w:r w:rsidR="00AB40F4">
        <w:t xml:space="preserve"> egyenként</w:t>
      </w:r>
      <w:r>
        <w:t>, a szimulációhoz és a statisztikai kiértékeléshez</w:t>
      </w:r>
      <w:r w:rsidR="00AB40F4">
        <w:t xml:space="preserve"> egyaránt</w:t>
      </w:r>
      <w:r w:rsidR="0072729E">
        <w:t xml:space="preserve"> (</w:t>
      </w:r>
      <w:r w:rsidR="0072729E">
        <w:fldChar w:fldCharType="begin"/>
      </w:r>
      <w:r w:rsidR="0072729E">
        <w:instrText xml:space="preserve"> REF _Ref88477413 \h </w:instrText>
      </w:r>
      <w:r w:rsidR="0072729E">
        <w:fldChar w:fldCharType="separate"/>
      </w:r>
      <w:r w:rsidR="0072729E">
        <w:rPr>
          <w:noProof/>
        </w:rPr>
        <w:t>10</w:t>
      </w:r>
      <w:r w:rsidR="0072729E">
        <w:t>. ábra</w:t>
      </w:r>
      <w:r w:rsidR="0072729E">
        <w:fldChar w:fldCharType="end"/>
      </w:r>
      <w:r w:rsidR="0072729E">
        <w:t xml:space="preserve">, </w:t>
      </w:r>
      <w:r w:rsidR="0072729E">
        <w:fldChar w:fldCharType="begin"/>
      </w:r>
      <w:r w:rsidR="0072729E">
        <w:instrText xml:space="preserve"> REF _Ref88477416 \h </w:instrText>
      </w:r>
      <w:r w:rsidR="0072729E">
        <w:fldChar w:fldCharType="separate"/>
      </w:r>
      <w:r w:rsidR="0072729E">
        <w:rPr>
          <w:noProof/>
        </w:rPr>
        <w:t>11</w:t>
      </w:r>
      <w:r w:rsidR="0072729E">
        <w:t>. ábra</w:t>
      </w:r>
      <w:r w:rsidR="0072729E">
        <w:fldChar w:fldCharType="end"/>
      </w:r>
      <w:r w:rsidR="0072729E">
        <w:t>)</w:t>
      </w:r>
      <w:r w:rsidR="00AB40F4">
        <w:t>.</w:t>
      </w:r>
    </w:p>
    <w:p w14:paraId="73B6F4CC" w14:textId="247F4610" w:rsidR="00CA2138" w:rsidRDefault="00CA2138" w:rsidP="00CA2138">
      <w:pPr>
        <w:pStyle w:val="Kp"/>
      </w:pPr>
      <w:r>
        <w:rPr>
          <w:noProof/>
        </w:rPr>
        <w:drawing>
          <wp:inline distT="0" distB="0" distL="0" distR="0" wp14:anchorId="626817E3" wp14:editId="2ED4604D">
            <wp:extent cx="5400040" cy="2413000"/>
            <wp:effectExtent l="0" t="0" r="0" b="6350"/>
            <wp:docPr id="29" name="Kép 2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ép 29" descr="A képen szöveg látható&#10;&#10;Automatikusan generált leírás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4" w:name="_Ref88477413"/>
    <w:p w14:paraId="41AF905B" w14:textId="7F078DED" w:rsidR="00CA2138" w:rsidRDefault="00CA2138" w:rsidP="00CA2138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2729E">
        <w:rPr>
          <w:noProof/>
        </w:rPr>
        <w:t>10</w:t>
      </w:r>
      <w:r>
        <w:fldChar w:fldCharType="end"/>
      </w:r>
      <w:r>
        <w:t>. ábra</w:t>
      </w:r>
      <w:bookmarkEnd w:id="44"/>
      <w:r>
        <w:t xml:space="preserve"> A szimulátor felhasználói felülete</w:t>
      </w:r>
    </w:p>
    <w:p w14:paraId="174F45BF" w14:textId="2F514AB2" w:rsidR="00CA2138" w:rsidRDefault="0072729E" w:rsidP="0072729E">
      <w:pPr>
        <w:pStyle w:val="Kp"/>
      </w:pPr>
      <w:r w:rsidRPr="0072729E">
        <w:lastRenderedPageBreak/>
        <w:drawing>
          <wp:inline distT="0" distB="0" distL="0" distR="0" wp14:anchorId="5F5C6E53" wp14:editId="59B27C24">
            <wp:extent cx="5400040" cy="2418080"/>
            <wp:effectExtent l="0" t="0" r="0" b="1270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5" w:name="_Ref88477416"/>
    <w:p w14:paraId="595289E0" w14:textId="4247063D" w:rsidR="0072729E" w:rsidRPr="0072729E" w:rsidRDefault="0072729E" w:rsidP="0072729E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t>. ábra</w:t>
      </w:r>
      <w:bookmarkEnd w:id="45"/>
      <w:r>
        <w:t xml:space="preserve"> A statisztikai kiértékelő felhasználói felülete</w:t>
      </w:r>
    </w:p>
    <w:p w14:paraId="3054EDC0" w14:textId="53A2BDAE" w:rsidR="00AB40F4" w:rsidRPr="00953710" w:rsidRDefault="00AB40F4" w:rsidP="00953710">
      <w:r>
        <w:t xml:space="preserve">Alapvetően a GUI segítségével ugyanazok, az előbbiekben említett funkciók hajthatóak végre, csak nem kell közvetlenül a </w:t>
      </w:r>
      <w:r w:rsidRPr="00AB40F4">
        <w:rPr>
          <w:i/>
          <w:iCs/>
        </w:rPr>
        <w:t>Julia</w:t>
      </w:r>
      <w:r>
        <w:t xml:space="preserve"> kódban manuálisan átállítani a paramétereket a kívánt funkció eléréséhez.</w:t>
      </w:r>
    </w:p>
    <w:p w14:paraId="7FDD577F" w14:textId="6D114185" w:rsidR="00217E4F" w:rsidRDefault="00217E4F" w:rsidP="00953710">
      <w:pPr>
        <w:pStyle w:val="Cmsor3"/>
      </w:pPr>
      <w:bookmarkStart w:id="46" w:name="_Toc72339869"/>
      <w:bookmarkStart w:id="47" w:name="_Toc88470571"/>
      <w:r>
        <w:t>Elkészült rendszer értékelése mérnöki szempontból</w:t>
      </w:r>
      <w:bookmarkEnd w:id="46"/>
      <w:bookmarkEnd w:id="47"/>
    </w:p>
    <w:p w14:paraId="4A0B7005" w14:textId="075F5156" w:rsidR="00217E4F" w:rsidRDefault="00217E4F" w:rsidP="00217E4F">
      <w:r>
        <w:t xml:space="preserve">A </w:t>
      </w:r>
      <w:r w:rsidRPr="007F301A">
        <w:rPr>
          <w:i/>
          <w:iCs/>
        </w:rPr>
        <w:t>Julia</w:t>
      </w:r>
      <w:r>
        <w:t xml:space="preserve"> nyelv tudományos számításokra lett optimalizálva és a rendszernek a két fő aspektusa a differenciálegyenletek megoldása és a számított nagy adathalmazon számolt statisztika, ezért ez nagy előnyt jelent a hatékonyságban és gyorsaságban.</w:t>
      </w:r>
    </w:p>
    <w:p w14:paraId="58CB6AF6" w14:textId="39BBE99C" w:rsidR="00217E4F" w:rsidRDefault="00217E4F" w:rsidP="00217E4F">
      <w:r>
        <w:t xml:space="preserve">Annak ellenére, hogy a </w:t>
      </w:r>
      <w:r w:rsidRPr="007F301A">
        <w:rPr>
          <w:i/>
          <w:iCs/>
        </w:rPr>
        <w:t>Julia</w:t>
      </w:r>
      <w:r>
        <w:t xml:space="preserve"> nyelv nem támogatja az objektum orientált programozást, sikerült létrehozni egy interfészt a </w:t>
      </w:r>
      <w:r w:rsidRPr="007F301A">
        <w:rPr>
          <w:i/>
          <w:iCs/>
        </w:rPr>
        <w:t>Julia</w:t>
      </w:r>
      <w:r>
        <w:t xml:space="preserve"> és Java között, tehát a Java hívások jól le vannak választva a program többi részéről, így téve könnyen bővíthetővé, illetve átláthatóbbá a kódot.</w:t>
      </w:r>
    </w:p>
    <w:p w14:paraId="78FDCD73" w14:textId="3D6E126A" w:rsidR="00217E4F" w:rsidRDefault="00217E4F" w:rsidP="00F01084">
      <w:r>
        <w:t xml:space="preserve">A </w:t>
      </w:r>
      <w:r w:rsidRPr="007F301A">
        <w:rPr>
          <w:i/>
          <w:iCs/>
        </w:rPr>
        <w:t>Julia</w:t>
      </w:r>
      <w:r>
        <w:t xml:space="preserve"> alapvetően nem típusos nyelv, ezért nagy a kockázata a </w:t>
      </w:r>
      <w:r w:rsidR="00425183">
        <w:t>futás idejű</w:t>
      </w:r>
      <w:r>
        <w:t xml:space="preserve"> hibáknak. Ez azzal </w:t>
      </w:r>
      <w:r w:rsidR="00F01084">
        <w:t>lett kiküszöbölve</w:t>
      </w:r>
      <w:r>
        <w:t>, hogy ahol ésszerű ott a változóknak, paramétereknek feltüntettem az elvárt típusát is.</w:t>
      </w:r>
    </w:p>
    <w:p w14:paraId="42C54D2A" w14:textId="5EB4F191" w:rsidR="00DE2879" w:rsidRDefault="001C27DE" w:rsidP="00F01084">
      <w:r>
        <w:t>A rendszer egyes fázisainak bemenetéül szolgáló adatok különböző kiterjesztésű fájlok formájában vannak tárolva (</w:t>
      </w:r>
      <w:r w:rsidRPr="00D81594">
        <w:rPr>
          <w:i/>
          <w:iCs/>
        </w:rPr>
        <w:t>Java</w:t>
      </w:r>
      <w:r>
        <w:t xml:space="preserve"> bináris, </w:t>
      </w:r>
      <w:proofErr w:type="spellStart"/>
      <w:r w:rsidRPr="001C27DE">
        <w:rPr>
          <w:i/>
          <w:iCs/>
        </w:rPr>
        <w:t>M</w:t>
      </w:r>
      <w:r>
        <w:rPr>
          <w:i/>
          <w:iCs/>
        </w:rPr>
        <w:t>at</w:t>
      </w:r>
      <w:proofErr w:type="spellEnd"/>
      <w:r>
        <w:t xml:space="preserve">, </w:t>
      </w:r>
      <w:r w:rsidRPr="001C27DE">
        <w:rPr>
          <w:i/>
          <w:iCs/>
        </w:rPr>
        <w:t>Jld2</w:t>
      </w:r>
      <w:r>
        <w:t>). Mérnöki szempontból k</w:t>
      </w:r>
      <w:r w:rsidR="00DE2879">
        <w:t xml:space="preserve">ülönösen hasznos </w:t>
      </w:r>
      <w:r w:rsidR="00CF3547">
        <w:t>volt egy</w:t>
      </w:r>
      <w:r w:rsidR="00DE2879">
        <w:t xml:space="preserve"> </w:t>
      </w:r>
      <w:proofErr w:type="spellStart"/>
      <w:r w:rsidR="00DE2879">
        <w:t>deszerializációs</w:t>
      </w:r>
      <w:proofErr w:type="spellEnd"/>
      <w:r w:rsidR="00DE2879">
        <w:t xml:space="preserve"> interfés</w:t>
      </w:r>
      <w:r w:rsidR="00CF3547">
        <w:t>z megvalósítása. Ez azt jelenti, hogy azon az absztrakciós szinten, ahol meghívjuk ezt az interfészt, ott nem kell nem kell figyelni arra, hogy épp milyen típusú fájlból történik az olvasás.</w:t>
      </w:r>
    </w:p>
    <w:p w14:paraId="51D890EA" w14:textId="64594425" w:rsidR="00DE2879" w:rsidRDefault="00A52FB0" w:rsidP="00F01084">
      <w:pPr>
        <w:rPr>
          <w:lang w:val="en-US"/>
        </w:rPr>
      </w:pPr>
      <w:r>
        <w:lastRenderedPageBreak/>
        <w:t>Sikerült a rendszerbe integrálni három különböző szimulációs kontrollert. A rendszer könnyen bővíthető további kontrollerekkel, hiszen</w:t>
      </w:r>
      <w:r>
        <w:rPr>
          <w:lang w:val="en-US"/>
        </w:rPr>
        <w:t xml:space="preserve"> </w:t>
      </w:r>
      <w:r w:rsidRPr="00A52FB0">
        <w:t>mindegyiknek</w:t>
      </w:r>
      <w:r>
        <w:t xml:space="preserve"> ugyanolyan jól meghatározott</w:t>
      </w:r>
      <w:r w:rsidR="00DF50F4">
        <w:t xml:space="preserve"> bemenete és kimenete van</w:t>
      </w:r>
      <w:r w:rsidR="00DF50F4">
        <w:rPr>
          <w:lang w:val="en-US"/>
        </w:rPr>
        <w:t>.</w:t>
      </w:r>
    </w:p>
    <w:p w14:paraId="4F9822B9" w14:textId="7EA06C13" w:rsidR="00DF50F4" w:rsidRDefault="00DF50F4" w:rsidP="00F01084">
      <w:r w:rsidRPr="00DF50F4">
        <w:t xml:space="preserve">Műszaki szempontból letesztelve </w:t>
      </w:r>
      <w:r w:rsidRPr="00DF50F4">
        <w:rPr>
          <w:highlight w:val="yellow"/>
        </w:rPr>
        <w:t>…</w:t>
      </w:r>
    </w:p>
    <w:p w14:paraId="6B5F2403" w14:textId="2DD4D0F6" w:rsidR="00DF50F4" w:rsidRDefault="00DF50F4" w:rsidP="00F01084">
      <w:r>
        <w:t xml:space="preserve">Fejlesztés közben </w:t>
      </w:r>
      <w:r w:rsidRPr="00DF50F4">
        <w:rPr>
          <w:highlight w:val="yellow"/>
        </w:rPr>
        <w:t>…</w:t>
      </w:r>
      <w:r>
        <w:t xml:space="preserve"> -- unit teszt</w:t>
      </w:r>
    </w:p>
    <w:p w14:paraId="58613539" w14:textId="5E3C48E1" w:rsidR="00DF50F4" w:rsidRDefault="00DF50F4" w:rsidP="00F01084">
      <w:r>
        <w:t xml:space="preserve">Egész folyamatot – integrációs 1 páciensre </w:t>
      </w:r>
      <w:r w:rsidRPr="00DF50F4">
        <w:rPr>
          <w:highlight w:val="yellow"/>
        </w:rPr>
        <w:t>…</w:t>
      </w:r>
    </w:p>
    <w:p w14:paraId="31C73089" w14:textId="180226B7" w:rsidR="00DF50F4" w:rsidRPr="00DF50F4" w:rsidRDefault="00DF50F4" w:rsidP="00F01084">
      <w:r>
        <w:t xml:space="preserve">Validációs teszt </w:t>
      </w:r>
      <w:r w:rsidRPr="00DF50F4">
        <w:rPr>
          <w:highlight w:val="yellow"/>
        </w:rPr>
        <w:t>…</w:t>
      </w:r>
    </w:p>
    <w:p w14:paraId="6EC00D4E" w14:textId="6F9ED36A" w:rsidR="00217E4F" w:rsidRDefault="00217E4F" w:rsidP="00953710">
      <w:pPr>
        <w:pStyle w:val="Cmsor3"/>
      </w:pPr>
      <w:bookmarkStart w:id="48" w:name="_Toc88470572"/>
      <w:r>
        <w:t>Elkészült rendszer értékelése orvosi szempontból</w:t>
      </w:r>
      <w:bookmarkEnd w:id="48"/>
    </w:p>
    <w:p w14:paraId="3B217DA6" w14:textId="4F0A4551" w:rsidR="00053834" w:rsidRPr="00053834" w:rsidRDefault="00D70465" w:rsidP="00D70465">
      <w:pPr>
        <w:ind w:left="720" w:firstLine="0"/>
      </w:pPr>
      <w:r>
        <w:t>A világegyenlet egy partikuláris megoldását sikerült megvalósítani</w:t>
      </w:r>
      <w:r w:rsidR="005651AE">
        <w:t xml:space="preserve"> </w:t>
      </w:r>
      <w:r w:rsidRPr="005651AE">
        <w:rPr>
          <w:highlight w:val="yellow"/>
        </w:rPr>
        <w:t>…</w:t>
      </w:r>
    </w:p>
    <w:p w14:paraId="64170075" w14:textId="7C612BBF" w:rsidR="00F01084" w:rsidRDefault="00F01084" w:rsidP="00F01084">
      <w:pPr>
        <w:pStyle w:val="Cmsor2"/>
      </w:pPr>
      <w:bookmarkStart w:id="49" w:name="_Toc88470573"/>
      <w:r>
        <w:t xml:space="preserve">Rendszer </w:t>
      </w:r>
      <w:proofErr w:type="spellStart"/>
      <w:r>
        <w:t>validálása</w:t>
      </w:r>
      <w:bookmarkEnd w:id="49"/>
      <w:proofErr w:type="spellEnd"/>
    </w:p>
    <w:p w14:paraId="36D8330D" w14:textId="3C9807C5" w:rsidR="00F01084" w:rsidRDefault="00FD6CE0" w:rsidP="00F01084">
      <w:pPr>
        <w:rPr>
          <w:rFonts w:cstheme="minorHAnsi"/>
        </w:rPr>
      </w:pPr>
      <w:r>
        <w:rPr>
          <w:rFonts w:cstheme="minorHAnsi"/>
        </w:rPr>
        <w:t xml:space="preserve">A rendszer </w:t>
      </w:r>
      <w:proofErr w:type="spellStart"/>
      <w:r>
        <w:rPr>
          <w:rFonts w:cstheme="minorHAnsi"/>
        </w:rPr>
        <w:t>validálásához</w:t>
      </w:r>
      <w:proofErr w:type="spellEnd"/>
      <w:r>
        <w:rPr>
          <w:rFonts w:cstheme="minorHAnsi"/>
        </w:rPr>
        <w:t xml:space="preserve"> 112 páciens historikus kezelési adatai állnak rendelkezésre</w:t>
      </w:r>
      <w:r w:rsidR="00F01084" w:rsidRPr="00D779BF">
        <w:rPr>
          <w:rFonts w:cstheme="minorHAnsi"/>
        </w:rPr>
        <w:t>.</w:t>
      </w:r>
      <w:r>
        <w:rPr>
          <w:rFonts w:cstheme="minorHAnsi"/>
        </w:rPr>
        <w:t xml:space="preserve"> A rendszert több megközelítéssel is lehet ellenőrizni</w:t>
      </w:r>
      <w:r w:rsidR="007C4EB4">
        <w:rPr>
          <w:rFonts w:cstheme="minorHAnsi"/>
        </w:rPr>
        <w:t>, háromféle módszert sikerült kidolgozni</w:t>
      </w:r>
      <w:r>
        <w:rPr>
          <w:rFonts w:cstheme="minorHAnsi"/>
        </w:rPr>
        <w:t>. Az egyik</w:t>
      </w:r>
      <w:r w:rsidR="001A22AB">
        <w:rPr>
          <w:rFonts w:cstheme="minorHAnsi"/>
        </w:rPr>
        <w:t xml:space="preserve"> lehetőség, hogy a már meglévő </w:t>
      </w:r>
      <w:proofErr w:type="spellStart"/>
      <w:r w:rsidR="001A22AB">
        <w:rPr>
          <w:rFonts w:cstheme="minorHAnsi"/>
        </w:rPr>
        <w:t>Matlab</w:t>
      </w:r>
      <w:proofErr w:type="spellEnd"/>
      <w:r w:rsidR="001A22AB">
        <w:rPr>
          <w:rFonts w:cstheme="minorHAnsi"/>
        </w:rPr>
        <w:t xml:space="preserve"> szimulációs körny</w:t>
      </w:r>
      <w:r w:rsidR="00721020">
        <w:rPr>
          <w:rFonts w:cstheme="minorHAnsi"/>
        </w:rPr>
        <w:t>ez</w:t>
      </w:r>
      <w:r w:rsidR="001A22AB">
        <w:rPr>
          <w:rFonts w:cstheme="minorHAnsi"/>
        </w:rPr>
        <w:t xml:space="preserve">et eredményeihez legyenek hasonlítva a </w:t>
      </w:r>
      <w:r w:rsidR="001A22AB" w:rsidRPr="007F301A">
        <w:rPr>
          <w:rFonts w:cstheme="minorHAnsi"/>
          <w:i/>
          <w:iCs/>
        </w:rPr>
        <w:t>Julia</w:t>
      </w:r>
      <w:r w:rsidR="001A22AB">
        <w:rPr>
          <w:rFonts w:cstheme="minorHAnsi"/>
        </w:rPr>
        <w:t xml:space="preserve"> környezet adatsorai.</w:t>
      </w:r>
      <w:r>
        <w:rPr>
          <w:rFonts w:cstheme="minorHAnsi"/>
        </w:rPr>
        <w:t xml:space="preserve"> </w:t>
      </w:r>
      <w:r w:rsidR="001A22AB">
        <w:rPr>
          <w:rFonts w:cstheme="minorHAnsi"/>
        </w:rPr>
        <w:t>A</w:t>
      </w:r>
      <w:r>
        <w:rPr>
          <w:rFonts w:cstheme="minorHAnsi"/>
        </w:rPr>
        <w:t xml:space="preserve"> másik lehetőség, hogy az egyes protokoll eredmény</w:t>
      </w:r>
      <w:r w:rsidR="004419F2">
        <w:rPr>
          <w:rFonts w:cstheme="minorHAnsi"/>
        </w:rPr>
        <w:t>ei</w:t>
      </w:r>
      <w:r>
        <w:rPr>
          <w:rFonts w:cstheme="minorHAnsi"/>
        </w:rPr>
        <w:t>, statisztikáj</w:t>
      </w:r>
      <w:r w:rsidR="004419F2">
        <w:rPr>
          <w:rFonts w:cstheme="minorHAnsi"/>
        </w:rPr>
        <w:t>a</w:t>
      </w:r>
      <w:r>
        <w:rPr>
          <w:rFonts w:cstheme="minorHAnsi"/>
        </w:rPr>
        <w:t xml:space="preserve"> önmagában, orvosi szempontok alapján</w:t>
      </w:r>
      <w:r w:rsidR="004419F2">
        <w:rPr>
          <w:rFonts w:cstheme="minorHAnsi"/>
        </w:rPr>
        <w:t xml:space="preserve"> értékelőd</w:t>
      </w:r>
      <w:r w:rsidR="00721020">
        <w:rPr>
          <w:rFonts w:cstheme="minorHAnsi"/>
        </w:rPr>
        <w:t>je</w:t>
      </w:r>
      <w:r w:rsidR="004419F2">
        <w:rPr>
          <w:rFonts w:cstheme="minorHAnsi"/>
        </w:rPr>
        <w:t>nek ki.</w:t>
      </w:r>
      <w:r w:rsidR="007C4EB4">
        <w:rPr>
          <w:rFonts w:cstheme="minorHAnsi"/>
        </w:rPr>
        <w:t xml:space="preserve"> A harmadik lehetőség, hogy kizárólag problémás, vagyis </w:t>
      </w:r>
      <w:r w:rsidR="00721020">
        <w:rPr>
          <w:rFonts w:cstheme="minorHAnsi"/>
        </w:rPr>
        <w:t>súlyos</w:t>
      </w:r>
      <w:r w:rsidR="007C4EB4">
        <w:rPr>
          <w:rFonts w:cstheme="minorHAnsi"/>
        </w:rPr>
        <w:t xml:space="preserve"> állapotban lévő pácienseken legyenek vizsgálva a protokollok</w:t>
      </w:r>
      <w:r w:rsidR="00721020">
        <w:rPr>
          <w:rFonts w:cstheme="minorHAnsi"/>
        </w:rPr>
        <w:t>, ilyenkor közelebbről vizsgáljuk, hogy hogyan viselkedik az egyes protokoll a kritikus pillanatokban</w:t>
      </w:r>
      <w:r w:rsidR="007C4EB4">
        <w:rPr>
          <w:rFonts w:cstheme="minorHAnsi"/>
        </w:rPr>
        <w:t>.</w:t>
      </w:r>
    </w:p>
    <w:p w14:paraId="2F6EF725" w14:textId="254AB70C" w:rsidR="00050F6D" w:rsidRDefault="00050F6D" w:rsidP="00F01084">
      <w:pPr>
        <w:rPr>
          <w:rFonts w:cstheme="minorHAnsi"/>
        </w:rPr>
      </w:pPr>
      <w:r>
        <w:rPr>
          <w:rFonts w:cstheme="minorHAnsi"/>
        </w:rPr>
        <w:t>Ezeken kívül lehetőség van csak az ICING modellre fókuszálva, annak a verifikációját elvégezni.</w:t>
      </w:r>
    </w:p>
    <w:p w14:paraId="4571205F" w14:textId="221910BB" w:rsidR="001016BF" w:rsidRDefault="001016BF" w:rsidP="00953710">
      <w:pPr>
        <w:pStyle w:val="Cmsor3"/>
      </w:pPr>
      <w:bookmarkStart w:id="50" w:name="_Toc88470574"/>
      <w:r>
        <w:t xml:space="preserve">Rendszer </w:t>
      </w:r>
      <w:proofErr w:type="spellStart"/>
      <w:r>
        <w:t>validálása</w:t>
      </w:r>
      <w:proofErr w:type="spellEnd"/>
      <w:r>
        <w:t xml:space="preserve"> </w:t>
      </w:r>
      <w:proofErr w:type="spellStart"/>
      <w:r>
        <w:t>Matlab</w:t>
      </w:r>
      <w:proofErr w:type="spellEnd"/>
      <w:r>
        <w:t xml:space="preserve"> referencia alapján</w:t>
      </w:r>
      <w:bookmarkEnd w:id="50"/>
    </w:p>
    <w:p w14:paraId="472CD4D4" w14:textId="511B78D3" w:rsidR="007C085C" w:rsidRDefault="001A22AB" w:rsidP="00F01084">
      <w:pPr>
        <w:rPr>
          <w:rFonts w:cstheme="minorHAnsi"/>
        </w:rPr>
      </w:pPr>
      <w:r>
        <w:rPr>
          <w:rFonts w:cstheme="minorHAnsi"/>
        </w:rPr>
        <w:t xml:space="preserve">A következőkben egy </w:t>
      </w:r>
      <w:proofErr w:type="spellStart"/>
      <w:r w:rsidRPr="00CF5757">
        <w:rPr>
          <w:rFonts w:cstheme="minorHAnsi"/>
          <w:i/>
          <w:iCs/>
        </w:rPr>
        <w:t>Matlab</w:t>
      </w:r>
      <w:proofErr w:type="spellEnd"/>
      <w:r>
        <w:rPr>
          <w:rFonts w:cstheme="minorHAnsi"/>
        </w:rPr>
        <w:t xml:space="preserve">, illetve </w:t>
      </w:r>
      <w:r w:rsidRPr="007F301A">
        <w:rPr>
          <w:rFonts w:cstheme="minorHAnsi"/>
          <w:i/>
          <w:iCs/>
        </w:rPr>
        <w:t>Julia</w:t>
      </w:r>
      <w:r>
        <w:rPr>
          <w:rFonts w:cstheme="minorHAnsi"/>
        </w:rPr>
        <w:t xml:space="preserve"> környezetben futtatott</w:t>
      </w:r>
      <w:r w:rsidR="00513183">
        <w:rPr>
          <w:rFonts w:cstheme="minorHAnsi"/>
        </w:rPr>
        <w:t xml:space="preserve"> STAR kontroller</w:t>
      </w:r>
      <w:r w:rsidR="005F75C2">
        <w:rPr>
          <w:rFonts w:cstheme="minorHAnsi"/>
        </w:rPr>
        <w:t>t használó</w:t>
      </w:r>
      <w:r w:rsidR="00513183">
        <w:rPr>
          <w:rFonts w:cstheme="minorHAnsi"/>
        </w:rPr>
        <w:t xml:space="preserve">, maximálisan </w:t>
      </w:r>
      <w:r w:rsidR="006A5D08">
        <w:rPr>
          <w:rFonts w:cstheme="minorHAnsi"/>
        </w:rPr>
        <w:t>háromórás</w:t>
      </w:r>
      <w:r w:rsidR="00513183">
        <w:rPr>
          <w:rFonts w:cstheme="minorHAnsi"/>
        </w:rPr>
        <w:t xml:space="preserve"> kezelési időtartamot alkalmazó szimulációs eredmények lesznek összehasonlítva.</w:t>
      </w:r>
    </w:p>
    <w:p w14:paraId="0FAA898B" w14:textId="7F654BF7" w:rsidR="006A5D08" w:rsidRDefault="006A5D08" w:rsidP="006A5D08">
      <w:pPr>
        <w:pStyle w:val="Kp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9FA202" wp14:editId="040C22D0">
            <wp:extent cx="4252209" cy="2834640"/>
            <wp:effectExtent l="0" t="0" r="0" b="3810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phic 1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09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04807" w14:textId="296DDF68" w:rsidR="006A5D08" w:rsidRDefault="00115F49" w:rsidP="00906B4B">
      <w:pPr>
        <w:pStyle w:val="Kpalrs"/>
      </w:pPr>
      <w:fldSimple w:instr=" SEQ ábra \* ARABIC ">
        <w:r w:rsidR="0072729E">
          <w:rPr>
            <w:noProof/>
          </w:rPr>
          <w:t>12</w:t>
        </w:r>
      </w:fldSimple>
      <w:r w:rsidR="007A4B55">
        <w:t xml:space="preserve">. ábra: </w:t>
      </w:r>
      <w:r w:rsidR="006A5D08">
        <w:t xml:space="preserve">Előjeles különbség Julia és </w:t>
      </w:r>
      <w:proofErr w:type="spellStart"/>
      <w:r w:rsidR="006A5D08">
        <w:t>Matlab</w:t>
      </w:r>
      <w:proofErr w:type="spellEnd"/>
      <w:r w:rsidR="00912BE2">
        <w:t>, max</w:t>
      </w:r>
      <w:r w:rsidR="00682973">
        <w:t>imum</w:t>
      </w:r>
      <w:r w:rsidR="006A5D08">
        <w:t xml:space="preserve"> </w:t>
      </w:r>
      <w:r w:rsidR="00912BE2">
        <w:t xml:space="preserve">háromórás terápiát alkalmazó </w:t>
      </w:r>
      <w:r w:rsidR="006A5D08">
        <w:t>szimulációs eredmények között</w:t>
      </w:r>
    </w:p>
    <w:p w14:paraId="2AF74519" w14:textId="3806CF40" w:rsidR="006A5D08" w:rsidRDefault="006A5D08" w:rsidP="006A5D08">
      <w:r w:rsidRPr="002163A6">
        <w:t>A fenti ábrán hisztogramon v</w:t>
      </w:r>
      <w:r w:rsidR="002163A6">
        <w:t>a</w:t>
      </w:r>
      <w:r w:rsidRPr="002163A6">
        <w:t>nnak ábrázolva az előjeles különbségek. Lényeges dolog, hogy c</w:t>
      </w:r>
      <w:r w:rsidR="002163A6">
        <w:t>sa</w:t>
      </w:r>
      <w:r w:rsidRPr="002163A6">
        <w:t>k azonos időpillanatokban mért vércukorértékek lettek feltüntetve. Így a 5957 mérésből c</w:t>
      </w:r>
      <w:r w:rsidR="002163A6">
        <w:t>sa</w:t>
      </w:r>
      <w:r w:rsidRPr="002163A6">
        <w:t>k 5464 alkalommal egyezett meg az időpont, tehát 493 vércukormérés nem került bele ebbe a statisztikába.</w:t>
      </w:r>
      <w:r w:rsidR="00900BE5" w:rsidRPr="002163A6">
        <w:t xml:space="preserve"> Ezek az eltérések </w:t>
      </w:r>
      <w:r w:rsidR="002163A6" w:rsidRPr="002163A6">
        <w:t>a numerikus hibáknak tudhatóak be</w:t>
      </w:r>
      <w:r w:rsidR="002163A6">
        <w:t>, valamint a két nyelv különböző differenciálegyenlet megoldó könyvtárat használ, amelyeknek az algoritmusa elviekben azonos (</w:t>
      </w:r>
      <w:r w:rsidR="002163A6">
        <w:rPr>
          <w:rFonts w:cstheme="minorHAnsi"/>
        </w:rPr>
        <w:t xml:space="preserve">4-ed rendű </w:t>
      </w:r>
      <w:proofErr w:type="spellStart"/>
      <w:r w:rsidR="002163A6">
        <w:rPr>
          <w:rFonts w:cstheme="minorHAnsi"/>
        </w:rPr>
        <w:t>Runge-Kutta</w:t>
      </w:r>
      <w:proofErr w:type="spellEnd"/>
      <w:r w:rsidR="002163A6">
        <w:t>), de a konkrét megvalósításban nyilvánvalóan vannak különbségek.</w:t>
      </w:r>
      <w:r w:rsidR="00912BE2">
        <w:t xml:space="preserve"> A maximális és minimális különbség 0</w:t>
      </w:r>
      <w:r w:rsidR="009741ED">
        <w:t>.</w:t>
      </w:r>
      <w:r w:rsidR="00912BE2">
        <w:t>977 és -1</w:t>
      </w:r>
      <w:r w:rsidR="009741ED">
        <w:t>.</w:t>
      </w:r>
      <w:r w:rsidR="00912BE2">
        <w:t xml:space="preserve">381, az átlag </w:t>
      </w:r>
      <w:r w:rsidR="00912BE2" w:rsidRPr="00912BE2">
        <w:t>-0</w:t>
      </w:r>
      <w:r w:rsidR="009741ED">
        <w:t>.</w:t>
      </w:r>
      <w:r w:rsidR="00912BE2" w:rsidRPr="00912BE2">
        <w:t>0006</w:t>
      </w:r>
      <w:r w:rsidR="00912BE2">
        <w:t xml:space="preserve">, a szórás </w:t>
      </w:r>
      <w:r w:rsidR="00912BE2" w:rsidRPr="00912BE2">
        <w:t>0</w:t>
      </w:r>
      <w:r w:rsidR="009741ED">
        <w:t>.</w:t>
      </w:r>
      <w:r w:rsidR="00912BE2" w:rsidRPr="00912BE2">
        <w:t>0657</w:t>
      </w:r>
      <w:r w:rsidR="00912BE2">
        <w:t xml:space="preserve"> volt.</w:t>
      </w:r>
    </w:p>
    <w:p w14:paraId="745CB5E4" w14:textId="36341BD0" w:rsidR="002163A6" w:rsidRDefault="002163A6" w:rsidP="006A5D08">
      <w:r>
        <w:t>Érdemes két olyan szimulációt vizsgálni, ahol a javasolt kezelési időtartam minden esetben pontosan egy óra, így mindig meg fognak egyezni a vércukormérési időpontok. Ennek az eredménye:</w:t>
      </w:r>
    </w:p>
    <w:p w14:paraId="2F39F509" w14:textId="31AFC48E" w:rsidR="009741ED" w:rsidRDefault="009741ED" w:rsidP="009741ED">
      <w:pPr>
        <w:pStyle w:val="Kp"/>
      </w:pPr>
      <w:r>
        <w:rPr>
          <w:noProof/>
        </w:rPr>
        <w:drawing>
          <wp:inline distT="0" distB="0" distL="0" distR="0" wp14:anchorId="45CBE38E" wp14:editId="4298CC60">
            <wp:extent cx="4252210" cy="2834640"/>
            <wp:effectExtent l="0" t="0" r="0" b="3810"/>
            <wp:docPr id="13" name="Graph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phic 1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016F" w14:textId="2B7F6DA5" w:rsidR="009741ED" w:rsidRDefault="00115F49" w:rsidP="00906B4B">
      <w:pPr>
        <w:pStyle w:val="Kpalrs"/>
      </w:pPr>
      <w:fldSimple w:instr=" SEQ ábra \* ARABIC ">
        <w:r w:rsidR="0072729E">
          <w:rPr>
            <w:noProof/>
          </w:rPr>
          <w:t>13</w:t>
        </w:r>
      </w:fldSimple>
      <w:r w:rsidR="007A4B55">
        <w:t xml:space="preserve">. ábra: </w:t>
      </w:r>
      <w:r w:rsidR="009741ED">
        <w:t xml:space="preserve">Előjeles különbség Julia és </w:t>
      </w:r>
      <w:proofErr w:type="spellStart"/>
      <w:r w:rsidR="009741ED">
        <w:t>Matlab</w:t>
      </w:r>
      <w:proofErr w:type="spellEnd"/>
      <w:r w:rsidR="009741ED">
        <w:t>, egyórás terápiát alkalmazó szimulációs eredmények között</w:t>
      </w:r>
    </w:p>
    <w:p w14:paraId="7A7B99A3" w14:textId="66C2CB30" w:rsidR="009741ED" w:rsidRPr="009741ED" w:rsidRDefault="009741ED" w:rsidP="009741ED">
      <w:r>
        <w:t xml:space="preserve">Ebben az esetben a maximális és minimális különbség 0.71 és -0.73, az átlag -0.001, a szórás </w:t>
      </w:r>
      <w:r w:rsidRPr="00912BE2">
        <w:t>0.0657</w:t>
      </w:r>
      <w:r>
        <w:t xml:space="preserve"> volt, valamint 11217 mintavételi időpont nyilvánvalóan megegyezett.</w:t>
      </w:r>
    </w:p>
    <w:p w14:paraId="326C9038" w14:textId="310E28FD" w:rsidR="00FF464F" w:rsidRDefault="00FF464F" w:rsidP="006A5D08">
      <w:r>
        <w:t>A STAR kontroller úgy működik, hogy terápiás javaslatokat állít elő, ha biztonságosnak ítéli meg akkor felajánl három lehetőséget is (egy, kettő és három órára), jelenleg mindig a lehetséges leghosszabb terápiát választja, tehát ha három óra van beállítva maximálisnak, akkor egy, kettő és háromórás időközönként is történhet a vércukormérés. Ebből kifolyólag nagyobb az esély, hogy a két szimulációban</w:t>
      </w:r>
      <w:r w:rsidR="00912BE2">
        <w:t xml:space="preserve"> különböző terápiákat javasol ugyanaz a kontroller, ezért a konstans egyórás terápiás szimuláció pontosabb képet ad.</w:t>
      </w:r>
      <w:r w:rsidR="009741ED">
        <w:t xml:space="preserve"> Észrevehető ez a két ábrán, meg a hozzátartozó adatokon is, az egyórás esetben k</w:t>
      </w:r>
      <w:r w:rsidR="00E151DB">
        <w:t>isebb</w:t>
      </w:r>
      <w:r w:rsidR="009741ED">
        <w:t xml:space="preserve"> a szórás</w:t>
      </w:r>
      <w:r w:rsidR="00E151DB">
        <w:t>, illetve normál eloszlásúak az értékek</w:t>
      </w:r>
      <w:r w:rsidR="009741ED">
        <w:t>.</w:t>
      </w:r>
    </w:p>
    <w:p w14:paraId="4AC60E32" w14:textId="4BB73A05" w:rsidR="00682973" w:rsidRDefault="001E319B" w:rsidP="006A5D08">
      <w:r>
        <w:t>Főleg a problémás betegeknél</w:t>
      </w:r>
      <w:r w:rsidR="00291DCB">
        <w:t>, akiknek az inzulinérzékenysége (SI) erősen változó,</w:t>
      </w:r>
      <w:r>
        <w:t xml:space="preserve"> van </w:t>
      </w:r>
      <w:r w:rsidR="00291DCB">
        <w:t xml:space="preserve">nagyobb </w:t>
      </w:r>
      <w:r>
        <w:t>eltérés</w:t>
      </w:r>
      <w:r w:rsidR="00291DCB">
        <w:t xml:space="preserve"> a vércukorértékekben</w:t>
      </w:r>
      <w:r w:rsidR="00EB5031">
        <w:t xml:space="preserve"> (</w:t>
      </w:r>
      <w:r w:rsidR="00EB5031">
        <w:fldChar w:fldCharType="begin"/>
      </w:r>
      <w:r w:rsidR="00EB5031">
        <w:instrText xml:space="preserve"> REF _Ref88468431 \h </w:instrText>
      </w:r>
      <w:r w:rsidR="00EB5031">
        <w:fldChar w:fldCharType="separate"/>
      </w:r>
      <w:r w:rsidR="000568B6">
        <w:rPr>
          <w:noProof/>
        </w:rPr>
        <w:t>12</w:t>
      </w:r>
      <w:r w:rsidR="000568B6">
        <w:t>. ábra</w:t>
      </w:r>
      <w:r w:rsidR="00EB5031">
        <w:fldChar w:fldCharType="end"/>
      </w:r>
      <w:r w:rsidR="00EB5031">
        <w:t>)</w:t>
      </w:r>
      <w:r w:rsidR="00291DCB">
        <w:t>.</w:t>
      </w:r>
    </w:p>
    <w:p w14:paraId="531E0E59" w14:textId="1AD99ADE" w:rsidR="00E151DB" w:rsidRDefault="00291DCB" w:rsidP="00291DCB">
      <w:pPr>
        <w:pStyle w:val="Kp"/>
      </w:pPr>
      <w:r>
        <w:rPr>
          <w:noProof/>
        </w:rPr>
        <w:drawing>
          <wp:inline distT="0" distB="0" distL="0" distR="0" wp14:anchorId="275397CD" wp14:editId="1BC2CA5A">
            <wp:extent cx="5400040" cy="6480175"/>
            <wp:effectExtent l="0" t="0" r="0" b="0"/>
            <wp:docPr id="15" name="Graphic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raphic 1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8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1" w:name="_Ref88468431"/>
    <w:p w14:paraId="2916E4A8" w14:textId="45D3A2CE" w:rsidR="00291DCB" w:rsidRDefault="00115F49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2729E">
        <w:rPr>
          <w:noProof/>
        </w:rPr>
        <w:t>14</w:t>
      </w:r>
      <w:r>
        <w:rPr>
          <w:noProof/>
        </w:rPr>
        <w:fldChar w:fldCharType="end"/>
      </w:r>
      <w:r w:rsidR="007A4B55">
        <w:t>. ábra</w:t>
      </w:r>
      <w:bookmarkEnd w:id="51"/>
      <w:r w:rsidR="007A4B55">
        <w:t xml:space="preserve">: </w:t>
      </w:r>
      <w:r w:rsidR="00291DCB">
        <w:t xml:space="preserve">Problémás beteg szimulációja Julia és </w:t>
      </w:r>
      <w:proofErr w:type="spellStart"/>
      <w:r w:rsidR="00291DCB">
        <w:t>Matlab</w:t>
      </w:r>
      <w:proofErr w:type="spellEnd"/>
      <w:r w:rsidR="00291DCB">
        <w:t xml:space="preserve"> környezetben</w:t>
      </w:r>
    </w:p>
    <w:p w14:paraId="22AB5CFB" w14:textId="2E7E9F17" w:rsidR="00291DCB" w:rsidRDefault="00291DCB" w:rsidP="00291DCB">
      <w:r>
        <w:t xml:space="preserve">Ha az inzulinszenzitivitás stabilabb, akkor az eltérés is kevesebb, hiszen a </w:t>
      </w:r>
      <w:proofErr w:type="spellStart"/>
      <w:r>
        <w:t>vércukorpredikció</w:t>
      </w:r>
      <w:proofErr w:type="spellEnd"/>
      <w:r>
        <w:t xml:space="preserve"> biztosabban végezhető el</w:t>
      </w:r>
      <w:r w:rsidR="00EB5031">
        <w:t xml:space="preserve"> (</w:t>
      </w:r>
      <w:r w:rsidR="00EB5031">
        <w:fldChar w:fldCharType="begin"/>
      </w:r>
      <w:r w:rsidR="00EB5031">
        <w:instrText xml:space="preserve"> REF _Ref88468414 \h </w:instrText>
      </w:r>
      <w:r w:rsidR="00EB5031">
        <w:fldChar w:fldCharType="separate"/>
      </w:r>
      <w:r w:rsidR="000568B6">
        <w:rPr>
          <w:noProof/>
        </w:rPr>
        <w:t>13</w:t>
      </w:r>
      <w:r w:rsidR="000568B6">
        <w:t>. ábra</w:t>
      </w:r>
      <w:r w:rsidR="00EB5031">
        <w:fldChar w:fldCharType="end"/>
      </w:r>
      <w:r w:rsidR="00EB5031">
        <w:t>)</w:t>
      </w:r>
      <w:r>
        <w:t>.</w:t>
      </w:r>
    </w:p>
    <w:p w14:paraId="1B9381DF" w14:textId="01D0DF94" w:rsidR="00291DCB" w:rsidRDefault="00291DCB" w:rsidP="00291DCB">
      <w:pPr>
        <w:pStyle w:val="Kp"/>
      </w:pPr>
      <w:r>
        <w:rPr>
          <w:noProof/>
        </w:rPr>
        <w:drawing>
          <wp:inline distT="0" distB="0" distL="0" distR="0" wp14:anchorId="0B723299" wp14:editId="7E403F7F">
            <wp:extent cx="5400040" cy="6480175"/>
            <wp:effectExtent l="0" t="0" r="0" b="0"/>
            <wp:docPr id="16" name="Graphic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phic 1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8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2" w:name="_Ref88468414"/>
    <w:p w14:paraId="451DEEBB" w14:textId="6AEFE30B" w:rsidR="00291DCB" w:rsidRDefault="00115F49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2729E">
        <w:rPr>
          <w:noProof/>
        </w:rPr>
        <w:t>15</w:t>
      </w:r>
      <w:r>
        <w:rPr>
          <w:noProof/>
        </w:rPr>
        <w:fldChar w:fldCharType="end"/>
      </w:r>
      <w:r w:rsidR="007A4B55">
        <w:t>. ábra</w:t>
      </w:r>
      <w:bookmarkEnd w:id="52"/>
      <w:r w:rsidR="007A4B55">
        <w:t xml:space="preserve">: </w:t>
      </w:r>
      <w:r w:rsidR="00291DCB">
        <w:t xml:space="preserve">Stabil SI értékű beteg szimulációja Julia és </w:t>
      </w:r>
      <w:proofErr w:type="spellStart"/>
      <w:r w:rsidR="00291DCB">
        <w:t>Matlab</w:t>
      </w:r>
      <w:proofErr w:type="spellEnd"/>
      <w:r w:rsidR="00291DCB">
        <w:t xml:space="preserve"> környezetben</w:t>
      </w:r>
    </w:p>
    <w:p w14:paraId="0D19B29C" w14:textId="77EBC83E" w:rsidR="00291DCB" w:rsidRDefault="001016BF" w:rsidP="00953710">
      <w:pPr>
        <w:pStyle w:val="Cmsor3"/>
      </w:pPr>
      <w:bookmarkStart w:id="53" w:name="_Toc88470575"/>
      <w:r>
        <w:t xml:space="preserve">Rendszer </w:t>
      </w:r>
      <w:proofErr w:type="spellStart"/>
      <w:r>
        <w:t>validálása</w:t>
      </w:r>
      <w:proofErr w:type="spellEnd"/>
      <w:r>
        <w:t xml:space="preserve"> </w:t>
      </w:r>
      <w:r w:rsidR="007C4EB4">
        <w:t>statisztikai</w:t>
      </w:r>
      <w:r>
        <w:t xml:space="preserve"> szempontok alapján</w:t>
      </w:r>
      <w:bookmarkEnd w:id="53"/>
    </w:p>
    <w:p w14:paraId="181CDEF8" w14:textId="4D836ABE" w:rsidR="001016BF" w:rsidRDefault="001016BF" w:rsidP="001016BF">
      <w:r>
        <w:t>A következőkben a három kontroller</w:t>
      </w:r>
      <w:r w:rsidR="006F083F">
        <w:t xml:space="preserve"> szimulált, valamint az eredeti bemeneti adatok</w:t>
      </w:r>
      <w:r>
        <w:t xml:space="preserve"> statisztikai eredményei kerülnek </w:t>
      </w:r>
      <w:r w:rsidR="00F452C7">
        <w:t>kiértékelésre</w:t>
      </w:r>
      <w:r>
        <w:t>.</w:t>
      </w:r>
    </w:p>
    <w:p w14:paraId="23AC8E51" w14:textId="14139E08" w:rsidR="001016BF" w:rsidRDefault="001016BF" w:rsidP="001016BF">
      <w:pPr>
        <w:pStyle w:val="Cmsor4"/>
      </w:pPr>
      <w:r>
        <w:t>STAR statisztika</w:t>
      </w:r>
      <w:r w:rsidR="00247C54">
        <w:t>i kiértékelése</w:t>
      </w:r>
    </w:p>
    <w:p w14:paraId="56E34CAF" w14:textId="324BD805" w:rsidR="00596C38" w:rsidRDefault="00596C38" w:rsidP="006F083F">
      <w:r>
        <w:t xml:space="preserve">Jelen </w:t>
      </w:r>
      <w:r w:rsidR="00532E01">
        <w:t>fejezetben</w:t>
      </w:r>
      <w:r>
        <w:t xml:space="preserve"> egy maximum háromórás terápiát alkalmazó STAR protokoll </w:t>
      </w:r>
      <w:r w:rsidR="00532E01" w:rsidRPr="007F301A">
        <w:rPr>
          <w:i/>
          <w:iCs/>
        </w:rPr>
        <w:t>Julia</w:t>
      </w:r>
      <w:r w:rsidR="00532E01">
        <w:t xml:space="preserve"> környezetben szimulált </w:t>
      </w:r>
      <w:r>
        <w:t xml:space="preserve">eredményei </w:t>
      </w:r>
      <w:r w:rsidR="00247C54">
        <w:t>kerültek</w:t>
      </w:r>
      <w:r>
        <w:t xml:space="preserve"> elem</w:t>
      </w:r>
      <w:r w:rsidR="00247C54">
        <w:t>zésre</w:t>
      </w:r>
      <w:r>
        <w:t>.</w:t>
      </w:r>
    </w:p>
    <w:p w14:paraId="2D378B78" w14:textId="352A8058" w:rsidR="00F452C7" w:rsidRPr="00206D0B" w:rsidRDefault="00F452C7" w:rsidP="00F452C7">
      <w:r>
        <w:t>A kezelések összesen 11159 órán keresztül történtek és közben 5967 vércukormérés lett rögzítve, ami azt jelenti, hogy a kontroller átlagosan 1.89 órás terápiákat javasolt (</w:t>
      </w:r>
      <w:r w:rsidR="00C37C80">
        <w:fldChar w:fldCharType="begin"/>
      </w:r>
      <w:r w:rsidR="00C37C80">
        <w:instrText xml:space="preserve"> REF _Ref88120945 \h </w:instrText>
      </w:r>
      <w:r w:rsidR="00C37C80">
        <w:fldChar w:fldCharType="separate"/>
      </w:r>
      <w:r w:rsidR="000568B6">
        <w:rPr>
          <w:noProof/>
        </w:rPr>
        <w:t>2</w:t>
      </w:r>
      <w:r w:rsidR="000568B6">
        <w:t>. táblázat</w:t>
      </w:r>
      <w:r w:rsidR="00C37C80">
        <w:fldChar w:fldCharType="end"/>
      </w:r>
      <w:r>
        <w:t>).</w:t>
      </w:r>
    </w:p>
    <w:p w14:paraId="04ACC76E" w14:textId="6C8B0B25" w:rsidR="00CF5757" w:rsidRPr="00596C38" w:rsidRDefault="00CF5757" w:rsidP="006F083F"/>
    <w:p w14:paraId="266C631A" w14:textId="2FD0C6BA" w:rsidR="001016BF" w:rsidRDefault="001016BF" w:rsidP="001016BF">
      <w:pPr>
        <w:pStyle w:val="Cmsor4"/>
      </w:pPr>
      <w:r>
        <w:t>SIMPLE statisztika</w:t>
      </w:r>
    </w:p>
    <w:p w14:paraId="37BD20CE" w14:textId="46EE4C57" w:rsidR="00CF5757" w:rsidRDefault="00532E01" w:rsidP="00906B4B">
      <w:r>
        <w:t xml:space="preserve">Jelen fejezetben háromórás terápiát alkalmazó SIMPLE protokoll </w:t>
      </w:r>
      <w:r w:rsidRPr="007F301A">
        <w:rPr>
          <w:i/>
          <w:iCs/>
        </w:rPr>
        <w:t>Julia</w:t>
      </w:r>
      <w:r>
        <w:t xml:space="preserve"> környezetben szimulált eredményei lettek elemezve.</w:t>
      </w:r>
    </w:p>
    <w:p w14:paraId="3EF385F7" w14:textId="229D6668" w:rsidR="00F452C7" w:rsidRPr="00906B4B" w:rsidRDefault="00F452C7" w:rsidP="00906B4B">
      <w:r w:rsidRPr="00F452C7">
        <w:rPr>
          <w:highlight w:val="yellow"/>
        </w:rPr>
        <w:t>…</w:t>
      </w:r>
    </w:p>
    <w:p w14:paraId="796583EB" w14:textId="6896949F" w:rsidR="001016BF" w:rsidRDefault="001016BF" w:rsidP="001016BF">
      <w:pPr>
        <w:pStyle w:val="Cmsor4"/>
      </w:pPr>
      <w:r>
        <w:t>HISTORIC statisztika</w:t>
      </w:r>
    </w:p>
    <w:p w14:paraId="2ACD28A9" w14:textId="6528994D" w:rsidR="00532E01" w:rsidRDefault="00532E01" w:rsidP="00532E01">
      <w:r>
        <w:t xml:space="preserve">Jelen fejezetben </w:t>
      </w:r>
      <w:r w:rsidR="00FB57F6">
        <w:t>egy</w:t>
      </w:r>
      <w:r>
        <w:t xml:space="preserve"> HISTORIC kontroller</w:t>
      </w:r>
      <w:r w:rsidR="00FB57F6">
        <w:t>t alkalmazó,</w:t>
      </w:r>
      <w:r>
        <w:t xml:space="preserve"> </w:t>
      </w:r>
      <w:r w:rsidRPr="007F301A">
        <w:rPr>
          <w:i/>
          <w:iCs/>
        </w:rPr>
        <w:t>Julia</w:t>
      </w:r>
      <w:r>
        <w:t xml:space="preserve"> környezetben </w:t>
      </w:r>
      <w:r w:rsidR="00FB57F6">
        <w:t>futatott szimuláció</w:t>
      </w:r>
      <w:r>
        <w:t xml:space="preserve"> eredményei lettek elemezve.</w:t>
      </w:r>
    </w:p>
    <w:p w14:paraId="73D07F62" w14:textId="1B145831" w:rsidR="00532E01" w:rsidRDefault="004B5184" w:rsidP="00532E01">
      <w:r>
        <w:t xml:space="preserve">A HISTORIC kontroller alkalmas a differenciálegyenletmegoldó </w:t>
      </w:r>
      <w:proofErr w:type="spellStart"/>
      <w:r>
        <w:t>validálására</w:t>
      </w:r>
      <w:proofErr w:type="spellEnd"/>
      <w:r>
        <w:t>, hiszen ilyenkor minden infúziós paraméter egyezik</w:t>
      </w:r>
      <w:r w:rsidR="006F083F">
        <w:t xml:space="preserve"> az eredeti kezelés paramétereivel</w:t>
      </w:r>
      <w:r>
        <w:t>.</w:t>
      </w:r>
    </w:p>
    <w:p w14:paraId="76880333" w14:textId="7A385B40" w:rsidR="00CF5757" w:rsidRDefault="00CF5757" w:rsidP="00532E01">
      <w:r w:rsidRPr="00CF5757">
        <w:rPr>
          <w:highlight w:val="yellow"/>
        </w:rPr>
        <w:t>…</w:t>
      </w:r>
    </w:p>
    <w:p w14:paraId="1E24A226" w14:textId="3807B042" w:rsidR="004B5184" w:rsidRDefault="00D078E7" w:rsidP="004B5184">
      <w:pPr>
        <w:pStyle w:val="Cmsor4"/>
      </w:pPr>
      <w:r>
        <w:t>Az eredeti bemeneti adatok statisztikája</w:t>
      </w:r>
    </w:p>
    <w:p w14:paraId="1A01AF2B" w14:textId="5F11A660" w:rsidR="00D078E7" w:rsidRDefault="00D078E7" w:rsidP="00D078E7">
      <w:r>
        <w:t>Jelen fejezetben az</w:t>
      </w:r>
      <w:r w:rsidR="00BD4F86">
        <w:t xml:space="preserve"> eredeti kezelési adatokon számolt statisztika kerül bemutatásra, tehát ezek a valós klinikai körülmények között mért értékek kiértékelése. A statisztikát számoló modul bemenete tehát nem a szimulált értékek, épp ezért hiányosak lehetnek néhány helyen.</w:t>
      </w:r>
    </w:p>
    <w:p w14:paraId="4328A217" w14:textId="4BC64F3B" w:rsidR="00CF5757" w:rsidRDefault="00CF5757" w:rsidP="00D078E7">
      <w:r w:rsidRPr="00CF5757">
        <w:rPr>
          <w:highlight w:val="yellow"/>
        </w:rPr>
        <w:t>…</w:t>
      </w:r>
    </w:p>
    <w:p w14:paraId="3503DFAC" w14:textId="4B7E7B25" w:rsidR="00BD4F86" w:rsidRDefault="007C4EB4" w:rsidP="00953710">
      <w:pPr>
        <w:pStyle w:val="Cmsor3"/>
      </w:pPr>
      <w:bookmarkStart w:id="54" w:name="_Toc88470576"/>
      <w:r>
        <w:t xml:space="preserve">Rendszer </w:t>
      </w:r>
      <w:proofErr w:type="spellStart"/>
      <w:r>
        <w:t>validálása</w:t>
      </w:r>
      <w:proofErr w:type="spellEnd"/>
      <w:r>
        <w:t xml:space="preserve"> problémás betegeken</w:t>
      </w:r>
      <w:bookmarkEnd w:id="54"/>
    </w:p>
    <w:p w14:paraId="01612541" w14:textId="172556E9" w:rsidR="00F8563E" w:rsidRDefault="00721020" w:rsidP="00F8563E">
      <w:r>
        <w:t xml:space="preserve">A rendszer </w:t>
      </w:r>
      <w:proofErr w:type="spellStart"/>
      <w:r>
        <w:t>validálása</w:t>
      </w:r>
      <w:proofErr w:type="spellEnd"/>
      <w:r>
        <w:t xml:space="preserve"> problémás betegeken módszer megvalósítására a teljes betegállományból három kritikus állapotban lévő páciens lett</w:t>
      </w:r>
      <w:r w:rsidR="00615121">
        <w:t xml:space="preserve"> kiválasztva</w:t>
      </w:r>
      <w:r w:rsidR="00B65A44">
        <w:t>, mint kísérleti alany.</w:t>
      </w:r>
      <w:r w:rsidR="00567C4A">
        <w:t xml:space="preserve"> A következőkben elemezve lesz, hogy hogyan működnek a protokollok ezekben az esetekben.</w:t>
      </w:r>
    </w:p>
    <w:p w14:paraId="58ADE899" w14:textId="671A057E" w:rsidR="00E14529" w:rsidRDefault="00F8563E" w:rsidP="00057AAC">
      <w:pPr>
        <w:pStyle w:val="Kp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51AC3B" wp14:editId="56744055">
                <wp:simplePos x="0" y="0"/>
                <wp:positionH relativeFrom="column">
                  <wp:posOffset>2329807</wp:posOffset>
                </wp:positionH>
                <wp:positionV relativeFrom="paragraph">
                  <wp:posOffset>1193800</wp:posOffset>
                </wp:positionV>
                <wp:extent cx="224393" cy="230002"/>
                <wp:effectExtent l="0" t="0" r="23495" b="17780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93" cy="23000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510C7E0" id="Oval 19" o:spid="_x0000_s1026" style="position:absolute;margin-left:183.45pt;margin-top:94pt;width:17.65pt;height:18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057AAC">
        <w:rPr>
          <w:noProof/>
          <w:lang w:val="en-US"/>
        </w:rPr>
        <w:drawing>
          <wp:inline distT="0" distB="0" distL="0" distR="0" wp14:anchorId="5B441868" wp14:editId="388538F8">
            <wp:extent cx="5400040" cy="4860290"/>
            <wp:effectExtent l="0" t="0" r="0" b="0"/>
            <wp:docPr id="17" name="Graphic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raphic 1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5" w:name="_Ref88121239"/>
    <w:p w14:paraId="54109AC2" w14:textId="1B5C7D92" w:rsidR="00057AAC" w:rsidRDefault="007A4B55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2729E">
        <w:rPr>
          <w:noProof/>
        </w:rPr>
        <w:t>16</w:t>
      </w:r>
      <w:r>
        <w:fldChar w:fldCharType="end"/>
      </w:r>
      <w:r>
        <w:t>. ábra</w:t>
      </w:r>
      <w:bookmarkEnd w:id="55"/>
      <w:r>
        <w:t xml:space="preserve">: </w:t>
      </w:r>
      <w:r w:rsidR="00057AAC">
        <w:t>Háromórás STAR protokoll működése kritikus helyzetben</w:t>
      </w:r>
    </w:p>
    <w:p w14:paraId="7463DA23" w14:textId="08582603" w:rsidR="00F8563E" w:rsidRDefault="00F8563E" w:rsidP="00F8563E">
      <w:r w:rsidRPr="00F8563E">
        <w:t>Egy intenzívosztályon</w:t>
      </w:r>
      <w:r>
        <w:rPr>
          <w:lang w:val="en-US"/>
        </w:rPr>
        <w:t xml:space="preserve"> </w:t>
      </w:r>
      <w:r w:rsidRPr="00F8563E">
        <w:t>ápolt beteg</w:t>
      </w:r>
      <w:r>
        <w:t xml:space="preserve"> </w:t>
      </w:r>
      <w:r w:rsidR="0052066D">
        <w:t>állapota,</w:t>
      </w:r>
      <w:r>
        <w:t xml:space="preserve"> ha kritikus, az legtöbbször azt jelenti, hogy az inzulinérzékenysége erősen változékony.</w:t>
      </w:r>
      <w:r w:rsidR="0052066D">
        <w:t xml:space="preserve"> A fenti grafikonon (</w:t>
      </w:r>
      <w:r w:rsidR="00C37C80">
        <w:fldChar w:fldCharType="begin"/>
      </w:r>
      <w:r w:rsidR="00C37C80">
        <w:instrText xml:space="preserve"> REF _Ref88121239 \h </w:instrText>
      </w:r>
      <w:r w:rsidR="00C37C80">
        <w:fldChar w:fldCharType="separate"/>
      </w:r>
      <w:r w:rsidR="000568B6">
        <w:rPr>
          <w:noProof/>
        </w:rPr>
        <w:t>14</w:t>
      </w:r>
      <w:r w:rsidR="000568B6">
        <w:t>. ábra</w:t>
      </w:r>
      <w:r w:rsidR="00C37C80">
        <w:fldChar w:fldCharType="end"/>
      </w:r>
      <w:r w:rsidR="0052066D">
        <w:t xml:space="preserve">) látszik, hogy amikor a piros körrel jelölt helyen a vércukorszint 3 </w:t>
      </w:r>
      <w:proofErr w:type="spellStart"/>
      <w:r w:rsidR="0052066D">
        <w:t>mmol</w:t>
      </w:r>
      <w:proofErr w:type="spellEnd"/>
      <w:r w:rsidR="0052066D">
        <w:t>/l</w:t>
      </w:r>
      <w:r w:rsidR="00B01976">
        <w:t>iter</w:t>
      </w:r>
      <w:r w:rsidR="0052066D">
        <w:t xml:space="preserve"> alá esik</w:t>
      </w:r>
      <w:r w:rsidR="00B01976">
        <w:t xml:space="preserve">, vagyis </w:t>
      </w:r>
      <w:proofErr w:type="spellStart"/>
      <w:r w:rsidR="00B01976">
        <w:t>hipoglikémia</w:t>
      </w:r>
      <w:proofErr w:type="spellEnd"/>
      <w:r w:rsidR="00B01976">
        <w:t xml:space="preserve"> lép fel</w:t>
      </w:r>
      <w:r w:rsidR="0052066D">
        <w:t xml:space="preserve">, akkor a STAR protokoll reagál és </w:t>
      </w:r>
      <w:proofErr w:type="spellStart"/>
      <w:r w:rsidR="0052066D">
        <w:t>parenterális</w:t>
      </w:r>
      <w:proofErr w:type="spellEnd"/>
      <w:r w:rsidR="0052066D">
        <w:t xml:space="preserve"> glükóz </w:t>
      </w:r>
      <w:proofErr w:type="spellStart"/>
      <w:r w:rsidR="0052066D">
        <w:t>bóluszt</w:t>
      </w:r>
      <w:proofErr w:type="spellEnd"/>
      <w:r w:rsidR="0052066D">
        <w:t xml:space="preserve"> adagol a szervezetbe.</w:t>
      </w:r>
      <w:r w:rsidR="00846136">
        <w:t xml:space="preserve"> Az is észrevehető, hogy közvetlen a jelzett időpont előtt a beteg inzulinérzékenysége drasztikusan megnőtt és ettől vált instabillá a rendszer.</w:t>
      </w:r>
    </w:p>
    <w:p w14:paraId="4C9E3CB2" w14:textId="13886BA2" w:rsidR="00B01976" w:rsidRDefault="00F13A9C" w:rsidP="00B01976">
      <w:pPr>
        <w:pStyle w:val="Kp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395E670" wp14:editId="709D9AD0">
                <wp:simplePos x="0" y="0"/>
                <wp:positionH relativeFrom="column">
                  <wp:posOffset>410676</wp:posOffset>
                </wp:positionH>
                <wp:positionV relativeFrom="paragraph">
                  <wp:posOffset>606103</wp:posOffset>
                </wp:positionV>
                <wp:extent cx="252484" cy="518615"/>
                <wp:effectExtent l="38100" t="0" r="33655" b="15240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446641">
                          <a:off x="0" y="0"/>
                          <a:ext cx="252484" cy="51861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A94A103" id="Oval 18" o:spid="_x0000_s1026" style="position:absolute;margin-left:32.35pt;margin-top:47.7pt;width:19.9pt;height:40.85pt;rotation:-1259776fd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" filled="f" strokecolor="red" strokeweight="1pt">
                <v:stroke joinstyle="miter"/>
              </v:oval>
            </w:pict>
          </mc:Fallback>
        </mc:AlternateContent>
      </w:r>
      <w:r w:rsidR="00B01976">
        <w:rPr>
          <w:noProof/>
          <w:lang w:val="en-US"/>
        </w:rPr>
        <w:drawing>
          <wp:inline distT="0" distB="0" distL="0" distR="0" wp14:anchorId="0203C58B" wp14:editId="65C7E4A6">
            <wp:extent cx="5400040" cy="4860290"/>
            <wp:effectExtent l="0" t="0" r="0" b="0"/>
            <wp:docPr id="14" name="Graphic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aphic 1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6" w:name="_Ref88121269"/>
    <w:p w14:paraId="4E2FFB9E" w14:textId="78F77B03" w:rsidR="00B01976" w:rsidRDefault="007A4B55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2729E">
        <w:rPr>
          <w:noProof/>
        </w:rPr>
        <w:t>17</w:t>
      </w:r>
      <w:r>
        <w:fldChar w:fldCharType="end"/>
      </w:r>
      <w:r>
        <w:t>. ábra</w:t>
      </w:r>
      <w:bookmarkEnd w:id="56"/>
      <w:r>
        <w:t xml:space="preserve">: </w:t>
      </w:r>
      <w:r w:rsidR="00B01976">
        <w:t>Háromórás STAR protokoll működése kritikus helyzetben</w:t>
      </w:r>
    </w:p>
    <w:p w14:paraId="0B0694A8" w14:textId="3F3A3717" w:rsidR="00B01976" w:rsidRDefault="00B01976" w:rsidP="00B01976">
      <w:r w:rsidRPr="00B01976">
        <w:t>Jelen beteg</w:t>
      </w:r>
      <w:r>
        <w:t xml:space="preserve"> kezelését láthatóan kritikus állapotban kezdték meg. Ez abból látszik, hogy a vércukorértéke jóval 20 </w:t>
      </w:r>
      <w:proofErr w:type="spellStart"/>
      <w:r>
        <w:t>mmol</w:t>
      </w:r>
      <w:proofErr w:type="spellEnd"/>
      <w:r>
        <w:t>/liter felett van</w:t>
      </w:r>
      <w:r w:rsidR="00F13A9C">
        <w:t xml:space="preserve"> (</w:t>
      </w:r>
      <w:r w:rsidR="00C37C80">
        <w:fldChar w:fldCharType="begin"/>
      </w:r>
      <w:r w:rsidR="00C37C80">
        <w:instrText xml:space="preserve"> REF _Ref88121269 \h </w:instrText>
      </w:r>
      <w:r w:rsidR="00C37C80">
        <w:fldChar w:fldCharType="separate"/>
      </w:r>
      <w:r w:rsidR="000568B6">
        <w:rPr>
          <w:noProof/>
        </w:rPr>
        <w:t>15</w:t>
      </w:r>
      <w:r w:rsidR="000568B6">
        <w:t>. ábra</w:t>
      </w:r>
      <w:r w:rsidR="00C37C80">
        <w:fldChar w:fldCharType="end"/>
      </w:r>
      <w:r w:rsidR="00F13A9C">
        <w:t>)</w:t>
      </w:r>
      <w:r>
        <w:t xml:space="preserve">, tehát </w:t>
      </w:r>
      <w:proofErr w:type="spellStart"/>
      <w:r>
        <w:t>hiperglikémiás</w:t>
      </w:r>
      <w:proofErr w:type="spellEnd"/>
      <w:r>
        <w:t xml:space="preserve"> áll</w:t>
      </w:r>
      <w:r w:rsidR="00F13A9C">
        <w:t xml:space="preserve">apotban van a beteg. Alapvetően egészséges embernél akkor lép fel ekkora </w:t>
      </w:r>
      <w:proofErr w:type="spellStart"/>
      <w:r w:rsidR="00F13A9C">
        <w:t>hiperglikémia</w:t>
      </w:r>
      <w:proofErr w:type="spellEnd"/>
      <w:r w:rsidR="00F13A9C">
        <w:t xml:space="preserve">, ha nagy stresszhatás (például baleset) éri. Az intenzívterápia megkezdésével határozottan, de nem túl hirtelen kezdett csökkenni a vércukorszint. Kevesebb mint 10 óra alatt sikerült a </w:t>
      </w:r>
      <w:proofErr w:type="spellStart"/>
      <w:r w:rsidR="00F13A9C">
        <w:t>normoglikémiás</w:t>
      </w:r>
      <w:proofErr w:type="spellEnd"/>
      <w:r w:rsidR="00F13A9C">
        <w:t xml:space="preserve"> tartományba leszabályozni a vércukorszintet.</w:t>
      </w:r>
    </w:p>
    <w:p w14:paraId="1085901D" w14:textId="61214F72" w:rsidR="00050F6D" w:rsidRDefault="00050F6D" w:rsidP="00953710">
      <w:pPr>
        <w:pStyle w:val="Cmsor3"/>
      </w:pPr>
      <w:bookmarkStart w:id="57" w:name="_Toc88470577"/>
      <w:r>
        <w:t>Az ICING modell verifikációja</w:t>
      </w:r>
      <w:bookmarkEnd w:id="57"/>
      <w:r w:rsidR="00407276">
        <w:t xml:space="preserve"> </w:t>
      </w:r>
    </w:p>
    <w:p w14:paraId="111F0B19" w14:textId="57309C4C" w:rsidR="00050F6D" w:rsidRDefault="00050F6D" w:rsidP="00050F6D">
      <w:r>
        <w:t>Az ICING modell implementálásának, vagyis az általa leírt differenciálrendszer megoldásának a helyessége kiemelt fontosságú, hiszen minden egyes szimuláció felhasználja.</w:t>
      </w:r>
    </w:p>
    <w:p w14:paraId="7EE8E5EC" w14:textId="7563E3F0" w:rsidR="00B14914" w:rsidRDefault="00B14914" w:rsidP="00050F6D">
      <w:r>
        <w:t xml:space="preserve">A megvalósított kontrollerek közül a </w:t>
      </w:r>
      <w:r w:rsidRPr="00B14914">
        <w:rPr>
          <w:i/>
          <w:iCs/>
        </w:rPr>
        <w:t>HISTORIC</w:t>
      </w:r>
      <w:r>
        <w:t xml:space="preserve"> kontroller az eredeti táplálási és inzulinadagolási adatokat alkalmazza. Az </w:t>
      </w:r>
      <w:r w:rsidRPr="00CF5757">
        <w:rPr>
          <w:i/>
          <w:iCs/>
        </w:rPr>
        <w:t>ICING</w:t>
      </w:r>
      <w:r>
        <w:t xml:space="preserve"> modell verifikációját úgy lehet a legjobban elvégezni, hogy a </w:t>
      </w:r>
      <w:r w:rsidRPr="00B14914">
        <w:rPr>
          <w:i/>
          <w:iCs/>
        </w:rPr>
        <w:t>HISTORIC</w:t>
      </w:r>
      <w:r>
        <w:rPr>
          <w:i/>
          <w:iCs/>
        </w:rPr>
        <w:t xml:space="preserve"> </w:t>
      </w:r>
      <w:r>
        <w:t>kontrollerrel szimulált vércukorértékek legyenek párhuzamba állítva a klinikai körülmények között mért értékekkel.</w:t>
      </w:r>
      <w:r w:rsidR="00C31410">
        <w:rPr>
          <w:lang w:val="en-US"/>
        </w:rPr>
        <w:t xml:space="preserve"> </w:t>
      </w:r>
      <w:r w:rsidR="00C31410" w:rsidRPr="00C31410">
        <w:t>Ez</w:t>
      </w:r>
      <w:r w:rsidR="00C31410">
        <w:rPr>
          <w:lang w:val="en-US"/>
        </w:rPr>
        <w:t xml:space="preserve"> </w:t>
      </w:r>
      <w:r w:rsidR="00C31410" w:rsidRPr="00C31410">
        <w:t>megtehet</w:t>
      </w:r>
      <w:r w:rsidR="00C31410">
        <w:t>ő az egyes páciensek külön grafikonjainak vizsgálatával, valamint a teljes betegállományon vett két adatsornak az előjeles különbségével.</w:t>
      </w:r>
    </w:p>
    <w:p w14:paraId="12DC5C84" w14:textId="45BF33F6" w:rsidR="00C31410" w:rsidRDefault="003A0BA1" w:rsidP="00C31410">
      <w:pPr>
        <w:pStyle w:val="Kp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33948FF" wp14:editId="09104700">
                <wp:simplePos x="0" y="0"/>
                <wp:positionH relativeFrom="column">
                  <wp:posOffset>1983353</wp:posOffset>
                </wp:positionH>
                <wp:positionV relativeFrom="paragraph">
                  <wp:posOffset>2145058</wp:posOffset>
                </wp:positionV>
                <wp:extent cx="2623544" cy="644056"/>
                <wp:effectExtent l="0" t="0" r="24765" b="22860"/>
                <wp:wrapNone/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3544" cy="64405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2BCFD8" id="Oval 25" o:spid="_x0000_s1026" style="position:absolute;margin-left:156.15pt;margin-top:168.9pt;width:206.6pt;height:50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C31410">
        <w:rPr>
          <w:noProof/>
        </w:rPr>
        <w:drawing>
          <wp:inline distT="0" distB="0" distL="0" distR="0" wp14:anchorId="4A013EAB" wp14:editId="533A696E">
            <wp:extent cx="4252211" cy="2834640"/>
            <wp:effectExtent l="0" t="0" r="0" b="3810"/>
            <wp:docPr id="20" name="Graph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phic 20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11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8" w:name="_Ref88468714"/>
    <w:p w14:paraId="142C66AD" w14:textId="770360C5" w:rsidR="00C31410" w:rsidRDefault="00115F49" w:rsidP="00906B4B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2729E">
        <w:rPr>
          <w:noProof/>
        </w:rPr>
        <w:t>18</w:t>
      </w:r>
      <w:r>
        <w:rPr>
          <w:noProof/>
        </w:rPr>
        <w:fldChar w:fldCharType="end"/>
      </w:r>
      <w:r w:rsidR="007A4B55">
        <w:t>. ábra</w:t>
      </w:r>
      <w:bookmarkEnd w:id="58"/>
      <w:r w:rsidR="007A4B55">
        <w:t xml:space="preserve">: </w:t>
      </w:r>
      <w:r w:rsidR="00C31410">
        <w:t>Eredeti és HISTORIC kontroller</w:t>
      </w:r>
      <w:r w:rsidR="00B02597">
        <w:t xml:space="preserve"> által</w:t>
      </w:r>
      <w:r w:rsidR="00C31410">
        <w:t xml:space="preserve"> szimulált vércukorértékeinek előjeles különbségének hisztogramja</w:t>
      </w:r>
    </w:p>
    <w:p w14:paraId="1BB9C5DE" w14:textId="0B361463" w:rsidR="00C31410" w:rsidRPr="00393BBB" w:rsidRDefault="00C31410" w:rsidP="00C31410">
      <w:pPr>
        <w:rPr>
          <w:lang w:val="en-US"/>
        </w:rPr>
      </w:pPr>
      <w:r>
        <w:t xml:space="preserve">A fent ábrázolt adatsorban </w:t>
      </w:r>
      <w:r w:rsidR="00393BBB">
        <w:t>a maximális</w:t>
      </w:r>
      <w:r>
        <w:t xml:space="preserve"> </w:t>
      </w:r>
      <w:r w:rsidR="00393BBB">
        <w:t>érték 15.95, a minimális -2.01, az átlag 0.0642, a szórás 0.6168.</w:t>
      </w:r>
      <w:r w:rsidR="003A0BA1">
        <w:t xml:space="preserve"> A kiugró esetektől eltekintve az előjeles különbség tekinthető normál eloszlásúnak. Tehát az </w:t>
      </w:r>
      <w:r w:rsidR="003A0BA1" w:rsidRPr="00CF5757">
        <w:rPr>
          <w:i/>
          <w:iCs/>
        </w:rPr>
        <w:t>ICING</w:t>
      </w:r>
      <w:r w:rsidR="003A0BA1">
        <w:t xml:space="preserve"> modell alapvetően jól közelíti a valóságot.</w:t>
      </w:r>
    </w:p>
    <w:p w14:paraId="13A43046" w14:textId="77777777" w:rsidR="000568B6" w:rsidRDefault="00EB5031" w:rsidP="00C31410">
      <w:r>
        <w:t xml:space="preserve">Hangsúlyozandó, hogy az ICING modell </w:t>
      </w:r>
      <w:r w:rsidR="00873604">
        <w:t>megfelelően</w:t>
      </w:r>
      <w:r>
        <w:t xml:space="preserve"> működik az esetek túlnyomó többségében. A teljesség kedvéért azonban érdemes néhány szót ejteni a </w:t>
      </w:r>
      <w:r>
        <w:fldChar w:fldCharType="begin"/>
      </w:r>
      <w:r>
        <w:instrText xml:space="preserve"> REF _Ref88468714 \h </w:instrText>
      </w:r>
      <w:r>
        <w:fldChar w:fldCharType="separate"/>
      </w:r>
      <w:r w:rsidR="000568B6">
        <w:rPr>
          <w:noProof/>
        </w:rPr>
        <w:t>16</w:t>
      </w:r>
      <w:r w:rsidR="000568B6">
        <w:t>. ábra</w:t>
      </w:r>
      <w:r>
        <w:fldChar w:fldCharType="end"/>
      </w:r>
      <w:r>
        <w:t xml:space="preserve"> piros ellipszissel jelölt kiugró értékek mögött meghúzódó jelenségről</w:t>
      </w:r>
      <w:r w:rsidR="00E52617">
        <w:t>.</w:t>
      </w:r>
    </w:p>
    <w:p w14:paraId="0DB0945E" w14:textId="454427AF" w:rsidR="00393BBB" w:rsidRDefault="00E52617" w:rsidP="00C31410">
      <w:r>
        <w:t xml:space="preserve">Több oka is lehet az említett anomáliának, mivel korházban mért adatokról van szó, lehet egyszerű adatrögzítési hiba is a probléma forrása, </w:t>
      </w:r>
      <w:r w:rsidR="00432AB8">
        <w:t>vagy olyan szcenárió is elképzelhető, hogy a bevitt inzulin kilép a véráramból egy ödémás területre, így késleltetve fejti ki hatását</w:t>
      </w:r>
      <w:r w:rsidR="000568B6">
        <w:t xml:space="preserve">, ez történhetett a </w:t>
      </w:r>
      <w:r w:rsidR="000568B6">
        <w:fldChar w:fldCharType="begin"/>
      </w:r>
      <w:r w:rsidR="000568B6">
        <w:instrText xml:space="preserve"> REF _Ref88470421 \h </w:instrText>
      </w:r>
      <w:r w:rsidR="000568B6">
        <w:fldChar w:fldCharType="separate"/>
      </w:r>
      <w:r w:rsidR="000568B6">
        <w:rPr>
          <w:noProof/>
        </w:rPr>
        <w:t>17</w:t>
      </w:r>
      <w:r w:rsidR="000568B6">
        <w:t>. ábra</w:t>
      </w:r>
      <w:r w:rsidR="000568B6">
        <w:fldChar w:fldCharType="end"/>
      </w:r>
      <w:r w:rsidR="000568B6">
        <w:t xml:space="preserve"> és </w:t>
      </w:r>
      <w:r w:rsidR="000568B6">
        <w:fldChar w:fldCharType="begin"/>
      </w:r>
      <w:r w:rsidR="000568B6">
        <w:instrText xml:space="preserve"> REF _Ref88470436 \h </w:instrText>
      </w:r>
      <w:r w:rsidR="000568B6">
        <w:fldChar w:fldCharType="separate"/>
      </w:r>
      <w:r w:rsidR="000568B6">
        <w:rPr>
          <w:noProof/>
        </w:rPr>
        <w:t>18</w:t>
      </w:r>
      <w:r w:rsidR="000568B6">
        <w:t>. ábra</w:t>
      </w:r>
      <w:r w:rsidR="000568B6">
        <w:fldChar w:fldCharType="end"/>
      </w:r>
      <w:r w:rsidR="000568B6">
        <w:t xml:space="preserve"> által ábrázolt kezelés esetében is.</w:t>
      </w:r>
    </w:p>
    <w:p w14:paraId="323AC3DE" w14:textId="77777777" w:rsidR="000568B6" w:rsidRDefault="000568B6" w:rsidP="000568B6">
      <w:pPr>
        <w:pStyle w:val="Kp"/>
      </w:pPr>
      <w:r>
        <w:rPr>
          <w:noProof/>
        </w:rPr>
        <w:drawing>
          <wp:inline distT="0" distB="0" distL="0" distR="0" wp14:anchorId="0849F0B0" wp14:editId="17A335DB">
            <wp:extent cx="5400040" cy="2160270"/>
            <wp:effectExtent l="0" t="0" r="0" b="0"/>
            <wp:docPr id="22" name="Graphic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raphic 2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9" w:name="_Ref88470421"/>
    <w:p w14:paraId="1378FC02" w14:textId="20D36A17" w:rsidR="000568B6" w:rsidRPr="00E52617" w:rsidRDefault="000568B6" w:rsidP="000568B6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2729E">
        <w:rPr>
          <w:noProof/>
        </w:rPr>
        <w:t>19</w:t>
      </w:r>
      <w:r>
        <w:fldChar w:fldCharType="end"/>
      </w:r>
      <w:r>
        <w:t>. ábra</w:t>
      </w:r>
      <w:bookmarkEnd w:id="59"/>
    </w:p>
    <w:p w14:paraId="2368A2D5" w14:textId="77777777" w:rsidR="000568B6" w:rsidRDefault="000568B6" w:rsidP="000568B6">
      <w:pPr>
        <w:pStyle w:val="Kp"/>
      </w:pPr>
      <w:r>
        <w:rPr>
          <w:noProof/>
        </w:rPr>
        <w:drawing>
          <wp:inline distT="0" distB="0" distL="0" distR="0" wp14:anchorId="6B55D0F6" wp14:editId="563E6A16">
            <wp:extent cx="5400040" cy="4860290"/>
            <wp:effectExtent l="0" t="0" r="0" b="0"/>
            <wp:docPr id="24" name="Graphic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raphic 2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0" w:name="_Ref88470436"/>
    <w:p w14:paraId="2B39CB5D" w14:textId="7714ED3F" w:rsidR="000568B6" w:rsidRDefault="000568B6" w:rsidP="000568B6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2729E">
        <w:rPr>
          <w:noProof/>
        </w:rPr>
        <w:t>20</w:t>
      </w:r>
      <w:r>
        <w:fldChar w:fldCharType="end"/>
      </w:r>
      <w:r>
        <w:t>. ábra</w:t>
      </w:r>
      <w:bookmarkEnd w:id="60"/>
    </w:p>
    <w:p w14:paraId="2A89B0EB" w14:textId="430A8102" w:rsidR="000568B6" w:rsidRDefault="000568B6" w:rsidP="000568B6">
      <w:r>
        <w:t xml:space="preserve">A klinikailag mért és az ICING modell által jósolt értékek közti eltérés fakadhat a modell korlátjaiból is. </w:t>
      </w:r>
      <w:r w:rsidR="00902AC0">
        <w:t>A modell sok paramétere konstans érték, pedig a valóságban nyilvánvalóan semmi sem állandó. Éppen ezért kevésbé érzékeny, alacsony inzulinszenzitivitású (SI) betegeknél előfordulhat, hogy a kiszámolt SI negatív lenne</w:t>
      </w:r>
      <w:r w:rsidR="00E76BFF">
        <w:t>, így ebben az esetben egy nagyon kicsi, de pozitív értéket ad vissza a modell. Ez egy ésszerű kompromisszum a modell működésében, hiszen nem lehet minden paramétert pontosan meghatározni, viszont ennek ellenére szemmel láthatóan csak az esetek csekély részében okoz problémát (</w:t>
      </w:r>
      <w:r w:rsidR="00E76BFF">
        <w:fldChar w:fldCharType="begin"/>
      </w:r>
      <w:r w:rsidR="00E76BFF">
        <w:instrText xml:space="preserve"> REF _Ref88471865 \h </w:instrText>
      </w:r>
      <w:r w:rsidR="00E76BFF">
        <w:fldChar w:fldCharType="separate"/>
      </w:r>
      <w:r w:rsidR="00E76BFF">
        <w:rPr>
          <w:noProof/>
        </w:rPr>
        <w:t>19</w:t>
      </w:r>
      <w:r w:rsidR="00E76BFF">
        <w:t>. ábra</w:t>
      </w:r>
      <w:r w:rsidR="00E76BFF">
        <w:fldChar w:fldCharType="end"/>
      </w:r>
      <w:r w:rsidR="00E76BFF">
        <w:t xml:space="preserve">, </w:t>
      </w:r>
      <w:r w:rsidR="00E76BFF">
        <w:fldChar w:fldCharType="begin"/>
      </w:r>
      <w:r w:rsidR="00E76BFF">
        <w:instrText xml:space="preserve"> REF _Ref88471868 \h </w:instrText>
      </w:r>
      <w:r w:rsidR="00E76BFF">
        <w:fldChar w:fldCharType="separate"/>
      </w:r>
      <w:r w:rsidR="00E76BFF">
        <w:rPr>
          <w:noProof/>
        </w:rPr>
        <w:t>20</w:t>
      </w:r>
      <w:r w:rsidR="00E76BFF">
        <w:t>. ábra</w:t>
      </w:r>
      <w:r w:rsidR="00E76BFF">
        <w:fldChar w:fldCharType="end"/>
      </w:r>
      <w:r w:rsidR="00E76BFF">
        <w:t>).</w:t>
      </w:r>
    </w:p>
    <w:p w14:paraId="5B8EA3DF" w14:textId="75D34E73" w:rsidR="00393BBB" w:rsidRDefault="00393BBB" w:rsidP="00E52617">
      <w:pPr>
        <w:pStyle w:val="Kp"/>
      </w:pPr>
      <w:r>
        <w:rPr>
          <w:noProof/>
        </w:rPr>
        <w:drawing>
          <wp:inline distT="0" distB="0" distL="0" distR="0" wp14:anchorId="5D96E375" wp14:editId="65899607">
            <wp:extent cx="5400040" cy="2160270"/>
            <wp:effectExtent l="0" t="0" r="0" b="0"/>
            <wp:docPr id="21" name="Graphic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phic 2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1" w:name="_Ref88471865"/>
    <w:p w14:paraId="1EBB7F3A" w14:textId="7817BE99" w:rsidR="00E52617" w:rsidRDefault="00E52617" w:rsidP="00E52617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2729E">
        <w:rPr>
          <w:noProof/>
        </w:rPr>
        <w:t>21</w:t>
      </w:r>
      <w:r>
        <w:fldChar w:fldCharType="end"/>
      </w:r>
      <w:r>
        <w:t>. ábra</w:t>
      </w:r>
      <w:bookmarkEnd w:id="61"/>
    </w:p>
    <w:p w14:paraId="18B56F51" w14:textId="0568E440" w:rsidR="00393BBB" w:rsidRDefault="00393BBB" w:rsidP="00E52617">
      <w:pPr>
        <w:pStyle w:val="Kp"/>
      </w:pPr>
      <w:r>
        <w:rPr>
          <w:noProof/>
        </w:rPr>
        <w:drawing>
          <wp:inline distT="0" distB="0" distL="0" distR="0" wp14:anchorId="0F311D35" wp14:editId="15B53927">
            <wp:extent cx="5400040" cy="4860290"/>
            <wp:effectExtent l="0" t="0" r="0" b="0"/>
            <wp:docPr id="23" name="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phic 23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2" w:name="_Ref88471868"/>
    <w:p w14:paraId="24092A7E" w14:textId="30893957" w:rsidR="00E52617" w:rsidRDefault="00E52617" w:rsidP="00E52617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72729E">
        <w:rPr>
          <w:noProof/>
        </w:rPr>
        <w:t>22</w:t>
      </w:r>
      <w:r>
        <w:fldChar w:fldCharType="end"/>
      </w:r>
      <w:r>
        <w:t>. ábra</w:t>
      </w:r>
      <w:bookmarkEnd w:id="62"/>
    </w:p>
    <w:p w14:paraId="0CCA3342" w14:textId="1F84AA68" w:rsidR="007C1E26" w:rsidRPr="007C1E26" w:rsidRDefault="007C1E26" w:rsidP="007C1E26">
      <w:r>
        <w:t>A kisebb-nagyobb eltérések figyelembevételével, biztosan állítható, hogy a modell a tesztesetek egészére nézve kiválóan teljesít, hiszen még, ahol nagyobbak is az eltérések, ott is megegyezik a görbéknek dinamikája.</w:t>
      </w:r>
    </w:p>
    <w:p w14:paraId="502F3FDA" w14:textId="0B0F95EC" w:rsidR="00F01084" w:rsidRDefault="00F01084" w:rsidP="00F01084">
      <w:pPr>
        <w:pStyle w:val="Cmsor1"/>
      </w:pPr>
      <w:bookmarkStart w:id="63" w:name="_Toc88470578"/>
      <w:r>
        <w:lastRenderedPageBreak/>
        <w:t>Összefoglalás</w:t>
      </w:r>
      <w:bookmarkEnd w:id="63"/>
    </w:p>
    <w:p w14:paraId="2E09D031" w14:textId="4F7A174A" w:rsidR="00F01084" w:rsidRDefault="00F01084" w:rsidP="00F01084">
      <w:bookmarkStart w:id="64" w:name="_Hlk72337484"/>
      <w:r>
        <w:t>A szakdolgozatom keretében sikerült kifejleszten</w:t>
      </w:r>
      <w:r w:rsidR="00CF5757">
        <w:t>i</w:t>
      </w:r>
      <w:r>
        <w:t xml:space="preserve"> egy</w:t>
      </w:r>
      <w:r w:rsidR="00CF5757">
        <w:t xml:space="preserve"> olyan rendszert, amely</w:t>
      </w:r>
      <w:r>
        <w:t xml:space="preserve"> in-</w:t>
      </w:r>
      <w:proofErr w:type="spellStart"/>
      <w:r>
        <w:t>silico</w:t>
      </w:r>
      <w:proofErr w:type="spellEnd"/>
      <w:r>
        <w:t xml:space="preserve"> szimulációt megvalósít</w:t>
      </w:r>
      <w:r w:rsidR="00CF5757">
        <w:t xml:space="preserve"> meg, ezen kívül a szimulációs eredményeken statisztikai kiértékelést végez és grafikonon ábrázolja az adatsorokat</w:t>
      </w:r>
      <w:r>
        <w:t xml:space="preserve">. </w:t>
      </w:r>
    </w:p>
    <w:p w14:paraId="4984B98C" w14:textId="258699FA" w:rsidR="00F01084" w:rsidRDefault="00847D76" w:rsidP="00847D76">
      <w:pPr>
        <w:pStyle w:val="Cmsor2"/>
      </w:pPr>
      <w:bookmarkStart w:id="65" w:name="_Toc88470579"/>
      <w:bookmarkEnd w:id="64"/>
      <w:r>
        <w:t xml:space="preserve">Fontosabb </w:t>
      </w:r>
      <w:r w:rsidR="0074345E">
        <w:t>mérföldkövek</w:t>
      </w:r>
      <w:r w:rsidR="00F01084">
        <w:t xml:space="preserve"> a munka során</w:t>
      </w:r>
      <w:bookmarkEnd w:id="65"/>
    </w:p>
    <w:p w14:paraId="03CF1039" w14:textId="77777777" w:rsidR="00F01084" w:rsidRDefault="00F01084" w:rsidP="001231D7">
      <w:pPr>
        <w:pStyle w:val="Listaszerbekezds"/>
        <w:numPr>
          <w:ilvl w:val="0"/>
          <w:numId w:val="26"/>
        </w:numPr>
        <w:spacing w:after="200"/>
        <w:contextualSpacing/>
      </w:pPr>
      <w:r>
        <w:t>A klinikai adatok beolvasása a virtuális betegek létrehozása céljából;</w:t>
      </w:r>
    </w:p>
    <w:p w14:paraId="39ADFE73" w14:textId="77777777" w:rsidR="00F01084" w:rsidRDefault="00F01084" w:rsidP="001231D7">
      <w:pPr>
        <w:pStyle w:val="Listaszerbekezds"/>
        <w:numPr>
          <w:ilvl w:val="0"/>
          <w:numId w:val="26"/>
        </w:numPr>
        <w:spacing w:after="200"/>
        <w:contextualSpacing/>
      </w:pPr>
      <w:r>
        <w:t xml:space="preserve">A STAR protokoll Java függvényhívásai </w:t>
      </w:r>
      <w:r w:rsidRPr="007F301A">
        <w:rPr>
          <w:i/>
          <w:iCs/>
        </w:rPr>
        <w:t>Julia</w:t>
      </w:r>
      <w:r>
        <w:t xml:space="preserve"> kódból;</w:t>
      </w:r>
    </w:p>
    <w:p w14:paraId="63074DE7" w14:textId="77777777" w:rsidR="00F01084" w:rsidRDefault="00F01084" w:rsidP="001231D7">
      <w:pPr>
        <w:pStyle w:val="Listaszerbekezds"/>
        <w:numPr>
          <w:ilvl w:val="0"/>
          <w:numId w:val="26"/>
        </w:numPr>
        <w:spacing w:after="200"/>
        <w:contextualSpacing/>
      </w:pPr>
      <w:r>
        <w:t>A szimulált vércukormérést megvalósító differenciálegyenlet rendszer implementálása;</w:t>
      </w:r>
    </w:p>
    <w:p w14:paraId="2A4485BD" w14:textId="16CA25B0" w:rsidR="00F01084" w:rsidRDefault="00F01084" w:rsidP="001231D7">
      <w:pPr>
        <w:pStyle w:val="Listaszerbekezds"/>
        <w:numPr>
          <w:ilvl w:val="0"/>
          <w:numId w:val="26"/>
        </w:numPr>
        <w:spacing w:after="200"/>
        <w:contextualSpacing/>
      </w:pPr>
      <w:r>
        <w:t>Statisztikai számítások implementációja;</w:t>
      </w:r>
    </w:p>
    <w:p w14:paraId="6414902D" w14:textId="37644D0E" w:rsidR="00576A34" w:rsidRDefault="00576A34" w:rsidP="001231D7">
      <w:pPr>
        <w:pStyle w:val="Listaszerbekezds"/>
        <w:numPr>
          <w:ilvl w:val="0"/>
          <w:numId w:val="26"/>
        </w:numPr>
        <w:spacing w:after="200"/>
        <w:contextualSpacing/>
      </w:pPr>
      <w:r>
        <w:t>Szimuláció vizualizációja</w:t>
      </w:r>
    </w:p>
    <w:p w14:paraId="21CB6FF0" w14:textId="77777777" w:rsidR="00F01084" w:rsidRDefault="00F01084" w:rsidP="001231D7">
      <w:pPr>
        <w:pStyle w:val="Listaszerbekezds"/>
        <w:numPr>
          <w:ilvl w:val="0"/>
          <w:numId w:val="26"/>
        </w:numPr>
        <w:spacing w:after="200"/>
        <w:contextualSpacing/>
      </w:pPr>
      <w:r>
        <w:t>Az elkészült funkciók tesztelése valós körülmények között.</w:t>
      </w:r>
    </w:p>
    <w:p w14:paraId="14922095" w14:textId="77777777" w:rsidR="00F01084" w:rsidRPr="001B4AAD" w:rsidRDefault="00F01084" w:rsidP="00F01084">
      <w:r>
        <w:t>Az elvégzett munka előremutató ezen a területen, hiszen az elkészült rendszer könnyen használható kutatási célokra, illetve orvosi területen és mérnöki vonatkozásban is értékes eredményeket sikerült elérni.</w:t>
      </w:r>
    </w:p>
    <w:p w14:paraId="6FF735A7" w14:textId="7879740B" w:rsidR="00F01084" w:rsidRDefault="00F01084" w:rsidP="00F01084">
      <w:pPr>
        <w:pStyle w:val="Cmsor2"/>
      </w:pPr>
      <w:bookmarkStart w:id="66" w:name="_Toc88470580"/>
      <w:r>
        <w:t>További fejlesztési lehetőségek</w:t>
      </w:r>
      <w:bookmarkEnd w:id="66"/>
    </w:p>
    <w:p w14:paraId="6665D1B0" w14:textId="76DF6803" w:rsidR="00906B4B" w:rsidRPr="00906B4B" w:rsidRDefault="00906B4B" w:rsidP="00906B4B">
      <w:r w:rsidRPr="00906B4B">
        <w:rPr>
          <w:highlight w:val="yellow"/>
        </w:rPr>
        <w:t>…</w:t>
      </w:r>
    </w:p>
    <w:p w14:paraId="289FAA59" w14:textId="77777777" w:rsidR="0063585C" w:rsidRDefault="0063585C" w:rsidP="00816BCB">
      <w:pPr>
        <w:pStyle w:val="Fejezetcimszmozsnlkl"/>
      </w:pPr>
      <w:bookmarkStart w:id="67" w:name="_Toc88470581"/>
      <w:r w:rsidRPr="00B50CAA">
        <w:lastRenderedPageBreak/>
        <w:t>Irodalomjegyzék</w:t>
      </w:r>
      <w:bookmarkEnd w:id="67"/>
    </w:p>
    <w:p w14:paraId="54948BAF" w14:textId="3B7E8FEF" w:rsidR="00EC3F35" w:rsidRPr="00EC3F35" w:rsidRDefault="007E0A1F" w:rsidP="00EC3F35">
      <w:pPr>
        <w:pStyle w:val="Irodalomjegyzksor"/>
        <w:rPr>
          <w:lang w:val="en-GB" w:eastAsia="en-GB"/>
        </w:rPr>
      </w:pPr>
      <w:bookmarkStart w:id="68" w:name="_Ref88123353"/>
      <w:r w:rsidRPr="00BF2912">
        <w:rPr>
          <w:lang w:val="en-GB" w:eastAsia="en-GB"/>
        </w:rPr>
        <w:t>J. L. Dickson, K. W. Stewart, C. G. Pretty, M. Flechet, T. Desaive, S. Penning és B. C. Lambermont, „Generalisability of a Virtual Trials Method Glycaemic Control in Intensice Care,” IEEE Transaction on Biomedical Engineering, pp. 65: 7 pp. 1534-1553, 11 p., 2016.</w:t>
      </w:r>
      <w:bookmarkEnd w:id="68"/>
    </w:p>
    <w:p w14:paraId="02858659" w14:textId="296FAE19" w:rsidR="007E0A1F" w:rsidRPr="009959D6" w:rsidRDefault="007E0A1F" w:rsidP="007E0A1F">
      <w:pPr>
        <w:pStyle w:val="Irodalomjegyzksor"/>
        <w:rPr>
          <w:lang w:val="en-GB" w:eastAsia="en-GB"/>
        </w:rPr>
      </w:pPr>
      <w:bookmarkStart w:id="69" w:name="_Ref88123156"/>
      <w:r w:rsidRPr="009959D6">
        <w:rPr>
          <w:lang w:val="en-GB" w:eastAsia="en-GB"/>
        </w:rPr>
        <w:t>F. M. Liam, A. J. Le Compte, G. M. Shaw, S. Penning, T. Desaive és G. J. Chase, „STAR Development and Protocol Comparison,” IEEE TRANSACTIONS ON BIOMEDICAL ENGINEERING, pp. vol. 59, no. 12, pp. 3357-3364, 2012.</w:t>
      </w:r>
      <w:bookmarkEnd w:id="69"/>
    </w:p>
    <w:p w14:paraId="67C2F35D" w14:textId="70909B13" w:rsidR="007E0A1F" w:rsidRDefault="007E0A1F" w:rsidP="007E0A1F">
      <w:pPr>
        <w:pStyle w:val="Irodalomjegyzksor"/>
      </w:pPr>
      <w:bookmarkStart w:id="70" w:name="_Ref88123178"/>
      <w:r w:rsidRPr="009959D6">
        <w:rPr>
          <w:lang w:val="en-GB" w:eastAsia="en-GB"/>
        </w:rPr>
        <w:t>A. Evans, A. Le Compte, C.-S. Tan, L. Ward, J. Steel, C. G. Pretty, S. Penning, F. Suhaimi, G. M. Shaw, T. Desaive és G. J. Chase, „Stochastic Targeted (STAR) GlycemicControl: Design, Safety, and Performance,” Journal of Diabetes Science and Technology, pp. 6(1):102-15, 2012.</w:t>
      </w:r>
      <w:bookmarkEnd w:id="70"/>
    </w:p>
    <w:p w14:paraId="2691C6CE" w14:textId="77777777" w:rsidR="007E0A1F" w:rsidRPr="00BF2912" w:rsidRDefault="007E0A1F" w:rsidP="007E0A1F">
      <w:pPr>
        <w:pStyle w:val="Irodalomjegyzksor"/>
        <w:rPr>
          <w:lang w:val="en-GB" w:eastAsia="en-GB"/>
        </w:rPr>
      </w:pPr>
      <w:bookmarkStart w:id="71" w:name="_Ref88123180"/>
      <w:r w:rsidRPr="009959D6">
        <w:rPr>
          <w:lang w:val="en-GB" w:eastAsia="en-GB"/>
        </w:rPr>
        <w:t>L. M. Fisk, A. J. Le Compte, G. M. Shaw, S. Penning, T. Desaive and J. G. Chase, "STAR Development and Protocol Comparison," in IEEE Transactions on Biomedical Engineering, vol. 59, no. 12, pp. 3357-3364, Dec. 2012, doi: 10.1109/TBME.2012.2214384.</w:t>
      </w:r>
      <w:bookmarkEnd w:id="71"/>
    </w:p>
    <w:p w14:paraId="5DBF749A" w14:textId="77777777" w:rsidR="00D924DE" w:rsidRDefault="00D924DE" w:rsidP="00D924DE">
      <w:pPr>
        <w:pStyle w:val="Irodalomjegyzksor"/>
      </w:pPr>
      <w:bookmarkStart w:id="72" w:name="_Ref88123205"/>
      <w:r w:rsidRPr="00BF2912">
        <w:t>Julia: A Fast Dynamic Language for Technical Computing. Jeff Bezanson, Stefan Karpinski, Viral B. Shah, Alan Edelman. (2012).</w:t>
      </w:r>
      <w:bookmarkEnd w:id="72"/>
    </w:p>
    <w:p w14:paraId="36D46BFD" w14:textId="77777777" w:rsidR="00D924DE" w:rsidRDefault="00D924DE" w:rsidP="00D924DE">
      <w:pPr>
        <w:pStyle w:val="Irodalomjegyzksor"/>
      </w:pPr>
      <w:bookmarkStart w:id="73" w:name="_Ref88123236"/>
      <w:r>
        <w:t>Call Java programs from Julia, https://juliainterop.github.io/JavaCall.jl/ (utolsó látogatás ideje 2021. 05. 16.)</w:t>
      </w:r>
      <w:bookmarkEnd w:id="73"/>
    </w:p>
    <w:p w14:paraId="31B43796" w14:textId="6DDC37D4" w:rsidR="00D924DE" w:rsidRDefault="00D924DE" w:rsidP="00D924DE">
      <w:pPr>
        <w:pStyle w:val="Irodalomjegyzksor"/>
      </w:pPr>
      <w:bookmarkStart w:id="74" w:name="_Ref88119146"/>
      <w:r w:rsidRPr="00334026">
        <w:t>Jessica Lin, Normy N. Razak, Christopher G. Pretty, Aaron Le Compte, Paul Docherty, Jacquelyn D. Parente, Geoffrey M. Shaw, Christopher E. Hann, J. Geoffrey Chase, „A physiological Intensive Control Insulin-Nutrition-Glucose (ICING) model validated in critically ill patients”, Computer Methods and Programs in Biomedicine, Volume 102, Issue 2, 2011.</w:t>
      </w:r>
      <w:bookmarkEnd w:id="74"/>
    </w:p>
    <w:p w14:paraId="3456ADF0" w14:textId="77D46B7A" w:rsidR="00D924DE" w:rsidRPr="00F50DD3" w:rsidRDefault="00D924DE" w:rsidP="00F31E5A">
      <w:pPr>
        <w:pStyle w:val="Irodalomjegyzksor"/>
        <w:numPr>
          <w:ilvl w:val="0"/>
          <w:numId w:val="0"/>
        </w:numPr>
      </w:pPr>
    </w:p>
    <w:p w14:paraId="4C89A339" w14:textId="763EAE13" w:rsidR="00B50CAA" w:rsidRDefault="00B50CAA" w:rsidP="00816BCB">
      <w:pPr>
        <w:pStyle w:val="Fejezetcimszmozsnlkl"/>
      </w:pPr>
      <w:bookmarkStart w:id="75" w:name="_Toc88470582"/>
      <w:r>
        <w:lastRenderedPageBreak/>
        <w:t>Függelék</w:t>
      </w:r>
      <w:bookmarkEnd w:id="75"/>
    </w:p>
    <w:p w14:paraId="4BDB3B2C" w14:textId="2028E588" w:rsidR="00247C54" w:rsidRPr="00247C54" w:rsidRDefault="00247C54" w:rsidP="00247C54">
      <w:r>
        <w:t>szöveg…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456"/>
        <w:gridCol w:w="1641"/>
      </w:tblGrid>
      <w:tr w:rsidR="006F083F" w:rsidRPr="006C6712" w14:paraId="67A09F3F" w14:textId="77777777" w:rsidTr="00820A29">
        <w:trPr>
          <w:trHeight w:val="20"/>
          <w:jc w:val="center"/>
        </w:trPr>
        <w:tc>
          <w:tcPr>
            <w:tcW w:w="0" w:type="auto"/>
          </w:tcPr>
          <w:p w14:paraId="065089B0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Num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Episodes</w:t>
            </w:r>
            <w:proofErr w:type="spellEnd"/>
          </w:p>
        </w:tc>
        <w:tc>
          <w:tcPr>
            <w:tcW w:w="0" w:type="auto"/>
          </w:tcPr>
          <w:p w14:paraId="5ABEDFE8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112</w:t>
            </w:r>
          </w:p>
        </w:tc>
      </w:tr>
      <w:tr w:rsidR="006F083F" w:rsidRPr="006C6712" w14:paraId="4849C423" w14:textId="77777777" w:rsidTr="00820A29">
        <w:trPr>
          <w:trHeight w:val="20"/>
          <w:jc w:val="center"/>
        </w:trPr>
        <w:tc>
          <w:tcPr>
            <w:tcW w:w="0" w:type="auto"/>
          </w:tcPr>
          <w:p w14:paraId="180A172B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 xml:space="preserve">Total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</w:p>
        </w:tc>
        <w:tc>
          <w:tcPr>
            <w:tcW w:w="0" w:type="auto"/>
          </w:tcPr>
          <w:p w14:paraId="562799F2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11159.0</w:t>
            </w:r>
          </w:p>
        </w:tc>
      </w:tr>
      <w:tr w:rsidR="006F083F" w:rsidRPr="006C6712" w14:paraId="3180306A" w14:textId="77777777" w:rsidTr="00820A29">
        <w:trPr>
          <w:trHeight w:val="20"/>
          <w:jc w:val="center"/>
        </w:trPr>
        <w:tc>
          <w:tcPr>
            <w:tcW w:w="0" w:type="auto"/>
          </w:tcPr>
          <w:p w14:paraId="50F649C8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Num</w:t>
            </w:r>
            <w:proofErr w:type="spellEnd"/>
            <w:r w:rsidRPr="006C6712">
              <w:rPr>
                <w:sz w:val="18"/>
                <w:szCs w:val="18"/>
              </w:rPr>
              <w:t xml:space="preserve"> BG </w:t>
            </w:r>
            <w:proofErr w:type="spellStart"/>
            <w:r w:rsidRPr="006C6712">
              <w:rPr>
                <w:sz w:val="18"/>
                <w:szCs w:val="18"/>
              </w:rPr>
              <w:t>measurements</w:t>
            </w:r>
            <w:proofErr w:type="spellEnd"/>
          </w:p>
        </w:tc>
        <w:tc>
          <w:tcPr>
            <w:tcW w:w="0" w:type="auto"/>
          </w:tcPr>
          <w:p w14:paraId="13795A0C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5967</w:t>
            </w:r>
          </w:p>
        </w:tc>
      </w:tr>
      <w:tr w:rsidR="006F083F" w:rsidRPr="006C6712" w14:paraId="515570ED" w14:textId="77777777" w:rsidTr="00820A29">
        <w:trPr>
          <w:trHeight w:val="20"/>
          <w:jc w:val="center"/>
        </w:trPr>
        <w:tc>
          <w:tcPr>
            <w:tcW w:w="0" w:type="auto"/>
          </w:tcPr>
          <w:p w14:paraId="1DCE12E0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Average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time</w:t>
            </w:r>
            <w:proofErr w:type="spellEnd"/>
            <w:r w:rsidRPr="006C6712">
              <w:rPr>
                <w:sz w:val="18"/>
                <w:szCs w:val="18"/>
              </w:rPr>
              <w:t xml:space="preserve"> of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analysed</w:t>
            </w:r>
            <w:proofErr w:type="spellEnd"/>
            <w:r w:rsidRPr="006C6712">
              <w:rPr>
                <w:sz w:val="18"/>
                <w:szCs w:val="18"/>
              </w:rPr>
              <w:t xml:space="preserve"> (</w:t>
            </w:r>
            <w:proofErr w:type="spellStart"/>
            <w:r w:rsidRPr="006C6712">
              <w:rPr>
                <w:sz w:val="18"/>
                <w:szCs w:val="18"/>
              </w:rPr>
              <w:t>Days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</w:tcPr>
          <w:p w14:paraId="05B6CFFB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4.19</w:t>
            </w:r>
          </w:p>
        </w:tc>
      </w:tr>
      <w:tr w:rsidR="006F083F" w:rsidRPr="006C6712" w14:paraId="73798335" w14:textId="77777777" w:rsidTr="00820A29">
        <w:trPr>
          <w:trHeight w:val="20"/>
          <w:jc w:val="center"/>
        </w:trPr>
        <w:tc>
          <w:tcPr>
            <w:tcW w:w="0" w:type="auto"/>
          </w:tcPr>
          <w:p w14:paraId="55DA1C66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Median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time</w:t>
            </w:r>
            <w:proofErr w:type="spellEnd"/>
            <w:r w:rsidRPr="006C6712">
              <w:rPr>
                <w:sz w:val="18"/>
                <w:szCs w:val="18"/>
              </w:rPr>
              <w:t xml:space="preserve"> of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analysed</w:t>
            </w:r>
            <w:proofErr w:type="spellEnd"/>
            <w:r w:rsidRPr="006C6712">
              <w:rPr>
                <w:sz w:val="18"/>
                <w:szCs w:val="18"/>
              </w:rPr>
              <w:t xml:space="preserve"> [IQR] (</w:t>
            </w:r>
            <w:proofErr w:type="spellStart"/>
            <w:r w:rsidRPr="006C6712">
              <w:rPr>
                <w:sz w:val="18"/>
                <w:szCs w:val="18"/>
              </w:rPr>
              <w:t>Days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</w:tcPr>
          <w:p w14:paraId="2B8048E7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[1.76 2.83 5.09]</w:t>
            </w:r>
          </w:p>
        </w:tc>
      </w:tr>
      <w:tr w:rsidR="006F083F" w:rsidRPr="006C6712" w14:paraId="78B26D01" w14:textId="77777777" w:rsidTr="00820A29">
        <w:trPr>
          <w:trHeight w:val="20"/>
          <w:jc w:val="center"/>
        </w:trPr>
        <w:tc>
          <w:tcPr>
            <w:tcW w:w="0" w:type="auto"/>
          </w:tcPr>
          <w:p w14:paraId="17AB786D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Mean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Measures</w:t>
            </w:r>
            <w:proofErr w:type="spellEnd"/>
            <w:r w:rsidRPr="006C6712">
              <w:rPr>
                <w:sz w:val="18"/>
                <w:szCs w:val="18"/>
              </w:rPr>
              <w:t>/</w:t>
            </w:r>
            <w:proofErr w:type="spellStart"/>
            <w:r w:rsidRPr="006C6712">
              <w:rPr>
                <w:sz w:val="18"/>
                <w:szCs w:val="18"/>
              </w:rPr>
              <w:t>day</w:t>
            </w:r>
            <w:proofErr w:type="spellEnd"/>
            <w:r w:rsidRPr="006C6712">
              <w:rPr>
                <w:sz w:val="18"/>
                <w:szCs w:val="18"/>
              </w:rPr>
              <w:t xml:space="preserve"> (</w:t>
            </w:r>
            <w:proofErr w:type="spellStart"/>
            <w:r w:rsidRPr="006C6712">
              <w:rPr>
                <w:sz w:val="18"/>
                <w:szCs w:val="18"/>
              </w:rPr>
              <w:t>Cohort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</w:tcPr>
          <w:p w14:paraId="28379DEE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12.71</w:t>
            </w:r>
          </w:p>
        </w:tc>
      </w:tr>
      <w:tr w:rsidR="006F083F" w:rsidRPr="006C6712" w14:paraId="350CFEA9" w14:textId="77777777" w:rsidTr="00820A29">
        <w:trPr>
          <w:trHeight w:val="20"/>
          <w:jc w:val="center"/>
        </w:trPr>
        <w:tc>
          <w:tcPr>
            <w:tcW w:w="0" w:type="auto"/>
          </w:tcPr>
          <w:p w14:paraId="700CAC62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Median</w:t>
            </w:r>
            <w:proofErr w:type="spellEnd"/>
            <w:r w:rsidRPr="006C6712">
              <w:rPr>
                <w:sz w:val="18"/>
                <w:szCs w:val="18"/>
              </w:rPr>
              <w:t xml:space="preserve"> [IQR] </w:t>
            </w:r>
            <w:proofErr w:type="spellStart"/>
            <w:r w:rsidRPr="006C6712">
              <w:rPr>
                <w:sz w:val="18"/>
                <w:szCs w:val="18"/>
              </w:rPr>
              <w:t>Measures</w:t>
            </w:r>
            <w:proofErr w:type="spellEnd"/>
            <w:r w:rsidRPr="006C6712">
              <w:rPr>
                <w:sz w:val="18"/>
                <w:szCs w:val="18"/>
              </w:rPr>
              <w:t>/</w:t>
            </w:r>
            <w:proofErr w:type="spellStart"/>
            <w:r w:rsidRPr="006C6712">
              <w:rPr>
                <w:sz w:val="18"/>
                <w:szCs w:val="18"/>
              </w:rPr>
              <w:t>day</w:t>
            </w:r>
            <w:proofErr w:type="spellEnd"/>
            <w:r w:rsidRPr="006C6712">
              <w:rPr>
                <w:sz w:val="18"/>
                <w:szCs w:val="18"/>
              </w:rPr>
              <w:t xml:space="preserve"> (Per-</w:t>
            </w:r>
            <w:proofErr w:type="spellStart"/>
            <w:r w:rsidRPr="006C6712">
              <w:rPr>
                <w:sz w:val="18"/>
                <w:szCs w:val="18"/>
              </w:rPr>
              <w:t>Patient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</w:tcPr>
          <w:p w14:paraId="313E1088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54367">
              <w:rPr>
                <w:sz w:val="18"/>
                <w:szCs w:val="18"/>
              </w:rPr>
              <w:t>[10.45 12.62 15.31]</w:t>
            </w:r>
          </w:p>
        </w:tc>
      </w:tr>
    </w:tbl>
    <w:bookmarkStart w:id="76" w:name="_Ref88120945"/>
    <w:p w14:paraId="4E925749" w14:textId="1C5D9A60" w:rsidR="006F083F" w:rsidRDefault="00D74FEF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0568B6">
        <w:rPr>
          <w:noProof/>
        </w:rPr>
        <w:t>2</w:t>
      </w:r>
      <w:r>
        <w:fldChar w:fldCharType="end"/>
      </w:r>
      <w:r>
        <w:t>. táblázat</w:t>
      </w:r>
      <w:bookmarkEnd w:id="76"/>
      <w:r>
        <w:t xml:space="preserve">: </w:t>
      </w:r>
      <w:r w:rsidR="006F083F">
        <w:t xml:space="preserve">STAR </w:t>
      </w:r>
      <w:proofErr w:type="spellStart"/>
      <w:r w:rsidR="006F083F">
        <w:t>Whole</w:t>
      </w:r>
      <w:proofErr w:type="spellEnd"/>
      <w:r w:rsidR="006F083F">
        <w:t xml:space="preserve"> </w:t>
      </w:r>
      <w:proofErr w:type="spellStart"/>
      <w:r w:rsidR="006F083F">
        <w:t>Cohort</w:t>
      </w:r>
      <w:proofErr w:type="spellEnd"/>
      <w:r w:rsidR="006F083F">
        <w:t xml:space="preserve"> </w:t>
      </w:r>
      <w:proofErr w:type="spellStart"/>
      <w:r w:rsidR="006F083F">
        <w:t>Statistics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45538024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F2B66B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hideMark/>
          </w:tcPr>
          <w:p w14:paraId="1F1009C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[4.99 5.64 6.67]</w:t>
            </w:r>
          </w:p>
        </w:tc>
      </w:tr>
      <w:tr w:rsidR="006F083F" w:rsidRPr="00A821D7" w14:paraId="2EB10F7E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F67BA0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hideMark/>
          </w:tcPr>
          <w:p w14:paraId="3959377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6.09</w:t>
            </w:r>
          </w:p>
        </w:tc>
      </w:tr>
      <w:tr w:rsidR="006F083F" w:rsidRPr="00A821D7" w14:paraId="7D5F4BA4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9AC310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A821D7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 (geometric) (mmol/L)</w:t>
            </w:r>
          </w:p>
        </w:tc>
        <w:tc>
          <w:tcPr>
            <w:tcW w:w="0" w:type="auto"/>
            <w:noWrap/>
            <w:hideMark/>
          </w:tcPr>
          <w:p w14:paraId="3DE10A9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1.79</w:t>
            </w:r>
          </w:p>
        </w:tc>
      </w:tr>
      <w:tr w:rsidR="006F083F" w:rsidRPr="00A821D7" w14:paraId="6C7CC55B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4BE5D32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4.0 mmol/L</w:t>
            </w:r>
          </w:p>
        </w:tc>
        <w:tc>
          <w:tcPr>
            <w:tcW w:w="0" w:type="auto"/>
            <w:noWrap/>
            <w:hideMark/>
          </w:tcPr>
          <w:p w14:paraId="4AE273A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47</w:t>
            </w:r>
          </w:p>
        </w:tc>
      </w:tr>
      <w:tr w:rsidR="006F083F" w:rsidRPr="00A821D7" w14:paraId="5DDD2690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9AC2A8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2.22 mmol/L</w:t>
            </w:r>
          </w:p>
        </w:tc>
        <w:tc>
          <w:tcPr>
            <w:tcW w:w="0" w:type="auto"/>
            <w:noWrap/>
            <w:hideMark/>
          </w:tcPr>
          <w:p w14:paraId="2CE810E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2</w:t>
            </w:r>
          </w:p>
        </w:tc>
      </w:tr>
      <w:tr w:rsidR="006F083F" w:rsidRPr="00A821D7" w14:paraId="13666891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81D487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hideMark/>
          </w:tcPr>
          <w:p w14:paraId="6670E0A1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0.03</w:t>
            </w:r>
          </w:p>
        </w:tc>
      </w:tr>
      <w:tr w:rsidR="006F083F" w:rsidRPr="00A821D7" w14:paraId="039E25C5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AC6419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hideMark/>
          </w:tcPr>
          <w:p w14:paraId="02D0140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2.82</w:t>
            </w:r>
          </w:p>
        </w:tc>
      </w:tr>
      <w:tr w:rsidR="006F083F" w:rsidRPr="00A821D7" w14:paraId="74B2D414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51BB16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hideMark/>
          </w:tcPr>
          <w:p w14:paraId="727103F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6.18</w:t>
            </w:r>
          </w:p>
        </w:tc>
      </w:tr>
      <w:tr w:rsidR="006F083F" w:rsidRPr="00A821D7" w14:paraId="5BD952F4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B7EF51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4.4 - 6.5 mmol/L</w:t>
            </w:r>
          </w:p>
        </w:tc>
        <w:tc>
          <w:tcPr>
            <w:tcW w:w="0" w:type="auto"/>
            <w:noWrap/>
            <w:hideMark/>
          </w:tcPr>
          <w:p w14:paraId="208CFD2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66.48</w:t>
            </w:r>
          </w:p>
        </w:tc>
      </w:tr>
      <w:tr w:rsidR="006F083F" w:rsidRPr="00A821D7" w14:paraId="55FCF46E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3B504FE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4.4 - 7.0 mmol/L</w:t>
            </w:r>
          </w:p>
        </w:tc>
        <w:tc>
          <w:tcPr>
            <w:tcW w:w="0" w:type="auto"/>
            <w:noWrap/>
            <w:hideMark/>
          </w:tcPr>
          <w:p w14:paraId="1316350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73.3</w:t>
            </w:r>
          </w:p>
        </w:tc>
      </w:tr>
      <w:tr w:rsidR="006F083F" w:rsidRPr="00A821D7" w14:paraId="15F486A3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43A043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4.4 - 8.0 mmol/L</w:t>
            </w:r>
          </w:p>
        </w:tc>
        <w:tc>
          <w:tcPr>
            <w:tcW w:w="0" w:type="auto"/>
            <w:noWrap/>
            <w:hideMark/>
          </w:tcPr>
          <w:p w14:paraId="20C08D2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83.02</w:t>
            </w:r>
          </w:p>
        </w:tc>
      </w:tr>
      <w:tr w:rsidR="006F083F" w:rsidRPr="00A821D7" w14:paraId="605717C9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0DDD0C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hideMark/>
          </w:tcPr>
          <w:p w14:paraId="389FAA5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6.85</w:t>
            </w:r>
          </w:p>
        </w:tc>
      </w:tr>
      <w:tr w:rsidR="006F083F" w:rsidRPr="00A821D7" w14:paraId="46FB9C40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83852B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hideMark/>
          </w:tcPr>
          <w:p w14:paraId="73CAD28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3.87</w:t>
            </w:r>
          </w:p>
        </w:tc>
      </w:tr>
    </w:tbl>
    <w:bookmarkStart w:id="77" w:name="_Ref88120965"/>
    <w:p w14:paraId="3DA60C01" w14:textId="17E96180" w:rsidR="006F083F" w:rsidRDefault="00D74FEF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0568B6">
        <w:rPr>
          <w:noProof/>
        </w:rPr>
        <w:t>3</w:t>
      </w:r>
      <w:r>
        <w:fldChar w:fldCharType="end"/>
      </w:r>
      <w:r>
        <w:t>. táblázat</w:t>
      </w:r>
      <w:bookmarkEnd w:id="77"/>
      <w:r>
        <w:t xml:space="preserve">: </w:t>
      </w:r>
      <w:r w:rsidR="006F083F">
        <w:t xml:space="preserve">STAR </w:t>
      </w:r>
      <w:proofErr w:type="spellStart"/>
      <w:r w:rsidR="006F083F">
        <w:t>Raw</w:t>
      </w:r>
      <w:proofErr w:type="spellEnd"/>
      <w:r w:rsidR="006F083F">
        <w:t xml:space="preserve"> BG </w:t>
      </w:r>
      <w:proofErr w:type="spellStart"/>
      <w:r w:rsidR="006F083F">
        <w:t>stats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6F2356D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6276A8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hideMark/>
          </w:tcPr>
          <w:p w14:paraId="512E0FD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[5.19 5.74 6.43]</w:t>
            </w:r>
          </w:p>
        </w:tc>
      </w:tr>
      <w:tr w:rsidR="006F083F" w:rsidRPr="00A821D7" w14:paraId="7B294C2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9C67F5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hideMark/>
          </w:tcPr>
          <w:p w14:paraId="0F1030B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</w:t>
            </w:r>
          </w:p>
        </w:tc>
      </w:tr>
      <w:tr w:rsidR="006F083F" w:rsidRPr="00A821D7" w14:paraId="309ECBD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A5B10B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A821D7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 (geometric) (mmol/L)</w:t>
            </w:r>
          </w:p>
        </w:tc>
        <w:tc>
          <w:tcPr>
            <w:tcW w:w="0" w:type="auto"/>
            <w:noWrap/>
            <w:hideMark/>
          </w:tcPr>
          <w:p w14:paraId="129D1E4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1.4</w:t>
            </w:r>
          </w:p>
        </w:tc>
      </w:tr>
      <w:tr w:rsidR="006F083F" w:rsidRPr="00A821D7" w14:paraId="6BB402F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6FE558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hideMark/>
          </w:tcPr>
          <w:p w14:paraId="76245A9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0.02</w:t>
            </w:r>
          </w:p>
        </w:tc>
      </w:tr>
      <w:tr w:rsidR="006F083F" w:rsidRPr="00A821D7" w14:paraId="11D85DD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3E2628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hideMark/>
          </w:tcPr>
          <w:p w14:paraId="4EEA695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1.62</w:t>
            </w:r>
          </w:p>
        </w:tc>
      </w:tr>
      <w:tr w:rsidR="006F083F" w:rsidRPr="00A821D7" w14:paraId="73C99CF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495BBA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hideMark/>
          </w:tcPr>
          <w:p w14:paraId="6F4CE3B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3.72</w:t>
            </w:r>
          </w:p>
        </w:tc>
      </w:tr>
      <w:tr w:rsidR="006F083F" w:rsidRPr="00A821D7" w14:paraId="446D0B5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898226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4.4 - 6.1 mmol/L</w:t>
            </w:r>
          </w:p>
        </w:tc>
        <w:tc>
          <w:tcPr>
            <w:tcW w:w="0" w:type="auto"/>
            <w:noWrap/>
            <w:hideMark/>
          </w:tcPr>
          <w:p w14:paraId="1F6D6FF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61.23</w:t>
            </w:r>
          </w:p>
        </w:tc>
      </w:tr>
      <w:tr w:rsidR="006F083F" w:rsidRPr="00A821D7" w14:paraId="736F89A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65882F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 mmol/L</w:t>
            </w:r>
          </w:p>
        </w:tc>
        <w:tc>
          <w:tcPr>
            <w:tcW w:w="0" w:type="auto"/>
            <w:noWrap/>
            <w:hideMark/>
          </w:tcPr>
          <w:p w14:paraId="2CA5E5D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81.7</w:t>
            </w:r>
          </w:p>
        </w:tc>
      </w:tr>
      <w:tr w:rsidR="006F083F" w:rsidRPr="00A821D7" w14:paraId="328A197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9019581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 mmol/L</w:t>
            </w:r>
          </w:p>
        </w:tc>
        <w:tc>
          <w:tcPr>
            <w:tcW w:w="0" w:type="auto"/>
            <w:noWrap/>
            <w:hideMark/>
          </w:tcPr>
          <w:p w14:paraId="6CD13FD1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89.92</w:t>
            </w:r>
          </w:p>
        </w:tc>
      </w:tr>
      <w:tr w:rsidR="006F083F" w:rsidRPr="00A821D7" w14:paraId="3E22465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700548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4.4 - 9 mmol/L</w:t>
            </w:r>
          </w:p>
        </w:tc>
        <w:tc>
          <w:tcPr>
            <w:tcW w:w="0" w:type="auto"/>
            <w:noWrap/>
            <w:hideMark/>
          </w:tcPr>
          <w:p w14:paraId="62B7BED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92.73</w:t>
            </w:r>
          </w:p>
        </w:tc>
      </w:tr>
      <w:tr w:rsidR="006F083F" w:rsidRPr="00A821D7" w14:paraId="7B1E35B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3F1E6A0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6.0 - 9 mmol/L</w:t>
            </w:r>
          </w:p>
        </w:tc>
        <w:tc>
          <w:tcPr>
            <w:tcW w:w="0" w:type="auto"/>
            <w:noWrap/>
            <w:hideMark/>
          </w:tcPr>
          <w:p w14:paraId="3229729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35.14</w:t>
            </w:r>
          </w:p>
        </w:tc>
      </w:tr>
      <w:tr w:rsidR="006F083F" w:rsidRPr="00A821D7" w14:paraId="5C654E2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0FEA68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hideMark/>
          </w:tcPr>
          <w:p w14:paraId="5447AA8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4.23</w:t>
            </w:r>
          </w:p>
        </w:tc>
      </w:tr>
      <w:tr w:rsidR="006F083F" w:rsidRPr="00A821D7" w14:paraId="65493BF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57379C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hideMark/>
          </w:tcPr>
          <w:p w14:paraId="2A143BD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2.09</w:t>
            </w:r>
          </w:p>
        </w:tc>
      </w:tr>
    </w:tbl>
    <w:bookmarkStart w:id="78" w:name="_Ref88120985"/>
    <w:p w14:paraId="458E52CA" w14:textId="6A3A0695" w:rsidR="006F083F" w:rsidRDefault="0010030F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0568B6">
        <w:rPr>
          <w:noProof/>
        </w:rPr>
        <w:t>4</w:t>
      </w:r>
      <w:r>
        <w:fldChar w:fldCharType="end"/>
      </w:r>
      <w:r>
        <w:t>. táblázat</w:t>
      </w:r>
      <w:bookmarkEnd w:id="78"/>
      <w:r>
        <w:t xml:space="preserve">: </w:t>
      </w:r>
      <w:r w:rsidR="006F083F">
        <w:t xml:space="preserve">STAR </w:t>
      </w:r>
      <w:proofErr w:type="spellStart"/>
      <w:r w:rsidR="006F083F">
        <w:t>Hourly</w:t>
      </w:r>
      <w:proofErr w:type="spellEnd"/>
      <w:r w:rsidR="006F083F">
        <w:t xml:space="preserve"> </w:t>
      </w:r>
      <w:proofErr w:type="spellStart"/>
      <w:r w:rsidR="006F083F">
        <w:t>Resampled</w:t>
      </w:r>
      <w:proofErr w:type="spellEnd"/>
      <w:r w:rsidR="006F083F">
        <w:t xml:space="preserve"> BG </w:t>
      </w:r>
      <w:proofErr w:type="spellStart"/>
      <w:r w:rsidR="006F083F">
        <w:t>stats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301"/>
        <w:gridCol w:w="1686"/>
      </w:tblGrid>
      <w:tr w:rsidR="006F083F" w:rsidRPr="00052C7D" w14:paraId="63DACB4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00AE3FB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Hours of control</w:t>
            </w:r>
          </w:p>
        </w:tc>
        <w:tc>
          <w:tcPr>
            <w:tcW w:w="0" w:type="auto"/>
            <w:noWrap/>
            <w:hideMark/>
          </w:tcPr>
          <w:p w14:paraId="3CD8CA6F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[9.25 25.5 40.25]</w:t>
            </w:r>
          </w:p>
        </w:tc>
      </w:tr>
      <w:tr w:rsidR="006F083F" w:rsidRPr="00052C7D" w14:paraId="0292B76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BB57128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Num BG measurements</w:t>
            </w:r>
          </w:p>
        </w:tc>
        <w:tc>
          <w:tcPr>
            <w:tcW w:w="0" w:type="auto"/>
            <w:noWrap/>
            <w:hideMark/>
          </w:tcPr>
          <w:p w14:paraId="5AC2E9D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[22.0 36.0 71.0]</w:t>
            </w:r>
          </w:p>
        </w:tc>
      </w:tr>
      <w:tr w:rsidR="006F083F" w:rsidRPr="00052C7D" w14:paraId="74CD5B6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19398E7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Initial BG (mmol/L)</w:t>
            </w:r>
          </w:p>
        </w:tc>
        <w:tc>
          <w:tcPr>
            <w:tcW w:w="0" w:type="auto"/>
            <w:noWrap/>
            <w:hideMark/>
          </w:tcPr>
          <w:p w14:paraId="265DBAA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[7.2 9.6 11.3]</w:t>
            </w:r>
          </w:p>
        </w:tc>
      </w:tr>
      <w:tr w:rsidR="006F083F" w:rsidRPr="00052C7D" w14:paraId="6368E4B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53838A4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median (mmol/L)</w:t>
            </w:r>
          </w:p>
        </w:tc>
        <w:tc>
          <w:tcPr>
            <w:tcW w:w="0" w:type="auto"/>
            <w:noWrap/>
            <w:hideMark/>
          </w:tcPr>
          <w:p w14:paraId="58E1A44C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[5.39 5.93 6.66]</w:t>
            </w:r>
          </w:p>
        </w:tc>
      </w:tr>
      <w:tr w:rsidR="006F083F" w:rsidRPr="00052C7D" w14:paraId="0040AEF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A1AB93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mean (mmol/L)</w:t>
            </w:r>
          </w:p>
        </w:tc>
        <w:tc>
          <w:tcPr>
            <w:tcW w:w="0" w:type="auto"/>
            <w:noWrap/>
            <w:hideMark/>
          </w:tcPr>
          <w:p w14:paraId="7E40351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[5.56 6.22 6.96]</w:t>
            </w:r>
          </w:p>
        </w:tc>
      </w:tr>
      <w:tr w:rsidR="006F083F" w:rsidRPr="00052C7D" w14:paraId="7E174C7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C84C87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052C7D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(mmol/L)</w:t>
            </w:r>
          </w:p>
        </w:tc>
        <w:tc>
          <w:tcPr>
            <w:tcW w:w="0" w:type="auto"/>
            <w:noWrap/>
            <w:hideMark/>
          </w:tcPr>
          <w:p w14:paraId="1D0C5B4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[1.0 1.32 1.88]</w:t>
            </w:r>
          </w:p>
        </w:tc>
      </w:tr>
      <w:tr w:rsidR="006F083F" w:rsidRPr="00052C7D" w14:paraId="672A519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EDCA973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&gt; 10.0 mmol/L</w:t>
            </w:r>
          </w:p>
        </w:tc>
        <w:tc>
          <w:tcPr>
            <w:tcW w:w="0" w:type="auto"/>
            <w:noWrap/>
            <w:hideMark/>
          </w:tcPr>
          <w:p w14:paraId="525D7A51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[0.0 1.05 8.81]</w:t>
            </w:r>
          </w:p>
        </w:tc>
      </w:tr>
      <w:tr w:rsidR="006F083F" w:rsidRPr="00052C7D" w14:paraId="53379E3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D88D15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4.0-6.1 mmol/L</w:t>
            </w:r>
          </w:p>
        </w:tc>
        <w:tc>
          <w:tcPr>
            <w:tcW w:w="0" w:type="auto"/>
            <w:noWrap/>
            <w:hideMark/>
          </w:tcPr>
          <w:p w14:paraId="64D4CFE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[33.47 54.17 74.6]</w:t>
            </w:r>
          </w:p>
        </w:tc>
      </w:tr>
      <w:tr w:rsidR="006F083F" w:rsidRPr="00052C7D" w14:paraId="65334AA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7BD75A8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4.0-7.0 mmol/L</w:t>
            </w:r>
          </w:p>
        </w:tc>
        <w:tc>
          <w:tcPr>
            <w:tcW w:w="0" w:type="auto"/>
            <w:noWrap/>
            <w:hideMark/>
          </w:tcPr>
          <w:p w14:paraId="5A57610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[54.44 76.03 87.5]</w:t>
            </w:r>
          </w:p>
        </w:tc>
      </w:tr>
      <w:tr w:rsidR="006F083F" w:rsidRPr="00052C7D" w14:paraId="03612BC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BC49A99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4.0-8.0 mmol/L</w:t>
            </w:r>
          </w:p>
        </w:tc>
        <w:tc>
          <w:tcPr>
            <w:tcW w:w="0" w:type="auto"/>
            <w:noWrap/>
            <w:hideMark/>
          </w:tcPr>
          <w:p w14:paraId="406BD1EC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[74.01 87.21 94.0]</w:t>
            </w:r>
          </w:p>
        </w:tc>
      </w:tr>
      <w:tr w:rsidR="006F083F" w:rsidRPr="00052C7D" w14:paraId="116CDDF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1D8E0A9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4.4 mmol/L</w:t>
            </w:r>
          </w:p>
        </w:tc>
        <w:tc>
          <w:tcPr>
            <w:tcW w:w="0" w:type="auto"/>
            <w:noWrap/>
            <w:hideMark/>
          </w:tcPr>
          <w:p w14:paraId="382F80CC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[0.0 3.45 8.94]</w:t>
            </w:r>
          </w:p>
        </w:tc>
      </w:tr>
      <w:tr w:rsidR="006F083F" w:rsidRPr="00052C7D" w14:paraId="3A2E196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88B1323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4.0 mmol/L</w:t>
            </w:r>
          </w:p>
        </w:tc>
        <w:tc>
          <w:tcPr>
            <w:tcW w:w="0" w:type="auto"/>
            <w:noWrap/>
            <w:hideMark/>
          </w:tcPr>
          <w:p w14:paraId="2A69DC1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[0.0 0.0 3.28]</w:t>
            </w:r>
          </w:p>
        </w:tc>
      </w:tr>
      <w:tr w:rsidR="006F083F" w:rsidRPr="00052C7D" w14:paraId="3042261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592631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2.22 mmol/L</w:t>
            </w:r>
          </w:p>
        </w:tc>
        <w:tc>
          <w:tcPr>
            <w:tcW w:w="0" w:type="auto"/>
            <w:noWrap/>
            <w:hideMark/>
          </w:tcPr>
          <w:p w14:paraId="2BEFF977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  [0.0 0.0 0.0]</w:t>
            </w:r>
          </w:p>
        </w:tc>
      </w:tr>
    </w:tbl>
    <w:bookmarkStart w:id="79" w:name="_Ref88121003"/>
    <w:p w14:paraId="74BC34B7" w14:textId="74535F7F" w:rsidR="006F083F" w:rsidRDefault="00D74FEF" w:rsidP="00906B4B">
      <w:pPr>
        <w:pStyle w:val="Kpalrs"/>
      </w:pPr>
      <w:r>
        <w:lastRenderedPageBreak/>
        <w:fldChar w:fldCharType="begin"/>
      </w:r>
      <w:r>
        <w:instrText xml:space="preserve"> SEQ táblázat \* ARABIC </w:instrText>
      </w:r>
      <w:r>
        <w:fldChar w:fldCharType="separate"/>
      </w:r>
      <w:r w:rsidR="000568B6">
        <w:rPr>
          <w:noProof/>
        </w:rPr>
        <w:t>5</w:t>
      </w:r>
      <w:r>
        <w:fldChar w:fldCharType="end"/>
      </w:r>
      <w:r>
        <w:t>. táblázat</w:t>
      </w:r>
      <w:bookmarkEnd w:id="79"/>
      <w:r>
        <w:t xml:space="preserve">: </w:t>
      </w:r>
      <w:r w:rsidR="006F083F">
        <w:t>STAR Per-</w:t>
      </w:r>
      <w:proofErr w:type="spellStart"/>
      <w:r w:rsidR="006F083F">
        <w:t>episode</w:t>
      </w:r>
      <w:proofErr w:type="spellEnd"/>
      <w:r w:rsidR="006F083F">
        <w:t xml:space="preserve"> </w:t>
      </w:r>
      <w:proofErr w:type="spellStart"/>
      <w:r w:rsidR="006F083F">
        <w:t>statistics</w:t>
      </w:r>
      <w:proofErr w:type="spellEnd"/>
      <w:r w:rsidR="006F083F">
        <w:t xml:space="preserve"> </w:t>
      </w:r>
      <w:r w:rsidR="006F083F" w:rsidRPr="00052C7D">
        <w:t>(</w:t>
      </w:r>
      <w:proofErr w:type="spellStart"/>
      <w:r w:rsidR="006F083F" w:rsidRPr="00052C7D">
        <w:t>Median</w:t>
      </w:r>
      <w:proofErr w:type="spellEnd"/>
      <w:r w:rsidR="006F083F" w:rsidRPr="00052C7D">
        <w:t xml:space="preserve"> [IQR])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641"/>
      </w:tblGrid>
      <w:tr w:rsidR="006F083F" w:rsidRPr="00F51EE1" w14:paraId="110DB66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33F540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insulin rate [IQR] (U/</w:t>
            </w:r>
            <w:proofErr w:type="spellStart"/>
            <w:r w:rsidRPr="00F51EE1">
              <w:rPr>
                <w:color w:val="000000"/>
                <w:sz w:val="18"/>
                <w:szCs w:val="18"/>
                <w:lang w:val="en-US"/>
              </w:rPr>
              <w:t>hr</w:t>
            </w:r>
            <w:proofErr w:type="spellEnd"/>
            <w:r w:rsidRPr="00F51EE1">
              <w:rPr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0" w:type="auto"/>
            <w:noWrap/>
            <w:hideMark/>
          </w:tcPr>
          <w:p w14:paraId="5F88756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[0.0 2.0 6.0]</w:t>
            </w:r>
          </w:p>
        </w:tc>
      </w:tr>
      <w:tr w:rsidR="006F083F" w:rsidRPr="00F51EE1" w14:paraId="11723E0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61C8003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hideMark/>
          </w:tcPr>
          <w:p w14:paraId="1E67DC1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56304F8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6C1B7A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hideMark/>
          </w:tcPr>
          <w:p w14:paraId="30AF753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[0.0 1.76 3.74]</w:t>
            </w:r>
          </w:p>
        </w:tc>
      </w:tr>
      <w:tr w:rsidR="006F083F" w:rsidRPr="00F51EE1" w14:paraId="300FE16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6684072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hideMark/>
          </w:tcPr>
          <w:p w14:paraId="387D0AB0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[58.12 97.96 99.96]</w:t>
            </w:r>
          </w:p>
        </w:tc>
      </w:tr>
      <w:tr w:rsidR="006F083F" w:rsidRPr="00F51EE1" w14:paraId="1A907DB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C46C943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hideMark/>
          </w:tcPr>
          <w:p w14:paraId="72A40CEB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[0.0 1.76 3.74]</w:t>
            </w:r>
          </w:p>
        </w:tc>
      </w:tr>
      <w:tr w:rsidR="006F083F" w:rsidRPr="00F51EE1" w14:paraId="7FAEE42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432E5EA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hideMark/>
          </w:tcPr>
          <w:p w14:paraId="1FAB0A1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[0.0 0.0 0.0]</w:t>
            </w:r>
          </w:p>
        </w:tc>
      </w:tr>
      <w:tr w:rsidR="006F083F" w:rsidRPr="00F51EE1" w14:paraId="6FF2F77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373972A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hideMark/>
          </w:tcPr>
          <w:p w14:paraId="347B0EC9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73E0665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70D07F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hideMark/>
          </w:tcPr>
          <w:p w14:paraId="29F695DF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4225</w:t>
            </w:r>
          </w:p>
        </w:tc>
      </w:tr>
      <w:tr w:rsidR="006F083F" w:rsidRPr="00F51EE1" w14:paraId="2AE89A2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2C44CF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hideMark/>
          </w:tcPr>
          <w:p w14:paraId="3FC95C59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[2.22 3.65 5.42]</w:t>
            </w:r>
          </w:p>
        </w:tc>
      </w:tr>
      <w:tr w:rsidR="006F083F" w:rsidRPr="00F51EE1" w14:paraId="14632F6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86E902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hideMark/>
          </w:tcPr>
          <w:p w14:paraId="049CF4AC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[70.21 98.9 100.0]</w:t>
            </w:r>
          </w:p>
        </w:tc>
      </w:tr>
      <w:tr w:rsidR="006F083F" w:rsidRPr="00F51EE1" w14:paraId="65BC00A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C1EF9E8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hideMark/>
          </w:tcPr>
          <w:p w14:paraId="0B66118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[2.05 3.65 5.34]</w:t>
            </w:r>
          </w:p>
        </w:tc>
      </w:tr>
      <w:tr w:rsidR="006F083F" w:rsidRPr="00F51EE1" w14:paraId="5089B95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871C382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hideMark/>
          </w:tcPr>
          <w:p w14:paraId="3F663EF3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[5.0 5.0 5.0]</w:t>
            </w:r>
          </w:p>
        </w:tc>
      </w:tr>
    </w:tbl>
    <w:bookmarkStart w:id="80" w:name="_Ref88121055"/>
    <w:p w14:paraId="4E97CF8A" w14:textId="2C9C9005" w:rsidR="006F083F" w:rsidRPr="00902DE9" w:rsidRDefault="00D74FEF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0568B6">
        <w:rPr>
          <w:noProof/>
        </w:rPr>
        <w:t>6</w:t>
      </w:r>
      <w:r>
        <w:fldChar w:fldCharType="end"/>
      </w:r>
      <w:r>
        <w:t>. táblázat</w:t>
      </w:r>
      <w:bookmarkEnd w:id="80"/>
      <w:r>
        <w:t xml:space="preserve">: </w:t>
      </w:r>
      <w:r w:rsidR="006F083F">
        <w:t xml:space="preserve">STAR </w:t>
      </w:r>
      <w:proofErr w:type="spellStart"/>
      <w:r w:rsidR="006F083F" w:rsidRPr="00902DE9">
        <w:t>Intervention</w:t>
      </w:r>
      <w:proofErr w:type="spellEnd"/>
      <w:r w:rsidR="006F083F">
        <w:t xml:space="preserve"> </w:t>
      </w:r>
      <w:proofErr w:type="spellStart"/>
      <w:r w:rsidR="006F083F">
        <w:t>Cohort</w:t>
      </w:r>
      <w:proofErr w:type="spellEnd"/>
      <w:r w:rsidR="006F083F">
        <w:t xml:space="preserve"> </w:t>
      </w:r>
      <w:proofErr w:type="spellStart"/>
      <w:r w:rsidR="006F083F">
        <w:t>Stats</w:t>
      </w:r>
      <w:proofErr w:type="spellEnd"/>
      <w:r w:rsidR="006F083F">
        <w:t xml:space="preserve"> (</w:t>
      </w:r>
      <w:proofErr w:type="spellStart"/>
      <w:r w:rsidR="006F083F">
        <w:t>Hourly</w:t>
      </w:r>
      <w:proofErr w:type="spellEnd"/>
      <w:r w:rsidR="006F083F">
        <w:t xml:space="preserve"> </w:t>
      </w:r>
      <w:proofErr w:type="spellStart"/>
      <w:r w:rsidR="006F083F">
        <w:t>Average</w:t>
      </w:r>
      <w:proofErr w:type="spellEnd"/>
      <w:r w:rsidR="006F083F">
        <w:t>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641"/>
      </w:tblGrid>
      <w:tr w:rsidR="006F083F" w:rsidRPr="00902DE9" w14:paraId="2727F08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101BCEC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insulin rate [IQR] (U/</w:t>
            </w:r>
            <w:proofErr w:type="spellStart"/>
            <w:r w:rsidRPr="00902DE9">
              <w:rPr>
                <w:color w:val="000000"/>
                <w:sz w:val="18"/>
                <w:szCs w:val="18"/>
                <w:lang w:val="en-US"/>
              </w:rPr>
              <w:t>hr</w:t>
            </w:r>
            <w:proofErr w:type="spellEnd"/>
            <w:r w:rsidRPr="00902DE9">
              <w:rPr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0" w:type="auto"/>
            <w:noWrap/>
            <w:hideMark/>
          </w:tcPr>
          <w:p w14:paraId="2AB970C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[2.35 4.16 6.37]</w:t>
            </w:r>
          </w:p>
        </w:tc>
      </w:tr>
      <w:tr w:rsidR="006F083F" w:rsidRPr="00902DE9" w14:paraId="29E5B51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2438FBC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hideMark/>
          </w:tcPr>
          <w:p w14:paraId="34EE0294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56E3C9E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C611E93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hideMark/>
          </w:tcPr>
          <w:p w14:paraId="64DEEAD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[0.49 2.89 5.1]</w:t>
            </w:r>
          </w:p>
        </w:tc>
      </w:tr>
      <w:tr w:rsidR="006F083F" w:rsidRPr="00902DE9" w14:paraId="4627271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BC5FC5B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hideMark/>
          </w:tcPr>
          <w:p w14:paraId="756F33E7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[61.24 78.61 93.11]</w:t>
            </w:r>
          </w:p>
        </w:tc>
      </w:tr>
      <w:tr w:rsidR="006F083F" w:rsidRPr="00902DE9" w14:paraId="1A84BC5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712A4A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hideMark/>
          </w:tcPr>
          <w:p w14:paraId="5143363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[0.0 2.87 5.1]</w:t>
            </w:r>
          </w:p>
        </w:tc>
      </w:tr>
      <w:tr w:rsidR="006F083F" w:rsidRPr="00902DE9" w14:paraId="196B9F4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13B45CD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hideMark/>
          </w:tcPr>
          <w:p w14:paraId="09F1B9A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[0.0 0.0 0.0]</w:t>
            </w:r>
          </w:p>
        </w:tc>
      </w:tr>
      <w:tr w:rsidR="006F083F" w:rsidRPr="00902DE9" w14:paraId="43D6D72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0C9F9F9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hideMark/>
          </w:tcPr>
          <w:p w14:paraId="6F87B27A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6C0921F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4099FB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hideMark/>
          </w:tcPr>
          <w:p w14:paraId="2040ABBC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4225</w:t>
            </w:r>
          </w:p>
        </w:tc>
      </w:tr>
      <w:tr w:rsidR="006F083F" w:rsidRPr="00902DE9" w14:paraId="4CB224C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569C6D2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hideMark/>
          </w:tcPr>
          <w:p w14:paraId="35FD2CF3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[3.0 4.53 5.65]</w:t>
            </w:r>
          </w:p>
        </w:tc>
      </w:tr>
      <w:tr w:rsidR="006F083F" w:rsidRPr="00902DE9" w14:paraId="24AB922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9395FC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hideMark/>
          </w:tcPr>
          <w:p w14:paraId="591C105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[71.39 87.05 94.96]</w:t>
            </w:r>
          </w:p>
        </w:tc>
      </w:tr>
      <w:tr w:rsidR="006F083F" w:rsidRPr="00902DE9" w14:paraId="3853B2C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513A781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hideMark/>
          </w:tcPr>
          <w:p w14:paraId="3E0DF3ED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[2.93 4.36 5.77]</w:t>
            </w:r>
          </w:p>
        </w:tc>
      </w:tr>
      <w:tr w:rsidR="006F083F" w:rsidRPr="00902DE9" w14:paraId="5CA0E9F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DFF24E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hideMark/>
          </w:tcPr>
          <w:p w14:paraId="4038C31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[5.0 5.0 5.0]</w:t>
            </w:r>
          </w:p>
        </w:tc>
      </w:tr>
    </w:tbl>
    <w:bookmarkStart w:id="81" w:name="_Ref88121037"/>
    <w:p w14:paraId="243BE9A5" w14:textId="2B3FEF00" w:rsidR="006F083F" w:rsidRDefault="00D74FEF" w:rsidP="00906B4B">
      <w:pPr>
        <w:pStyle w:val="Kpalrs"/>
      </w:pPr>
      <w:r>
        <w:fldChar w:fldCharType="begin"/>
      </w:r>
      <w:r>
        <w:instrText xml:space="preserve"> SEQ táblázat \* ARABIC </w:instrText>
      </w:r>
      <w:r>
        <w:fldChar w:fldCharType="separate"/>
      </w:r>
      <w:r w:rsidR="000568B6">
        <w:rPr>
          <w:noProof/>
        </w:rPr>
        <w:t>7</w:t>
      </w:r>
      <w:r>
        <w:fldChar w:fldCharType="end"/>
      </w:r>
      <w:r>
        <w:t>. táblázat</w:t>
      </w:r>
      <w:bookmarkEnd w:id="81"/>
      <w:r>
        <w:t xml:space="preserve">: </w:t>
      </w:r>
      <w:r w:rsidR="006F083F">
        <w:t xml:space="preserve">STAR </w:t>
      </w:r>
      <w:proofErr w:type="spellStart"/>
      <w:r w:rsidR="006F083F" w:rsidRPr="00052C7D">
        <w:t>Intervention</w:t>
      </w:r>
      <w:proofErr w:type="spellEnd"/>
      <w:r w:rsidR="006F083F" w:rsidRPr="00052C7D">
        <w:t xml:space="preserve"> Per-</w:t>
      </w:r>
      <w:proofErr w:type="spellStart"/>
      <w:r w:rsidR="006F083F" w:rsidRPr="00052C7D">
        <w:t>episode</w:t>
      </w:r>
      <w:proofErr w:type="spellEnd"/>
      <w:r w:rsidR="006F083F" w:rsidRPr="00052C7D">
        <w:t xml:space="preserve"> </w:t>
      </w:r>
      <w:proofErr w:type="spellStart"/>
      <w:r w:rsidR="006F083F" w:rsidRPr="00052C7D">
        <w:t>Stats</w:t>
      </w:r>
      <w:proofErr w:type="spellEnd"/>
      <w:r w:rsidR="006F083F" w:rsidRPr="00052C7D">
        <w:t xml:space="preserve"> (</w:t>
      </w:r>
      <w:proofErr w:type="spellStart"/>
      <w:r w:rsidR="006F083F" w:rsidRPr="00052C7D">
        <w:t>Hourly</w:t>
      </w:r>
      <w:proofErr w:type="spellEnd"/>
      <w:r w:rsidR="006F083F" w:rsidRPr="00052C7D">
        <w:t xml:space="preserve"> </w:t>
      </w:r>
      <w:proofErr w:type="spellStart"/>
      <w:r w:rsidR="006F083F" w:rsidRPr="00052C7D">
        <w:t>Average</w:t>
      </w:r>
      <w:proofErr w:type="spellEnd"/>
      <w:r w:rsidR="006F083F" w:rsidRPr="00052C7D">
        <w:t>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456"/>
        <w:gridCol w:w="1371"/>
      </w:tblGrid>
      <w:tr w:rsidR="006F083F" w:rsidRPr="006C6712" w14:paraId="3FC97BCF" w14:textId="77777777" w:rsidTr="00820A29">
        <w:trPr>
          <w:trHeight w:val="20"/>
          <w:jc w:val="center"/>
        </w:trPr>
        <w:tc>
          <w:tcPr>
            <w:tcW w:w="0" w:type="auto"/>
          </w:tcPr>
          <w:p w14:paraId="5516B001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Num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Episodes</w:t>
            </w:r>
            <w:proofErr w:type="spellEnd"/>
          </w:p>
        </w:tc>
        <w:tc>
          <w:tcPr>
            <w:tcW w:w="0" w:type="auto"/>
            <w:vAlign w:val="center"/>
          </w:tcPr>
          <w:p w14:paraId="626B0C73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112</w:t>
            </w:r>
          </w:p>
        </w:tc>
      </w:tr>
      <w:tr w:rsidR="006F083F" w:rsidRPr="006C6712" w14:paraId="43A47F43" w14:textId="77777777" w:rsidTr="00820A29">
        <w:trPr>
          <w:trHeight w:val="20"/>
          <w:jc w:val="center"/>
        </w:trPr>
        <w:tc>
          <w:tcPr>
            <w:tcW w:w="0" w:type="auto"/>
          </w:tcPr>
          <w:p w14:paraId="2F9F7A7C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 xml:space="preserve">Total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</w:p>
        </w:tc>
        <w:tc>
          <w:tcPr>
            <w:tcW w:w="0" w:type="auto"/>
            <w:vAlign w:val="center"/>
          </w:tcPr>
          <w:p w14:paraId="142AA910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11220.0</w:t>
            </w:r>
          </w:p>
        </w:tc>
      </w:tr>
      <w:tr w:rsidR="006F083F" w:rsidRPr="006C6712" w14:paraId="64EB95AE" w14:textId="77777777" w:rsidTr="00820A29">
        <w:trPr>
          <w:trHeight w:val="20"/>
          <w:jc w:val="center"/>
        </w:trPr>
        <w:tc>
          <w:tcPr>
            <w:tcW w:w="0" w:type="auto"/>
          </w:tcPr>
          <w:p w14:paraId="18B30CE0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Num</w:t>
            </w:r>
            <w:proofErr w:type="spellEnd"/>
            <w:r w:rsidRPr="006C6712">
              <w:rPr>
                <w:sz w:val="18"/>
                <w:szCs w:val="18"/>
              </w:rPr>
              <w:t xml:space="preserve"> BG </w:t>
            </w:r>
            <w:proofErr w:type="spellStart"/>
            <w:r w:rsidRPr="006C6712">
              <w:rPr>
                <w:sz w:val="18"/>
                <w:szCs w:val="18"/>
              </w:rPr>
              <w:t>measurements</w:t>
            </w:r>
            <w:proofErr w:type="spellEnd"/>
          </w:p>
        </w:tc>
        <w:tc>
          <w:tcPr>
            <w:tcW w:w="0" w:type="auto"/>
            <w:vAlign w:val="center"/>
          </w:tcPr>
          <w:p w14:paraId="2801B78E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3852</w:t>
            </w:r>
          </w:p>
        </w:tc>
      </w:tr>
      <w:tr w:rsidR="006F083F" w:rsidRPr="006C6712" w14:paraId="41FF3F7B" w14:textId="77777777" w:rsidTr="00820A29">
        <w:trPr>
          <w:trHeight w:val="20"/>
          <w:jc w:val="center"/>
        </w:trPr>
        <w:tc>
          <w:tcPr>
            <w:tcW w:w="0" w:type="auto"/>
          </w:tcPr>
          <w:p w14:paraId="3CDA1EE9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Average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time</w:t>
            </w:r>
            <w:proofErr w:type="spellEnd"/>
            <w:r w:rsidRPr="006C6712">
              <w:rPr>
                <w:sz w:val="18"/>
                <w:szCs w:val="18"/>
              </w:rPr>
              <w:t xml:space="preserve"> of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analysed</w:t>
            </w:r>
            <w:proofErr w:type="spellEnd"/>
            <w:r w:rsidRPr="006C6712">
              <w:rPr>
                <w:sz w:val="18"/>
                <w:szCs w:val="18"/>
              </w:rPr>
              <w:t xml:space="preserve"> (</w:t>
            </w:r>
            <w:proofErr w:type="spellStart"/>
            <w:r w:rsidRPr="006C6712">
              <w:rPr>
                <w:sz w:val="18"/>
                <w:szCs w:val="18"/>
              </w:rPr>
              <w:t>Days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16E09D4D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4.22</w:t>
            </w:r>
          </w:p>
        </w:tc>
      </w:tr>
      <w:tr w:rsidR="006F083F" w:rsidRPr="006C6712" w14:paraId="514350FD" w14:textId="77777777" w:rsidTr="00820A29">
        <w:trPr>
          <w:trHeight w:val="20"/>
          <w:jc w:val="center"/>
        </w:trPr>
        <w:tc>
          <w:tcPr>
            <w:tcW w:w="0" w:type="auto"/>
          </w:tcPr>
          <w:p w14:paraId="78332779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Median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time</w:t>
            </w:r>
            <w:proofErr w:type="spellEnd"/>
            <w:r w:rsidRPr="006C6712">
              <w:rPr>
                <w:sz w:val="18"/>
                <w:szCs w:val="18"/>
              </w:rPr>
              <w:t xml:space="preserve"> of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analysed</w:t>
            </w:r>
            <w:proofErr w:type="spellEnd"/>
            <w:r w:rsidRPr="006C6712">
              <w:rPr>
                <w:sz w:val="18"/>
                <w:szCs w:val="18"/>
              </w:rPr>
              <w:t xml:space="preserve"> [IQR] (</w:t>
            </w:r>
            <w:proofErr w:type="spellStart"/>
            <w:r w:rsidRPr="006C6712">
              <w:rPr>
                <w:sz w:val="18"/>
                <w:szCs w:val="18"/>
              </w:rPr>
              <w:t>Days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5D7E4C55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[1.76 2.79 5.1]</w:t>
            </w:r>
          </w:p>
        </w:tc>
      </w:tr>
      <w:tr w:rsidR="006F083F" w:rsidRPr="006C6712" w14:paraId="0E338B1D" w14:textId="77777777" w:rsidTr="00820A29">
        <w:trPr>
          <w:trHeight w:val="20"/>
          <w:jc w:val="center"/>
        </w:trPr>
        <w:tc>
          <w:tcPr>
            <w:tcW w:w="0" w:type="auto"/>
          </w:tcPr>
          <w:p w14:paraId="1E86DA45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Mean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Measures</w:t>
            </w:r>
            <w:proofErr w:type="spellEnd"/>
            <w:r w:rsidRPr="006C6712">
              <w:rPr>
                <w:sz w:val="18"/>
                <w:szCs w:val="18"/>
              </w:rPr>
              <w:t>/</w:t>
            </w:r>
            <w:proofErr w:type="spellStart"/>
            <w:r w:rsidRPr="006C6712">
              <w:rPr>
                <w:sz w:val="18"/>
                <w:szCs w:val="18"/>
              </w:rPr>
              <w:t>day</w:t>
            </w:r>
            <w:proofErr w:type="spellEnd"/>
            <w:r w:rsidRPr="006C6712">
              <w:rPr>
                <w:sz w:val="18"/>
                <w:szCs w:val="18"/>
              </w:rPr>
              <w:t xml:space="preserve"> (</w:t>
            </w:r>
            <w:proofErr w:type="spellStart"/>
            <w:r w:rsidRPr="006C6712">
              <w:rPr>
                <w:sz w:val="18"/>
                <w:szCs w:val="18"/>
              </w:rPr>
              <w:t>Cohort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3670532C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8.16</w:t>
            </w:r>
          </w:p>
        </w:tc>
      </w:tr>
      <w:tr w:rsidR="006F083F" w:rsidRPr="006C6712" w14:paraId="6AEFBA9D" w14:textId="77777777" w:rsidTr="00820A29">
        <w:trPr>
          <w:trHeight w:val="20"/>
          <w:jc w:val="center"/>
        </w:trPr>
        <w:tc>
          <w:tcPr>
            <w:tcW w:w="0" w:type="auto"/>
          </w:tcPr>
          <w:p w14:paraId="6A6C9FFD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Median</w:t>
            </w:r>
            <w:proofErr w:type="spellEnd"/>
            <w:r w:rsidRPr="006C6712">
              <w:rPr>
                <w:sz w:val="18"/>
                <w:szCs w:val="18"/>
              </w:rPr>
              <w:t xml:space="preserve"> [IQR] </w:t>
            </w:r>
            <w:proofErr w:type="spellStart"/>
            <w:r w:rsidRPr="006C6712">
              <w:rPr>
                <w:sz w:val="18"/>
                <w:szCs w:val="18"/>
              </w:rPr>
              <w:t>Measures</w:t>
            </w:r>
            <w:proofErr w:type="spellEnd"/>
            <w:r w:rsidRPr="006C6712">
              <w:rPr>
                <w:sz w:val="18"/>
                <w:szCs w:val="18"/>
              </w:rPr>
              <w:t>/</w:t>
            </w:r>
            <w:proofErr w:type="spellStart"/>
            <w:r w:rsidRPr="006C6712">
              <w:rPr>
                <w:sz w:val="18"/>
                <w:szCs w:val="18"/>
              </w:rPr>
              <w:t>day</w:t>
            </w:r>
            <w:proofErr w:type="spellEnd"/>
            <w:r w:rsidRPr="006C6712">
              <w:rPr>
                <w:sz w:val="18"/>
                <w:szCs w:val="18"/>
              </w:rPr>
              <w:t xml:space="preserve"> (Per-</w:t>
            </w:r>
            <w:proofErr w:type="spellStart"/>
            <w:r w:rsidRPr="006C6712">
              <w:rPr>
                <w:sz w:val="18"/>
                <w:szCs w:val="18"/>
              </w:rPr>
              <w:t>Patient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64429F8C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206D0B">
              <w:rPr>
                <w:sz w:val="18"/>
                <w:szCs w:val="18"/>
              </w:rPr>
              <w:t>[8.13 8.24 8.38]</w:t>
            </w:r>
          </w:p>
        </w:tc>
      </w:tr>
    </w:tbl>
    <w:p w14:paraId="09D70370" w14:textId="6075F468" w:rsidR="006F083F" w:rsidRDefault="00115F49" w:rsidP="00906B4B">
      <w:pPr>
        <w:pStyle w:val="Kpalrs"/>
      </w:pPr>
      <w:fldSimple w:instr=" SEQ táblázat \* ARABIC ">
        <w:r w:rsidR="000568B6">
          <w:rPr>
            <w:noProof/>
          </w:rPr>
          <w:t>8</w:t>
        </w:r>
      </w:fldSimple>
      <w:r w:rsidR="00D74FEF">
        <w:t xml:space="preserve">. táblázat: </w:t>
      </w:r>
      <w:r w:rsidR="006F083F">
        <w:t xml:space="preserve">SIMPLE </w:t>
      </w:r>
      <w:proofErr w:type="spellStart"/>
      <w:r w:rsidR="006F083F">
        <w:t>Whole</w:t>
      </w:r>
      <w:proofErr w:type="spellEnd"/>
      <w:r w:rsidR="006F083F">
        <w:t xml:space="preserve"> </w:t>
      </w:r>
      <w:proofErr w:type="spellStart"/>
      <w:r w:rsidR="006F083F">
        <w:t>Cohort</w:t>
      </w:r>
      <w:proofErr w:type="spellEnd"/>
      <w:r w:rsidR="006F083F">
        <w:t xml:space="preserve"> </w:t>
      </w:r>
      <w:proofErr w:type="spellStart"/>
      <w:r w:rsidR="006F083F">
        <w:t>Statistics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7CA036C8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8AB907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8D20897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[6.42 7.24 8.23]</w:t>
            </w:r>
          </w:p>
        </w:tc>
      </w:tr>
      <w:tr w:rsidR="006F083F" w:rsidRPr="00A821D7" w14:paraId="3670A242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962A41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483F10B4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7.45</w:t>
            </w:r>
          </w:p>
        </w:tc>
      </w:tr>
      <w:tr w:rsidR="006F083F" w:rsidRPr="00A821D7" w14:paraId="08A7711F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A0D81C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A821D7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1338E49F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1.76</w:t>
            </w:r>
          </w:p>
        </w:tc>
      </w:tr>
      <w:tr w:rsidR="006F083F" w:rsidRPr="00A821D7" w14:paraId="130C2701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AAB5F1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B6B00D8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33</w:t>
            </w:r>
          </w:p>
        </w:tc>
      </w:tr>
      <w:tr w:rsidR="006F083F" w:rsidRPr="00A821D7" w14:paraId="64A8AE4D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440FE3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C668928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1</w:t>
            </w:r>
          </w:p>
        </w:tc>
      </w:tr>
      <w:tr w:rsidR="006F083F" w:rsidRPr="00A821D7" w14:paraId="1B165449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3633B9F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971BAC0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0.03</w:t>
            </w:r>
          </w:p>
        </w:tc>
      </w:tr>
      <w:tr w:rsidR="006F083F" w:rsidRPr="00A821D7" w14:paraId="7B610D35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42AC23C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0E63A8D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1.43</w:t>
            </w:r>
          </w:p>
        </w:tc>
      </w:tr>
      <w:tr w:rsidR="006F083F" w:rsidRPr="00A821D7" w14:paraId="1C0F9D52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544B03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7297238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2.18</w:t>
            </w:r>
          </w:p>
        </w:tc>
      </w:tr>
      <w:tr w:rsidR="006F083F" w:rsidRPr="00A821D7" w14:paraId="1263CF1F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E131780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4.4 - 6.5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D7952A1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24.97</w:t>
            </w:r>
          </w:p>
        </w:tc>
      </w:tr>
      <w:tr w:rsidR="006F083F" w:rsidRPr="00A821D7" w14:paraId="3FAACE71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A0D8991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4634716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39.8</w:t>
            </w:r>
          </w:p>
        </w:tc>
      </w:tr>
      <w:tr w:rsidR="006F083F" w:rsidRPr="00A821D7" w14:paraId="32658AB1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6BE886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684094D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68.02</w:t>
            </w:r>
          </w:p>
        </w:tc>
      </w:tr>
      <w:tr w:rsidR="006F083F" w:rsidRPr="00A821D7" w14:paraId="73A61639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7C86793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DE56024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22.72</w:t>
            </w:r>
          </w:p>
        </w:tc>
      </w:tr>
      <w:tr w:rsidR="006F083F" w:rsidRPr="00A821D7" w14:paraId="61B5D669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45AF7E0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8835737" w14:textId="77777777" w:rsidR="006F083F" w:rsidRPr="00206D0B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206D0B">
              <w:rPr>
                <w:sz w:val="18"/>
                <w:szCs w:val="18"/>
              </w:rPr>
              <w:t>6.98</w:t>
            </w:r>
          </w:p>
        </w:tc>
      </w:tr>
    </w:tbl>
    <w:p w14:paraId="17EF56AF" w14:textId="304CEBA9" w:rsidR="006F083F" w:rsidRDefault="00115F49" w:rsidP="00906B4B">
      <w:pPr>
        <w:pStyle w:val="Kpalrs"/>
      </w:pPr>
      <w:fldSimple w:instr=" SEQ táblázat \* ARABIC ">
        <w:r w:rsidR="000568B6">
          <w:rPr>
            <w:noProof/>
          </w:rPr>
          <w:t>9</w:t>
        </w:r>
      </w:fldSimple>
      <w:r w:rsidR="00D74FEF">
        <w:t xml:space="preserve">. táblázat: </w:t>
      </w:r>
      <w:r w:rsidR="006F083F">
        <w:t xml:space="preserve">SIMPLE </w:t>
      </w:r>
      <w:proofErr w:type="spellStart"/>
      <w:r w:rsidR="006F083F">
        <w:t>Raw</w:t>
      </w:r>
      <w:proofErr w:type="spellEnd"/>
      <w:r w:rsidR="006F083F">
        <w:t xml:space="preserve"> BG </w:t>
      </w:r>
      <w:proofErr w:type="spellStart"/>
      <w:r w:rsidR="006F083F">
        <w:t>stats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46E606D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3DD3790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8A96DCB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[6.43 7.21 8.19]</w:t>
            </w:r>
          </w:p>
        </w:tc>
      </w:tr>
      <w:tr w:rsidR="006F083F" w:rsidRPr="00A821D7" w14:paraId="3746016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1A08CB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7432DF0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7.41</w:t>
            </w:r>
          </w:p>
        </w:tc>
      </w:tr>
      <w:tr w:rsidR="006F083F" w:rsidRPr="00A821D7" w14:paraId="56CBC61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3B131D0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A821D7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FD0C2B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1.69</w:t>
            </w:r>
          </w:p>
        </w:tc>
      </w:tr>
      <w:tr w:rsidR="006F083F" w:rsidRPr="00A821D7" w14:paraId="4D87B1A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27C579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739553C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0.04</w:t>
            </w:r>
          </w:p>
        </w:tc>
      </w:tr>
      <w:tr w:rsidR="006F083F" w:rsidRPr="00A821D7" w14:paraId="01B30BE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9B7C2E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lastRenderedPageBreak/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9BD6406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1.31</w:t>
            </w:r>
          </w:p>
        </w:tc>
      </w:tr>
      <w:tr w:rsidR="006F083F" w:rsidRPr="00A821D7" w14:paraId="1E3DC8C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CDD637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43D499C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2.06</w:t>
            </w:r>
          </w:p>
        </w:tc>
      </w:tr>
      <w:tr w:rsidR="006F083F" w:rsidRPr="00A821D7" w14:paraId="40F02A4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34D463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68BEC2D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15.29</w:t>
            </w:r>
          </w:p>
        </w:tc>
      </w:tr>
      <w:tr w:rsidR="006F083F" w:rsidRPr="00A821D7" w14:paraId="4C913F3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893AF6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4BCDDA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41.02</w:t>
            </w:r>
          </w:p>
        </w:tc>
      </w:tr>
      <w:tr w:rsidR="006F083F" w:rsidRPr="00A821D7" w14:paraId="0252AAA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B32129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B010CBE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68.78</w:t>
            </w:r>
          </w:p>
        </w:tc>
      </w:tr>
      <w:tr w:rsidR="006F083F" w:rsidRPr="00A821D7" w14:paraId="3DDCD99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86A2D3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C54D784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84.83</w:t>
            </w:r>
          </w:p>
        </w:tc>
      </w:tr>
      <w:tr w:rsidR="006F083F" w:rsidRPr="00A821D7" w14:paraId="10C4D16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C9357C1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6.0 - 9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B9A7D47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71.28</w:t>
            </w:r>
          </w:p>
        </w:tc>
      </w:tr>
      <w:tr w:rsidR="006F083F" w:rsidRPr="00A821D7" w14:paraId="085DA36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9A32B1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3BA2D03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22.63</w:t>
            </w:r>
          </w:p>
        </w:tc>
      </w:tr>
      <w:tr w:rsidR="006F083F" w:rsidRPr="00A821D7" w14:paraId="24AAC25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B51B18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8147A75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6.5</w:t>
            </w:r>
          </w:p>
        </w:tc>
      </w:tr>
    </w:tbl>
    <w:p w14:paraId="45EEED75" w14:textId="4C65E4EB" w:rsidR="006F083F" w:rsidRDefault="00115F49" w:rsidP="00906B4B">
      <w:pPr>
        <w:pStyle w:val="Kpalrs"/>
      </w:pPr>
      <w:fldSimple w:instr=" SEQ táblázat \* ARABIC ">
        <w:r w:rsidR="000568B6">
          <w:rPr>
            <w:noProof/>
          </w:rPr>
          <w:t>10</w:t>
        </w:r>
      </w:fldSimple>
      <w:r w:rsidR="00D74FEF">
        <w:t xml:space="preserve">. táblázat: </w:t>
      </w:r>
      <w:r w:rsidR="006F083F">
        <w:t xml:space="preserve">SIMPLE </w:t>
      </w:r>
      <w:proofErr w:type="spellStart"/>
      <w:r w:rsidR="006F083F">
        <w:t>Hourly</w:t>
      </w:r>
      <w:proofErr w:type="spellEnd"/>
      <w:r w:rsidR="006F083F">
        <w:t xml:space="preserve"> </w:t>
      </w:r>
      <w:proofErr w:type="spellStart"/>
      <w:r w:rsidR="006F083F">
        <w:t>Resampled</w:t>
      </w:r>
      <w:proofErr w:type="spellEnd"/>
      <w:r w:rsidR="006F083F">
        <w:t xml:space="preserve"> BG </w:t>
      </w:r>
      <w:proofErr w:type="spellStart"/>
      <w:r w:rsidR="006F083F">
        <w:t>stats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301"/>
        <w:gridCol w:w="1641"/>
      </w:tblGrid>
      <w:tr w:rsidR="006F083F" w:rsidRPr="00052C7D" w14:paraId="0CBE449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A187785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Hours of control</w:t>
            </w:r>
          </w:p>
        </w:tc>
        <w:tc>
          <w:tcPr>
            <w:tcW w:w="0" w:type="auto"/>
            <w:noWrap/>
            <w:vAlign w:val="center"/>
            <w:hideMark/>
          </w:tcPr>
          <w:p w14:paraId="17AE173D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[15.0 30.0 45.0]</w:t>
            </w:r>
          </w:p>
        </w:tc>
      </w:tr>
      <w:tr w:rsidR="006F083F" w:rsidRPr="00052C7D" w14:paraId="2557C18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A5B49D8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Num BG measurements</w:t>
            </w:r>
          </w:p>
        </w:tc>
        <w:tc>
          <w:tcPr>
            <w:tcW w:w="0" w:type="auto"/>
            <w:noWrap/>
            <w:vAlign w:val="center"/>
            <w:hideMark/>
          </w:tcPr>
          <w:p w14:paraId="1B2CEB9E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[14.75 23.0 41.5]</w:t>
            </w:r>
          </w:p>
        </w:tc>
      </w:tr>
      <w:tr w:rsidR="006F083F" w:rsidRPr="00052C7D" w14:paraId="0CF9DF7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2A80334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Initial BG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728FAD57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[7.2 9.6 11.3]</w:t>
            </w:r>
          </w:p>
        </w:tc>
      </w:tr>
      <w:tr w:rsidR="006F083F" w:rsidRPr="00052C7D" w14:paraId="3D001C4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8FD96D7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median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3909710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[6.79 7.28 8.02]</w:t>
            </w:r>
          </w:p>
        </w:tc>
      </w:tr>
      <w:tr w:rsidR="006F083F" w:rsidRPr="00052C7D" w14:paraId="30341D5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84A877F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E3CDE96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[6.9 7.48 8.07]</w:t>
            </w:r>
          </w:p>
        </w:tc>
      </w:tr>
      <w:tr w:rsidR="006F083F" w:rsidRPr="00052C7D" w14:paraId="1395A9B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A55C44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052C7D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2758C54C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[1.11 1.36 1.82]</w:t>
            </w:r>
          </w:p>
        </w:tc>
      </w:tr>
      <w:tr w:rsidR="006F083F" w:rsidRPr="00052C7D" w14:paraId="7E1B989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F9D62D1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&gt; 10.0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3E4DDB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4.0 14.46]</w:t>
            </w:r>
          </w:p>
        </w:tc>
      </w:tr>
      <w:tr w:rsidR="006F083F" w:rsidRPr="00052C7D" w14:paraId="208AE5B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3B8C4A7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25CE35A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[2.99 12.02 25.98]</w:t>
            </w:r>
          </w:p>
        </w:tc>
      </w:tr>
      <w:tr w:rsidR="006F083F" w:rsidRPr="00052C7D" w14:paraId="66AA78C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B9C48AC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59CAD21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[21.66 37.5 55.64]</w:t>
            </w:r>
          </w:p>
        </w:tc>
      </w:tr>
      <w:tr w:rsidR="006F083F" w:rsidRPr="00052C7D" w14:paraId="5FBBDC8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4E7F6BB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1F1439E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[49.82 68.69 83.33]</w:t>
            </w:r>
          </w:p>
        </w:tc>
      </w:tr>
      <w:tr w:rsidR="006F083F" w:rsidRPr="00052C7D" w14:paraId="36E4062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5077EC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B989048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0.0 2.78]</w:t>
            </w:r>
          </w:p>
        </w:tc>
      </w:tr>
      <w:tr w:rsidR="006F083F" w:rsidRPr="00052C7D" w14:paraId="2C9108A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4CBF003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EC37CA0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0.0 1.58]</w:t>
            </w:r>
          </w:p>
        </w:tc>
      </w:tr>
      <w:tr w:rsidR="006F083F" w:rsidRPr="00052C7D" w14:paraId="6BFA854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305B254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C971B2E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0.0 0.0]</w:t>
            </w:r>
          </w:p>
        </w:tc>
      </w:tr>
    </w:tbl>
    <w:p w14:paraId="04D8FA20" w14:textId="7D883CBB" w:rsidR="006F083F" w:rsidRDefault="00115F49" w:rsidP="00906B4B">
      <w:pPr>
        <w:pStyle w:val="Kpalrs"/>
      </w:pPr>
      <w:fldSimple w:instr=" SEQ táblázat \* ARABIC ">
        <w:r w:rsidR="000568B6">
          <w:rPr>
            <w:noProof/>
          </w:rPr>
          <w:t>11</w:t>
        </w:r>
      </w:fldSimple>
      <w:r w:rsidR="00D74FEF">
        <w:t xml:space="preserve">. táblázat: </w:t>
      </w:r>
      <w:r w:rsidR="006F083F">
        <w:t>SIMPLE Per-</w:t>
      </w:r>
      <w:proofErr w:type="spellStart"/>
      <w:r w:rsidR="006F083F">
        <w:t>episode</w:t>
      </w:r>
      <w:proofErr w:type="spellEnd"/>
      <w:r w:rsidR="006F083F">
        <w:t xml:space="preserve"> </w:t>
      </w:r>
      <w:proofErr w:type="spellStart"/>
      <w:r w:rsidR="006F083F">
        <w:t>statistics</w:t>
      </w:r>
      <w:proofErr w:type="spellEnd"/>
      <w:r w:rsidR="006F083F">
        <w:t xml:space="preserve"> </w:t>
      </w:r>
      <w:r w:rsidR="006F083F" w:rsidRPr="00052C7D">
        <w:t>(</w:t>
      </w:r>
      <w:proofErr w:type="spellStart"/>
      <w:r w:rsidR="006F083F" w:rsidRPr="00052C7D">
        <w:t>Median</w:t>
      </w:r>
      <w:proofErr w:type="spellEnd"/>
      <w:r w:rsidR="006F083F" w:rsidRPr="00052C7D">
        <w:t xml:space="preserve"> [IQR])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731"/>
      </w:tblGrid>
      <w:tr w:rsidR="006F083F" w:rsidRPr="00F51EE1" w14:paraId="6DD90F3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300499C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insulin rate [IQR] (U/</w:t>
            </w:r>
            <w:proofErr w:type="spellStart"/>
            <w:r w:rsidRPr="00F51EE1">
              <w:rPr>
                <w:color w:val="000000"/>
                <w:sz w:val="18"/>
                <w:szCs w:val="18"/>
                <w:lang w:val="en-US"/>
              </w:rPr>
              <w:t>hr</w:t>
            </w:r>
            <w:proofErr w:type="spellEnd"/>
            <w:r w:rsidRPr="00F51EE1">
              <w:rPr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0" w:type="auto"/>
            <w:noWrap/>
            <w:vAlign w:val="center"/>
            <w:hideMark/>
          </w:tcPr>
          <w:p w14:paraId="0D14B10E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[1.0 1.0 2.0]</w:t>
            </w:r>
          </w:p>
        </w:tc>
      </w:tr>
      <w:tr w:rsidR="006F083F" w:rsidRPr="00F51EE1" w14:paraId="21EFFF6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B29CCD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4DA3DA06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796BF1F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F270458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66DE4E3A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4.32]</w:t>
            </w:r>
          </w:p>
        </w:tc>
      </w:tr>
      <w:tr w:rsidR="006F083F" w:rsidRPr="00F51EE1" w14:paraId="3906D62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D2F7ED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62217809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[68.12 113.3 133.58]</w:t>
            </w:r>
          </w:p>
        </w:tc>
      </w:tr>
      <w:tr w:rsidR="006F083F" w:rsidRPr="00F51EE1" w14:paraId="5EE320F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6514FD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08707FCA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4.32]</w:t>
            </w:r>
          </w:p>
        </w:tc>
      </w:tr>
      <w:tr w:rsidR="006F083F" w:rsidRPr="00F51EE1" w14:paraId="44F9F4A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A740FC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618EF92C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0.0 0.0]</w:t>
            </w:r>
          </w:p>
        </w:tc>
      </w:tr>
      <w:tr w:rsidR="006F083F" w:rsidRPr="00F51EE1" w14:paraId="71728B3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42CC666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04C41552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7563DF6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2544939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0689F40A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28</w:t>
            </w:r>
          </w:p>
        </w:tc>
      </w:tr>
      <w:tr w:rsidR="006F083F" w:rsidRPr="00F51EE1" w14:paraId="2B5BF58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37F307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117407CD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4.32]</w:t>
            </w:r>
          </w:p>
        </w:tc>
      </w:tr>
      <w:tr w:rsidR="006F083F" w:rsidRPr="00F51EE1" w14:paraId="3785F27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1E6FC69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156DFCB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[68.12 113.3 133.58]</w:t>
            </w:r>
          </w:p>
        </w:tc>
      </w:tr>
      <w:tr w:rsidR="006F083F" w:rsidRPr="00F51EE1" w14:paraId="2C994F7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8B4CB14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ADF890B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4.32]</w:t>
            </w:r>
          </w:p>
        </w:tc>
      </w:tr>
      <w:tr w:rsidR="006F083F" w:rsidRPr="00F51EE1" w14:paraId="0BA9409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08AC50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6B6535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proofErr w:type="spellStart"/>
            <w:r w:rsidRPr="00532E01">
              <w:rPr>
                <w:sz w:val="18"/>
                <w:szCs w:val="18"/>
              </w:rPr>
              <w:t>NaN</w:t>
            </w:r>
            <w:proofErr w:type="spellEnd"/>
          </w:p>
        </w:tc>
      </w:tr>
    </w:tbl>
    <w:p w14:paraId="771F11CE" w14:textId="360DD0FF" w:rsidR="006F083F" w:rsidRPr="00902DE9" w:rsidRDefault="00115F49" w:rsidP="00906B4B">
      <w:pPr>
        <w:pStyle w:val="Kpalrs"/>
      </w:pPr>
      <w:fldSimple w:instr=" SEQ táblázat \* ARABIC ">
        <w:r w:rsidR="000568B6">
          <w:rPr>
            <w:noProof/>
          </w:rPr>
          <w:t>12</w:t>
        </w:r>
      </w:fldSimple>
      <w:r w:rsidR="00D74FEF">
        <w:t xml:space="preserve">. táblázat: </w:t>
      </w:r>
      <w:r w:rsidR="006F083F">
        <w:t xml:space="preserve">SIMPLE </w:t>
      </w:r>
      <w:proofErr w:type="spellStart"/>
      <w:r w:rsidR="006F083F" w:rsidRPr="00902DE9">
        <w:t>Intervention</w:t>
      </w:r>
      <w:proofErr w:type="spellEnd"/>
      <w:r w:rsidR="006F083F">
        <w:t xml:space="preserve"> </w:t>
      </w:r>
      <w:proofErr w:type="spellStart"/>
      <w:r w:rsidR="006F083F">
        <w:t>Cohort</w:t>
      </w:r>
      <w:proofErr w:type="spellEnd"/>
      <w:r w:rsidR="006F083F">
        <w:t xml:space="preserve"> </w:t>
      </w:r>
      <w:proofErr w:type="spellStart"/>
      <w:r w:rsidR="006F083F">
        <w:t>Stats</w:t>
      </w:r>
      <w:proofErr w:type="spellEnd"/>
      <w:r w:rsidR="006F083F">
        <w:t xml:space="preserve"> (</w:t>
      </w:r>
      <w:proofErr w:type="spellStart"/>
      <w:r w:rsidR="006F083F">
        <w:t>Hourly</w:t>
      </w:r>
      <w:proofErr w:type="spellEnd"/>
      <w:r w:rsidR="006F083F">
        <w:t xml:space="preserve"> </w:t>
      </w:r>
      <w:proofErr w:type="spellStart"/>
      <w:r w:rsidR="006F083F">
        <w:t>Average</w:t>
      </w:r>
      <w:proofErr w:type="spellEnd"/>
      <w:r w:rsidR="006F083F">
        <w:t>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731"/>
      </w:tblGrid>
      <w:tr w:rsidR="006F083F" w:rsidRPr="00902DE9" w14:paraId="2272C81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DFAF3D5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insulin rate [IQR] (U/</w:t>
            </w:r>
            <w:proofErr w:type="spellStart"/>
            <w:r w:rsidRPr="00902DE9">
              <w:rPr>
                <w:color w:val="000000"/>
                <w:sz w:val="18"/>
                <w:szCs w:val="18"/>
                <w:lang w:val="en-US"/>
              </w:rPr>
              <w:t>hr</w:t>
            </w:r>
            <w:proofErr w:type="spellEnd"/>
            <w:r w:rsidRPr="00902DE9">
              <w:rPr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0" w:type="auto"/>
            <w:noWrap/>
            <w:vAlign w:val="center"/>
            <w:hideMark/>
          </w:tcPr>
          <w:p w14:paraId="1F693714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[1.38 1.76 2.2]</w:t>
            </w:r>
          </w:p>
        </w:tc>
      </w:tr>
      <w:tr w:rsidR="006F083F" w:rsidRPr="00902DE9" w14:paraId="3EAF57A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873F62D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03B7D692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1E6E962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7C3BAB3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5ADE54F8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[4.29 4.32 4.36]</w:t>
            </w:r>
          </w:p>
        </w:tc>
      </w:tr>
      <w:tr w:rsidR="006F083F" w:rsidRPr="00902DE9" w14:paraId="792921C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383D4ED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438C51C1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[58.85 91.08 122.69]</w:t>
            </w:r>
          </w:p>
        </w:tc>
      </w:tr>
      <w:tr w:rsidR="006F083F" w:rsidRPr="00902DE9" w14:paraId="5FA4FBC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A0249E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04DAF992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[4.29 4.32 4.36]</w:t>
            </w:r>
          </w:p>
        </w:tc>
      </w:tr>
      <w:tr w:rsidR="006F083F" w:rsidRPr="00902DE9" w14:paraId="5014361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75CD64A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1F95C787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[0.0 0.0 0.0]</w:t>
            </w:r>
          </w:p>
        </w:tc>
      </w:tr>
      <w:tr w:rsidR="006F083F" w:rsidRPr="00902DE9" w14:paraId="406AD9D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26B3AF0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56C0E054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2CE72F2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E35144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3558DB70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28</w:t>
            </w:r>
          </w:p>
        </w:tc>
      </w:tr>
      <w:tr w:rsidR="006F083F" w:rsidRPr="00902DE9" w14:paraId="121DA4C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C07DDDB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14D6DE5F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4.36]</w:t>
            </w:r>
          </w:p>
        </w:tc>
      </w:tr>
      <w:tr w:rsidR="006F083F" w:rsidRPr="00902DE9" w14:paraId="532F897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646231C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1BBD95FB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[58.85 91.08 122.69]</w:t>
            </w:r>
          </w:p>
        </w:tc>
      </w:tr>
      <w:tr w:rsidR="006F083F" w:rsidRPr="00902DE9" w14:paraId="39FD1C6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1BA48F0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428D18CC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532E01">
              <w:rPr>
                <w:sz w:val="18"/>
                <w:szCs w:val="18"/>
              </w:rPr>
              <w:t>[4.32 4.32 4.36]</w:t>
            </w:r>
          </w:p>
        </w:tc>
      </w:tr>
      <w:tr w:rsidR="006F083F" w:rsidRPr="00902DE9" w14:paraId="746222D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E36A003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50A566B6" w14:textId="77777777" w:rsidR="006F083F" w:rsidRPr="00532E0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proofErr w:type="spellStart"/>
            <w:r w:rsidRPr="00532E01">
              <w:rPr>
                <w:sz w:val="18"/>
                <w:szCs w:val="18"/>
              </w:rPr>
              <w:t>NaN</w:t>
            </w:r>
            <w:proofErr w:type="spellEnd"/>
          </w:p>
        </w:tc>
      </w:tr>
    </w:tbl>
    <w:p w14:paraId="73E074D0" w14:textId="78E2713E" w:rsidR="006F083F" w:rsidRDefault="00115F49" w:rsidP="00906B4B">
      <w:pPr>
        <w:pStyle w:val="Kpalrs"/>
      </w:pPr>
      <w:fldSimple w:instr=" SEQ táblázat \* ARABIC ">
        <w:r w:rsidR="000568B6">
          <w:rPr>
            <w:noProof/>
          </w:rPr>
          <w:t>13</w:t>
        </w:r>
      </w:fldSimple>
      <w:r w:rsidR="00D74FEF">
        <w:t xml:space="preserve">. táblázat: </w:t>
      </w:r>
      <w:r w:rsidR="006F083F">
        <w:t xml:space="preserve">SIMPLE </w:t>
      </w:r>
      <w:proofErr w:type="spellStart"/>
      <w:r w:rsidR="006F083F" w:rsidRPr="00052C7D">
        <w:t>Intervention</w:t>
      </w:r>
      <w:proofErr w:type="spellEnd"/>
      <w:r w:rsidR="006F083F" w:rsidRPr="00052C7D">
        <w:t xml:space="preserve"> Per-</w:t>
      </w:r>
      <w:proofErr w:type="spellStart"/>
      <w:r w:rsidR="006F083F" w:rsidRPr="00052C7D">
        <w:t>episode</w:t>
      </w:r>
      <w:proofErr w:type="spellEnd"/>
      <w:r w:rsidR="006F083F" w:rsidRPr="00052C7D">
        <w:t xml:space="preserve"> </w:t>
      </w:r>
      <w:proofErr w:type="spellStart"/>
      <w:r w:rsidR="006F083F" w:rsidRPr="00052C7D">
        <w:t>Stats</w:t>
      </w:r>
      <w:proofErr w:type="spellEnd"/>
      <w:r w:rsidR="006F083F" w:rsidRPr="00052C7D">
        <w:t xml:space="preserve"> (</w:t>
      </w:r>
      <w:proofErr w:type="spellStart"/>
      <w:r w:rsidR="006F083F" w:rsidRPr="00052C7D">
        <w:t>Hourly</w:t>
      </w:r>
      <w:proofErr w:type="spellEnd"/>
      <w:r w:rsidR="006F083F" w:rsidRPr="00052C7D">
        <w:t xml:space="preserve"> </w:t>
      </w:r>
      <w:proofErr w:type="spellStart"/>
      <w:r w:rsidR="006F083F" w:rsidRPr="00052C7D">
        <w:t>Average</w:t>
      </w:r>
      <w:proofErr w:type="spellEnd"/>
      <w:r w:rsidR="006F083F" w:rsidRPr="00052C7D">
        <w:t>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456"/>
        <w:gridCol w:w="1641"/>
      </w:tblGrid>
      <w:tr w:rsidR="006F083F" w:rsidRPr="006C6712" w14:paraId="56D519EF" w14:textId="77777777" w:rsidTr="00820A29">
        <w:trPr>
          <w:trHeight w:val="20"/>
          <w:jc w:val="center"/>
        </w:trPr>
        <w:tc>
          <w:tcPr>
            <w:tcW w:w="0" w:type="auto"/>
          </w:tcPr>
          <w:p w14:paraId="296EA083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Num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Episodes</w:t>
            </w:r>
            <w:proofErr w:type="spellEnd"/>
          </w:p>
        </w:tc>
        <w:tc>
          <w:tcPr>
            <w:tcW w:w="0" w:type="auto"/>
            <w:vAlign w:val="center"/>
          </w:tcPr>
          <w:p w14:paraId="141077E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112</w:t>
            </w:r>
          </w:p>
        </w:tc>
      </w:tr>
      <w:tr w:rsidR="006F083F" w:rsidRPr="006C6712" w14:paraId="5F5DB099" w14:textId="77777777" w:rsidTr="00820A29">
        <w:trPr>
          <w:trHeight w:val="20"/>
          <w:jc w:val="center"/>
        </w:trPr>
        <w:tc>
          <w:tcPr>
            <w:tcW w:w="0" w:type="auto"/>
          </w:tcPr>
          <w:p w14:paraId="4850BC11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 xml:space="preserve">Total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</w:p>
        </w:tc>
        <w:tc>
          <w:tcPr>
            <w:tcW w:w="0" w:type="auto"/>
            <w:vAlign w:val="center"/>
          </w:tcPr>
          <w:p w14:paraId="5C4BB4A3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11142.98</w:t>
            </w:r>
          </w:p>
        </w:tc>
      </w:tr>
      <w:tr w:rsidR="006F083F" w:rsidRPr="006C6712" w14:paraId="793DB1E0" w14:textId="77777777" w:rsidTr="00820A29">
        <w:trPr>
          <w:trHeight w:val="20"/>
          <w:jc w:val="center"/>
        </w:trPr>
        <w:tc>
          <w:tcPr>
            <w:tcW w:w="0" w:type="auto"/>
          </w:tcPr>
          <w:p w14:paraId="284CC030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Num</w:t>
            </w:r>
            <w:proofErr w:type="spellEnd"/>
            <w:r w:rsidRPr="006C6712">
              <w:rPr>
                <w:sz w:val="18"/>
                <w:szCs w:val="18"/>
              </w:rPr>
              <w:t xml:space="preserve"> BG </w:t>
            </w:r>
            <w:proofErr w:type="spellStart"/>
            <w:r w:rsidRPr="006C6712">
              <w:rPr>
                <w:sz w:val="18"/>
                <w:szCs w:val="18"/>
              </w:rPr>
              <w:t>measurements</w:t>
            </w:r>
            <w:proofErr w:type="spellEnd"/>
          </w:p>
        </w:tc>
        <w:tc>
          <w:tcPr>
            <w:tcW w:w="0" w:type="auto"/>
            <w:vAlign w:val="center"/>
          </w:tcPr>
          <w:p w14:paraId="2375CCC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5799</w:t>
            </w:r>
          </w:p>
        </w:tc>
      </w:tr>
      <w:tr w:rsidR="006F083F" w:rsidRPr="006C6712" w14:paraId="313C87EA" w14:textId="77777777" w:rsidTr="00820A29">
        <w:trPr>
          <w:trHeight w:val="20"/>
          <w:jc w:val="center"/>
        </w:trPr>
        <w:tc>
          <w:tcPr>
            <w:tcW w:w="0" w:type="auto"/>
          </w:tcPr>
          <w:p w14:paraId="4EDDD86F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Average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time</w:t>
            </w:r>
            <w:proofErr w:type="spellEnd"/>
            <w:r w:rsidRPr="006C6712">
              <w:rPr>
                <w:sz w:val="18"/>
                <w:szCs w:val="18"/>
              </w:rPr>
              <w:t xml:space="preserve"> of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analysed</w:t>
            </w:r>
            <w:proofErr w:type="spellEnd"/>
            <w:r w:rsidRPr="006C6712">
              <w:rPr>
                <w:sz w:val="18"/>
                <w:szCs w:val="18"/>
              </w:rPr>
              <w:t xml:space="preserve"> (</w:t>
            </w:r>
            <w:proofErr w:type="spellStart"/>
            <w:r w:rsidRPr="006C6712">
              <w:rPr>
                <w:sz w:val="18"/>
                <w:szCs w:val="18"/>
              </w:rPr>
              <w:t>Days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2FC4F01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4.17</w:t>
            </w:r>
          </w:p>
        </w:tc>
      </w:tr>
      <w:tr w:rsidR="006F083F" w:rsidRPr="006C6712" w14:paraId="02AF1D37" w14:textId="77777777" w:rsidTr="00820A29">
        <w:trPr>
          <w:trHeight w:val="20"/>
          <w:jc w:val="center"/>
        </w:trPr>
        <w:tc>
          <w:tcPr>
            <w:tcW w:w="0" w:type="auto"/>
          </w:tcPr>
          <w:p w14:paraId="7A36EDC0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Median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time</w:t>
            </w:r>
            <w:proofErr w:type="spellEnd"/>
            <w:r w:rsidRPr="006C6712">
              <w:rPr>
                <w:sz w:val="18"/>
                <w:szCs w:val="18"/>
              </w:rPr>
              <w:t xml:space="preserve"> of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analysed</w:t>
            </w:r>
            <w:proofErr w:type="spellEnd"/>
            <w:r w:rsidRPr="006C6712">
              <w:rPr>
                <w:sz w:val="18"/>
                <w:szCs w:val="18"/>
              </w:rPr>
              <w:t xml:space="preserve"> [IQR] (</w:t>
            </w:r>
            <w:proofErr w:type="spellStart"/>
            <w:r w:rsidRPr="006C6712">
              <w:rPr>
                <w:sz w:val="18"/>
                <w:szCs w:val="18"/>
              </w:rPr>
              <w:t>Days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284BE579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[1.69 2.79 5.08]</w:t>
            </w:r>
          </w:p>
        </w:tc>
      </w:tr>
      <w:tr w:rsidR="006F083F" w:rsidRPr="006C6712" w14:paraId="0CBB686A" w14:textId="77777777" w:rsidTr="00820A29">
        <w:trPr>
          <w:trHeight w:val="20"/>
          <w:jc w:val="center"/>
        </w:trPr>
        <w:tc>
          <w:tcPr>
            <w:tcW w:w="0" w:type="auto"/>
          </w:tcPr>
          <w:p w14:paraId="13007AAF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lastRenderedPageBreak/>
              <w:t>Mean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Measures</w:t>
            </w:r>
            <w:proofErr w:type="spellEnd"/>
            <w:r w:rsidRPr="006C6712">
              <w:rPr>
                <w:sz w:val="18"/>
                <w:szCs w:val="18"/>
              </w:rPr>
              <w:t>/</w:t>
            </w:r>
            <w:proofErr w:type="spellStart"/>
            <w:r w:rsidRPr="006C6712">
              <w:rPr>
                <w:sz w:val="18"/>
                <w:szCs w:val="18"/>
              </w:rPr>
              <w:t>day</w:t>
            </w:r>
            <w:proofErr w:type="spellEnd"/>
            <w:r w:rsidRPr="006C6712">
              <w:rPr>
                <w:sz w:val="18"/>
                <w:szCs w:val="18"/>
              </w:rPr>
              <w:t xml:space="preserve"> (</w:t>
            </w:r>
            <w:proofErr w:type="spellStart"/>
            <w:r w:rsidRPr="006C6712">
              <w:rPr>
                <w:sz w:val="18"/>
                <w:szCs w:val="18"/>
              </w:rPr>
              <w:t>Cohort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146F4BCB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12.42</w:t>
            </w:r>
          </w:p>
        </w:tc>
      </w:tr>
      <w:tr w:rsidR="006F083F" w:rsidRPr="006C6712" w14:paraId="0CF8364B" w14:textId="77777777" w:rsidTr="00820A29">
        <w:trPr>
          <w:trHeight w:val="20"/>
          <w:jc w:val="center"/>
        </w:trPr>
        <w:tc>
          <w:tcPr>
            <w:tcW w:w="0" w:type="auto"/>
          </w:tcPr>
          <w:p w14:paraId="0CA170CB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Median</w:t>
            </w:r>
            <w:proofErr w:type="spellEnd"/>
            <w:r w:rsidRPr="006C6712">
              <w:rPr>
                <w:sz w:val="18"/>
                <w:szCs w:val="18"/>
              </w:rPr>
              <w:t xml:space="preserve"> [IQR] </w:t>
            </w:r>
            <w:proofErr w:type="spellStart"/>
            <w:r w:rsidRPr="006C6712">
              <w:rPr>
                <w:sz w:val="18"/>
                <w:szCs w:val="18"/>
              </w:rPr>
              <w:t>Measures</w:t>
            </w:r>
            <w:proofErr w:type="spellEnd"/>
            <w:r w:rsidRPr="006C6712">
              <w:rPr>
                <w:sz w:val="18"/>
                <w:szCs w:val="18"/>
              </w:rPr>
              <w:t>/</w:t>
            </w:r>
            <w:proofErr w:type="spellStart"/>
            <w:r w:rsidRPr="006C6712">
              <w:rPr>
                <w:sz w:val="18"/>
                <w:szCs w:val="18"/>
              </w:rPr>
              <w:t>day</w:t>
            </w:r>
            <w:proofErr w:type="spellEnd"/>
            <w:r w:rsidRPr="006C6712">
              <w:rPr>
                <w:sz w:val="18"/>
                <w:szCs w:val="18"/>
              </w:rPr>
              <w:t xml:space="preserve"> (Per-</w:t>
            </w:r>
            <w:proofErr w:type="spellStart"/>
            <w:r w:rsidRPr="006C6712">
              <w:rPr>
                <w:sz w:val="18"/>
                <w:szCs w:val="18"/>
              </w:rPr>
              <w:t>Patient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2870DDC2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FB57F6">
              <w:rPr>
                <w:sz w:val="18"/>
                <w:szCs w:val="18"/>
              </w:rPr>
              <w:t>[11.27 12.88 15.01]</w:t>
            </w:r>
          </w:p>
        </w:tc>
      </w:tr>
    </w:tbl>
    <w:p w14:paraId="2947946B" w14:textId="4BC3FCE4" w:rsidR="006F083F" w:rsidRDefault="00115F49" w:rsidP="00906B4B">
      <w:pPr>
        <w:pStyle w:val="Kpalrs"/>
      </w:pPr>
      <w:fldSimple w:instr=" SEQ táblázat \* ARABIC ">
        <w:r w:rsidR="000568B6">
          <w:rPr>
            <w:noProof/>
          </w:rPr>
          <w:t>14</w:t>
        </w:r>
      </w:fldSimple>
      <w:r w:rsidR="00D74FEF">
        <w:t xml:space="preserve">. táblázat: </w:t>
      </w:r>
      <w:r w:rsidR="006F083F">
        <w:t xml:space="preserve">HISTORIC </w:t>
      </w:r>
      <w:proofErr w:type="spellStart"/>
      <w:r w:rsidR="006F083F">
        <w:t>Whole</w:t>
      </w:r>
      <w:proofErr w:type="spellEnd"/>
      <w:r w:rsidR="006F083F">
        <w:t xml:space="preserve"> </w:t>
      </w:r>
      <w:proofErr w:type="spellStart"/>
      <w:r w:rsidR="006F083F">
        <w:t>Cohort</w:t>
      </w:r>
      <w:proofErr w:type="spellEnd"/>
      <w:r w:rsidR="006F083F">
        <w:t xml:space="preserve"> </w:t>
      </w:r>
      <w:proofErr w:type="spellStart"/>
      <w:r w:rsidR="006F083F">
        <w:t>Statistics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55365C9F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3A15970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950A0D1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[6.07 7.03 8.35]</w:t>
            </w:r>
          </w:p>
        </w:tc>
      </w:tr>
      <w:tr w:rsidR="006F083F" w:rsidRPr="00A821D7" w14:paraId="740C540C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18C32C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1A84CF2B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7.41</w:t>
            </w:r>
          </w:p>
        </w:tc>
      </w:tr>
      <w:tr w:rsidR="006F083F" w:rsidRPr="00A821D7" w14:paraId="55C09123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8014FB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A821D7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55CD769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2.09</w:t>
            </w:r>
          </w:p>
        </w:tc>
      </w:tr>
      <w:tr w:rsidR="006F083F" w:rsidRPr="00A821D7" w14:paraId="43386A59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78CDC2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1E7C333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34</w:t>
            </w:r>
          </w:p>
        </w:tc>
      </w:tr>
      <w:tr w:rsidR="006F083F" w:rsidRPr="00A821D7" w14:paraId="08EA0F37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654A49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83BCB10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5</w:t>
            </w:r>
          </w:p>
        </w:tc>
      </w:tr>
      <w:tr w:rsidR="006F083F" w:rsidRPr="00A821D7" w14:paraId="6237E9AC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65661C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AF132D6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0.09</w:t>
            </w:r>
          </w:p>
        </w:tc>
      </w:tr>
      <w:tr w:rsidR="006F083F" w:rsidRPr="00A821D7" w14:paraId="4B4178B0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60C529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1C91BEE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1.41</w:t>
            </w:r>
          </w:p>
        </w:tc>
      </w:tr>
      <w:tr w:rsidR="006F083F" w:rsidRPr="00A821D7" w14:paraId="664C2D10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9BFE24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157F483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2.9</w:t>
            </w:r>
          </w:p>
        </w:tc>
      </w:tr>
      <w:tr w:rsidR="006F083F" w:rsidRPr="00A821D7" w14:paraId="3622CDA7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369B91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4.4 - 6.5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9EEB857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33.16</w:t>
            </w:r>
          </w:p>
        </w:tc>
      </w:tr>
      <w:tr w:rsidR="006F083F" w:rsidRPr="00A821D7" w14:paraId="7FB21618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703856A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C6166D0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46.34</w:t>
            </w:r>
          </w:p>
        </w:tc>
      </w:tr>
      <w:tr w:rsidR="006F083F" w:rsidRPr="00A821D7" w14:paraId="3C761BBA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E06A36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FB8B7F6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66.96</w:t>
            </w:r>
          </w:p>
        </w:tc>
      </w:tr>
      <w:tr w:rsidR="006F083F" w:rsidRPr="00A821D7" w14:paraId="5BF6A1CE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A1293B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5BA024A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20.06</w:t>
            </w:r>
          </w:p>
        </w:tc>
      </w:tr>
      <w:tr w:rsidR="006F083F" w:rsidRPr="00A821D7" w14:paraId="3160D116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FAA3C4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0D6F423" w14:textId="77777777" w:rsidR="006F083F" w:rsidRPr="00D078E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D078E7">
              <w:rPr>
                <w:sz w:val="18"/>
                <w:szCs w:val="18"/>
              </w:rPr>
              <w:t>10.02</w:t>
            </w:r>
          </w:p>
        </w:tc>
      </w:tr>
    </w:tbl>
    <w:p w14:paraId="6A4201D2" w14:textId="414930A3" w:rsidR="006F083F" w:rsidRDefault="00115F49" w:rsidP="00906B4B">
      <w:pPr>
        <w:pStyle w:val="Kpalrs"/>
      </w:pPr>
      <w:fldSimple w:instr=" SEQ táblázat \* ARABIC ">
        <w:r w:rsidR="000568B6">
          <w:rPr>
            <w:noProof/>
          </w:rPr>
          <w:t>15</w:t>
        </w:r>
      </w:fldSimple>
      <w:r w:rsidR="00D74FEF">
        <w:t xml:space="preserve">. táblázat: </w:t>
      </w:r>
      <w:r w:rsidR="006F083F">
        <w:t xml:space="preserve">HISTORIC </w:t>
      </w:r>
      <w:proofErr w:type="spellStart"/>
      <w:r w:rsidR="006F083F">
        <w:t>Raw</w:t>
      </w:r>
      <w:proofErr w:type="spellEnd"/>
      <w:r w:rsidR="006F083F">
        <w:t xml:space="preserve"> BG </w:t>
      </w:r>
      <w:proofErr w:type="spellStart"/>
      <w:r w:rsidR="006F083F">
        <w:t>stats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371"/>
      </w:tblGrid>
      <w:tr w:rsidR="006F083F" w:rsidRPr="00A821D7" w14:paraId="1D11E3B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14CC46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7917B1E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[6.04 6.75 7.76]</w:t>
            </w:r>
          </w:p>
        </w:tc>
      </w:tr>
      <w:tr w:rsidR="006F083F" w:rsidRPr="00A821D7" w14:paraId="6178A90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25A747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73320863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7.09</w:t>
            </w:r>
          </w:p>
        </w:tc>
      </w:tr>
      <w:tr w:rsidR="006F083F" w:rsidRPr="00A821D7" w14:paraId="1FC19B2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CF9ADD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A821D7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418ED65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1.72</w:t>
            </w:r>
          </w:p>
        </w:tc>
      </w:tr>
      <w:tr w:rsidR="006F083F" w:rsidRPr="00A821D7" w14:paraId="0F0221C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169EEF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800BA91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0.03</w:t>
            </w:r>
          </w:p>
        </w:tc>
      </w:tr>
      <w:tr w:rsidR="006F083F" w:rsidRPr="00A821D7" w14:paraId="6E535F6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FD74FC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21C2F6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0.84</w:t>
            </w:r>
          </w:p>
        </w:tc>
      </w:tr>
      <w:tr w:rsidR="006F083F" w:rsidRPr="00A821D7" w14:paraId="4ACCC16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F7FDC3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730161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1.7</w:t>
            </w:r>
          </w:p>
        </w:tc>
      </w:tr>
      <w:tr w:rsidR="006F083F" w:rsidRPr="00A821D7" w14:paraId="649E312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C24841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FEBD02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25.01</w:t>
            </w:r>
          </w:p>
        </w:tc>
      </w:tr>
      <w:tr w:rsidR="006F083F" w:rsidRPr="00A821D7" w14:paraId="47FF1CD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3D17B9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67F2D71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56.21</w:t>
            </w:r>
          </w:p>
        </w:tc>
      </w:tr>
      <w:tr w:rsidR="006F083F" w:rsidRPr="00A821D7" w14:paraId="5296077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103622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9D9C638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77.07</w:t>
            </w:r>
          </w:p>
        </w:tc>
      </w:tr>
      <w:tr w:rsidR="006F083F" w:rsidRPr="00A821D7" w14:paraId="144C4D2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0A9581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BA6425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87.35</w:t>
            </w:r>
          </w:p>
        </w:tc>
      </w:tr>
      <w:tr w:rsidR="006F083F" w:rsidRPr="00A821D7" w14:paraId="1316BD2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E390F4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6.0 - 9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E0B505B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65.32</w:t>
            </w:r>
          </w:p>
        </w:tc>
      </w:tr>
      <w:tr w:rsidR="006F083F" w:rsidRPr="00A821D7" w14:paraId="7783D89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A63520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F4E3CE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15.26</w:t>
            </w:r>
          </w:p>
        </w:tc>
      </w:tr>
      <w:tr w:rsidR="006F083F" w:rsidRPr="00A821D7" w14:paraId="2DE29AD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817FA63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AED54FF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5.94</w:t>
            </w:r>
          </w:p>
        </w:tc>
      </w:tr>
    </w:tbl>
    <w:p w14:paraId="695B32FF" w14:textId="2DE182E5" w:rsidR="006F083F" w:rsidRDefault="00115F49" w:rsidP="00906B4B">
      <w:pPr>
        <w:pStyle w:val="Kpalrs"/>
      </w:pPr>
      <w:fldSimple w:instr=" SEQ táblázat \* ARABIC ">
        <w:r w:rsidR="000568B6">
          <w:rPr>
            <w:noProof/>
          </w:rPr>
          <w:t>16</w:t>
        </w:r>
      </w:fldSimple>
      <w:r w:rsidR="00D74FEF">
        <w:t xml:space="preserve">. táblázat: </w:t>
      </w:r>
      <w:r w:rsidR="006F083F">
        <w:t xml:space="preserve">HISTORIC </w:t>
      </w:r>
      <w:proofErr w:type="spellStart"/>
      <w:r w:rsidR="006F083F">
        <w:t>Hourly</w:t>
      </w:r>
      <w:proofErr w:type="spellEnd"/>
      <w:r w:rsidR="006F083F">
        <w:t xml:space="preserve"> </w:t>
      </w:r>
      <w:proofErr w:type="spellStart"/>
      <w:r w:rsidR="006F083F">
        <w:t>Resampled</w:t>
      </w:r>
      <w:proofErr w:type="spellEnd"/>
      <w:r w:rsidR="006F083F">
        <w:t xml:space="preserve"> BG </w:t>
      </w:r>
      <w:proofErr w:type="spellStart"/>
      <w:r w:rsidR="006F083F">
        <w:t>stats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301"/>
        <w:gridCol w:w="1641"/>
      </w:tblGrid>
      <w:tr w:rsidR="006F083F" w:rsidRPr="00052C7D" w14:paraId="2FB41EA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AC05B5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Hours of control</w:t>
            </w:r>
          </w:p>
        </w:tc>
        <w:tc>
          <w:tcPr>
            <w:tcW w:w="0" w:type="auto"/>
            <w:noWrap/>
            <w:vAlign w:val="center"/>
            <w:hideMark/>
          </w:tcPr>
          <w:p w14:paraId="707E133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[10.13 19.68 37.45]</w:t>
            </w:r>
          </w:p>
        </w:tc>
      </w:tr>
      <w:tr w:rsidR="006F083F" w:rsidRPr="00052C7D" w14:paraId="3C8C6BE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C09390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Num BG measurements</w:t>
            </w:r>
          </w:p>
        </w:tc>
        <w:tc>
          <w:tcPr>
            <w:tcW w:w="0" w:type="auto"/>
            <w:noWrap/>
            <w:vAlign w:val="center"/>
            <w:hideMark/>
          </w:tcPr>
          <w:p w14:paraId="78DC7549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[21.0 39.5 68.25]</w:t>
            </w:r>
          </w:p>
        </w:tc>
      </w:tr>
      <w:tr w:rsidR="006F083F" w:rsidRPr="00052C7D" w14:paraId="1244F64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213620A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Initial BG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CA50886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[7.2 9.6 11.3]</w:t>
            </w:r>
          </w:p>
        </w:tc>
      </w:tr>
      <w:tr w:rsidR="006F083F" w:rsidRPr="00052C7D" w14:paraId="6967943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AA9473A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median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4B1E6DD0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[6.48 6.87 7.68]</w:t>
            </w:r>
          </w:p>
        </w:tc>
      </w:tr>
      <w:tr w:rsidR="006F083F" w:rsidRPr="00052C7D" w14:paraId="7B4E300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5ADB8A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3492B59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[6.74 7.15 8.06]</w:t>
            </w:r>
          </w:p>
        </w:tc>
      </w:tr>
      <w:tr w:rsidR="006F083F" w:rsidRPr="00052C7D" w14:paraId="2424FB2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195A79C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052C7D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54BB328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[1.28 1.65 2.12]</w:t>
            </w:r>
          </w:p>
        </w:tc>
      </w:tr>
      <w:tr w:rsidR="006F083F" w:rsidRPr="00052C7D" w14:paraId="186254F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9C48CAB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&gt; 10.0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455531D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[1.93 8.33 17.9]</w:t>
            </w:r>
          </w:p>
        </w:tc>
      </w:tr>
      <w:tr w:rsidR="006F083F" w:rsidRPr="00052C7D" w14:paraId="0D757E8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F61F12E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B6E31B3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[11.71 24.62 36.67]</w:t>
            </w:r>
          </w:p>
        </w:tc>
      </w:tr>
      <w:tr w:rsidR="006F083F" w:rsidRPr="00052C7D" w14:paraId="0723799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F83434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9B9C76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[33.33 50.4 62.5]</w:t>
            </w:r>
          </w:p>
        </w:tc>
      </w:tr>
      <w:tr w:rsidR="006F083F" w:rsidRPr="00052C7D" w14:paraId="79F928C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6FC27AF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28B6D9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[53.27 71.98 82.61]</w:t>
            </w:r>
          </w:p>
        </w:tc>
      </w:tr>
      <w:tr w:rsidR="006F083F" w:rsidRPr="00052C7D" w14:paraId="3F7D3BE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69E471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11A0D4D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[0.0 0.0 4.32]</w:t>
            </w:r>
          </w:p>
        </w:tc>
      </w:tr>
      <w:tr w:rsidR="006F083F" w:rsidRPr="00052C7D" w14:paraId="2A474FD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270139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0AB64CF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[0.0 0.0 1.63]</w:t>
            </w:r>
          </w:p>
        </w:tc>
      </w:tr>
      <w:tr w:rsidR="006F083F" w:rsidRPr="00052C7D" w14:paraId="452758A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CCDA6A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87ED7BD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[0.0 0.0 0.0]</w:t>
            </w:r>
          </w:p>
        </w:tc>
      </w:tr>
    </w:tbl>
    <w:p w14:paraId="11810D8F" w14:textId="63004C3D" w:rsidR="006F083F" w:rsidRDefault="00115F49" w:rsidP="00906B4B">
      <w:pPr>
        <w:pStyle w:val="Kpalrs"/>
      </w:pPr>
      <w:fldSimple w:instr=" SEQ táblázat \* ARABIC ">
        <w:r w:rsidR="000568B6">
          <w:rPr>
            <w:noProof/>
          </w:rPr>
          <w:t>17</w:t>
        </w:r>
      </w:fldSimple>
      <w:r w:rsidR="00D74FEF">
        <w:t xml:space="preserve">. táblázat: </w:t>
      </w:r>
      <w:r w:rsidR="006F083F">
        <w:t>HISTORIC Per-</w:t>
      </w:r>
      <w:proofErr w:type="spellStart"/>
      <w:r w:rsidR="006F083F">
        <w:t>episode</w:t>
      </w:r>
      <w:proofErr w:type="spellEnd"/>
      <w:r w:rsidR="006F083F">
        <w:t xml:space="preserve"> </w:t>
      </w:r>
      <w:proofErr w:type="spellStart"/>
      <w:r w:rsidR="006F083F">
        <w:t>statistics</w:t>
      </w:r>
      <w:proofErr w:type="spellEnd"/>
      <w:r w:rsidR="006F083F">
        <w:t xml:space="preserve"> </w:t>
      </w:r>
      <w:r w:rsidR="006F083F" w:rsidRPr="00052C7D">
        <w:t>(</w:t>
      </w:r>
      <w:proofErr w:type="spellStart"/>
      <w:r w:rsidR="006F083F" w:rsidRPr="00052C7D">
        <w:t>Median</w:t>
      </w:r>
      <w:proofErr w:type="spellEnd"/>
      <w:r w:rsidR="006F083F" w:rsidRPr="00052C7D">
        <w:t xml:space="preserve"> [IQR])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821"/>
      </w:tblGrid>
      <w:tr w:rsidR="006F083F" w:rsidRPr="00F51EE1" w14:paraId="010AD5B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EF1E95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insulin rate [IQR] (U/</w:t>
            </w:r>
            <w:proofErr w:type="spellStart"/>
            <w:r w:rsidRPr="00F51EE1">
              <w:rPr>
                <w:color w:val="000000"/>
                <w:sz w:val="18"/>
                <w:szCs w:val="18"/>
                <w:lang w:val="en-US"/>
              </w:rPr>
              <w:t>hr</w:t>
            </w:r>
            <w:proofErr w:type="spellEnd"/>
            <w:r w:rsidRPr="00F51EE1">
              <w:rPr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0" w:type="auto"/>
            <w:noWrap/>
            <w:vAlign w:val="center"/>
            <w:hideMark/>
          </w:tcPr>
          <w:p w14:paraId="41915F89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[2.0 4.0 8.0]</w:t>
            </w:r>
          </w:p>
        </w:tc>
      </w:tr>
      <w:tr w:rsidR="006F083F" w:rsidRPr="00F51EE1" w14:paraId="0A3F45C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7B5001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15D0E71F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41CED3E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86587C7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2A16A543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[1.73 4.06 6.76]</w:t>
            </w:r>
          </w:p>
        </w:tc>
      </w:tr>
      <w:tr w:rsidR="006F083F" w:rsidRPr="00F51EE1" w14:paraId="5A9C020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6A4399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5541DBD9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[58.53 100.93 157.12]</w:t>
            </w:r>
          </w:p>
        </w:tc>
      </w:tr>
      <w:tr w:rsidR="006F083F" w:rsidRPr="00F51EE1" w14:paraId="62C0771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E078DFB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72DEA72E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[1.13 3.52 6.55]</w:t>
            </w:r>
          </w:p>
        </w:tc>
      </w:tr>
      <w:tr w:rsidR="006F083F" w:rsidRPr="00F51EE1" w14:paraId="0691280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CA6607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65D063C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[0.17 0.39 0.61]</w:t>
            </w:r>
          </w:p>
        </w:tc>
      </w:tr>
      <w:tr w:rsidR="006F083F" w:rsidRPr="00F51EE1" w14:paraId="5E4CC2F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9BA7B9A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5224869B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16F4289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1E09C0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60CF9781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9</w:t>
            </w:r>
          </w:p>
        </w:tc>
      </w:tr>
      <w:tr w:rsidR="006F083F" w:rsidRPr="00F51EE1" w14:paraId="2EB31FA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FC55AC8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41387A28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[1.74 4.06 6.77]</w:t>
            </w:r>
          </w:p>
        </w:tc>
      </w:tr>
      <w:tr w:rsidR="006F083F" w:rsidRPr="00F51EE1" w14:paraId="41737A7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8D242A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2554CE1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[59.08 101.19 157.12]</w:t>
            </w:r>
          </w:p>
        </w:tc>
      </w:tr>
      <w:tr w:rsidR="006F083F" w:rsidRPr="00F51EE1" w14:paraId="4483057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62DD17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lastRenderedPageBreak/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26CA9356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[2.95 4.75 7.39]</w:t>
            </w:r>
          </w:p>
        </w:tc>
      </w:tr>
      <w:tr w:rsidR="006F083F" w:rsidRPr="00F51EE1" w14:paraId="1550351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174603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189B3515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[0.3 0.45 0.71]</w:t>
            </w:r>
          </w:p>
        </w:tc>
      </w:tr>
    </w:tbl>
    <w:p w14:paraId="411120EC" w14:textId="504DF3F6" w:rsidR="006F083F" w:rsidRPr="00902DE9" w:rsidRDefault="00115F49" w:rsidP="00906B4B">
      <w:pPr>
        <w:pStyle w:val="Kpalrs"/>
      </w:pPr>
      <w:fldSimple w:instr=" SEQ táblázat \* ARABIC ">
        <w:r w:rsidR="000568B6">
          <w:rPr>
            <w:noProof/>
          </w:rPr>
          <w:t>18</w:t>
        </w:r>
      </w:fldSimple>
      <w:r w:rsidR="00D74FEF">
        <w:t xml:space="preserve">. táblázat: </w:t>
      </w:r>
      <w:r w:rsidR="006F083F">
        <w:t xml:space="preserve">HISTORIC </w:t>
      </w:r>
      <w:proofErr w:type="spellStart"/>
      <w:r w:rsidR="006F083F" w:rsidRPr="00902DE9">
        <w:t>Intervention</w:t>
      </w:r>
      <w:proofErr w:type="spellEnd"/>
      <w:r w:rsidR="006F083F">
        <w:t xml:space="preserve"> </w:t>
      </w:r>
      <w:proofErr w:type="spellStart"/>
      <w:r w:rsidR="006F083F">
        <w:t>Cohort</w:t>
      </w:r>
      <w:proofErr w:type="spellEnd"/>
      <w:r w:rsidR="006F083F">
        <w:t xml:space="preserve"> </w:t>
      </w:r>
      <w:proofErr w:type="spellStart"/>
      <w:r w:rsidR="006F083F">
        <w:t>Stats</w:t>
      </w:r>
      <w:proofErr w:type="spellEnd"/>
      <w:r w:rsidR="006F083F">
        <w:t xml:space="preserve"> (</w:t>
      </w:r>
      <w:proofErr w:type="spellStart"/>
      <w:r w:rsidR="006F083F">
        <w:t>Hourly</w:t>
      </w:r>
      <w:proofErr w:type="spellEnd"/>
      <w:r w:rsidR="006F083F">
        <w:t xml:space="preserve"> </w:t>
      </w:r>
      <w:proofErr w:type="spellStart"/>
      <w:r w:rsidR="006F083F">
        <w:t>Average</w:t>
      </w:r>
      <w:proofErr w:type="spellEnd"/>
      <w:r w:rsidR="006F083F">
        <w:t>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731"/>
      </w:tblGrid>
      <w:tr w:rsidR="006F083F" w:rsidRPr="00902DE9" w14:paraId="6C49589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928E3B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insulin rate [IQR] (U/</w:t>
            </w:r>
            <w:proofErr w:type="spellStart"/>
            <w:r w:rsidRPr="00902DE9">
              <w:rPr>
                <w:color w:val="000000"/>
                <w:sz w:val="18"/>
                <w:szCs w:val="18"/>
                <w:lang w:val="en-US"/>
              </w:rPr>
              <w:t>hr</w:t>
            </w:r>
            <w:proofErr w:type="spellEnd"/>
            <w:r w:rsidRPr="00902DE9">
              <w:rPr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0" w:type="auto"/>
            <w:noWrap/>
            <w:vAlign w:val="center"/>
            <w:hideMark/>
          </w:tcPr>
          <w:p w14:paraId="40B49F20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[3.41 4.74 7.07]</w:t>
            </w:r>
          </w:p>
        </w:tc>
      </w:tr>
      <w:tr w:rsidR="006F083F" w:rsidRPr="00902DE9" w14:paraId="402192A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4D80A52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7F10BCA2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7A514DA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304F28D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4FDA0727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[2.37 4.39 6.0]</w:t>
            </w:r>
          </w:p>
        </w:tc>
      </w:tr>
      <w:tr w:rsidR="006F083F" w:rsidRPr="00902DE9" w14:paraId="6E4089A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C1C6AB1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0935C12D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[63.17 82.92 119.95]</w:t>
            </w:r>
          </w:p>
        </w:tc>
      </w:tr>
      <w:tr w:rsidR="006F083F" w:rsidRPr="00902DE9" w14:paraId="255F1F9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CEDAF40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0568ED2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[1.73 4.06 5.77]</w:t>
            </w:r>
          </w:p>
        </w:tc>
      </w:tr>
      <w:tr w:rsidR="006F083F" w:rsidRPr="00902DE9" w14:paraId="15D4779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D4C2B64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7E296A00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[0.18 0.43 0.66]</w:t>
            </w:r>
          </w:p>
        </w:tc>
      </w:tr>
      <w:tr w:rsidR="006F083F" w:rsidRPr="00902DE9" w14:paraId="23DA53B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2FBA901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5B8F4F19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0F45AC4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9CA60F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33F669CD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9</w:t>
            </w:r>
          </w:p>
        </w:tc>
      </w:tr>
      <w:tr w:rsidR="006F083F" w:rsidRPr="00902DE9" w14:paraId="0BDE428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EEFBCB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4E28BCC2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[2.37 4.39 6.0]</w:t>
            </w:r>
          </w:p>
        </w:tc>
      </w:tr>
      <w:tr w:rsidR="006F083F" w:rsidRPr="00902DE9" w14:paraId="24D138C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8AA3B82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65B9D29A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[63.17 82.92 119.95]</w:t>
            </w:r>
          </w:p>
        </w:tc>
      </w:tr>
      <w:tr w:rsidR="006F083F" w:rsidRPr="00902DE9" w14:paraId="13636D2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97B4A04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59D31F45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[3.36 4.9 6.37]</w:t>
            </w:r>
          </w:p>
        </w:tc>
      </w:tr>
      <w:tr w:rsidR="006F083F" w:rsidRPr="00902DE9" w14:paraId="290F8CE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85FA897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8D39BDF" w14:textId="77777777" w:rsidR="006F083F" w:rsidRPr="00FB57F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B57F6">
              <w:rPr>
                <w:sz w:val="18"/>
                <w:szCs w:val="18"/>
              </w:rPr>
              <w:t>[0.4 0.59 0.78]</w:t>
            </w:r>
          </w:p>
        </w:tc>
      </w:tr>
    </w:tbl>
    <w:p w14:paraId="549C8FE5" w14:textId="09AF33BA" w:rsidR="006F083F" w:rsidRDefault="00115F49" w:rsidP="00906B4B">
      <w:pPr>
        <w:pStyle w:val="Kpalrs"/>
      </w:pPr>
      <w:fldSimple w:instr=" SEQ táblázat \* ARABIC ">
        <w:r w:rsidR="000568B6">
          <w:rPr>
            <w:noProof/>
          </w:rPr>
          <w:t>19</w:t>
        </w:r>
      </w:fldSimple>
      <w:r w:rsidR="00D74FEF">
        <w:t xml:space="preserve">. táblázat: </w:t>
      </w:r>
      <w:r w:rsidR="006F083F">
        <w:t xml:space="preserve">HISTORIC </w:t>
      </w:r>
      <w:proofErr w:type="spellStart"/>
      <w:r w:rsidR="006F083F" w:rsidRPr="00052C7D">
        <w:t>Intervention</w:t>
      </w:r>
      <w:proofErr w:type="spellEnd"/>
      <w:r w:rsidR="006F083F" w:rsidRPr="00052C7D">
        <w:t xml:space="preserve"> Per-</w:t>
      </w:r>
      <w:proofErr w:type="spellStart"/>
      <w:r w:rsidR="006F083F" w:rsidRPr="00052C7D">
        <w:t>episode</w:t>
      </w:r>
      <w:proofErr w:type="spellEnd"/>
      <w:r w:rsidR="006F083F" w:rsidRPr="00052C7D">
        <w:t xml:space="preserve"> </w:t>
      </w:r>
      <w:proofErr w:type="spellStart"/>
      <w:r w:rsidR="006F083F" w:rsidRPr="00052C7D">
        <w:t>Stats</w:t>
      </w:r>
      <w:proofErr w:type="spellEnd"/>
      <w:r w:rsidR="006F083F" w:rsidRPr="00052C7D">
        <w:t xml:space="preserve"> (</w:t>
      </w:r>
      <w:proofErr w:type="spellStart"/>
      <w:r w:rsidR="006F083F" w:rsidRPr="00052C7D">
        <w:t>Hourly</w:t>
      </w:r>
      <w:proofErr w:type="spellEnd"/>
      <w:r w:rsidR="006F083F" w:rsidRPr="00052C7D">
        <w:t xml:space="preserve"> </w:t>
      </w:r>
      <w:proofErr w:type="spellStart"/>
      <w:r w:rsidR="006F083F" w:rsidRPr="00052C7D">
        <w:t>Average</w:t>
      </w:r>
      <w:proofErr w:type="spellEnd"/>
      <w:r w:rsidR="006F083F" w:rsidRPr="00052C7D">
        <w:t>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456"/>
        <w:gridCol w:w="1371"/>
      </w:tblGrid>
      <w:tr w:rsidR="006F083F" w:rsidRPr="006C6712" w14:paraId="2FDB3FEE" w14:textId="77777777" w:rsidTr="00820A29">
        <w:trPr>
          <w:trHeight w:val="20"/>
          <w:jc w:val="center"/>
        </w:trPr>
        <w:tc>
          <w:tcPr>
            <w:tcW w:w="0" w:type="auto"/>
          </w:tcPr>
          <w:p w14:paraId="3B26DE89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Num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Episodes</w:t>
            </w:r>
            <w:proofErr w:type="spellEnd"/>
          </w:p>
        </w:tc>
        <w:tc>
          <w:tcPr>
            <w:tcW w:w="0" w:type="auto"/>
            <w:vAlign w:val="center"/>
          </w:tcPr>
          <w:p w14:paraId="5D34061C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112</w:t>
            </w:r>
          </w:p>
        </w:tc>
      </w:tr>
      <w:tr w:rsidR="006F083F" w:rsidRPr="006C6712" w14:paraId="03CD75AE" w14:textId="77777777" w:rsidTr="00820A29">
        <w:trPr>
          <w:trHeight w:val="20"/>
          <w:jc w:val="center"/>
        </w:trPr>
        <w:tc>
          <w:tcPr>
            <w:tcW w:w="0" w:type="auto"/>
          </w:tcPr>
          <w:p w14:paraId="09306C8C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6C6712">
              <w:rPr>
                <w:sz w:val="18"/>
                <w:szCs w:val="18"/>
              </w:rPr>
              <w:t xml:space="preserve">Total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</w:p>
        </w:tc>
        <w:tc>
          <w:tcPr>
            <w:tcW w:w="0" w:type="auto"/>
            <w:vAlign w:val="center"/>
          </w:tcPr>
          <w:p w14:paraId="21C0FD98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11158.93</w:t>
            </w:r>
          </w:p>
        </w:tc>
      </w:tr>
      <w:tr w:rsidR="006F083F" w:rsidRPr="006C6712" w14:paraId="7A546ED0" w14:textId="77777777" w:rsidTr="00820A29">
        <w:trPr>
          <w:trHeight w:val="20"/>
          <w:jc w:val="center"/>
        </w:trPr>
        <w:tc>
          <w:tcPr>
            <w:tcW w:w="0" w:type="auto"/>
          </w:tcPr>
          <w:p w14:paraId="7C28564B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Num</w:t>
            </w:r>
            <w:proofErr w:type="spellEnd"/>
            <w:r w:rsidRPr="006C6712">
              <w:rPr>
                <w:sz w:val="18"/>
                <w:szCs w:val="18"/>
              </w:rPr>
              <w:t xml:space="preserve"> BG </w:t>
            </w:r>
            <w:proofErr w:type="spellStart"/>
            <w:r w:rsidRPr="006C6712">
              <w:rPr>
                <w:sz w:val="18"/>
                <w:szCs w:val="18"/>
              </w:rPr>
              <w:t>measurements</w:t>
            </w:r>
            <w:proofErr w:type="spellEnd"/>
          </w:p>
        </w:tc>
        <w:tc>
          <w:tcPr>
            <w:tcW w:w="0" w:type="auto"/>
            <w:vAlign w:val="center"/>
          </w:tcPr>
          <w:p w14:paraId="32838364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5819</w:t>
            </w:r>
          </w:p>
        </w:tc>
      </w:tr>
      <w:tr w:rsidR="006F083F" w:rsidRPr="006C6712" w14:paraId="761CD9E6" w14:textId="77777777" w:rsidTr="00820A29">
        <w:trPr>
          <w:trHeight w:val="20"/>
          <w:jc w:val="center"/>
        </w:trPr>
        <w:tc>
          <w:tcPr>
            <w:tcW w:w="0" w:type="auto"/>
          </w:tcPr>
          <w:p w14:paraId="142C1973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Average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time</w:t>
            </w:r>
            <w:proofErr w:type="spellEnd"/>
            <w:r w:rsidRPr="006C6712">
              <w:rPr>
                <w:sz w:val="18"/>
                <w:szCs w:val="18"/>
              </w:rPr>
              <w:t xml:space="preserve"> of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analysed</w:t>
            </w:r>
            <w:proofErr w:type="spellEnd"/>
            <w:r w:rsidRPr="006C6712">
              <w:rPr>
                <w:sz w:val="18"/>
                <w:szCs w:val="18"/>
              </w:rPr>
              <w:t xml:space="preserve"> (</w:t>
            </w:r>
            <w:proofErr w:type="spellStart"/>
            <w:r w:rsidRPr="006C6712">
              <w:rPr>
                <w:sz w:val="18"/>
                <w:szCs w:val="18"/>
              </w:rPr>
              <w:t>Days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7AD91C3A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2.16</w:t>
            </w:r>
          </w:p>
        </w:tc>
      </w:tr>
      <w:tr w:rsidR="006F083F" w:rsidRPr="006C6712" w14:paraId="2273D87F" w14:textId="77777777" w:rsidTr="00820A29">
        <w:trPr>
          <w:trHeight w:val="20"/>
          <w:jc w:val="center"/>
        </w:trPr>
        <w:tc>
          <w:tcPr>
            <w:tcW w:w="0" w:type="auto"/>
          </w:tcPr>
          <w:p w14:paraId="4BE03E12" w14:textId="77777777" w:rsidR="006F083F" w:rsidRPr="006C6712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Median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time</w:t>
            </w:r>
            <w:proofErr w:type="spellEnd"/>
            <w:r w:rsidRPr="006C6712">
              <w:rPr>
                <w:sz w:val="18"/>
                <w:szCs w:val="18"/>
              </w:rPr>
              <w:t xml:space="preserve"> of </w:t>
            </w:r>
            <w:proofErr w:type="spellStart"/>
            <w:r w:rsidRPr="006C6712">
              <w:rPr>
                <w:sz w:val="18"/>
                <w:szCs w:val="18"/>
              </w:rPr>
              <w:t>hours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analysed</w:t>
            </w:r>
            <w:proofErr w:type="spellEnd"/>
            <w:r w:rsidRPr="006C6712">
              <w:rPr>
                <w:sz w:val="18"/>
                <w:szCs w:val="18"/>
              </w:rPr>
              <w:t xml:space="preserve"> [IQR] (</w:t>
            </w:r>
            <w:proofErr w:type="spellStart"/>
            <w:r w:rsidRPr="006C6712">
              <w:rPr>
                <w:sz w:val="18"/>
                <w:szCs w:val="18"/>
              </w:rPr>
              <w:t>Days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74BA1991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[0.88 1.65 2.84]</w:t>
            </w:r>
          </w:p>
        </w:tc>
      </w:tr>
      <w:tr w:rsidR="006F083F" w:rsidRPr="006C6712" w14:paraId="371FEE18" w14:textId="77777777" w:rsidTr="00820A29">
        <w:trPr>
          <w:trHeight w:val="20"/>
          <w:jc w:val="center"/>
        </w:trPr>
        <w:tc>
          <w:tcPr>
            <w:tcW w:w="0" w:type="auto"/>
          </w:tcPr>
          <w:p w14:paraId="51454DB0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Mean</w:t>
            </w:r>
            <w:proofErr w:type="spellEnd"/>
            <w:r w:rsidRPr="006C6712">
              <w:rPr>
                <w:sz w:val="18"/>
                <w:szCs w:val="18"/>
              </w:rPr>
              <w:t xml:space="preserve"> </w:t>
            </w:r>
            <w:proofErr w:type="spellStart"/>
            <w:r w:rsidRPr="006C6712">
              <w:rPr>
                <w:sz w:val="18"/>
                <w:szCs w:val="18"/>
              </w:rPr>
              <w:t>Measures</w:t>
            </w:r>
            <w:proofErr w:type="spellEnd"/>
            <w:r w:rsidRPr="006C6712">
              <w:rPr>
                <w:sz w:val="18"/>
                <w:szCs w:val="18"/>
              </w:rPr>
              <w:t>/</w:t>
            </w:r>
            <w:proofErr w:type="spellStart"/>
            <w:r w:rsidRPr="006C6712">
              <w:rPr>
                <w:sz w:val="18"/>
                <w:szCs w:val="18"/>
              </w:rPr>
              <w:t>day</w:t>
            </w:r>
            <w:proofErr w:type="spellEnd"/>
            <w:r w:rsidRPr="006C6712">
              <w:rPr>
                <w:sz w:val="18"/>
                <w:szCs w:val="18"/>
              </w:rPr>
              <w:t xml:space="preserve"> (</w:t>
            </w:r>
            <w:proofErr w:type="spellStart"/>
            <w:r w:rsidRPr="006C6712">
              <w:rPr>
                <w:sz w:val="18"/>
                <w:szCs w:val="18"/>
              </w:rPr>
              <w:t>Cohort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6AC232B3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24.0</w:t>
            </w:r>
          </w:p>
        </w:tc>
      </w:tr>
      <w:tr w:rsidR="006F083F" w:rsidRPr="006C6712" w14:paraId="490CFCCB" w14:textId="77777777" w:rsidTr="00820A29">
        <w:trPr>
          <w:trHeight w:val="20"/>
          <w:jc w:val="center"/>
        </w:trPr>
        <w:tc>
          <w:tcPr>
            <w:tcW w:w="0" w:type="auto"/>
          </w:tcPr>
          <w:p w14:paraId="5EFDEC3A" w14:textId="77777777" w:rsidR="006F083F" w:rsidRPr="006C6712" w:rsidRDefault="006F083F" w:rsidP="00820A29">
            <w:pPr>
              <w:spacing w:after="0" w:line="240" w:lineRule="auto"/>
              <w:ind w:firstLine="0"/>
              <w:rPr>
                <w:sz w:val="18"/>
                <w:szCs w:val="18"/>
              </w:rPr>
            </w:pPr>
            <w:proofErr w:type="spellStart"/>
            <w:r w:rsidRPr="006C6712">
              <w:rPr>
                <w:sz w:val="18"/>
                <w:szCs w:val="18"/>
              </w:rPr>
              <w:t>Median</w:t>
            </w:r>
            <w:proofErr w:type="spellEnd"/>
            <w:r w:rsidRPr="006C6712">
              <w:rPr>
                <w:sz w:val="18"/>
                <w:szCs w:val="18"/>
              </w:rPr>
              <w:t xml:space="preserve"> [IQR] </w:t>
            </w:r>
            <w:proofErr w:type="spellStart"/>
            <w:r w:rsidRPr="006C6712">
              <w:rPr>
                <w:sz w:val="18"/>
                <w:szCs w:val="18"/>
              </w:rPr>
              <w:t>Measures</w:t>
            </w:r>
            <w:proofErr w:type="spellEnd"/>
            <w:r w:rsidRPr="006C6712">
              <w:rPr>
                <w:sz w:val="18"/>
                <w:szCs w:val="18"/>
              </w:rPr>
              <w:t>/</w:t>
            </w:r>
            <w:proofErr w:type="spellStart"/>
            <w:r w:rsidRPr="006C6712">
              <w:rPr>
                <w:sz w:val="18"/>
                <w:szCs w:val="18"/>
              </w:rPr>
              <w:t>day</w:t>
            </w:r>
            <w:proofErr w:type="spellEnd"/>
            <w:r w:rsidRPr="006C6712">
              <w:rPr>
                <w:sz w:val="18"/>
                <w:szCs w:val="18"/>
              </w:rPr>
              <w:t xml:space="preserve"> (Per-</w:t>
            </w:r>
            <w:proofErr w:type="spellStart"/>
            <w:r w:rsidRPr="006C6712">
              <w:rPr>
                <w:sz w:val="18"/>
                <w:szCs w:val="18"/>
              </w:rPr>
              <w:t>Patient</w:t>
            </w:r>
            <w:proofErr w:type="spellEnd"/>
            <w:r w:rsidRPr="006C6712">
              <w:rPr>
                <w:sz w:val="18"/>
                <w:szCs w:val="18"/>
              </w:rPr>
              <w:t>)</w:t>
            </w:r>
          </w:p>
        </w:tc>
        <w:tc>
          <w:tcPr>
            <w:tcW w:w="0" w:type="auto"/>
            <w:vAlign w:val="center"/>
          </w:tcPr>
          <w:p w14:paraId="4E5C6149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BD4F86">
              <w:rPr>
                <w:sz w:val="18"/>
                <w:szCs w:val="18"/>
              </w:rPr>
              <w:t>[24.0 24.0 24.0]</w:t>
            </w:r>
          </w:p>
        </w:tc>
      </w:tr>
    </w:tbl>
    <w:p w14:paraId="124AD855" w14:textId="23300E72" w:rsidR="006F083F" w:rsidRDefault="00115F49" w:rsidP="00906B4B">
      <w:pPr>
        <w:pStyle w:val="Kpalrs"/>
      </w:pPr>
      <w:fldSimple w:instr=" SEQ táblázat \* ARABIC ">
        <w:r w:rsidR="000568B6">
          <w:rPr>
            <w:noProof/>
          </w:rPr>
          <w:t>20</w:t>
        </w:r>
      </w:fldSimple>
      <w:r w:rsidR="00D74FEF">
        <w:t xml:space="preserve">. táblázat: </w:t>
      </w:r>
      <w:proofErr w:type="spellStart"/>
      <w:r w:rsidR="006F083F">
        <w:t>Original</w:t>
      </w:r>
      <w:proofErr w:type="spellEnd"/>
      <w:r w:rsidR="006F083F">
        <w:t xml:space="preserve"> </w:t>
      </w:r>
      <w:proofErr w:type="spellStart"/>
      <w:r w:rsidR="006F083F">
        <w:t>Whole</w:t>
      </w:r>
      <w:proofErr w:type="spellEnd"/>
      <w:r w:rsidR="006F083F">
        <w:t xml:space="preserve"> </w:t>
      </w:r>
      <w:proofErr w:type="spellStart"/>
      <w:r w:rsidR="006F083F">
        <w:t>Cohort</w:t>
      </w:r>
      <w:proofErr w:type="spellEnd"/>
      <w:r w:rsidR="006F083F">
        <w:t xml:space="preserve"> </w:t>
      </w:r>
      <w:proofErr w:type="spellStart"/>
      <w:r w:rsidR="006F083F">
        <w:t>Statistics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101"/>
      </w:tblGrid>
      <w:tr w:rsidR="006F083F" w:rsidRPr="00A821D7" w14:paraId="14D6B5C8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5C59ED86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0FA13D0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[6.0 7.0 8.4]</w:t>
            </w:r>
          </w:p>
        </w:tc>
      </w:tr>
      <w:tr w:rsidR="006F083F" w:rsidRPr="00A821D7" w14:paraId="715E29F1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C087B5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3C71B5F4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7.48</w:t>
            </w:r>
          </w:p>
        </w:tc>
      </w:tr>
      <w:tr w:rsidR="006F083F" w:rsidRPr="00A821D7" w14:paraId="6CE3F5CA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447BF20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A821D7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201749F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2.35</w:t>
            </w:r>
          </w:p>
        </w:tc>
      </w:tr>
      <w:tr w:rsidR="006F083F" w:rsidRPr="00A821D7" w14:paraId="254CD56B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059342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9329A0D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43</w:t>
            </w:r>
          </w:p>
        </w:tc>
      </w:tr>
      <w:tr w:rsidR="006F083F" w:rsidRPr="00A821D7" w14:paraId="78F86D43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0FA432E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Num episodes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9428BC2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2</w:t>
            </w:r>
          </w:p>
        </w:tc>
      </w:tr>
      <w:tr w:rsidR="006F083F" w:rsidRPr="00A821D7" w14:paraId="5C61C187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D8490B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1B15DA2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0.03</w:t>
            </w:r>
          </w:p>
        </w:tc>
      </w:tr>
      <w:tr w:rsidR="006F083F" w:rsidRPr="00A821D7" w14:paraId="23C42760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D4A424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4DE0074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1.98</w:t>
            </w:r>
          </w:p>
        </w:tc>
      </w:tr>
      <w:tr w:rsidR="006F083F" w:rsidRPr="00A821D7" w14:paraId="00C557BF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3727616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7CD13403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4.07</w:t>
            </w:r>
          </w:p>
        </w:tc>
      </w:tr>
      <w:tr w:rsidR="006F083F" w:rsidRPr="00A821D7" w14:paraId="7F1BDEAC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2DC3E938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4.4 - 6.5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FD6D0FA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30.73</w:t>
            </w:r>
          </w:p>
        </w:tc>
      </w:tr>
      <w:tr w:rsidR="006F083F" w:rsidRPr="00A821D7" w14:paraId="504A4E4A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B3A5887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863308C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43.96</w:t>
            </w:r>
          </w:p>
        </w:tc>
      </w:tr>
      <w:tr w:rsidR="006F083F" w:rsidRPr="00A821D7" w14:paraId="16FD850E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4DAA482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89E966D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64.38</w:t>
            </w:r>
          </w:p>
        </w:tc>
      </w:tr>
      <w:tr w:rsidR="006F083F" w:rsidRPr="00A821D7" w14:paraId="3A44417F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16E6191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45C76BF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19.44</w:t>
            </w:r>
          </w:p>
        </w:tc>
      </w:tr>
      <w:tr w:rsidR="006F083F" w:rsidRPr="00A821D7" w14:paraId="3E0364EE" w14:textId="77777777" w:rsidTr="00820A29">
        <w:trPr>
          <w:trHeight w:val="144"/>
          <w:jc w:val="center"/>
        </w:trPr>
        <w:tc>
          <w:tcPr>
            <w:tcW w:w="0" w:type="auto"/>
            <w:noWrap/>
            <w:hideMark/>
          </w:tcPr>
          <w:p w14:paraId="6791833F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5464E71F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10.47</w:t>
            </w:r>
          </w:p>
        </w:tc>
      </w:tr>
    </w:tbl>
    <w:p w14:paraId="2343E20B" w14:textId="15575B71" w:rsidR="006F083F" w:rsidRDefault="00115F49" w:rsidP="00906B4B">
      <w:pPr>
        <w:pStyle w:val="Kpalrs"/>
      </w:pPr>
      <w:fldSimple w:instr=" SEQ táblázat \* ARABIC ">
        <w:r w:rsidR="000568B6">
          <w:rPr>
            <w:noProof/>
          </w:rPr>
          <w:t>21</w:t>
        </w:r>
      </w:fldSimple>
      <w:r w:rsidR="00D74FEF">
        <w:t xml:space="preserve">. táblázat: </w:t>
      </w:r>
      <w:proofErr w:type="spellStart"/>
      <w:r w:rsidR="006F083F">
        <w:t>Original</w:t>
      </w:r>
      <w:proofErr w:type="spellEnd"/>
      <w:r w:rsidR="006F083F">
        <w:t xml:space="preserve"> </w:t>
      </w:r>
      <w:proofErr w:type="spellStart"/>
      <w:r w:rsidR="006F083F">
        <w:t>Raw</w:t>
      </w:r>
      <w:proofErr w:type="spellEnd"/>
      <w:r w:rsidR="006F083F">
        <w:t xml:space="preserve"> BG </w:t>
      </w:r>
      <w:proofErr w:type="spellStart"/>
      <w:r w:rsidR="006F083F">
        <w:t>stats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591"/>
        <w:gridCol w:w="1101"/>
      </w:tblGrid>
      <w:tr w:rsidR="006F083F" w:rsidRPr="00A821D7" w14:paraId="17B4578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E4382D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median [IQR]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7EFF001D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[0.0 0.0 0.0]</w:t>
            </w:r>
          </w:p>
        </w:tc>
      </w:tr>
      <w:tr w:rsidR="006F083F" w:rsidRPr="00A821D7" w14:paraId="6B4F0616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C8F1E79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BG mean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199103E4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5872E34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1A9660A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A821D7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A821D7">
              <w:rPr>
                <w:color w:val="000000"/>
                <w:sz w:val="18"/>
                <w:szCs w:val="18"/>
                <w:lang w:val="en-US"/>
              </w:rPr>
              <w:t xml:space="preserve"> (geometric)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ABC64C6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26C82E3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A863BD0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2.2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AB181AB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100.0</w:t>
            </w:r>
          </w:p>
        </w:tc>
      </w:tr>
      <w:tr w:rsidR="006F083F" w:rsidRPr="00A821D7" w14:paraId="4E9EB01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8A13364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B3D6D81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100.0</w:t>
            </w:r>
          </w:p>
        </w:tc>
      </w:tr>
      <w:tr w:rsidR="006F083F" w:rsidRPr="00A821D7" w14:paraId="65C1123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8D69ECD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C96F1A5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100.0</w:t>
            </w:r>
          </w:p>
        </w:tc>
      </w:tr>
      <w:tr w:rsidR="006F083F" w:rsidRPr="00A821D7" w14:paraId="1992582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AE5C36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B86B31E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28801DD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E4D5465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4.4 - 7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7AB7A50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62E9221A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6048ABB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4.4 - 8 mmol/L</w:t>
            </w:r>
          </w:p>
        </w:tc>
        <w:tc>
          <w:tcPr>
            <w:tcW w:w="0" w:type="auto"/>
            <w:noWrap/>
            <w:vAlign w:val="center"/>
            <w:hideMark/>
          </w:tcPr>
          <w:p w14:paraId="074AFD6E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6D969FF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4CE21AE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4.4 - 9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12EEC8B6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30163F1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682D8B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6.0 - 9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4C18BA0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4303CCB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07FE1AC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8.0 - 10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5016EC9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  <w:tr w:rsidR="006F083F" w:rsidRPr="00A821D7" w14:paraId="0741E97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3D07A92" w14:textId="77777777" w:rsidR="006F083F" w:rsidRPr="00A821D7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A821D7">
              <w:rPr>
                <w:color w:val="000000"/>
                <w:sz w:val="18"/>
                <w:szCs w:val="18"/>
                <w:lang w:val="en-US"/>
              </w:rPr>
              <w:t>% BG within &gt; 10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FFAE577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0.0</w:t>
            </w:r>
          </w:p>
        </w:tc>
      </w:tr>
    </w:tbl>
    <w:p w14:paraId="06A5340D" w14:textId="429A439B" w:rsidR="006F083F" w:rsidRDefault="00115F49" w:rsidP="00906B4B">
      <w:pPr>
        <w:pStyle w:val="Kpalrs"/>
      </w:pPr>
      <w:fldSimple w:instr=" SEQ táblázat \* ARABIC ">
        <w:r w:rsidR="000568B6">
          <w:rPr>
            <w:noProof/>
          </w:rPr>
          <w:t>22</w:t>
        </w:r>
      </w:fldSimple>
      <w:r w:rsidR="00D74FEF">
        <w:t xml:space="preserve">. táblázat: </w:t>
      </w:r>
      <w:proofErr w:type="spellStart"/>
      <w:r w:rsidR="006F083F">
        <w:t>Original</w:t>
      </w:r>
      <w:proofErr w:type="spellEnd"/>
      <w:r w:rsidR="006F083F">
        <w:t xml:space="preserve"> </w:t>
      </w:r>
      <w:proofErr w:type="spellStart"/>
      <w:r w:rsidR="006F083F">
        <w:t>Hourly</w:t>
      </w:r>
      <w:proofErr w:type="spellEnd"/>
      <w:r w:rsidR="006F083F">
        <w:t xml:space="preserve"> </w:t>
      </w:r>
      <w:proofErr w:type="spellStart"/>
      <w:r w:rsidR="006F083F">
        <w:t>Resampled</w:t>
      </w:r>
      <w:proofErr w:type="spellEnd"/>
      <w:r w:rsidR="006F083F">
        <w:t xml:space="preserve"> BG </w:t>
      </w:r>
      <w:proofErr w:type="spellStart"/>
      <w:r w:rsidR="006F083F">
        <w:t>stats</w:t>
      </w:r>
      <w:proofErr w:type="spellEnd"/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301"/>
        <w:gridCol w:w="1641"/>
      </w:tblGrid>
      <w:tr w:rsidR="006F083F" w:rsidRPr="00052C7D" w14:paraId="060CA48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ACA7958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Hours of control</w:t>
            </w:r>
          </w:p>
        </w:tc>
        <w:tc>
          <w:tcPr>
            <w:tcW w:w="0" w:type="auto"/>
            <w:noWrap/>
            <w:vAlign w:val="center"/>
            <w:hideMark/>
          </w:tcPr>
          <w:p w14:paraId="149DD54D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[10.13 19.68 37.45]</w:t>
            </w:r>
          </w:p>
        </w:tc>
      </w:tr>
      <w:tr w:rsidR="006F083F" w:rsidRPr="00052C7D" w14:paraId="58248C4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E1048FA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lastRenderedPageBreak/>
              <w:t>Num BG measurements</w:t>
            </w:r>
          </w:p>
        </w:tc>
        <w:tc>
          <w:tcPr>
            <w:tcW w:w="0" w:type="auto"/>
            <w:noWrap/>
            <w:vAlign w:val="center"/>
            <w:hideMark/>
          </w:tcPr>
          <w:p w14:paraId="41CC5D50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[21.0 39.5 68.25]</w:t>
            </w:r>
          </w:p>
        </w:tc>
      </w:tr>
      <w:tr w:rsidR="006F083F" w:rsidRPr="00052C7D" w14:paraId="6B1BBDF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D26147A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Initial BG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08EC44E5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[7.2 9.6 11.3]</w:t>
            </w:r>
          </w:p>
        </w:tc>
      </w:tr>
      <w:tr w:rsidR="006F083F" w:rsidRPr="00052C7D" w14:paraId="391B8D3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254609D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median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1A0B2873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[6.5 6.9 7.71]</w:t>
            </w:r>
          </w:p>
        </w:tc>
      </w:tr>
      <w:tr w:rsidR="006F083F" w:rsidRPr="00052C7D" w14:paraId="05CC236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1050464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BG mean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68865DDF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[6.8 7.15 8.06]</w:t>
            </w:r>
          </w:p>
        </w:tc>
      </w:tr>
      <w:tr w:rsidR="006F083F" w:rsidRPr="00052C7D" w14:paraId="36840B4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37810A0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BG </w:t>
            </w:r>
            <w:proofErr w:type="spellStart"/>
            <w:r w:rsidRPr="00052C7D">
              <w:rPr>
                <w:color w:val="000000"/>
                <w:sz w:val="18"/>
                <w:szCs w:val="18"/>
                <w:lang w:val="en-US"/>
              </w:rPr>
              <w:t>StDev</w:t>
            </w:r>
            <w:proofErr w:type="spellEnd"/>
            <w:r w:rsidRPr="00052C7D">
              <w:rPr>
                <w:color w:val="000000"/>
                <w:sz w:val="18"/>
                <w:szCs w:val="18"/>
                <w:lang w:val="en-US"/>
              </w:rPr>
              <w:t xml:space="preserve"> (mmol/L)</w:t>
            </w:r>
          </w:p>
        </w:tc>
        <w:tc>
          <w:tcPr>
            <w:tcW w:w="0" w:type="auto"/>
            <w:noWrap/>
            <w:vAlign w:val="center"/>
            <w:hideMark/>
          </w:tcPr>
          <w:p w14:paraId="30227F8D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[1.34 1.74 2.35]</w:t>
            </w:r>
          </w:p>
        </w:tc>
      </w:tr>
      <w:tr w:rsidR="006F083F" w:rsidRPr="00052C7D" w14:paraId="699BAF05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2B09DF3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&gt; 10.0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CA824E1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[2.08 8.41 18.55]</w:t>
            </w:r>
          </w:p>
        </w:tc>
      </w:tr>
      <w:tr w:rsidR="006F083F" w:rsidRPr="00052C7D" w14:paraId="468F8D7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496372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4.0-6.1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1CE6899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[13.49 24.14 33.33]</w:t>
            </w:r>
          </w:p>
        </w:tc>
      </w:tr>
      <w:tr w:rsidR="006F083F" w:rsidRPr="00052C7D" w14:paraId="4F4B437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C333746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4.0-7.0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3DC2384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[33.33 48.05 58.94]</w:t>
            </w:r>
          </w:p>
        </w:tc>
      </w:tr>
      <w:tr w:rsidR="006F083F" w:rsidRPr="00052C7D" w14:paraId="476045C7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566FA47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within 4.0-8.0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2A9C406C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[52.35 69.57 79.96]</w:t>
            </w:r>
          </w:p>
        </w:tc>
      </w:tr>
      <w:tr w:rsidR="006F083F" w:rsidRPr="00052C7D" w14:paraId="01B0B80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361B543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4.4 mmol/L</w:t>
            </w:r>
          </w:p>
        </w:tc>
        <w:tc>
          <w:tcPr>
            <w:tcW w:w="0" w:type="auto"/>
            <w:noWrap/>
            <w:vAlign w:val="center"/>
            <w:hideMark/>
          </w:tcPr>
          <w:p w14:paraId="6673C09A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[0.0 1.2 5.41]</w:t>
            </w:r>
          </w:p>
        </w:tc>
      </w:tr>
      <w:tr w:rsidR="006F083F" w:rsidRPr="00052C7D" w14:paraId="52E7AB6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39197F9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4.0 mmol/L</w:t>
            </w:r>
          </w:p>
        </w:tc>
        <w:tc>
          <w:tcPr>
            <w:tcW w:w="0" w:type="auto"/>
            <w:noWrap/>
            <w:vAlign w:val="center"/>
            <w:hideMark/>
          </w:tcPr>
          <w:p w14:paraId="33800FB7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[0.0 0.0 3.23]</w:t>
            </w:r>
          </w:p>
        </w:tc>
      </w:tr>
      <w:tr w:rsidR="006F083F" w:rsidRPr="00052C7D" w14:paraId="2E9FA47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CA6A885" w14:textId="77777777" w:rsidR="006F083F" w:rsidRPr="00052C7D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52C7D">
              <w:rPr>
                <w:color w:val="000000"/>
                <w:sz w:val="18"/>
                <w:szCs w:val="18"/>
                <w:lang w:val="en-US"/>
              </w:rPr>
              <w:t>%BG &lt; 2.22 mmol/L</w:t>
            </w:r>
          </w:p>
        </w:tc>
        <w:tc>
          <w:tcPr>
            <w:tcW w:w="0" w:type="auto"/>
            <w:noWrap/>
            <w:vAlign w:val="center"/>
            <w:hideMark/>
          </w:tcPr>
          <w:p w14:paraId="409BA898" w14:textId="77777777" w:rsidR="006F083F" w:rsidRPr="00BD4F86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BD4F86">
              <w:rPr>
                <w:sz w:val="18"/>
                <w:szCs w:val="18"/>
              </w:rPr>
              <w:t>[0.0 0.0 0.0]</w:t>
            </w:r>
          </w:p>
        </w:tc>
      </w:tr>
    </w:tbl>
    <w:p w14:paraId="3D761E03" w14:textId="410B92C5" w:rsidR="006F083F" w:rsidRDefault="00115F49" w:rsidP="00906B4B">
      <w:pPr>
        <w:pStyle w:val="Kpalrs"/>
      </w:pPr>
      <w:fldSimple w:instr=" SEQ táblázat \* ARABIC ">
        <w:r w:rsidR="000568B6">
          <w:rPr>
            <w:noProof/>
          </w:rPr>
          <w:t>23</w:t>
        </w:r>
      </w:fldSimple>
      <w:r w:rsidR="00D74FEF">
        <w:t xml:space="preserve">. táblázat: </w:t>
      </w:r>
      <w:proofErr w:type="spellStart"/>
      <w:r w:rsidR="006F083F">
        <w:t>Original</w:t>
      </w:r>
      <w:proofErr w:type="spellEnd"/>
      <w:r w:rsidR="006F083F">
        <w:t xml:space="preserve"> Per-</w:t>
      </w:r>
      <w:proofErr w:type="spellStart"/>
      <w:r w:rsidR="006F083F">
        <w:t>episode</w:t>
      </w:r>
      <w:proofErr w:type="spellEnd"/>
      <w:r w:rsidR="006F083F">
        <w:t xml:space="preserve"> </w:t>
      </w:r>
      <w:proofErr w:type="spellStart"/>
      <w:r w:rsidR="006F083F">
        <w:t>statistics</w:t>
      </w:r>
      <w:proofErr w:type="spellEnd"/>
      <w:r w:rsidR="006F083F">
        <w:t xml:space="preserve"> </w:t>
      </w:r>
      <w:r w:rsidR="006F083F" w:rsidRPr="00052C7D">
        <w:t>(</w:t>
      </w:r>
      <w:proofErr w:type="spellStart"/>
      <w:r w:rsidR="006F083F" w:rsidRPr="00052C7D">
        <w:t>Median</w:t>
      </w:r>
      <w:proofErr w:type="spellEnd"/>
      <w:r w:rsidR="006F083F" w:rsidRPr="00052C7D">
        <w:t xml:space="preserve"> [IQR])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821"/>
      </w:tblGrid>
      <w:tr w:rsidR="006F083F" w:rsidRPr="00F51EE1" w14:paraId="6ABF0B8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76A215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insulin rate [IQR] (U/</w:t>
            </w:r>
            <w:proofErr w:type="spellStart"/>
            <w:r w:rsidRPr="00F51EE1">
              <w:rPr>
                <w:color w:val="000000"/>
                <w:sz w:val="18"/>
                <w:szCs w:val="18"/>
                <w:lang w:val="en-US"/>
              </w:rPr>
              <w:t>hr</w:t>
            </w:r>
            <w:proofErr w:type="spellEnd"/>
            <w:r w:rsidRPr="00F51EE1">
              <w:rPr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0" w:type="auto"/>
            <w:noWrap/>
            <w:vAlign w:val="center"/>
            <w:hideMark/>
          </w:tcPr>
          <w:p w14:paraId="3D8D2486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[2.0 4.0 8.0]</w:t>
            </w:r>
          </w:p>
        </w:tc>
      </w:tr>
      <w:tr w:rsidR="006F083F" w:rsidRPr="00F51EE1" w14:paraId="0144C889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E296A78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55E65B2E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4759753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6CDD48F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616052E8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[1.73 4.06 6.76]</w:t>
            </w:r>
          </w:p>
        </w:tc>
      </w:tr>
      <w:tr w:rsidR="006F083F" w:rsidRPr="00F51EE1" w14:paraId="1AFC4FB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DF3484D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09299315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[58.53 100.93 157.12]</w:t>
            </w:r>
          </w:p>
        </w:tc>
      </w:tr>
      <w:tr w:rsidR="006F083F" w:rsidRPr="00F51EE1" w14:paraId="3771BE4E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C8A0294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591DA55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[1.13 3.52 6.55]</w:t>
            </w:r>
          </w:p>
        </w:tc>
      </w:tr>
      <w:tr w:rsidR="006F083F" w:rsidRPr="00F51EE1" w14:paraId="156E5B0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19E7E7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58677E8A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[0.17 0.39 0.61]</w:t>
            </w:r>
          </w:p>
        </w:tc>
      </w:tr>
      <w:tr w:rsidR="006F083F" w:rsidRPr="00F51EE1" w14:paraId="1C58CCB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5A644A0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16A3935B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F51EE1" w14:paraId="796A906F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15B3883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237C7A3F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9</w:t>
            </w:r>
          </w:p>
        </w:tc>
      </w:tr>
      <w:tr w:rsidR="006F083F" w:rsidRPr="00F51EE1" w14:paraId="4823F9B8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833F275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4BE916FE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[1.74 4.06 6.77]</w:t>
            </w:r>
          </w:p>
        </w:tc>
      </w:tr>
      <w:tr w:rsidR="006F083F" w:rsidRPr="00F51EE1" w14:paraId="7F2C0BD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72FF3D1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75A968F2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[59.08 101.19 157.12]</w:t>
            </w:r>
          </w:p>
        </w:tc>
      </w:tr>
      <w:tr w:rsidR="006F083F" w:rsidRPr="00F51EE1" w14:paraId="0152F124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7CE2D29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1BA76ED0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[2.95 4.75 7.39]</w:t>
            </w:r>
          </w:p>
        </w:tc>
      </w:tr>
      <w:tr w:rsidR="006F083F" w:rsidRPr="00F51EE1" w14:paraId="7742BC4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5F9A1CE" w14:textId="77777777" w:rsidR="006F083F" w:rsidRPr="00F51EE1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F51EE1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4C150BA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[0.3 0.45 0.71]</w:t>
            </w:r>
          </w:p>
        </w:tc>
      </w:tr>
    </w:tbl>
    <w:p w14:paraId="563E8973" w14:textId="282A447A" w:rsidR="006F083F" w:rsidRPr="00902DE9" w:rsidRDefault="00115F49" w:rsidP="00906B4B">
      <w:pPr>
        <w:pStyle w:val="Kpalrs"/>
      </w:pPr>
      <w:fldSimple w:instr=" SEQ táblázat \* ARABIC ">
        <w:r w:rsidR="000568B6">
          <w:rPr>
            <w:noProof/>
          </w:rPr>
          <w:t>24</w:t>
        </w:r>
      </w:fldSimple>
      <w:r w:rsidR="00D74FEF">
        <w:t xml:space="preserve">. táblázat: </w:t>
      </w:r>
      <w:proofErr w:type="spellStart"/>
      <w:r w:rsidR="006F083F">
        <w:t>Original</w:t>
      </w:r>
      <w:proofErr w:type="spellEnd"/>
      <w:r w:rsidR="006F083F">
        <w:t xml:space="preserve"> </w:t>
      </w:r>
      <w:proofErr w:type="spellStart"/>
      <w:r w:rsidR="006F083F" w:rsidRPr="00902DE9">
        <w:t>Intervention</w:t>
      </w:r>
      <w:proofErr w:type="spellEnd"/>
      <w:r w:rsidR="006F083F">
        <w:t xml:space="preserve"> </w:t>
      </w:r>
      <w:proofErr w:type="spellStart"/>
      <w:r w:rsidR="006F083F">
        <w:t>Cohort</w:t>
      </w:r>
      <w:proofErr w:type="spellEnd"/>
      <w:r w:rsidR="006F083F">
        <w:t xml:space="preserve"> </w:t>
      </w:r>
      <w:proofErr w:type="spellStart"/>
      <w:r w:rsidR="006F083F">
        <w:t>Stats</w:t>
      </w:r>
      <w:proofErr w:type="spellEnd"/>
      <w:r w:rsidR="006F083F">
        <w:t xml:space="preserve"> (</w:t>
      </w:r>
      <w:proofErr w:type="spellStart"/>
      <w:r w:rsidR="006F083F">
        <w:t>Hourly</w:t>
      </w:r>
      <w:proofErr w:type="spellEnd"/>
      <w:r w:rsidR="006F083F">
        <w:t xml:space="preserve"> </w:t>
      </w:r>
      <w:proofErr w:type="spellStart"/>
      <w:r w:rsidR="006F083F">
        <w:t>Average</w:t>
      </w:r>
      <w:proofErr w:type="spellEnd"/>
      <w:r w:rsidR="006F083F">
        <w:t>)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106"/>
        <w:gridCol w:w="1731"/>
      </w:tblGrid>
      <w:tr w:rsidR="006F083F" w:rsidRPr="00902DE9" w14:paraId="7CD72CBC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382BD286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insulin rate [IQR] (U/</w:t>
            </w:r>
            <w:proofErr w:type="spellStart"/>
            <w:r w:rsidRPr="00902DE9">
              <w:rPr>
                <w:color w:val="000000"/>
                <w:sz w:val="18"/>
                <w:szCs w:val="18"/>
                <w:lang w:val="en-US"/>
              </w:rPr>
              <w:t>hr</w:t>
            </w:r>
            <w:proofErr w:type="spellEnd"/>
            <w:r w:rsidRPr="00902DE9">
              <w:rPr>
                <w:color w:val="000000"/>
                <w:sz w:val="18"/>
                <w:szCs w:val="18"/>
                <w:lang w:val="en-US"/>
              </w:rPr>
              <w:t>)</w:t>
            </w:r>
          </w:p>
        </w:tc>
        <w:tc>
          <w:tcPr>
            <w:tcW w:w="0" w:type="auto"/>
            <w:noWrap/>
            <w:vAlign w:val="center"/>
            <w:hideMark/>
          </w:tcPr>
          <w:p w14:paraId="04383F0B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[3.41 4.74 7.07]</w:t>
            </w:r>
          </w:p>
        </w:tc>
      </w:tr>
      <w:tr w:rsidR="006F083F" w:rsidRPr="00902DE9" w14:paraId="3CC1276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5DC1AC9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All</w:t>
            </w:r>
          </w:p>
        </w:tc>
        <w:tc>
          <w:tcPr>
            <w:tcW w:w="0" w:type="auto"/>
            <w:noWrap/>
            <w:vAlign w:val="center"/>
            <w:hideMark/>
          </w:tcPr>
          <w:p w14:paraId="47FC7FD7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1DD19FA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910B0FE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7062EAAB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[2.37 4.39 6.0]</w:t>
            </w:r>
          </w:p>
        </w:tc>
      </w:tr>
      <w:tr w:rsidR="006F083F" w:rsidRPr="00902DE9" w14:paraId="580A61D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DE5A08F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3D4D42D9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[63.17 82.92 119.95]</w:t>
            </w:r>
          </w:p>
        </w:tc>
      </w:tr>
      <w:tr w:rsidR="006F083F" w:rsidRPr="00902DE9" w14:paraId="5BC98FB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21574061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2B4D9E95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[1.73 4.06 5.77]</w:t>
            </w:r>
          </w:p>
        </w:tc>
      </w:tr>
      <w:tr w:rsidR="006F083F" w:rsidRPr="00902DE9" w14:paraId="762103E2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E9A8A23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69B23ED3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[0.18 0.43 0.66]</w:t>
            </w:r>
          </w:p>
        </w:tc>
      </w:tr>
      <w:tr w:rsidR="006F083F" w:rsidRPr="00902DE9" w14:paraId="02FAF27B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6B9EF022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Feed Stats Excluding those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4B6F2C15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</w:p>
        </w:tc>
      </w:tr>
      <w:tr w:rsidR="006F083F" w:rsidRPr="00902DE9" w14:paraId="51AC639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0350BC8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Total hours not fed</w:t>
            </w:r>
          </w:p>
        </w:tc>
        <w:tc>
          <w:tcPr>
            <w:tcW w:w="0" w:type="auto"/>
            <w:noWrap/>
            <w:vAlign w:val="center"/>
            <w:hideMark/>
          </w:tcPr>
          <w:p w14:paraId="3E11F337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9</w:t>
            </w:r>
          </w:p>
        </w:tc>
      </w:tr>
      <w:tr w:rsidR="006F083F" w:rsidRPr="00902DE9" w14:paraId="6AC932AD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5D7667AF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227482C3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[2.37 4.39 6.0]</w:t>
            </w:r>
          </w:p>
        </w:tc>
      </w:tr>
      <w:tr w:rsidR="006F083F" w:rsidRPr="00902DE9" w14:paraId="12FFD483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43AA0DC2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glucose rate [IQR] (% goal)</w:t>
            </w:r>
          </w:p>
        </w:tc>
        <w:tc>
          <w:tcPr>
            <w:tcW w:w="0" w:type="auto"/>
            <w:noWrap/>
            <w:vAlign w:val="center"/>
            <w:hideMark/>
          </w:tcPr>
          <w:p w14:paraId="6DDEAF81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[63.17 82.92 119.95]</w:t>
            </w:r>
          </w:p>
        </w:tc>
      </w:tr>
      <w:tr w:rsidR="006F083F" w:rsidRPr="00902DE9" w14:paraId="343C1AF1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7B8867C0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Enteral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3B011980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[3.36 4.9 6.37]</w:t>
            </w:r>
          </w:p>
        </w:tc>
      </w:tr>
      <w:tr w:rsidR="006F083F" w:rsidRPr="00902DE9" w14:paraId="2B70BFD0" w14:textId="77777777" w:rsidTr="00820A29">
        <w:trPr>
          <w:trHeight w:val="20"/>
          <w:jc w:val="center"/>
        </w:trPr>
        <w:tc>
          <w:tcPr>
            <w:tcW w:w="0" w:type="auto"/>
            <w:noWrap/>
            <w:hideMark/>
          </w:tcPr>
          <w:p w14:paraId="00E2686B" w14:textId="77777777" w:rsidR="006F083F" w:rsidRPr="00902DE9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902DE9">
              <w:rPr>
                <w:color w:val="000000"/>
                <w:sz w:val="18"/>
                <w:szCs w:val="18"/>
                <w:lang w:val="en-US"/>
              </w:rPr>
              <w:t>Median Parental glucose [IQR] (g/hour)</w:t>
            </w:r>
          </w:p>
        </w:tc>
        <w:tc>
          <w:tcPr>
            <w:tcW w:w="0" w:type="auto"/>
            <w:noWrap/>
            <w:vAlign w:val="center"/>
            <w:hideMark/>
          </w:tcPr>
          <w:p w14:paraId="08CC94AF" w14:textId="77777777" w:rsidR="006F083F" w:rsidRPr="000C30FE" w:rsidRDefault="006F083F" w:rsidP="00820A29">
            <w:pPr>
              <w:spacing w:after="0" w:line="240" w:lineRule="auto"/>
              <w:ind w:firstLine="0"/>
              <w:jc w:val="left"/>
              <w:rPr>
                <w:color w:val="000000"/>
                <w:sz w:val="18"/>
                <w:szCs w:val="18"/>
                <w:lang w:val="en-US"/>
              </w:rPr>
            </w:pPr>
            <w:r w:rsidRPr="000C30FE">
              <w:rPr>
                <w:sz w:val="18"/>
                <w:szCs w:val="18"/>
              </w:rPr>
              <w:t>[0.4 0.59 0.78]</w:t>
            </w:r>
          </w:p>
        </w:tc>
      </w:tr>
    </w:tbl>
    <w:p w14:paraId="1F7B636C" w14:textId="6B6AC0AA" w:rsidR="006F083F" w:rsidRDefault="00115F49" w:rsidP="00906B4B">
      <w:pPr>
        <w:pStyle w:val="Kpalrs"/>
      </w:pPr>
      <w:fldSimple w:instr=" SEQ táblázat \* ARABIC ">
        <w:r w:rsidR="000568B6">
          <w:rPr>
            <w:noProof/>
          </w:rPr>
          <w:t>25</w:t>
        </w:r>
      </w:fldSimple>
      <w:r w:rsidR="0010030F">
        <w:t>. táblázat</w:t>
      </w:r>
      <w:r w:rsidR="00D74FEF">
        <w:t xml:space="preserve">: </w:t>
      </w:r>
      <w:proofErr w:type="spellStart"/>
      <w:r w:rsidR="006F083F">
        <w:t>Original</w:t>
      </w:r>
      <w:proofErr w:type="spellEnd"/>
      <w:r w:rsidR="006F083F">
        <w:t xml:space="preserve"> </w:t>
      </w:r>
      <w:proofErr w:type="spellStart"/>
      <w:r w:rsidR="006F083F" w:rsidRPr="00052C7D">
        <w:t>Intervention</w:t>
      </w:r>
      <w:proofErr w:type="spellEnd"/>
      <w:r w:rsidR="006F083F" w:rsidRPr="00052C7D">
        <w:t xml:space="preserve"> Per-</w:t>
      </w:r>
      <w:proofErr w:type="spellStart"/>
      <w:r w:rsidR="006F083F" w:rsidRPr="00052C7D">
        <w:t>episode</w:t>
      </w:r>
      <w:proofErr w:type="spellEnd"/>
      <w:r w:rsidR="006F083F" w:rsidRPr="00052C7D">
        <w:t xml:space="preserve"> </w:t>
      </w:r>
      <w:proofErr w:type="spellStart"/>
      <w:r w:rsidR="006F083F" w:rsidRPr="00052C7D">
        <w:t>Stats</w:t>
      </w:r>
      <w:proofErr w:type="spellEnd"/>
      <w:r w:rsidR="006F083F" w:rsidRPr="00052C7D">
        <w:t xml:space="preserve"> (</w:t>
      </w:r>
      <w:proofErr w:type="spellStart"/>
      <w:r w:rsidR="006F083F" w:rsidRPr="00052C7D">
        <w:t>Hourly</w:t>
      </w:r>
      <w:proofErr w:type="spellEnd"/>
      <w:r w:rsidR="006F083F" w:rsidRPr="00052C7D">
        <w:t xml:space="preserve"> </w:t>
      </w:r>
      <w:proofErr w:type="spellStart"/>
      <w:r w:rsidR="006F083F" w:rsidRPr="00052C7D">
        <w:t>Average</w:t>
      </w:r>
      <w:proofErr w:type="spellEnd"/>
      <w:r w:rsidR="006F083F" w:rsidRPr="00052C7D">
        <w:t>)</w:t>
      </w:r>
    </w:p>
    <w:p w14:paraId="5747A86F" w14:textId="77777777" w:rsidR="00B50CAA" w:rsidRDefault="00B50CAA" w:rsidP="00B50CAA"/>
    <w:sectPr w:rsidR="00B50CAA" w:rsidSect="00D23BFC">
      <w:headerReference w:type="even" r:id="rId49"/>
      <w:footerReference w:type="default" r:id="rId50"/>
      <w:type w:val="continuous"/>
      <w:pgSz w:w="11907" w:h="16840" w:code="9"/>
      <w:pgMar w:top="1418" w:right="1418" w:bottom="1418" w:left="1418" w:header="709" w:footer="709" w:gutter="567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820A31" w14:textId="77777777" w:rsidR="00630635" w:rsidRDefault="00630635">
      <w:r>
        <w:separator/>
      </w:r>
    </w:p>
  </w:endnote>
  <w:endnote w:type="continuationSeparator" w:id="0">
    <w:p w14:paraId="5217827F" w14:textId="77777777" w:rsidR="00630635" w:rsidRDefault="006306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852064" w14:textId="77777777" w:rsidR="00681E99" w:rsidRDefault="00681E99">
    <w:pPr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358FA9" w14:textId="75A2ABF7" w:rsidR="0063585C" w:rsidRDefault="00C00B3C" w:rsidP="00C00B3C">
    <w:pPr>
      <w:pStyle w:val="llb"/>
    </w:pPr>
    <w:r>
      <w:rPr>
        <w:rStyle w:val="Oldalszm"/>
      </w:rPr>
      <w:tab/>
    </w:r>
    <w:r w:rsidR="0063585C">
      <w:rPr>
        <w:rStyle w:val="Oldalszm"/>
      </w:rPr>
      <w:fldChar w:fldCharType="begin"/>
    </w:r>
    <w:r w:rsidR="0063585C">
      <w:rPr>
        <w:rStyle w:val="Oldalszm"/>
      </w:rPr>
      <w:instrText xml:space="preserve"> PAGE </w:instrText>
    </w:r>
    <w:r w:rsidR="0063585C">
      <w:rPr>
        <w:rStyle w:val="Oldalszm"/>
      </w:rPr>
      <w:fldChar w:fldCharType="separate"/>
    </w:r>
    <w:r w:rsidR="00BF4292">
      <w:rPr>
        <w:rStyle w:val="Oldalszm"/>
        <w:noProof/>
      </w:rPr>
      <w:t>12</w:t>
    </w:r>
    <w:r w:rsidR="0063585C">
      <w:rPr>
        <w:rStyle w:val="Oldalszm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90EEB0" w14:textId="77777777" w:rsidR="00630635" w:rsidRDefault="00630635">
      <w:r>
        <w:separator/>
      </w:r>
    </w:p>
  </w:footnote>
  <w:footnote w:type="continuationSeparator" w:id="0">
    <w:p w14:paraId="30CE720D" w14:textId="77777777" w:rsidR="00630635" w:rsidRDefault="0063063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852A8D" w14:textId="77777777" w:rsidR="0063585C" w:rsidRDefault="0063585C"/>
  <w:p w14:paraId="2FBE2084" w14:textId="77777777" w:rsidR="0063585C" w:rsidRDefault="0063585C"/>
  <w:p w14:paraId="2BF231C2" w14:textId="77777777" w:rsidR="0063585C" w:rsidRDefault="0063585C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618A623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12A222D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1FBCD55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A41063B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AEA27F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E55A485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7647D6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0EEBB9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C3836E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EB4257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C275D4"/>
    <w:multiLevelType w:val="hybridMultilevel"/>
    <w:tmpl w:val="CF081194"/>
    <w:lvl w:ilvl="0" w:tplc="ABFC8BAA">
      <w:start w:val="1"/>
      <w:numFmt w:val="decimal"/>
      <w:pStyle w:val="Irodalomjegyzksor"/>
      <w:lvlText w:val="[%1]"/>
      <w:lvlJc w:val="left"/>
      <w:pPr>
        <w:tabs>
          <w:tab w:val="num" w:pos="1134"/>
        </w:tabs>
        <w:ind w:left="1134" w:hanging="1134"/>
      </w:pPr>
      <w:rPr>
        <w:rFonts w:ascii="Times New Roman" w:hAnsi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0C4A3526"/>
    <w:multiLevelType w:val="hybridMultilevel"/>
    <w:tmpl w:val="CA9696A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15EE0508"/>
    <w:multiLevelType w:val="multilevel"/>
    <w:tmpl w:val="418E4214"/>
    <w:numStyleLink w:val="tmutatszmozottlista"/>
  </w:abstractNum>
  <w:abstractNum w:abstractNumId="13" w15:restartNumberingAfterBreak="0">
    <w:nsid w:val="16D47FE9"/>
    <w:multiLevelType w:val="hybridMultilevel"/>
    <w:tmpl w:val="BC9EA3E2"/>
    <w:lvl w:ilvl="0" w:tplc="7B42039E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B59494D"/>
    <w:multiLevelType w:val="multilevel"/>
    <w:tmpl w:val="907A15EC"/>
    <w:styleLink w:val="tmutat-felsorols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22097B68"/>
    <w:multiLevelType w:val="hybridMultilevel"/>
    <w:tmpl w:val="6450ADC0"/>
    <w:lvl w:ilvl="0" w:tplc="44000A72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2F66F24"/>
    <w:multiLevelType w:val="hybridMultilevel"/>
    <w:tmpl w:val="84B20A20"/>
    <w:lvl w:ilvl="0" w:tplc="5DB6A188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37" w:hanging="360"/>
      </w:pPr>
    </w:lvl>
    <w:lvl w:ilvl="2" w:tplc="040E001B" w:tentative="1">
      <w:start w:val="1"/>
      <w:numFmt w:val="lowerRoman"/>
      <w:lvlText w:val="%3."/>
      <w:lvlJc w:val="right"/>
      <w:pPr>
        <w:ind w:left="2157" w:hanging="180"/>
      </w:pPr>
    </w:lvl>
    <w:lvl w:ilvl="3" w:tplc="040E000F" w:tentative="1">
      <w:start w:val="1"/>
      <w:numFmt w:val="decimal"/>
      <w:lvlText w:val="%4."/>
      <w:lvlJc w:val="left"/>
      <w:pPr>
        <w:ind w:left="2877" w:hanging="360"/>
      </w:pPr>
    </w:lvl>
    <w:lvl w:ilvl="4" w:tplc="040E0019" w:tentative="1">
      <w:start w:val="1"/>
      <w:numFmt w:val="lowerLetter"/>
      <w:lvlText w:val="%5."/>
      <w:lvlJc w:val="left"/>
      <w:pPr>
        <w:ind w:left="3597" w:hanging="360"/>
      </w:pPr>
    </w:lvl>
    <w:lvl w:ilvl="5" w:tplc="040E001B" w:tentative="1">
      <w:start w:val="1"/>
      <w:numFmt w:val="lowerRoman"/>
      <w:lvlText w:val="%6."/>
      <w:lvlJc w:val="right"/>
      <w:pPr>
        <w:ind w:left="4317" w:hanging="180"/>
      </w:pPr>
    </w:lvl>
    <w:lvl w:ilvl="6" w:tplc="040E000F" w:tentative="1">
      <w:start w:val="1"/>
      <w:numFmt w:val="decimal"/>
      <w:lvlText w:val="%7."/>
      <w:lvlJc w:val="left"/>
      <w:pPr>
        <w:ind w:left="5037" w:hanging="360"/>
      </w:pPr>
    </w:lvl>
    <w:lvl w:ilvl="7" w:tplc="040E0019" w:tentative="1">
      <w:start w:val="1"/>
      <w:numFmt w:val="lowerLetter"/>
      <w:lvlText w:val="%8."/>
      <w:lvlJc w:val="left"/>
      <w:pPr>
        <w:ind w:left="5757" w:hanging="360"/>
      </w:pPr>
    </w:lvl>
    <w:lvl w:ilvl="8" w:tplc="040E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7" w15:restartNumberingAfterBreak="0">
    <w:nsid w:val="24337360"/>
    <w:multiLevelType w:val="multilevel"/>
    <w:tmpl w:val="907A15EC"/>
    <w:numStyleLink w:val="StyleOutlinenumberedSymbolsymbol11ptBoldLeft0cm"/>
  </w:abstractNum>
  <w:abstractNum w:abstractNumId="18" w15:restartNumberingAfterBreak="0">
    <w:nsid w:val="3353475A"/>
    <w:multiLevelType w:val="multilevel"/>
    <w:tmpl w:val="418E4214"/>
    <w:styleLink w:val="tmutatszmozottlist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6AB7E05"/>
    <w:multiLevelType w:val="multilevel"/>
    <w:tmpl w:val="FFB42E42"/>
    <w:styleLink w:val="Irodalomjegyzkttel"/>
    <w:lvl w:ilvl="0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36B04F5A"/>
    <w:multiLevelType w:val="multilevel"/>
    <w:tmpl w:val="907A15EC"/>
    <w:styleLink w:val="tmutatlist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3A162A58"/>
    <w:multiLevelType w:val="multilevel"/>
    <w:tmpl w:val="907A15EC"/>
    <w:styleLink w:val="tmutatfelsorols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1812A41"/>
    <w:multiLevelType w:val="hybridMultilevel"/>
    <w:tmpl w:val="7812E3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3AD1628"/>
    <w:multiLevelType w:val="multilevel"/>
    <w:tmpl w:val="907A15EC"/>
    <w:styleLink w:val="StyleOutlinenumberedSymbolsymbol11ptBoldLeft0cm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53535320"/>
    <w:multiLevelType w:val="multilevel"/>
    <w:tmpl w:val="907A15EC"/>
    <w:styleLink w:val="StyleOutlinenumberedSymbolsymbol11ptBoldLeft0cm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5CBD789C"/>
    <w:multiLevelType w:val="hybridMultilevel"/>
    <w:tmpl w:val="ABF43C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2674D79"/>
    <w:multiLevelType w:val="hybridMultilevel"/>
    <w:tmpl w:val="D00CF93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AFC1994"/>
    <w:multiLevelType w:val="multilevel"/>
    <w:tmpl w:val="907A15E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799C3B84"/>
    <w:multiLevelType w:val="multilevel"/>
    <w:tmpl w:val="6EB6D79E"/>
    <w:lvl w:ilvl="0">
      <w:start w:val="1"/>
      <w:numFmt w:val="decimal"/>
      <w:pStyle w:val="Cmsor1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Cmsor2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Cmsor3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Cmsor4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9" w15:restartNumberingAfterBreak="0">
    <w:nsid w:val="7CE6451A"/>
    <w:multiLevelType w:val="multilevel"/>
    <w:tmpl w:val="907A15E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  <w:b w:val="0"/>
        <w:bCs/>
        <w:sz w:val="22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28"/>
  </w:num>
  <w:num w:numId="3">
    <w:abstractNumId w:val="14"/>
  </w:num>
  <w:num w:numId="4">
    <w:abstractNumId w:val="21"/>
  </w:num>
  <w:num w:numId="5">
    <w:abstractNumId w:val="23"/>
  </w:num>
  <w:num w:numId="6">
    <w:abstractNumId w:val="24"/>
  </w:num>
  <w:num w:numId="7">
    <w:abstractNumId w:val="18"/>
  </w:num>
  <w:num w:numId="8">
    <w:abstractNumId w:val="12"/>
  </w:num>
  <w:num w:numId="9">
    <w:abstractNumId w:val="19"/>
  </w:num>
  <w:num w:numId="10">
    <w:abstractNumId w:val="29"/>
  </w:num>
  <w:num w:numId="11">
    <w:abstractNumId w:val="20"/>
  </w:num>
  <w:num w:numId="12">
    <w:abstractNumId w:val="27"/>
  </w:num>
  <w:num w:numId="13">
    <w:abstractNumId w:val="9"/>
  </w:num>
  <w:num w:numId="14">
    <w:abstractNumId w:val="7"/>
  </w:num>
  <w:num w:numId="15">
    <w:abstractNumId w:val="6"/>
  </w:num>
  <w:num w:numId="16">
    <w:abstractNumId w:val="5"/>
  </w:num>
  <w:num w:numId="17">
    <w:abstractNumId w:val="4"/>
  </w:num>
  <w:num w:numId="18">
    <w:abstractNumId w:val="8"/>
  </w:num>
  <w:num w:numId="19">
    <w:abstractNumId w:val="3"/>
  </w:num>
  <w:num w:numId="20">
    <w:abstractNumId w:val="2"/>
  </w:num>
  <w:num w:numId="21">
    <w:abstractNumId w:val="1"/>
  </w:num>
  <w:num w:numId="22">
    <w:abstractNumId w:val="0"/>
  </w:num>
  <w:num w:numId="23">
    <w:abstractNumId w:val="16"/>
  </w:num>
  <w:num w:numId="24">
    <w:abstractNumId w:val="26"/>
  </w:num>
  <w:num w:numId="25">
    <w:abstractNumId w:val="22"/>
  </w:num>
  <w:num w:numId="26">
    <w:abstractNumId w:val="25"/>
  </w:num>
  <w:num w:numId="27">
    <w:abstractNumId w:val="11"/>
  </w:num>
  <w:num w:numId="28">
    <w:abstractNumId w:val="15"/>
  </w:num>
  <w:num w:numId="29">
    <w:abstractNumId w:val="17"/>
  </w:num>
  <w:num w:numId="30">
    <w:abstractNumId w:val="13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SystemFonts/>
  <w:proofState w:spelling="clean" w:grammar="clean"/>
  <w:attachedTemplate r:id="rId1"/>
  <w:stylePaneFormatFilter w:val="3808" w:allStyles="0" w:customStyles="0" w:latentStyles="0" w:stylesInUse="1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720"/>
  <w:hyphenationZone w:val="425"/>
  <w:drawingGridHorizontalSpacing w:val="187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bQ0NjQ3NLUwMjQwMDZT0lEKTi0uzszPAykwrAUAAeI4CiwAAAA="/>
  </w:docVars>
  <w:rsids>
    <w:rsidRoot w:val="00B50CAA"/>
    <w:rsid w:val="000062F4"/>
    <w:rsid w:val="0001192F"/>
    <w:rsid w:val="00027994"/>
    <w:rsid w:val="0003245D"/>
    <w:rsid w:val="0004385B"/>
    <w:rsid w:val="00050F6D"/>
    <w:rsid w:val="00052C7D"/>
    <w:rsid w:val="00053834"/>
    <w:rsid w:val="000563E4"/>
    <w:rsid w:val="000568B6"/>
    <w:rsid w:val="00056CEA"/>
    <w:rsid w:val="00057AAC"/>
    <w:rsid w:val="00061804"/>
    <w:rsid w:val="000830C2"/>
    <w:rsid w:val="000A413D"/>
    <w:rsid w:val="000A7483"/>
    <w:rsid w:val="000B53E0"/>
    <w:rsid w:val="000C30FE"/>
    <w:rsid w:val="000D5974"/>
    <w:rsid w:val="0010030F"/>
    <w:rsid w:val="001016BF"/>
    <w:rsid w:val="00115F49"/>
    <w:rsid w:val="001231D7"/>
    <w:rsid w:val="00140CB9"/>
    <w:rsid w:val="00144310"/>
    <w:rsid w:val="00156D67"/>
    <w:rsid w:val="00161B53"/>
    <w:rsid w:val="00162137"/>
    <w:rsid w:val="00162232"/>
    <w:rsid w:val="00171054"/>
    <w:rsid w:val="00173D66"/>
    <w:rsid w:val="00176289"/>
    <w:rsid w:val="001A22AB"/>
    <w:rsid w:val="001A57BC"/>
    <w:rsid w:val="001C27DE"/>
    <w:rsid w:val="001C4CDF"/>
    <w:rsid w:val="001E319B"/>
    <w:rsid w:val="001E40BB"/>
    <w:rsid w:val="001F5696"/>
    <w:rsid w:val="00206D0B"/>
    <w:rsid w:val="002102C3"/>
    <w:rsid w:val="002163A6"/>
    <w:rsid w:val="00217E4F"/>
    <w:rsid w:val="00225F65"/>
    <w:rsid w:val="00227347"/>
    <w:rsid w:val="0024642F"/>
    <w:rsid w:val="00247C54"/>
    <w:rsid w:val="00255949"/>
    <w:rsid w:val="002636FE"/>
    <w:rsid w:val="00267677"/>
    <w:rsid w:val="00267D8E"/>
    <w:rsid w:val="002841F9"/>
    <w:rsid w:val="00291DCB"/>
    <w:rsid w:val="002B1CF3"/>
    <w:rsid w:val="002B5220"/>
    <w:rsid w:val="002C4713"/>
    <w:rsid w:val="002D0621"/>
    <w:rsid w:val="002D72B7"/>
    <w:rsid w:val="002D7DA9"/>
    <w:rsid w:val="002E1D2A"/>
    <w:rsid w:val="002E5538"/>
    <w:rsid w:val="002E6397"/>
    <w:rsid w:val="002E6BA2"/>
    <w:rsid w:val="002F67D3"/>
    <w:rsid w:val="00302BB3"/>
    <w:rsid w:val="00302E10"/>
    <w:rsid w:val="00313013"/>
    <w:rsid w:val="00350AEC"/>
    <w:rsid w:val="0036521A"/>
    <w:rsid w:val="0037381F"/>
    <w:rsid w:val="003806CD"/>
    <w:rsid w:val="00387D10"/>
    <w:rsid w:val="00393BBB"/>
    <w:rsid w:val="003A0BA1"/>
    <w:rsid w:val="003A4CDB"/>
    <w:rsid w:val="003D1300"/>
    <w:rsid w:val="003E70B1"/>
    <w:rsid w:val="003F5425"/>
    <w:rsid w:val="00404474"/>
    <w:rsid w:val="00407276"/>
    <w:rsid w:val="00410924"/>
    <w:rsid w:val="004240F1"/>
    <w:rsid w:val="00425183"/>
    <w:rsid w:val="00432AB8"/>
    <w:rsid w:val="004419F2"/>
    <w:rsid w:val="00455600"/>
    <w:rsid w:val="0046613F"/>
    <w:rsid w:val="0048395A"/>
    <w:rsid w:val="004851C7"/>
    <w:rsid w:val="00486C1A"/>
    <w:rsid w:val="00493F21"/>
    <w:rsid w:val="00497104"/>
    <w:rsid w:val="004A24A5"/>
    <w:rsid w:val="004A4B8D"/>
    <w:rsid w:val="004A5780"/>
    <w:rsid w:val="004B5184"/>
    <w:rsid w:val="004D1E24"/>
    <w:rsid w:val="004D5EFF"/>
    <w:rsid w:val="00502A30"/>
    <w:rsid w:val="00513183"/>
    <w:rsid w:val="005202C0"/>
    <w:rsid w:val="0052066D"/>
    <w:rsid w:val="00527E69"/>
    <w:rsid w:val="00532E01"/>
    <w:rsid w:val="005524FC"/>
    <w:rsid w:val="005651AE"/>
    <w:rsid w:val="00567C4A"/>
    <w:rsid w:val="00576495"/>
    <w:rsid w:val="00576A34"/>
    <w:rsid w:val="005802CD"/>
    <w:rsid w:val="00584562"/>
    <w:rsid w:val="00596C38"/>
    <w:rsid w:val="005A1F7E"/>
    <w:rsid w:val="005B2919"/>
    <w:rsid w:val="005C499E"/>
    <w:rsid w:val="005D3443"/>
    <w:rsid w:val="005D4624"/>
    <w:rsid w:val="005E01E0"/>
    <w:rsid w:val="005F3404"/>
    <w:rsid w:val="005F75C2"/>
    <w:rsid w:val="006005D4"/>
    <w:rsid w:val="00615121"/>
    <w:rsid w:val="00617671"/>
    <w:rsid w:val="0062185B"/>
    <w:rsid w:val="00630635"/>
    <w:rsid w:val="0063585C"/>
    <w:rsid w:val="00641018"/>
    <w:rsid w:val="006465AC"/>
    <w:rsid w:val="00650C7C"/>
    <w:rsid w:val="00663900"/>
    <w:rsid w:val="00670908"/>
    <w:rsid w:val="006709FA"/>
    <w:rsid w:val="00675281"/>
    <w:rsid w:val="00681E99"/>
    <w:rsid w:val="00682973"/>
    <w:rsid w:val="00692605"/>
    <w:rsid w:val="006A1B7F"/>
    <w:rsid w:val="006A5D08"/>
    <w:rsid w:val="006B00FC"/>
    <w:rsid w:val="006C6712"/>
    <w:rsid w:val="006D338C"/>
    <w:rsid w:val="006F083F"/>
    <w:rsid w:val="006F512E"/>
    <w:rsid w:val="00700E3A"/>
    <w:rsid w:val="00710D48"/>
    <w:rsid w:val="00712A32"/>
    <w:rsid w:val="00715666"/>
    <w:rsid w:val="00721020"/>
    <w:rsid w:val="0072729E"/>
    <w:rsid w:val="00730B3C"/>
    <w:rsid w:val="0074345E"/>
    <w:rsid w:val="007576C8"/>
    <w:rsid w:val="00760739"/>
    <w:rsid w:val="007665B3"/>
    <w:rsid w:val="007672F2"/>
    <w:rsid w:val="007946D7"/>
    <w:rsid w:val="007A1EA5"/>
    <w:rsid w:val="007A4B55"/>
    <w:rsid w:val="007B0AE6"/>
    <w:rsid w:val="007C085C"/>
    <w:rsid w:val="007C1E26"/>
    <w:rsid w:val="007C2D41"/>
    <w:rsid w:val="007C4EB4"/>
    <w:rsid w:val="007D2B9A"/>
    <w:rsid w:val="007E0A1F"/>
    <w:rsid w:val="007F301A"/>
    <w:rsid w:val="007F424D"/>
    <w:rsid w:val="00816BCB"/>
    <w:rsid w:val="008205BF"/>
    <w:rsid w:val="008436EC"/>
    <w:rsid w:val="00846136"/>
    <w:rsid w:val="008468DA"/>
    <w:rsid w:val="00847D76"/>
    <w:rsid w:val="00854BDC"/>
    <w:rsid w:val="00855F5C"/>
    <w:rsid w:val="00873604"/>
    <w:rsid w:val="008752C3"/>
    <w:rsid w:val="008962D1"/>
    <w:rsid w:val="008A6741"/>
    <w:rsid w:val="008E7228"/>
    <w:rsid w:val="008F6258"/>
    <w:rsid w:val="00900BE5"/>
    <w:rsid w:val="00902AC0"/>
    <w:rsid w:val="00902DE9"/>
    <w:rsid w:val="0090541F"/>
    <w:rsid w:val="00906787"/>
    <w:rsid w:val="00906B4B"/>
    <w:rsid w:val="00912BE2"/>
    <w:rsid w:val="0091395C"/>
    <w:rsid w:val="009139C7"/>
    <w:rsid w:val="00940CB1"/>
    <w:rsid w:val="00944F2B"/>
    <w:rsid w:val="009476FD"/>
    <w:rsid w:val="00953710"/>
    <w:rsid w:val="009741ED"/>
    <w:rsid w:val="0098532E"/>
    <w:rsid w:val="0099558C"/>
    <w:rsid w:val="009A32B9"/>
    <w:rsid w:val="009A45E3"/>
    <w:rsid w:val="009B1AB8"/>
    <w:rsid w:val="009B3DEB"/>
    <w:rsid w:val="009B6217"/>
    <w:rsid w:val="009C1C93"/>
    <w:rsid w:val="009E67D2"/>
    <w:rsid w:val="009F09DE"/>
    <w:rsid w:val="00A1552D"/>
    <w:rsid w:val="00A332C6"/>
    <w:rsid w:val="00A34DC4"/>
    <w:rsid w:val="00A36CC5"/>
    <w:rsid w:val="00A37EB8"/>
    <w:rsid w:val="00A52FB0"/>
    <w:rsid w:val="00A64FFB"/>
    <w:rsid w:val="00A75E03"/>
    <w:rsid w:val="00A821D7"/>
    <w:rsid w:val="00A9397C"/>
    <w:rsid w:val="00AB40F4"/>
    <w:rsid w:val="00AB511F"/>
    <w:rsid w:val="00AB5291"/>
    <w:rsid w:val="00AD5EE6"/>
    <w:rsid w:val="00AD669A"/>
    <w:rsid w:val="00AE05C4"/>
    <w:rsid w:val="00AE180E"/>
    <w:rsid w:val="00AF407A"/>
    <w:rsid w:val="00AF582D"/>
    <w:rsid w:val="00B01976"/>
    <w:rsid w:val="00B02597"/>
    <w:rsid w:val="00B13FD0"/>
    <w:rsid w:val="00B14914"/>
    <w:rsid w:val="00B151CD"/>
    <w:rsid w:val="00B4104A"/>
    <w:rsid w:val="00B439FF"/>
    <w:rsid w:val="00B4760D"/>
    <w:rsid w:val="00B50CAA"/>
    <w:rsid w:val="00B52314"/>
    <w:rsid w:val="00B552A3"/>
    <w:rsid w:val="00B625A3"/>
    <w:rsid w:val="00B63486"/>
    <w:rsid w:val="00B65A44"/>
    <w:rsid w:val="00B96880"/>
    <w:rsid w:val="00BC7944"/>
    <w:rsid w:val="00BD130D"/>
    <w:rsid w:val="00BD4F86"/>
    <w:rsid w:val="00BF4292"/>
    <w:rsid w:val="00C00B3C"/>
    <w:rsid w:val="00C16051"/>
    <w:rsid w:val="00C2686E"/>
    <w:rsid w:val="00C31260"/>
    <w:rsid w:val="00C31410"/>
    <w:rsid w:val="00C32292"/>
    <w:rsid w:val="00C37C80"/>
    <w:rsid w:val="00C43125"/>
    <w:rsid w:val="00C53F92"/>
    <w:rsid w:val="00C55988"/>
    <w:rsid w:val="00C73DEE"/>
    <w:rsid w:val="00C84464"/>
    <w:rsid w:val="00C93E70"/>
    <w:rsid w:val="00C94815"/>
    <w:rsid w:val="00CA2138"/>
    <w:rsid w:val="00CA50D9"/>
    <w:rsid w:val="00CC23CD"/>
    <w:rsid w:val="00CF3547"/>
    <w:rsid w:val="00CF567E"/>
    <w:rsid w:val="00CF5757"/>
    <w:rsid w:val="00D07335"/>
    <w:rsid w:val="00D078E7"/>
    <w:rsid w:val="00D1632F"/>
    <w:rsid w:val="00D207B2"/>
    <w:rsid w:val="00D23BFC"/>
    <w:rsid w:val="00D429F2"/>
    <w:rsid w:val="00D53F5A"/>
    <w:rsid w:val="00D70465"/>
    <w:rsid w:val="00D74FEF"/>
    <w:rsid w:val="00D81594"/>
    <w:rsid w:val="00D81927"/>
    <w:rsid w:val="00D924DE"/>
    <w:rsid w:val="00D94DF1"/>
    <w:rsid w:val="00D95E2C"/>
    <w:rsid w:val="00DB7D0F"/>
    <w:rsid w:val="00DD259F"/>
    <w:rsid w:val="00DD6A58"/>
    <w:rsid w:val="00DE2879"/>
    <w:rsid w:val="00DF50F4"/>
    <w:rsid w:val="00E05742"/>
    <w:rsid w:val="00E07EE4"/>
    <w:rsid w:val="00E14529"/>
    <w:rsid w:val="00E151DB"/>
    <w:rsid w:val="00E208BB"/>
    <w:rsid w:val="00E30490"/>
    <w:rsid w:val="00E42F0D"/>
    <w:rsid w:val="00E52617"/>
    <w:rsid w:val="00E76BFF"/>
    <w:rsid w:val="00E821B5"/>
    <w:rsid w:val="00E8385C"/>
    <w:rsid w:val="00E86A0C"/>
    <w:rsid w:val="00EA265B"/>
    <w:rsid w:val="00EB5031"/>
    <w:rsid w:val="00EC3BE5"/>
    <w:rsid w:val="00EC3F35"/>
    <w:rsid w:val="00ED24FC"/>
    <w:rsid w:val="00EE1A1F"/>
    <w:rsid w:val="00EE2264"/>
    <w:rsid w:val="00EF4F4A"/>
    <w:rsid w:val="00F01084"/>
    <w:rsid w:val="00F050F9"/>
    <w:rsid w:val="00F122F8"/>
    <w:rsid w:val="00F13A9C"/>
    <w:rsid w:val="00F31E5A"/>
    <w:rsid w:val="00F347A3"/>
    <w:rsid w:val="00F3484F"/>
    <w:rsid w:val="00F452C7"/>
    <w:rsid w:val="00F51EE1"/>
    <w:rsid w:val="00F54367"/>
    <w:rsid w:val="00F8563E"/>
    <w:rsid w:val="00F87D8C"/>
    <w:rsid w:val="00FA781B"/>
    <w:rsid w:val="00FB57F6"/>
    <w:rsid w:val="00FC74C9"/>
    <w:rsid w:val="00FD6CE0"/>
    <w:rsid w:val="00FE721A"/>
    <w:rsid w:val="00FF2918"/>
    <w:rsid w:val="00FF3EA5"/>
    <w:rsid w:val="00FF46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B46FCF3"/>
  <w15:chartTrackingRefBased/>
  <w15:docId w15:val="{A7AA8B09-AB12-4208-AEFC-07CFC38E28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hu-HU" w:eastAsia="hu-H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toc 1" w:uiPriority="39"/>
    <w:lsdException w:name="toc 2" w:uiPriority="39"/>
    <w:lsdException w:name="toc 3" w:uiPriority="39"/>
    <w:lsdException w:name="caption" w:uiPriority="35" w:qFormat="1"/>
    <w:lsdException w:name="Hyperlink" w:uiPriority="99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l">
    <w:name w:val="Normal"/>
    <w:qFormat/>
    <w:rsid w:val="009A32B9"/>
    <w:pPr>
      <w:spacing w:after="120" w:line="360" w:lineRule="auto"/>
      <w:ind w:firstLine="720"/>
      <w:jc w:val="both"/>
    </w:pPr>
    <w:rPr>
      <w:sz w:val="24"/>
      <w:szCs w:val="24"/>
      <w:lang w:eastAsia="en-US"/>
    </w:rPr>
  </w:style>
  <w:style w:type="paragraph" w:styleId="Cmsor1">
    <w:name w:val="heading 1"/>
    <w:basedOn w:val="Norml"/>
    <w:next w:val="Norml"/>
    <w:autoRedefine/>
    <w:qFormat/>
    <w:pPr>
      <w:keepNext/>
      <w:pageBreakBefore/>
      <w:numPr>
        <w:numId w:val="2"/>
      </w:numPr>
      <w:spacing w:before="360" w:after="480"/>
      <w:outlineLvl w:val="0"/>
    </w:pPr>
    <w:rPr>
      <w:rFonts w:cs="Arial"/>
      <w:b/>
      <w:bCs/>
      <w:kern w:val="32"/>
      <w:sz w:val="36"/>
      <w:szCs w:val="32"/>
    </w:rPr>
  </w:style>
  <w:style w:type="paragraph" w:styleId="Cmsor2">
    <w:name w:val="heading 2"/>
    <w:basedOn w:val="Norml"/>
    <w:next w:val="Norml"/>
    <w:autoRedefine/>
    <w:qFormat/>
    <w:pPr>
      <w:keepNext/>
      <w:numPr>
        <w:ilvl w:val="1"/>
        <w:numId w:val="2"/>
      </w:numPr>
      <w:spacing w:before="240" w:after="60"/>
      <w:outlineLvl w:val="1"/>
    </w:pPr>
    <w:rPr>
      <w:rFonts w:cs="Arial"/>
      <w:b/>
      <w:bCs/>
      <w:iCs/>
      <w:sz w:val="32"/>
      <w:szCs w:val="28"/>
    </w:rPr>
  </w:style>
  <w:style w:type="paragraph" w:styleId="Cmsor3">
    <w:name w:val="heading 3"/>
    <w:basedOn w:val="Norml"/>
    <w:next w:val="Norml"/>
    <w:autoRedefine/>
    <w:qFormat/>
    <w:rsid w:val="00953710"/>
    <w:pPr>
      <w:keepNext/>
      <w:numPr>
        <w:ilvl w:val="2"/>
        <w:numId w:val="2"/>
      </w:numPr>
      <w:spacing w:before="240" w:after="60"/>
      <w:outlineLvl w:val="2"/>
    </w:pPr>
    <w:rPr>
      <w:rFonts w:cs="Arial"/>
      <w:b/>
      <w:bCs/>
      <w:sz w:val="28"/>
      <w:szCs w:val="26"/>
    </w:rPr>
  </w:style>
  <w:style w:type="paragraph" w:styleId="Cmsor4">
    <w:name w:val="heading 4"/>
    <w:basedOn w:val="Norml"/>
    <w:next w:val="Norml"/>
    <w:autoRedefine/>
    <w:qFormat/>
    <w:pPr>
      <w:keepNext/>
      <w:numPr>
        <w:ilvl w:val="3"/>
        <w:numId w:val="2"/>
      </w:numPr>
      <w:spacing w:before="240" w:after="60"/>
      <w:outlineLvl w:val="3"/>
    </w:pPr>
    <w:rPr>
      <w:b/>
      <w:bCs/>
      <w:szCs w:val="28"/>
    </w:rPr>
  </w:style>
  <w:style w:type="paragraph" w:styleId="Cmsor5">
    <w:name w:val="heading 5"/>
    <w:basedOn w:val="Norml"/>
    <w:next w:val="Norml"/>
    <w:pPr>
      <w:numPr>
        <w:ilvl w:val="4"/>
        <w:numId w:val="2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Cmsor6">
    <w:name w:val="heading 6"/>
    <w:basedOn w:val="Norml"/>
    <w:next w:val="Norml"/>
    <w:pPr>
      <w:numPr>
        <w:ilvl w:val="5"/>
        <w:numId w:val="2"/>
      </w:numPr>
      <w:spacing w:before="240" w:after="60"/>
      <w:outlineLvl w:val="5"/>
    </w:pPr>
    <w:rPr>
      <w:b/>
      <w:bCs/>
      <w:sz w:val="22"/>
      <w:szCs w:val="22"/>
    </w:rPr>
  </w:style>
  <w:style w:type="paragraph" w:styleId="Cmsor7">
    <w:name w:val="heading 7"/>
    <w:basedOn w:val="Norml"/>
    <w:next w:val="Norml"/>
    <w:pPr>
      <w:numPr>
        <w:ilvl w:val="6"/>
        <w:numId w:val="2"/>
      </w:numPr>
      <w:spacing w:before="240" w:after="60"/>
      <w:outlineLvl w:val="6"/>
    </w:pPr>
  </w:style>
  <w:style w:type="paragraph" w:styleId="Cmsor8">
    <w:name w:val="heading 8"/>
    <w:basedOn w:val="Norml"/>
    <w:next w:val="Norml"/>
    <w:pPr>
      <w:numPr>
        <w:ilvl w:val="7"/>
        <w:numId w:val="2"/>
      </w:numPr>
      <w:spacing w:before="240" w:after="60"/>
      <w:outlineLvl w:val="7"/>
    </w:pPr>
    <w:rPr>
      <w:i/>
      <w:iCs/>
    </w:rPr>
  </w:style>
  <w:style w:type="paragraph" w:styleId="Cmsor9">
    <w:name w:val="heading 9"/>
    <w:basedOn w:val="Norml"/>
    <w:next w:val="Norml"/>
    <w:pPr>
      <w:numPr>
        <w:ilvl w:val="8"/>
        <w:numId w:val="2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rsid w:val="00C00B3C"/>
    <w:pPr>
      <w:tabs>
        <w:tab w:val="center" w:pos="4320"/>
        <w:tab w:val="right" w:pos="8640"/>
      </w:tabs>
      <w:ind w:firstLine="0"/>
    </w:pPr>
  </w:style>
  <w:style w:type="paragraph" w:styleId="Cm">
    <w:name w:val="Title"/>
    <w:basedOn w:val="Norml"/>
    <w:next w:val="Alcm"/>
    <w:autoRedefine/>
    <w:rsid w:val="00730B3C"/>
    <w:pPr>
      <w:keepNext/>
      <w:spacing w:line="240" w:lineRule="auto"/>
      <w:ind w:firstLine="0"/>
      <w:jc w:val="center"/>
    </w:pPr>
    <w:rPr>
      <w:rFonts w:cs="Arial"/>
      <w:b/>
      <w:bCs/>
      <w:caps/>
      <w:kern w:val="28"/>
      <w:sz w:val="52"/>
      <w:szCs w:val="32"/>
    </w:rPr>
  </w:style>
  <w:style w:type="paragraph" w:customStyle="1" w:styleId="Cmlapszerz">
    <w:name w:val="Címlap szerző"/>
    <w:basedOn w:val="Norml"/>
    <w:autoRedefine/>
    <w:rsid w:val="00171054"/>
    <w:pPr>
      <w:keepNext/>
      <w:spacing w:after="240" w:line="240" w:lineRule="auto"/>
      <w:ind w:firstLine="0"/>
      <w:jc w:val="center"/>
    </w:pPr>
    <w:rPr>
      <w:noProof/>
      <w:sz w:val="40"/>
    </w:rPr>
  </w:style>
  <w:style w:type="paragraph" w:styleId="Alcm">
    <w:name w:val="Subtitle"/>
    <w:basedOn w:val="Norml"/>
    <w:autoRedefine/>
    <w:rsid w:val="009C1C93"/>
    <w:pPr>
      <w:keepLines/>
      <w:spacing w:before="120" w:after="4200"/>
      <w:ind w:firstLine="0"/>
      <w:jc w:val="center"/>
    </w:pPr>
    <w:rPr>
      <w:rFonts w:cs="Arial"/>
      <w:noProof/>
      <w:sz w:val="32"/>
    </w:rPr>
  </w:style>
  <w:style w:type="paragraph" w:styleId="llb">
    <w:name w:val="footer"/>
    <w:basedOn w:val="Norml"/>
    <w:rsid w:val="00C00B3C"/>
    <w:pPr>
      <w:tabs>
        <w:tab w:val="center" w:pos="4320"/>
        <w:tab w:val="right" w:pos="8640"/>
      </w:tabs>
      <w:ind w:firstLine="0"/>
    </w:pPr>
  </w:style>
  <w:style w:type="paragraph" w:styleId="TJ2">
    <w:name w:val="toc 2"/>
    <w:basedOn w:val="Norml"/>
    <w:next w:val="Norml"/>
    <w:autoRedefine/>
    <w:uiPriority w:val="39"/>
    <w:rsid w:val="009C1C93"/>
    <w:pPr>
      <w:spacing w:after="0"/>
      <w:ind w:left="238" w:firstLine="0"/>
    </w:pPr>
  </w:style>
  <w:style w:type="paragraph" w:styleId="Szvegtrzs">
    <w:name w:val="Body Text"/>
    <w:basedOn w:val="Norml"/>
    <w:link w:val="SzvegtrzsChar"/>
    <w:pPr>
      <w:spacing w:before="360"/>
      <w:ind w:firstLine="0"/>
    </w:pPr>
  </w:style>
  <w:style w:type="paragraph" w:customStyle="1" w:styleId="Nyilatkozatcm">
    <w:name w:val="Nyilatkozat cím"/>
    <w:basedOn w:val="Norml"/>
    <w:next w:val="Norml"/>
    <w:autoRedefine/>
    <w:pPr>
      <w:keepNext/>
      <w:pageBreakBefore/>
      <w:spacing w:after="640"/>
      <w:ind w:firstLine="0"/>
      <w:jc w:val="center"/>
    </w:pPr>
    <w:rPr>
      <w:b/>
      <w:caps/>
      <w:sz w:val="36"/>
    </w:rPr>
  </w:style>
  <w:style w:type="paragraph" w:customStyle="1" w:styleId="Nyilatkozatkeltezs">
    <w:name w:val="Nyilatkozat keltezés"/>
    <w:basedOn w:val="Nyilatkozatszveg"/>
    <w:rsid w:val="00854BDC"/>
    <w:pPr>
      <w:spacing w:before="240" w:after="960"/>
    </w:pPr>
  </w:style>
  <w:style w:type="paragraph" w:styleId="TJ1">
    <w:name w:val="toc 1"/>
    <w:basedOn w:val="Norml"/>
    <w:next w:val="Norml"/>
    <w:autoRedefine/>
    <w:uiPriority w:val="39"/>
    <w:rsid w:val="00D1632F"/>
    <w:pPr>
      <w:tabs>
        <w:tab w:val="right" w:leader="dot" w:pos="8494"/>
      </w:tabs>
      <w:spacing w:after="0"/>
      <w:ind w:firstLine="0"/>
    </w:pPr>
    <w:rPr>
      <w:b/>
    </w:rPr>
  </w:style>
  <w:style w:type="paragraph" w:styleId="TJ3">
    <w:name w:val="toc 3"/>
    <w:basedOn w:val="Norml"/>
    <w:next w:val="Norml"/>
    <w:autoRedefine/>
    <w:uiPriority w:val="39"/>
    <w:rsid w:val="009C1C93"/>
    <w:pPr>
      <w:spacing w:after="0"/>
      <w:ind w:left="482" w:firstLine="0"/>
    </w:pPr>
  </w:style>
  <w:style w:type="paragraph" w:styleId="TJ4">
    <w:name w:val="toc 4"/>
    <w:basedOn w:val="Norml"/>
    <w:next w:val="Norml"/>
    <w:autoRedefine/>
    <w:semiHidden/>
    <w:rsid w:val="009C1C93"/>
    <w:pPr>
      <w:spacing w:after="0"/>
      <w:ind w:left="720" w:firstLine="0"/>
    </w:pPr>
  </w:style>
  <w:style w:type="paragraph" w:styleId="TJ5">
    <w:name w:val="toc 5"/>
    <w:basedOn w:val="Norml"/>
    <w:next w:val="Norml"/>
    <w:autoRedefine/>
    <w:semiHidden/>
    <w:rsid w:val="009C1C93"/>
    <w:pPr>
      <w:spacing w:after="0"/>
      <w:ind w:left="958" w:firstLine="0"/>
    </w:pPr>
  </w:style>
  <w:style w:type="paragraph" w:styleId="TJ6">
    <w:name w:val="toc 6"/>
    <w:basedOn w:val="Norml"/>
    <w:next w:val="Norml"/>
    <w:autoRedefine/>
    <w:semiHidden/>
    <w:rsid w:val="009C1C93"/>
    <w:pPr>
      <w:spacing w:after="0"/>
      <w:ind w:left="1202"/>
    </w:pPr>
  </w:style>
  <w:style w:type="paragraph" w:styleId="TJ7">
    <w:name w:val="toc 7"/>
    <w:basedOn w:val="Norml"/>
    <w:next w:val="Norml"/>
    <w:autoRedefine/>
    <w:semiHidden/>
    <w:pPr>
      <w:ind w:left="1440"/>
    </w:pPr>
  </w:style>
  <w:style w:type="paragraph" w:styleId="TJ8">
    <w:name w:val="toc 8"/>
    <w:basedOn w:val="Norml"/>
    <w:next w:val="Norml"/>
    <w:autoRedefine/>
    <w:semiHidden/>
    <w:pPr>
      <w:ind w:left="1680"/>
    </w:pPr>
  </w:style>
  <w:style w:type="paragraph" w:styleId="TJ9">
    <w:name w:val="toc 9"/>
    <w:basedOn w:val="Norml"/>
    <w:next w:val="Norml"/>
    <w:autoRedefine/>
    <w:semiHidden/>
    <w:pPr>
      <w:ind w:left="1920"/>
    </w:pPr>
  </w:style>
  <w:style w:type="character" w:styleId="Hiperhivatkozs">
    <w:name w:val="Hyperlink"/>
    <w:uiPriority w:val="99"/>
    <w:rPr>
      <w:color w:val="0000FF"/>
      <w:u w:val="single"/>
    </w:rPr>
  </w:style>
  <w:style w:type="character" w:styleId="Oldalszm">
    <w:name w:val="page number"/>
    <w:basedOn w:val="Bekezdsalapbettpusa"/>
  </w:style>
  <w:style w:type="paragraph" w:customStyle="1" w:styleId="Irodalomjegyzksor">
    <w:name w:val="Irodalomjegyzék sor"/>
    <w:basedOn w:val="Norml"/>
    <w:autoRedefine/>
    <w:qFormat/>
    <w:rsid w:val="00B96880"/>
    <w:pPr>
      <w:numPr>
        <w:numId w:val="1"/>
      </w:numPr>
      <w:tabs>
        <w:tab w:val="clear" w:pos="1134"/>
        <w:tab w:val="left" w:pos="567"/>
      </w:tabs>
      <w:spacing w:before="120" w:after="240" w:line="240" w:lineRule="auto"/>
      <w:ind w:left="567" w:hanging="567"/>
      <w:jc w:val="left"/>
    </w:pPr>
    <w:rPr>
      <w:noProof/>
    </w:rPr>
  </w:style>
  <w:style w:type="paragraph" w:styleId="Lbjegyzetszveg">
    <w:name w:val="footnote text"/>
    <w:basedOn w:val="Norml"/>
    <w:semiHidden/>
    <w:rsid w:val="00B50CAA"/>
    <w:rPr>
      <w:sz w:val="20"/>
      <w:szCs w:val="20"/>
    </w:rPr>
  </w:style>
  <w:style w:type="paragraph" w:customStyle="1" w:styleId="Fejezetcimszmozsnlkl">
    <w:name w:val="Fejezetcim számozás nélkül"/>
    <w:basedOn w:val="Cmsor1"/>
    <w:next w:val="Norml"/>
    <w:rsid w:val="00D1632F"/>
    <w:pPr>
      <w:numPr>
        <w:numId w:val="0"/>
      </w:numPr>
      <w:spacing w:before="240"/>
    </w:pPr>
  </w:style>
  <w:style w:type="paragraph" w:styleId="Kpalrs">
    <w:name w:val="caption"/>
    <w:basedOn w:val="Norml"/>
    <w:next w:val="Norml"/>
    <w:autoRedefine/>
    <w:uiPriority w:val="35"/>
    <w:qFormat/>
    <w:rsid w:val="00906B4B"/>
    <w:pPr>
      <w:spacing w:before="120" w:after="240"/>
      <w:ind w:firstLine="0"/>
      <w:jc w:val="center"/>
    </w:pPr>
    <w:rPr>
      <w:b/>
      <w:bCs/>
      <w:sz w:val="20"/>
      <w:szCs w:val="20"/>
    </w:rPr>
  </w:style>
  <w:style w:type="paragraph" w:customStyle="1" w:styleId="Source">
    <w:name w:val="Source"/>
    <w:basedOn w:val="Norml"/>
    <w:autoRedefine/>
    <w:pPr>
      <w:keepNext/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  <w:shd w:val="clear" w:color="auto" w:fill="D9D9D9"/>
      <w:spacing w:line="240" w:lineRule="auto"/>
      <w:ind w:firstLine="0"/>
    </w:pPr>
    <w:rPr>
      <w:rFonts w:ascii="Courier New" w:hAnsi="Courier New"/>
      <w:noProof/>
      <w:sz w:val="20"/>
    </w:rPr>
  </w:style>
  <w:style w:type="character" w:styleId="Lbjegyzet-hivatkozs">
    <w:name w:val="footnote reference"/>
    <w:semiHidden/>
    <w:rsid w:val="00B50CAA"/>
    <w:rPr>
      <w:vertAlign w:val="superscript"/>
    </w:rPr>
  </w:style>
  <w:style w:type="paragraph" w:styleId="Buborkszveg">
    <w:name w:val="Balloon Text"/>
    <w:basedOn w:val="Norml"/>
    <w:link w:val="BuborkszvegChar"/>
    <w:rsid w:val="00350AEC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link w:val="Buborkszveg"/>
    <w:rsid w:val="00350AEC"/>
    <w:rPr>
      <w:rFonts w:ascii="Tahoma" w:hAnsi="Tahoma" w:cs="Tahoma"/>
      <w:sz w:val="16"/>
      <w:szCs w:val="16"/>
      <w:lang w:val="en-US" w:eastAsia="en-US"/>
    </w:rPr>
  </w:style>
  <w:style w:type="numbering" w:customStyle="1" w:styleId="tmutat-felsorols">
    <w:name w:val="Útmutató - felsorolás"/>
    <w:basedOn w:val="Nemlista"/>
    <w:rsid w:val="000062F4"/>
    <w:pPr>
      <w:numPr>
        <w:numId w:val="3"/>
      </w:numPr>
    </w:pPr>
  </w:style>
  <w:style w:type="paragraph" w:customStyle="1" w:styleId="tmutat">
    <w:name w:val="Útmutató"/>
    <w:basedOn w:val="Norml"/>
    <w:rsid w:val="00267677"/>
    <w:pPr>
      <w:spacing w:line="240" w:lineRule="auto"/>
      <w:ind w:firstLine="0"/>
    </w:pPr>
    <w:rPr>
      <w:sz w:val="21"/>
      <w:szCs w:val="22"/>
    </w:rPr>
  </w:style>
  <w:style w:type="character" w:customStyle="1" w:styleId="SzvegtrzsChar">
    <w:name w:val="Szövegtörzs Char"/>
    <w:link w:val="Szvegtrzs"/>
    <w:rsid w:val="0090541F"/>
    <w:rPr>
      <w:sz w:val="24"/>
      <w:szCs w:val="24"/>
      <w:lang w:eastAsia="en-US"/>
    </w:rPr>
  </w:style>
  <w:style w:type="paragraph" w:customStyle="1" w:styleId="tmutatcm">
    <w:name w:val="Útmutató cím"/>
    <w:basedOn w:val="tmutat"/>
    <w:rsid w:val="0090541F"/>
    <w:pPr>
      <w:jc w:val="center"/>
    </w:pPr>
    <w:rPr>
      <w:b/>
      <w:sz w:val="24"/>
    </w:rPr>
  </w:style>
  <w:style w:type="numbering" w:customStyle="1" w:styleId="tmutatfelsorols">
    <w:name w:val="Útmutató felsorolás"/>
    <w:basedOn w:val="Nemlista"/>
    <w:rsid w:val="003A4CDB"/>
    <w:pPr>
      <w:numPr>
        <w:numId w:val="4"/>
      </w:numPr>
    </w:pPr>
  </w:style>
  <w:style w:type="numbering" w:customStyle="1" w:styleId="StyleOutlinenumberedSymbolsymbol11ptBoldLeft0cm">
    <w:name w:val="Style Outline numbered Symbol (symbol) 11 pt Bold Left:  0 cm ..."/>
    <w:basedOn w:val="Nemlista"/>
    <w:rsid w:val="003A4CDB"/>
    <w:pPr>
      <w:numPr>
        <w:numId w:val="5"/>
      </w:numPr>
    </w:pPr>
  </w:style>
  <w:style w:type="numbering" w:customStyle="1" w:styleId="StyleOutlinenumberedSymbolsymbol11ptBoldLeft0cm1">
    <w:name w:val="Style Outline numbered Symbol (symbol) 11 pt Bold Left:  0 cm ...1"/>
    <w:basedOn w:val="Nemlista"/>
    <w:rsid w:val="003A4CDB"/>
    <w:pPr>
      <w:numPr>
        <w:numId w:val="6"/>
      </w:numPr>
    </w:pPr>
  </w:style>
  <w:style w:type="paragraph" w:customStyle="1" w:styleId="Nyilatkozatszveg">
    <w:name w:val="Nyilatkozat szöveg"/>
    <w:basedOn w:val="Norml"/>
    <w:rsid w:val="00854BDC"/>
    <w:pPr>
      <w:ind w:firstLine="0"/>
    </w:pPr>
  </w:style>
  <w:style w:type="paragraph" w:customStyle="1" w:styleId="Nyilatkozatalrs">
    <w:name w:val="Nyilatkozat aláírás"/>
    <w:basedOn w:val="Nyilatkozatszveg"/>
    <w:rsid w:val="00854BDC"/>
    <w:pPr>
      <w:tabs>
        <w:tab w:val="center" w:pos="6237"/>
      </w:tabs>
      <w:spacing w:after="0" w:line="240" w:lineRule="auto"/>
      <w:ind w:left="3686"/>
    </w:pPr>
    <w:rPr>
      <w:noProof/>
    </w:rPr>
  </w:style>
  <w:style w:type="paragraph" w:customStyle="1" w:styleId="Cmlaplog">
    <w:name w:val="Címlap logó"/>
    <w:basedOn w:val="Norml"/>
    <w:rsid w:val="00D429F2"/>
    <w:pPr>
      <w:ind w:firstLine="0"/>
      <w:jc w:val="center"/>
    </w:pPr>
    <w:rPr>
      <w:szCs w:val="20"/>
    </w:rPr>
  </w:style>
  <w:style w:type="paragraph" w:customStyle="1" w:styleId="Cmlapkarstanszk">
    <w:name w:val="Címlap kar és tanszék"/>
    <w:basedOn w:val="Norml"/>
    <w:rsid w:val="00171054"/>
    <w:pPr>
      <w:spacing w:after="0" w:line="240" w:lineRule="auto"/>
      <w:ind w:firstLine="0"/>
      <w:jc w:val="center"/>
    </w:pPr>
    <w:rPr>
      <w:szCs w:val="20"/>
    </w:rPr>
  </w:style>
  <w:style w:type="paragraph" w:customStyle="1" w:styleId="Cmlapegyetem">
    <w:name w:val="Címlap egyetem"/>
    <w:basedOn w:val="Norml"/>
    <w:rsid w:val="00171054"/>
    <w:pPr>
      <w:spacing w:before="120" w:after="0" w:line="240" w:lineRule="auto"/>
      <w:ind w:firstLine="0"/>
      <w:jc w:val="center"/>
    </w:pPr>
    <w:rPr>
      <w:b/>
      <w:bCs/>
      <w:szCs w:val="20"/>
    </w:rPr>
  </w:style>
  <w:style w:type="numbering" w:customStyle="1" w:styleId="tmutatszmozottlista">
    <w:name w:val="Útmutató számozott lista"/>
    <w:basedOn w:val="Nemlista"/>
    <w:rsid w:val="00D429F2"/>
    <w:pPr>
      <w:numPr>
        <w:numId w:val="7"/>
      </w:numPr>
    </w:pPr>
  </w:style>
  <w:style w:type="numbering" w:customStyle="1" w:styleId="Irodalomjegyzkttel">
    <w:name w:val="Irodalomjegyzék tétel"/>
    <w:basedOn w:val="Nemlista"/>
    <w:rsid w:val="006F512E"/>
    <w:pPr>
      <w:numPr>
        <w:numId w:val="9"/>
      </w:numPr>
    </w:pPr>
  </w:style>
  <w:style w:type="character" w:customStyle="1" w:styleId="tmutatkiemels">
    <w:name w:val="Útmutató kiemelés"/>
    <w:rsid w:val="006F512E"/>
    <w:rPr>
      <w:b/>
      <w:bCs/>
    </w:rPr>
  </w:style>
  <w:style w:type="character" w:customStyle="1" w:styleId="tmutatfontos">
    <w:name w:val="Útmutató fontos"/>
    <w:rsid w:val="006F512E"/>
    <w:rPr>
      <w:b/>
      <w:u w:val="single"/>
    </w:rPr>
  </w:style>
  <w:style w:type="character" w:customStyle="1" w:styleId="Irodalomjegyzkforrs">
    <w:name w:val="Irodalomjegyzék forrás"/>
    <w:qFormat/>
    <w:rsid w:val="006F512E"/>
    <w:rPr>
      <w:i/>
    </w:rPr>
  </w:style>
  <w:style w:type="numbering" w:customStyle="1" w:styleId="tmutatlista">
    <w:name w:val="Útmutató lista"/>
    <w:basedOn w:val="Nemlista"/>
    <w:rsid w:val="00267677"/>
    <w:pPr>
      <w:numPr>
        <w:numId w:val="11"/>
      </w:numPr>
    </w:pPr>
  </w:style>
  <w:style w:type="character" w:styleId="Knyvcme">
    <w:name w:val="Book Title"/>
    <w:uiPriority w:val="33"/>
    <w:rsid w:val="003F5425"/>
    <w:rPr>
      <w:b/>
      <w:bCs/>
      <w:smallCaps/>
      <w:spacing w:val="5"/>
    </w:rPr>
  </w:style>
  <w:style w:type="paragraph" w:styleId="Kiemeltidzet">
    <w:name w:val="Intense Quote"/>
    <w:basedOn w:val="Norml"/>
    <w:next w:val="Norml"/>
    <w:link w:val="KiemeltidzetChar"/>
    <w:uiPriority w:val="30"/>
    <w:rsid w:val="003F5425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KiemeltidzetChar">
    <w:name w:val="Kiemelt idézet Char"/>
    <w:link w:val="Kiemeltidzet"/>
    <w:uiPriority w:val="30"/>
    <w:rsid w:val="003F5425"/>
    <w:rPr>
      <w:b/>
      <w:bCs/>
      <w:i/>
      <w:iCs/>
      <w:color w:val="4F81BD"/>
      <w:sz w:val="24"/>
      <w:szCs w:val="24"/>
      <w:lang w:eastAsia="en-US"/>
    </w:rPr>
  </w:style>
  <w:style w:type="character" w:styleId="Ershivatkozs">
    <w:name w:val="Intense Reference"/>
    <w:uiPriority w:val="32"/>
    <w:rsid w:val="003F5425"/>
    <w:rPr>
      <w:b/>
      <w:bCs/>
      <w:smallCaps/>
      <w:color w:val="C0504D"/>
      <w:spacing w:val="5"/>
      <w:u w:val="single"/>
    </w:rPr>
  </w:style>
  <w:style w:type="character" w:styleId="Finomhivatkozs">
    <w:name w:val="Subtle Reference"/>
    <w:uiPriority w:val="31"/>
    <w:rsid w:val="003F5425"/>
    <w:rPr>
      <w:smallCaps/>
      <w:color w:val="C0504D"/>
      <w:u w:val="single"/>
    </w:rPr>
  </w:style>
  <w:style w:type="paragraph" w:styleId="Listaszerbekezds">
    <w:name w:val="List Paragraph"/>
    <w:basedOn w:val="Norml"/>
    <w:uiPriority w:val="34"/>
    <w:qFormat/>
    <w:rsid w:val="003F5425"/>
    <w:pPr>
      <w:ind w:left="708"/>
    </w:pPr>
  </w:style>
  <w:style w:type="character" w:styleId="Kiemels">
    <w:name w:val="Emphasis"/>
    <w:qFormat/>
    <w:rsid w:val="003F5425"/>
    <w:rPr>
      <w:i/>
      <w:iCs/>
    </w:rPr>
  </w:style>
  <w:style w:type="character" w:styleId="Finomkiemels">
    <w:name w:val="Subtle Emphasis"/>
    <w:uiPriority w:val="19"/>
    <w:rsid w:val="003F5425"/>
    <w:rPr>
      <w:i/>
      <w:iCs/>
      <w:color w:val="808080"/>
    </w:rPr>
  </w:style>
  <w:style w:type="character" w:styleId="Erskiemels">
    <w:name w:val="Intense Emphasis"/>
    <w:uiPriority w:val="21"/>
    <w:rsid w:val="003F5425"/>
    <w:rPr>
      <w:b/>
      <w:bCs/>
      <w:i/>
      <w:iCs/>
      <w:color w:val="4F81BD"/>
    </w:rPr>
  </w:style>
  <w:style w:type="paragraph" w:styleId="Idzet">
    <w:name w:val="Quote"/>
    <w:basedOn w:val="Norml"/>
    <w:next w:val="Norml"/>
    <w:link w:val="IdzetChar"/>
    <w:uiPriority w:val="29"/>
    <w:rsid w:val="003F5425"/>
    <w:rPr>
      <w:i/>
      <w:iCs/>
      <w:color w:val="000000"/>
    </w:rPr>
  </w:style>
  <w:style w:type="character" w:customStyle="1" w:styleId="IdzetChar">
    <w:name w:val="Idézet Char"/>
    <w:link w:val="Idzet"/>
    <w:uiPriority w:val="29"/>
    <w:rsid w:val="003F5425"/>
    <w:rPr>
      <w:i/>
      <w:iCs/>
      <w:color w:val="000000"/>
      <w:sz w:val="24"/>
      <w:szCs w:val="24"/>
      <w:lang w:eastAsia="en-US"/>
    </w:rPr>
  </w:style>
  <w:style w:type="paragraph" w:styleId="Nincstrkz">
    <w:name w:val="No Spacing"/>
    <w:uiPriority w:val="1"/>
    <w:rsid w:val="003F5425"/>
    <w:pPr>
      <w:ind w:firstLine="720"/>
      <w:jc w:val="both"/>
    </w:pPr>
    <w:rPr>
      <w:sz w:val="24"/>
      <w:szCs w:val="24"/>
      <w:lang w:eastAsia="en-US"/>
    </w:rPr>
  </w:style>
  <w:style w:type="character" w:styleId="Kiemels2">
    <w:name w:val="Strong"/>
    <w:qFormat/>
    <w:rsid w:val="003F5425"/>
    <w:rPr>
      <w:b/>
      <w:bCs/>
    </w:rPr>
  </w:style>
  <w:style w:type="paragraph" w:customStyle="1" w:styleId="Kp">
    <w:name w:val="Kép"/>
    <w:basedOn w:val="Norml"/>
    <w:next w:val="Kpalrs"/>
    <w:qFormat/>
    <w:rsid w:val="002841F9"/>
    <w:pPr>
      <w:keepNext/>
      <w:spacing w:before="240" w:line="240" w:lineRule="auto"/>
      <w:ind w:firstLine="0"/>
      <w:jc w:val="center"/>
    </w:pPr>
  </w:style>
  <w:style w:type="character" w:customStyle="1" w:styleId="StyleUnderline">
    <w:name w:val="Style Underline"/>
    <w:qFormat/>
    <w:rsid w:val="00D07335"/>
    <w:rPr>
      <w:u w:val="single"/>
    </w:rPr>
  </w:style>
  <w:style w:type="paragraph" w:customStyle="1" w:styleId="Kd">
    <w:name w:val="Kód"/>
    <w:basedOn w:val="Norml"/>
    <w:qFormat/>
    <w:rsid w:val="00225F65"/>
    <w:pPr>
      <w:tabs>
        <w:tab w:val="left" w:pos="851"/>
        <w:tab w:val="left" w:pos="1418"/>
        <w:tab w:val="left" w:pos="1985"/>
        <w:tab w:val="left" w:pos="2552"/>
        <w:tab w:val="left" w:pos="3119"/>
        <w:tab w:val="left" w:pos="3686"/>
        <w:tab w:val="left" w:pos="4253"/>
        <w:tab w:val="left" w:pos="4820"/>
        <w:tab w:val="left" w:pos="5387"/>
        <w:tab w:val="left" w:pos="5954"/>
      </w:tabs>
      <w:spacing w:before="120" w:after="240" w:line="240" w:lineRule="auto"/>
      <w:ind w:left="284" w:firstLine="0"/>
      <w:contextualSpacing/>
    </w:pPr>
    <w:rPr>
      <w:rFonts w:ascii="Consolas" w:hAnsi="Consolas"/>
      <w:sz w:val="20"/>
    </w:rPr>
  </w:style>
  <w:style w:type="paragraph" w:styleId="Tartalomjegyzkcmsora">
    <w:name w:val="TOC Heading"/>
    <w:basedOn w:val="Cmsor1"/>
    <w:next w:val="Norml"/>
    <w:uiPriority w:val="39"/>
    <w:semiHidden/>
    <w:unhideWhenUsed/>
    <w:qFormat/>
    <w:rsid w:val="0001192F"/>
    <w:pPr>
      <w:keepLines/>
      <w:pageBreakBefore w:val="0"/>
      <w:numPr>
        <w:numId w:val="0"/>
      </w:numPr>
      <w:spacing w:before="480" w:after="0" w:line="276" w:lineRule="auto"/>
      <w:jc w:val="left"/>
      <w:outlineLvl w:val="9"/>
    </w:pPr>
    <w:rPr>
      <w:rFonts w:ascii="Cambria" w:hAnsi="Cambria" w:cs="Times New Roman"/>
      <w:color w:val="365F91"/>
      <w:kern w:val="0"/>
      <w:sz w:val="28"/>
      <w:szCs w:val="28"/>
      <w:lang w:eastAsia="hu-HU"/>
    </w:rPr>
  </w:style>
  <w:style w:type="paragraph" w:customStyle="1" w:styleId="Fejezetcmtartalomjegyzknlkl">
    <w:name w:val="Fejezetcím tartalomjegyzék nélkül"/>
    <w:basedOn w:val="Fejezetcimszmozsnlkl"/>
    <w:next w:val="Norml"/>
    <w:qFormat/>
    <w:rsid w:val="00B96880"/>
    <w:pPr>
      <w:outlineLvl w:val="9"/>
    </w:pPr>
    <w:rPr>
      <w:noProof/>
    </w:rPr>
  </w:style>
  <w:style w:type="character" w:styleId="Helyrzszveg">
    <w:name w:val="Placeholder Text"/>
    <w:basedOn w:val="Bekezdsalapbettpusa"/>
    <w:uiPriority w:val="99"/>
    <w:semiHidden/>
    <w:rsid w:val="006B00FC"/>
    <w:rPr>
      <w:color w:val="808080"/>
    </w:rPr>
  </w:style>
  <w:style w:type="table" w:styleId="Tblzatrcsos1vilgos">
    <w:name w:val="Grid Table 1 Light"/>
    <w:basedOn w:val="Normltblzat"/>
    <w:uiPriority w:val="46"/>
    <w:rsid w:val="00527E69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Rcsostblzat">
    <w:name w:val="Table Grid"/>
    <w:basedOn w:val="Normltblzat"/>
    <w:rsid w:val="0071566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57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9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2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9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80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5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47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0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65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37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5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17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7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7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1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48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47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81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64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72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10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74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767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36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53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5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9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57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8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5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93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05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53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2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63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4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33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96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63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685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5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66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6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8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13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6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870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4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27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74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3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7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19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74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9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91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88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3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9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03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71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8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18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01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9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26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47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6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84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55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92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2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4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77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82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3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8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59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64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1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20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404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35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36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11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83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sv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svg"/><Relationship Id="rId34" Type="http://schemas.openxmlformats.org/officeDocument/2006/relationships/image" Target="media/image26.svg"/><Relationship Id="rId42" Type="http://schemas.openxmlformats.org/officeDocument/2006/relationships/image" Target="media/image34.svg"/><Relationship Id="rId47" Type="http://schemas.openxmlformats.org/officeDocument/2006/relationships/image" Target="media/image39.png"/><Relationship Id="rId50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svg"/><Relationship Id="rId37" Type="http://schemas.openxmlformats.org/officeDocument/2006/relationships/image" Target="media/image29.png"/><Relationship Id="rId40" Type="http://schemas.openxmlformats.org/officeDocument/2006/relationships/image" Target="media/image32.sv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svg"/><Relationship Id="rId23" Type="http://schemas.openxmlformats.org/officeDocument/2006/relationships/image" Target="media/image15.svg"/><Relationship Id="rId28" Type="http://schemas.openxmlformats.org/officeDocument/2006/relationships/image" Target="media/image20.png"/><Relationship Id="rId36" Type="http://schemas.openxmlformats.org/officeDocument/2006/relationships/image" Target="media/image28.svg"/><Relationship Id="rId49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svg"/><Relationship Id="rId31" Type="http://schemas.openxmlformats.org/officeDocument/2006/relationships/image" Target="media/image23.png"/><Relationship Id="rId44" Type="http://schemas.openxmlformats.org/officeDocument/2006/relationships/image" Target="media/image36.sv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sv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sv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svg"/><Relationship Id="rId25" Type="http://schemas.openxmlformats.org/officeDocument/2006/relationships/image" Target="media/image17.svg"/><Relationship Id="rId33" Type="http://schemas.openxmlformats.org/officeDocument/2006/relationships/image" Target="media/image25.png"/><Relationship Id="rId38" Type="http://schemas.openxmlformats.org/officeDocument/2006/relationships/image" Target="media/image30.svg"/><Relationship Id="rId46" Type="http://schemas.openxmlformats.org/officeDocument/2006/relationships/image" Target="media/image38.sv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BME\Diplomamunka\tervezet\diptervsema2.dot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D999C41-84D2-4295-B519-44B39DF207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diptervsema2.dot</Template>
  <TotalTime>2030</TotalTime>
  <Pages>41</Pages>
  <Words>8226</Words>
  <Characters>56762</Characters>
  <Application>Microsoft Office Word</Application>
  <DocSecurity>0</DocSecurity>
  <Lines>473</Lines>
  <Paragraphs>129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In-silico szimulációs keretrendszer megvalósítása Julia környezetben</vt:lpstr>
      <vt:lpstr>In-silico szimulációs keretrendszer megvalósítása Julia környezetben</vt:lpstr>
    </vt:vector>
  </TitlesOfParts>
  <Manager>Prof. Benyó Balázs;dr. Szlávecz Ákos;Szabó Bálint</Manager>
  <Company>Irányítástechnika és Informatika Tanszék</Company>
  <LinksUpToDate>false</LinksUpToDate>
  <CharactersWithSpaces>64859</CharactersWithSpaces>
  <SharedDoc>false</SharedDoc>
  <HLinks>
    <vt:vector size="78" baseType="variant">
      <vt:variant>
        <vt:i4>2293851</vt:i4>
      </vt:variant>
      <vt:variant>
        <vt:i4>102</vt:i4>
      </vt:variant>
      <vt:variant>
        <vt:i4>0</vt:i4>
      </vt:variant>
      <vt:variant>
        <vt:i4>5</vt:i4>
      </vt:variant>
      <vt:variant>
        <vt:lpwstr>http://en.wikipedia.org/wiki/Evaluation_strategy</vt:lpwstr>
      </vt:variant>
      <vt:variant>
        <vt:lpwstr/>
      </vt:variant>
      <vt:variant>
        <vt:i4>2818103</vt:i4>
      </vt:variant>
      <vt:variant>
        <vt:i4>99</vt:i4>
      </vt:variant>
      <vt:variant>
        <vt:i4>0</vt:i4>
      </vt:variant>
      <vt:variant>
        <vt:i4>5</vt:i4>
      </vt:variant>
      <vt:variant>
        <vt:lpwstr>http://www.ni.com/</vt:lpwstr>
      </vt:variant>
      <vt:variant>
        <vt:lpwstr/>
      </vt:variant>
      <vt:variant>
        <vt:i4>1966128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_Toc332798853</vt:lpwstr>
      </vt:variant>
      <vt:variant>
        <vt:i4>1966128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_Toc332798852</vt:lpwstr>
      </vt:variant>
      <vt:variant>
        <vt:i4>1966128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_Toc332798851</vt:lpwstr>
      </vt:variant>
      <vt:variant>
        <vt:i4>1966128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_Toc332798850</vt:lpwstr>
      </vt:variant>
      <vt:variant>
        <vt:i4>2031664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_Toc332798849</vt:lpwstr>
      </vt:variant>
      <vt:variant>
        <vt:i4>2031664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_Toc332798848</vt:lpwstr>
      </vt:variant>
      <vt:variant>
        <vt:i4>2031664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_Toc332798847</vt:lpwstr>
      </vt:variant>
      <vt:variant>
        <vt:i4>2031664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_Toc332798846</vt:lpwstr>
      </vt:variant>
      <vt:variant>
        <vt:i4>2031664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_Toc332798845</vt:lpwstr>
      </vt:variant>
      <vt:variant>
        <vt:i4>2031664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_Toc332798844</vt:lpwstr>
      </vt:variant>
      <vt:variant>
        <vt:i4>2031664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_Toc332798843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In-silico szimulációs keretrendszer megvalósítása Julia környezetben</dc:title>
  <dc:subject/>
  <dc:creator>Sándor József</dc:creator>
  <cp:keywords/>
  <dc:description/>
  <cp:lastModifiedBy>Sándor József</cp:lastModifiedBy>
  <cp:revision>77</cp:revision>
  <cp:lastPrinted>2002-07-08T12:51:00Z</cp:lastPrinted>
  <dcterms:created xsi:type="dcterms:W3CDTF">2020-12-26T16:34:00Z</dcterms:created>
  <dcterms:modified xsi:type="dcterms:W3CDTF">2021-11-22T11:44:00Z</dcterms:modified>
</cp:coreProperties>
</file>