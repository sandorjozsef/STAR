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AA32" w14:textId="3655D632" w:rsidR="00816BCB" w:rsidRPr="00B50CAA" w:rsidRDefault="00F452C7" w:rsidP="00816BCB">
      <w:pPr>
        <w:pStyle w:val="Nyilatkozatcm"/>
      </w:pPr>
      <w:r>
        <w:t xml:space="preserve"> </w:t>
      </w:r>
      <w:r w:rsidR="00816BCB" w:rsidRPr="00B50CAA">
        <w:t>FELADATKIÍRÁS</w:t>
      </w:r>
    </w:p>
    <w:p w14:paraId="1A511E34" w14:textId="77777777" w:rsidR="00816BCB" w:rsidRPr="00B50CAA" w:rsidRDefault="00350AEC" w:rsidP="003A4CDB">
      <w:r w:rsidRPr="00350AEC">
        <w:t xml:space="preserve">A feladatkiírást a </w:t>
      </w:r>
      <w:r w:rsidRPr="002102C3">
        <w:rPr>
          <w:rStyle w:val="Kiemels2"/>
        </w:rPr>
        <w:t>tanszék saját előírása szerint</w:t>
      </w:r>
      <w:r w:rsidRPr="00350AEC">
        <w:t xml:space="preserve"> vagy </w:t>
      </w:r>
      <w:r w:rsidR="008E7228">
        <w:t xml:space="preserve">a </w:t>
      </w:r>
      <w:r w:rsidRPr="00350AEC">
        <w:t>tanszéki adminisztrációban lehet átvenni, és a tanszéki pecséttel ellátott, a tanszékvezető által aláírt lapot kell belefűzni a leadott munkába, vagy a tanszékvezető által elektronikusan jóváhagyott feladatkiírás</w:t>
      </w:r>
      <w:r>
        <w:t xml:space="preserve">t kell a Diplomaterv Portálról </w:t>
      </w:r>
      <w:r w:rsidRPr="00350AEC">
        <w:t>letölteni és a leadott munkába belefűzni (ezen oldal HELYETT, ez az oldal csak útmutatás). Az elektronikusan feltöltött dolgozatban már nem kell megismételni a feladatkiírást.</w:t>
      </w:r>
    </w:p>
    <w:p w14:paraId="350062CB" w14:textId="349BA291" w:rsidR="0063585C" w:rsidRPr="004851C7" w:rsidRDefault="00816BCB" w:rsidP="00D429F2">
      <w:pPr>
        <w:pStyle w:val="Cmlaplog"/>
      </w:pPr>
      <w:r>
        <w:br w:type="page"/>
      </w:r>
      <w:r w:rsidR="00760739" w:rsidRPr="004851C7">
        <w:rPr>
          <w:noProof/>
          <w:lang w:eastAsia="hu-HU"/>
        </w:rPr>
        <w:lastRenderedPageBreak/>
        <w:drawing>
          <wp:inline distT="0" distB="0" distL="0" distR="0" wp14:anchorId="5D62D356" wp14:editId="5A742426">
            <wp:extent cx="1933575" cy="5429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DE8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99810F9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09D00D2E" w14:textId="165060CB" w:rsidR="004851C7" w:rsidRDefault="004D1E24" w:rsidP="00D429F2">
      <w:pPr>
        <w:pStyle w:val="Cmlapkarstanszk"/>
      </w:pPr>
      <w:r>
        <w:fldChar w:fldCharType="begin"/>
      </w:r>
      <w:r>
        <w:instrText xml:space="preserve"> DOCPROPERTY  Company  \* MERGEFORMAT </w:instrText>
      </w:r>
      <w:r>
        <w:fldChar w:fldCharType="separate"/>
      </w:r>
      <w:r w:rsidR="00FE721A">
        <w:t>Irányítástechnika és Informatika Tanszék</w:t>
      </w:r>
      <w:r>
        <w:fldChar w:fldCharType="end"/>
      </w:r>
    </w:p>
    <w:p w14:paraId="0D9666B2" w14:textId="77777777" w:rsidR="004851C7" w:rsidRDefault="004851C7"/>
    <w:p w14:paraId="5DEE6AFE" w14:textId="77777777" w:rsidR="004851C7" w:rsidRDefault="004851C7"/>
    <w:p w14:paraId="1E8B722F" w14:textId="77777777" w:rsidR="004851C7" w:rsidRDefault="004851C7"/>
    <w:p w14:paraId="66A83BBB" w14:textId="77777777" w:rsidR="004851C7" w:rsidRDefault="004851C7"/>
    <w:p w14:paraId="5F0859C9" w14:textId="77777777" w:rsidR="004851C7" w:rsidRDefault="004851C7"/>
    <w:p w14:paraId="0BAB6244" w14:textId="77777777" w:rsidR="004851C7" w:rsidRPr="00B50CAA" w:rsidRDefault="004851C7" w:rsidP="00617671">
      <w:pPr>
        <w:ind w:firstLine="0"/>
      </w:pPr>
    </w:p>
    <w:p w14:paraId="48E58346" w14:textId="5CA85BA1" w:rsidR="0063585C" w:rsidRPr="00B50CAA" w:rsidRDefault="004D1E24" w:rsidP="00171054">
      <w:pPr>
        <w:pStyle w:val="Cmlapszerz"/>
      </w:pPr>
      <w:r>
        <w:fldChar w:fldCharType="begin"/>
      </w:r>
      <w:r>
        <w:instrText xml:space="preserve"> AUTHOR  \* MERGEFORMAT </w:instrText>
      </w:r>
      <w:r>
        <w:fldChar w:fldCharType="separate"/>
      </w:r>
      <w:r w:rsidR="00FE721A">
        <w:t>Sándor József</w:t>
      </w:r>
      <w:r>
        <w:fldChar w:fldCharType="end"/>
      </w:r>
    </w:p>
    <w:p w14:paraId="27E9F397" w14:textId="6447D597" w:rsidR="0063585C" w:rsidRPr="00B50CAA" w:rsidRDefault="004D1E24">
      <w:pPr>
        <w:pStyle w:val="Cm"/>
      </w:pPr>
      <w:r>
        <w:fldChar w:fldCharType="begin"/>
      </w:r>
      <w:r>
        <w:instrText xml:space="preserve"> TITLE  \* MERGEFORMAT </w:instrText>
      </w:r>
      <w:r>
        <w:fldChar w:fldCharType="separate"/>
      </w:r>
      <w:r w:rsidR="00FE721A">
        <w:t>In-silico szimulációs keretrendszer megvalósítása Julia környezetben</w:t>
      </w:r>
      <w:r>
        <w:fldChar w:fldCharType="end"/>
      </w:r>
    </w:p>
    <w:p w14:paraId="5532B58E" w14:textId="7062AD0F" w:rsidR="0063585C" w:rsidRPr="00B50CAA" w:rsidRDefault="00A332C6" w:rsidP="009C1C93">
      <w:pPr>
        <w:pStyle w:val="Alcm"/>
      </w:pPr>
      <w:r w:rsidRPr="00D429F2">
        <w:rPr>
          <w:lang w:eastAsia="hu-H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158549" wp14:editId="48754637">
                <wp:simplePos x="0" y="0"/>
                <wp:positionH relativeFrom="margin">
                  <wp:posOffset>1275991</wp:posOffset>
                </wp:positionH>
                <wp:positionV relativeFrom="paragraph">
                  <wp:posOffset>1458567</wp:posOffset>
                </wp:positionV>
                <wp:extent cx="2879725" cy="2122999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212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20409" w14:textId="408389B5" w:rsidR="0063585C" w:rsidRDefault="0063585C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  <w:r w:rsidR="00A332C6">
                              <w:rPr>
                                <w:smallCaps/>
                              </w:rPr>
                              <w:t>ek</w:t>
                            </w:r>
                          </w:p>
                          <w:p w14:paraId="6469239A" w14:textId="075693A7" w:rsidR="00A332C6" w:rsidRDefault="00FA781B" w:rsidP="00171054">
                            <w:pPr>
                              <w:pStyle w:val="Cmlapszerz"/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"Manager"  \* MERGEFORMAT </w:instrText>
                            </w:r>
                            <w:r>
                              <w:fldChar w:fldCharType="separate"/>
                            </w:r>
                            <w:r w:rsidR="00A332C6">
                              <w:t>Prof. Benyó Balázs</w:t>
                            </w:r>
                          </w:p>
                          <w:p w14:paraId="60A3CF5A" w14:textId="1F6B2CFC" w:rsidR="00A332C6" w:rsidRDefault="00A332C6" w:rsidP="00171054">
                            <w:pPr>
                              <w:pStyle w:val="Cmlapszerz"/>
                            </w:pPr>
                            <w:r>
                              <w:t>dr. Szlávecz Ákos</w:t>
                            </w:r>
                          </w:p>
                          <w:p w14:paraId="5B11A3E3" w14:textId="3087B126" w:rsidR="0063585C" w:rsidRDefault="00A332C6" w:rsidP="00171054">
                            <w:pPr>
                              <w:pStyle w:val="Cmlapszerz"/>
                            </w:pPr>
                            <w:r>
                              <w:t>Szabó Bálint</w:t>
                            </w:r>
                            <w:r w:rsidR="00FA781B">
                              <w:fldChar w:fldCharType="end"/>
                            </w:r>
                          </w:p>
                          <w:p w14:paraId="4EC91467" w14:textId="0C4FB5A2" w:rsidR="0063585C" w:rsidRDefault="0063585C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10030F">
                              <w:rPr>
                                <w:noProof/>
                              </w:rPr>
                              <w:t>2021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5854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00.45pt;margin-top:114.85pt;width:226.75pt;height:167.1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" stroked="f">
                <v:textbox>
                  <w:txbxContent>
                    <w:p w14:paraId="32720409" w14:textId="408389B5" w:rsidR="0063585C" w:rsidRDefault="0063585C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  <w:r w:rsidR="00A332C6">
                        <w:rPr>
                          <w:smallCaps/>
                        </w:rPr>
                        <w:t>ek</w:t>
                      </w:r>
                    </w:p>
                    <w:p w14:paraId="6469239A" w14:textId="075693A7" w:rsidR="00A332C6" w:rsidRDefault="00FA781B" w:rsidP="00171054">
                      <w:pPr>
                        <w:pStyle w:val="Cmlapszerz"/>
                      </w:pPr>
                      <w:r>
                        <w:fldChar w:fldCharType="begin"/>
                      </w:r>
                      <w:r>
                        <w:instrText xml:space="preserve"> DOCPROPERTY "Manager"  \* MERGEFORMAT </w:instrText>
                      </w:r>
                      <w:r>
                        <w:fldChar w:fldCharType="separate"/>
                      </w:r>
                      <w:r w:rsidR="00A332C6">
                        <w:t>Prof. Benyó Balázs</w:t>
                      </w:r>
                    </w:p>
                    <w:p w14:paraId="60A3CF5A" w14:textId="1F6B2CFC" w:rsidR="00A332C6" w:rsidRDefault="00A332C6" w:rsidP="00171054">
                      <w:pPr>
                        <w:pStyle w:val="Cmlapszerz"/>
                      </w:pPr>
                      <w:r>
                        <w:t>dr. Szlávecz Ákos</w:t>
                      </w:r>
                    </w:p>
                    <w:p w14:paraId="5B11A3E3" w14:textId="3087B126" w:rsidR="0063585C" w:rsidRDefault="00A332C6" w:rsidP="00171054">
                      <w:pPr>
                        <w:pStyle w:val="Cmlapszerz"/>
                      </w:pPr>
                      <w:r>
                        <w:t>Szabó Bálint</w:t>
                      </w:r>
                      <w:r w:rsidR="00FA781B">
                        <w:fldChar w:fldCharType="end"/>
                      </w:r>
                    </w:p>
                    <w:p w14:paraId="4EC91467" w14:textId="0C4FB5A2" w:rsidR="0063585C" w:rsidRDefault="0063585C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10030F">
                        <w:rPr>
                          <w:noProof/>
                        </w:rPr>
                        <w:t>2021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4FC">
        <w:fldChar w:fldCharType="begin"/>
      </w:r>
      <w:r w:rsidR="00ED24FC">
        <w:instrText xml:space="preserve"> SUBJECT  \* MERGEFORMAT </w:instrText>
      </w:r>
      <w:r w:rsidR="00ED24FC">
        <w:fldChar w:fldCharType="end"/>
      </w:r>
    </w:p>
    <w:p w14:paraId="156BF04A" w14:textId="7FB35544" w:rsidR="0063585C" w:rsidRPr="00D429F2" w:rsidRDefault="0063585C" w:rsidP="009C1C93">
      <w:pPr>
        <w:pStyle w:val="Alcm"/>
      </w:pPr>
    </w:p>
    <w:p w14:paraId="68EE0958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6FD0ED99" w14:textId="1F5B95D2" w:rsidR="00FE721A" w:rsidRDefault="00730B3C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8123948" w:history="1">
        <w:r w:rsidR="00FE721A" w:rsidRPr="001C5E73">
          <w:rPr>
            <w:rStyle w:val="Hiperhivatkozs"/>
            <w:noProof/>
          </w:rPr>
          <w:t>Összefoglaló</w:t>
        </w:r>
        <w:r w:rsidR="00FE721A">
          <w:rPr>
            <w:noProof/>
            <w:webHidden/>
          </w:rPr>
          <w:tab/>
        </w:r>
        <w:r w:rsidR="00FE721A">
          <w:rPr>
            <w:noProof/>
            <w:webHidden/>
          </w:rPr>
          <w:fldChar w:fldCharType="begin"/>
        </w:r>
        <w:r w:rsidR="00FE721A">
          <w:rPr>
            <w:noProof/>
            <w:webHidden/>
          </w:rPr>
          <w:instrText xml:space="preserve"> PAGEREF _Toc88123948 \h </w:instrText>
        </w:r>
        <w:r w:rsidR="00FE721A">
          <w:rPr>
            <w:noProof/>
            <w:webHidden/>
          </w:rPr>
        </w:r>
        <w:r w:rsidR="00FE721A">
          <w:rPr>
            <w:noProof/>
            <w:webHidden/>
          </w:rPr>
          <w:fldChar w:fldCharType="separate"/>
        </w:r>
        <w:r w:rsidR="00FE721A">
          <w:rPr>
            <w:noProof/>
            <w:webHidden/>
          </w:rPr>
          <w:t>6</w:t>
        </w:r>
        <w:r w:rsidR="00FE721A">
          <w:rPr>
            <w:noProof/>
            <w:webHidden/>
          </w:rPr>
          <w:fldChar w:fldCharType="end"/>
        </w:r>
      </w:hyperlink>
    </w:p>
    <w:p w14:paraId="3D37FEB1" w14:textId="42217540" w:rsidR="00FE721A" w:rsidRDefault="00FE721A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123949" w:history="1">
        <w:r w:rsidRPr="001C5E73">
          <w:rPr>
            <w:rStyle w:val="Hiperhivatkozs"/>
            <w:noProof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32ACBC" w14:textId="61F82B82" w:rsidR="00FE721A" w:rsidRDefault="00FE721A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123950" w:history="1">
        <w:r w:rsidRPr="001C5E73">
          <w:rPr>
            <w:rStyle w:val="Hiperhivatkozs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19795F" w14:textId="60201323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51" w:history="1">
        <w:r w:rsidRPr="001C5E73">
          <w:rPr>
            <w:rStyle w:val="Hiperhivatkozs"/>
            <w:noProof/>
          </w:rPr>
          <w:t>1.1 Motiváció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B51F984" w14:textId="1823E38B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52" w:history="1">
        <w:r w:rsidRPr="001C5E73">
          <w:rPr>
            <w:rStyle w:val="Hiperhivatkozs"/>
            <w:noProof/>
          </w:rPr>
          <w:t>1.2 Feladat értelmezése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DE2C25" w14:textId="02A8E14D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53" w:history="1">
        <w:r w:rsidRPr="001C5E73">
          <w:rPr>
            <w:rStyle w:val="Hiperhivatkozs"/>
            <w:noProof/>
          </w:rPr>
          <w:t>1.3 Részfeladatok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50768F" w14:textId="13D565BE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54" w:history="1">
        <w:r w:rsidRPr="001C5E73">
          <w:rPr>
            <w:rStyle w:val="Hiperhivatkozs"/>
            <w:noProof/>
          </w:rPr>
          <w:t>1.4 Szakdolgozat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9E1342D" w14:textId="0C6CA198" w:rsidR="00FE721A" w:rsidRDefault="00FE721A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123955" w:history="1">
        <w:r w:rsidRPr="001C5E73">
          <w:rPr>
            <w:rStyle w:val="Hiperhivatkozs"/>
            <w:noProof/>
          </w:rPr>
          <w:t>2 Irodalmi háttér, módszerek, felhasznált 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F9B6F3A" w14:textId="301BC8C7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56" w:history="1">
        <w:r w:rsidRPr="001C5E73">
          <w:rPr>
            <w:rStyle w:val="Hiperhivatkozs"/>
            <w:noProof/>
          </w:rPr>
          <w:t>2.1 Élettani Háttér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906C57B" w14:textId="49D75E72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57" w:history="1">
        <w:r w:rsidRPr="001C5E73">
          <w:rPr>
            <w:rStyle w:val="Hiperhivatkozs"/>
            <w:noProof/>
          </w:rPr>
          <w:t>2.2 STAR protokoll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3D2EF79" w14:textId="4B5F6CA1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58" w:history="1">
        <w:r w:rsidRPr="001C5E73">
          <w:rPr>
            <w:rStyle w:val="Hiperhivatkozs"/>
            <w:noProof/>
          </w:rPr>
          <w:t>2.3 In-silico validáció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E39F575" w14:textId="56039D2A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59" w:history="1">
        <w:r w:rsidRPr="001C5E73">
          <w:rPr>
            <w:rStyle w:val="Hiperhivatkozs"/>
            <w:noProof/>
          </w:rPr>
          <w:t>2.4 Julia nyelv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8A7721" w14:textId="1F90D0BC" w:rsidR="00FE721A" w:rsidRDefault="00FE721A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123960" w:history="1">
        <w:r w:rsidRPr="001C5E73">
          <w:rPr>
            <w:rStyle w:val="Hiperhivatkozs"/>
            <w:noProof/>
          </w:rPr>
          <w:t>3 Eredmények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08D693" w14:textId="4A68267E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61" w:history="1">
        <w:r w:rsidRPr="001C5E73">
          <w:rPr>
            <w:rStyle w:val="Hiperhivatkozs"/>
            <w:noProof/>
          </w:rPr>
          <w:t>3.1 Tervezés és implementáció kihívásai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D1C97FA" w14:textId="0CC78E13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62" w:history="1">
        <w:r w:rsidRPr="001C5E73">
          <w:rPr>
            <w:rStyle w:val="Hiperhivatkozs"/>
            <w:noProof/>
          </w:rPr>
          <w:t>3.1.1 Adatok beolvasása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FF0BBE" w14:textId="6E8222D3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63" w:history="1">
        <w:r w:rsidRPr="001C5E73">
          <w:rPr>
            <w:rStyle w:val="Hiperhivatkozs"/>
            <w:noProof/>
          </w:rPr>
          <w:t>3.1.2 Protokollok beépítése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F723B28" w14:textId="7572020C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64" w:history="1">
        <w:r w:rsidRPr="001C5E73">
          <w:rPr>
            <w:rStyle w:val="Hiperhivatkozs"/>
            <w:noProof/>
          </w:rPr>
          <w:t>3.1.3 JavaCall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546424" w14:textId="36441409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65" w:history="1">
        <w:r w:rsidRPr="001C5E73">
          <w:rPr>
            <w:rStyle w:val="Hiperhivatkozs"/>
            <w:noProof/>
          </w:rPr>
          <w:t>3.1.4 Differenciálegyenletek megoldása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92A799" w14:textId="76BD972E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66" w:history="1">
        <w:r w:rsidRPr="001C5E73">
          <w:rPr>
            <w:rStyle w:val="Hiperhivatkozs"/>
            <w:noProof/>
          </w:rPr>
          <w:t>3.1.5 Statisztikai kiértékelés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346F5A" w14:textId="3E53A6BA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67" w:history="1">
        <w:r w:rsidRPr="001C5E73">
          <w:rPr>
            <w:rStyle w:val="Hiperhivatkozs"/>
            <w:noProof/>
          </w:rPr>
          <w:t>3.1.6 Mintavételezés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3A09036" w14:textId="54225CDB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68" w:history="1">
        <w:r w:rsidRPr="001C5E73">
          <w:rPr>
            <w:rStyle w:val="Hiperhivatkozs"/>
            <w:noProof/>
          </w:rPr>
          <w:t>3.1.7 Adatok ábrázolása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C92A27" w14:textId="334AB0C8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69" w:history="1">
        <w:r w:rsidRPr="001C5E73">
          <w:rPr>
            <w:rStyle w:val="Hiperhivatkozs"/>
            <w:noProof/>
          </w:rPr>
          <w:t>3.2 Elkészült rendszer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D62FF65" w14:textId="2AC6EC56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70" w:history="1">
        <w:r w:rsidRPr="001C5E73">
          <w:rPr>
            <w:rStyle w:val="Hiperhivatkozs"/>
            <w:noProof/>
          </w:rPr>
          <w:t>3.2.1 Felhasználói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9ECAEBD" w14:textId="1E48187E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71" w:history="1">
        <w:r w:rsidRPr="001C5E73">
          <w:rPr>
            <w:rStyle w:val="Hiperhivatkozs"/>
            <w:noProof/>
          </w:rPr>
          <w:t>3.2.2 Felsőszintű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7F87BF9" w14:textId="251F6E75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72" w:history="1">
        <w:r w:rsidRPr="001C5E73">
          <w:rPr>
            <w:rStyle w:val="Hiperhivatkozs"/>
            <w:noProof/>
          </w:rPr>
          <w:t>3.2.3 Részletes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2B8EE34" w14:textId="624F3AC3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73" w:history="1">
        <w:r w:rsidRPr="001C5E73">
          <w:rPr>
            <w:rStyle w:val="Hiperhivatkozs"/>
            <w:noProof/>
          </w:rPr>
          <w:t>3.2.4 Elkészült rendszer értékelése mérnöki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B970633" w14:textId="140AA478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74" w:history="1">
        <w:r w:rsidRPr="001C5E73">
          <w:rPr>
            <w:rStyle w:val="Hiperhivatkozs"/>
            <w:noProof/>
          </w:rPr>
          <w:t>3.2.5 Elkészült rendszer értékelése orvosi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BD5AD0A" w14:textId="18C72E38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75" w:history="1">
        <w:r w:rsidRPr="001C5E73">
          <w:rPr>
            <w:rStyle w:val="Hiperhivatkozs"/>
            <w:noProof/>
          </w:rPr>
          <w:t>3.3 Rendszer validálása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F5C42A8" w14:textId="37D5C2C9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76" w:history="1">
        <w:r w:rsidRPr="001C5E73">
          <w:rPr>
            <w:rStyle w:val="Hiperhivatkozs"/>
            <w:noProof/>
          </w:rPr>
          <w:t>3.3.1 Rendszer validálása Matlab referencia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17601C6" w14:textId="2A9F3DD6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77" w:history="1">
        <w:r w:rsidRPr="001C5E73">
          <w:rPr>
            <w:rStyle w:val="Hiperhivatkozs"/>
            <w:noProof/>
          </w:rPr>
          <w:t>3.3.2 Rendszer validálása statisztikai szempontok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72EBB22" w14:textId="4106635C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78" w:history="1">
        <w:r w:rsidRPr="001C5E73">
          <w:rPr>
            <w:rStyle w:val="Hiperhivatkozs"/>
            <w:noProof/>
          </w:rPr>
          <w:t>3.3.3 Rendszer validálása problémás betegeken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6CDD5A6" w14:textId="64CF79C4" w:rsidR="00FE721A" w:rsidRDefault="00FE721A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79" w:history="1">
        <w:r w:rsidRPr="001C5E73">
          <w:rPr>
            <w:rStyle w:val="Hiperhivatkozs"/>
            <w:noProof/>
          </w:rPr>
          <w:t>3.3.4 Az ICING modell verifikációja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18A3A65" w14:textId="1C67A086" w:rsidR="00FE721A" w:rsidRDefault="00FE721A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123980" w:history="1">
        <w:r w:rsidRPr="001C5E73">
          <w:rPr>
            <w:rStyle w:val="Hiperhivatkozs"/>
            <w:noProof/>
          </w:rPr>
          <w:t>4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EEED630" w14:textId="2374E9F1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81" w:history="1">
        <w:r w:rsidRPr="001C5E73">
          <w:rPr>
            <w:rStyle w:val="Hiperhivatkozs"/>
            <w:noProof/>
          </w:rPr>
          <w:t>4.1 Fontosabb mérföldkövek a munka során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B9BAA56" w14:textId="54B543D0" w:rsidR="00FE721A" w:rsidRDefault="00FE721A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123982" w:history="1">
        <w:r w:rsidRPr="001C5E73">
          <w:rPr>
            <w:rStyle w:val="Hiperhivatkozs"/>
            <w:noProof/>
          </w:rPr>
          <w:t>4.2 További 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DE25B61" w14:textId="3235E681" w:rsidR="00FE721A" w:rsidRDefault="00FE721A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123983" w:history="1">
        <w:r w:rsidRPr="001C5E73">
          <w:rPr>
            <w:rStyle w:val="Hiperhivatkozs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FD867ED" w14:textId="5787D9DA" w:rsidR="00FE721A" w:rsidRDefault="00FE721A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123984" w:history="1">
        <w:r w:rsidRPr="001C5E73">
          <w:rPr>
            <w:rStyle w:val="Hiperhivatkozs"/>
            <w:noProof/>
          </w:rPr>
          <w:t>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_Toc88123984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8F7E073" w14:textId="1C17BC6D" w:rsidR="0063585C" w:rsidRPr="00B50CAA" w:rsidRDefault="00730B3C" w:rsidP="00A1552D">
      <w:pPr>
        <w:ind w:firstLine="0"/>
      </w:pPr>
      <w:r>
        <w:rPr>
          <w:b/>
          <w:bCs/>
        </w:rPr>
        <w:fldChar w:fldCharType="end"/>
      </w:r>
    </w:p>
    <w:p w14:paraId="586A9F47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0D6D4F2C" w14:textId="2BC5F3D1" w:rsidR="00681E99" w:rsidRDefault="00681E99" w:rsidP="005E01E0">
      <w:pPr>
        <w:pStyle w:val="Nyilatkozatszveg"/>
      </w:pPr>
      <w:r w:rsidRPr="00B50CAA">
        <w:t xml:space="preserve">Alulírott </w:t>
      </w:r>
      <w:r w:rsidRPr="00B50CAA">
        <w:rPr>
          <w:b/>
          <w:bCs/>
        </w:rPr>
        <w:fldChar w:fldCharType="begin"/>
      </w:r>
      <w:r w:rsidRPr="00B50CAA">
        <w:rPr>
          <w:b/>
          <w:bCs/>
        </w:rPr>
        <w:instrText xml:space="preserve"> AUTHOR  \* MERGEFORMAT </w:instrText>
      </w:r>
      <w:r w:rsidRPr="00B50CAA">
        <w:rPr>
          <w:b/>
          <w:bCs/>
        </w:rPr>
        <w:fldChar w:fldCharType="separate"/>
      </w:r>
      <w:r w:rsidR="00FE721A">
        <w:rPr>
          <w:b/>
          <w:bCs/>
          <w:noProof/>
        </w:rPr>
        <w:t>Sándor József</w:t>
      </w:r>
      <w:r w:rsidRPr="00B50CAA">
        <w:rPr>
          <w:b/>
          <w:bCs/>
        </w:rPr>
        <w:fldChar w:fldCharType="end"/>
      </w:r>
      <w:r w:rsidRPr="00B50CAA">
        <w:t xml:space="preserve">, szigorló hallgató kijelentem, hogy ezt a </w:t>
      </w:r>
      <w:r>
        <w:t xml:space="preserve">szakdolgozatot/ </w:t>
      </w:r>
      <w:r w:rsidRPr="00B50CAA">
        <w:t xml:space="preserve">diplomatervet </w:t>
      </w:r>
      <w:r w:rsidRPr="0048395A">
        <w:rPr>
          <w:color w:val="0000FF"/>
        </w:rPr>
        <w:t>(nem kívánt törlendő)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582FF6F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7D8E24DB" w14:textId="703A24B0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FE721A">
        <w:rPr>
          <w:noProof/>
        </w:rPr>
        <w:t>2021. 11. 18.</w:t>
      </w:r>
      <w:r w:rsidRPr="00B50CAA">
        <w:fldChar w:fldCharType="end"/>
      </w:r>
    </w:p>
    <w:p w14:paraId="5128D6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26AA76B1" w14:textId="3633A254" w:rsidR="005E01E0" w:rsidRDefault="005E01E0" w:rsidP="00854BDC">
      <w:pPr>
        <w:pStyle w:val="Nyilatkozatalrs"/>
      </w:pPr>
      <w:r>
        <w:tab/>
      </w:r>
      <w:r w:rsidR="004D1E24">
        <w:fldChar w:fldCharType="begin"/>
      </w:r>
      <w:r w:rsidR="004D1E24">
        <w:instrText xml:space="preserve"> AUTHOR   \* MERGEFORMAT </w:instrText>
      </w:r>
      <w:r w:rsidR="004D1E24">
        <w:fldChar w:fldCharType="separate"/>
      </w:r>
      <w:r w:rsidR="00FE721A">
        <w:t>Sándor József</w:t>
      </w:r>
      <w:r w:rsidR="004D1E24">
        <w:fldChar w:fldCharType="end"/>
      </w:r>
    </w:p>
    <w:p w14:paraId="74983692" w14:textId="77777777" w:rsidR="00854BDC" w:rsidRPr="00B50CAA" w:rsidRDefault="00854BDC" w:rsidP="00854BDC">
      <w:pPr>
        <w:pStyle w:val="Nyilatkozatszveg"/>
      </w:pPr>
    </w:p>
    <w:p w14:paraId="0E7269D1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56522442" w14:textId="77777777" w:rsidR="0063585C" w:rsidRDefault="0063585C" w:rsidP="00816BCB">
      <w:pPr>
        <w:pStyle w:val="Fejezetcimszmozsnlkl"/>
      </w:pPr>
      <w:bookmarkStart w:id="0" w:name="_Toc88123948"/>
      <w:r w:rsidRPr="00B50CAA">
        <w:lastRenderedPageBreak/>
        <w:t>Összefoglaló</w:t>
      </w:r>
      <w:bookmarkEnd w:id="0"/>
    </w:p>
    <w:p w14:paraId="2845CDB2" w14:textId="77777777" w:rsidR="00D23BFC" w:rsidRPr="00D23BFC" w:rsidRDefault="00D23BFC" w:rsidP="00D23BFC">
      <w:r>
        <w:t>Ide jön a</w:t>
      </w:r>
      <w:r w:rsidR="00681E99">
        <w:t xml:space="preserve"> ½-</w:t>
      </w:r>
      <w:r>
        <w:t>1 oldalas magyar nyelvű összefoglaló</w:t>
      </w:r>
      <w:r w:rsidR="00681E99">
        <w:t>, melynek szövege a</w:t>
      </w:r>
      <w:r w:rsidR="002D0621">
        <w:t xml:space="preserve"> Diplomaterv</w:t>
      </w:r>
      <w:r w:rsidR="00681E99">
        <w:t xml:space="preserve"> Portálra külön i</w:t>
      </w:r>
      <w:r w:rsidR="000A7483">
        <w:t>s</w:t>
      </w:r>
      <w:r w:rsidR="00681E99">
        <w:t xml:space="preserve"> feltöltésre kerül</w:t>
      </w:r>
      <w:r>
        <w:t>.</w:t>
      </w:r>
    </w:p>
    <w:p w14:paraId="18F0F7B7" w14:textId="77777777" w:rsidR="0063585C" w:rsidRDefault="0063585C" w:rsidP="00816BCB">
      <w:pPr>
        <w:pStyle w:val="Fejezetcimszmozsnlkl"/>
      </w:pPr>
      <w:bookmarkStart w:id="1" w:name="_Toc88123949"/>
      <w:proofErr w:type="spellStart"/>
      <w:r w:rsidRPr="00B50CAA">
        <w:lastRenderedPageBreak/>
        <w:t>Abstract</w:t>
      </w:r>
      <w:bookmarkEnd w:id="1"/>
      <w:proofErr w:type="spellEnd"/>
    </w:p>
    <w:p w14:paraId="6F5BD6FC" w14:textId="77777777" w:rsidR="00692605" w:rsidRDefault="00692605" w:rsidP="00D23BFC">
      <w:r>
        <w:t>Ide jön a</w:t>
      </w:r>
      <w:r w:rsidR="000A7483">
        <w:t xml:space="preserve"> ½-</w:t>
      </w:r>
      <w:r w:rsidR="00D23BFC">
        <w:t>1 oldalas a</w:t>
      </w:r>
      <w:r>
        <w:t>ngol nyelvű összefoglaló</w:t>
      </w:r>
      <w:r w:rsidR="000A7483">
        <w:t>, amelynek szövege a</w:t>
      </w:r>
      <w:r w:rsidR="002D0621">
        <w:t xml:space="preserve"> Diplomaterv</w:t>
      </w:r>
      <w:r w:rsidR="000A7483">
        <w:t xml:space="preserve"> Portálra külön is feltöltésre kerül</w:t>
      </w:r>
      <w:r>
        <w:t>.</w:t>
      </w:r>
    </w:p>
    <w:p w14:paraId="31536188" w14:textId="6BB20991" w:rsidR="001A57BC" w:rsidRDefault="003F5425" w:rsidP="006A1B7F">
      <w:pPr>
        <w:pStyle w:val="Cmsor1"/>
      </w:pPr>
      <w:bookmarkStart w:id="2" w:name="_Toc332797397"/>
      <w:bookmarkStart w:id="3" w:name="_Ref88119164"/>
      <w:bookmarkStart w:id="4" w:name="_Ref88119176"/>
      <w:bookmarkStart w:id="5" w:name="_Toc88123950"/>
      <w:r>
        <w:lastRenderedPageBreak/>
        <w:t>Bevezetés</w:t>
      </w:r>
      <w:bookmarkEnd w:id="2"/>
      <w:bookmarkEnd w:id="3"/>
      <w:bookmarkEnd w:id="4"/>
      <w:bookmarkEnd w:id="5"/>
    </w:p>
    <w:p w14:paraId="2825E641" w14:textId="669DA85E" w:rsidR="009F09DE" w:rsidRPr="009F09DE" w:rsidRDefault="009F09DE" w:rsidP="009F09DE">
      <w:pPr>
        <w:pStyle w:val="Cmsor2"/>
      </w:pPr>
      <w:bookmarkStart w:id="6" w:name="_Toc88123951"/>
      <w:r>
        <w:t>Motiváció</w:t>
      </w:r>
      <w:bookmarkEnd w:id="6"/>
    </w:p>
    <w:p w14:paraId="1D37BB09" w14:textId="0C314E31" w:rsidR="0003245D" w:rsidRDefault="0003245D" w:rsidP="0003245D">
      <w:bookmarkStart w:id="7" w:name="_Hlk72335751"/>
      <w:r>
        <w:t xml:space="preserve">Intenzív osztályon komoly kihívást jelent a páciens vércukorszintjének </w:t>
      </w:r>
      <w:proofErr w:type="spellStart"/>
      <w:r>
        <w:t>normoglikémiás</w:t>
      </w:r>
      <w:proofErr w:type="spellEnd"/>
      <w:r>
        <w:t xml:space="preserve"> tartományban tartása, amellyel az intenzív osztályon ápolt betegek mortalitása akár 25-40%-kal csökkenthető. A betegek </w:t>
      </w:r>
      <w:r w:rsidRPr="00D779BF">
        <w:rPr>
          <w:rFonts w:cstheme="minorHAnsi"/>
        </w:rPr>
        <w:t>tápanyag bevitelét</w:t>
      </w:r>
      <w:r>
        <w:rPr>
          <w:rFonts w:cstheme="minorHAnsi"/>
        </w:rPr>
        <w:t>,</w:t>
      </w:r>
      <w:r w:rsidRPr="00D779BF">
        <w:rPr>
          <w:rFonts w:cstheme="minorHAnsi"/>
        </w:rPr>
        <w:t xml:space="preserve"> illetve inzulin adagolását mesterséges úton kell biztosítani.</w:t>
      </w:r>
      <w:r>
        <w:rPr>
          <w:rFonts w:cstheme="minorHAnsi"/>
        </w:rPr>
        <w:t xml:space="preserve"> </w:t>
      </w:r>
      <w:r>
        <w:t>Erre úgynevezett szoros vércukor szabályozást (</w:t>
      </w:r>
      <w:bookmarkStart w:id="8" w:name="_Hlk72316391"/>
      <w:proofErr w:type="spellStart"/>
      <w:r>
        <w:t>Tight</w:t>
      </w:r>
      <w:proofErr w:type="spellEnd"/>
      <w:r>
        <w:t xml:space="preserve"> </w:t>
      </w:r>
      <w:proofErr w:type="spellStart"/>
      <w:r>
        <w:t>Glycemic</w:t>
      </w:r>
      <w:proofErr w:type="spellEnd"/>
      <w:r>
        <w:t xml:space="preserve"> </w:t>
      </w:r>
      <w:proofErr w:type="spellStart"/>
      <w:r>
        <w:t>Control</w:t>
      </w:r>
      <w:bookmarkEnd w:id="8"/>
      <w:proofErr w:type="spellEnd"/>
      <w:r>
        <w:t>, TGC) alkalmaznak. A STAR (</w:t>
      </w:r>
      <w:proofErr w:type="spellStart"/>
      <w:r>
        <w:t>STochastic</w:t>
      </w:r>
      <w:proofErr w:type="spellEnd"/>
      <w:r>
        <w:t xml:space="preserve"> </w:t>
      </w:r>
      <w:proofErr w:type="spellStart"/>
      <w:r>
        <w:t>TARgeted</w:t>
      </w:r>
      <w:proofErr w:type="spellEnd"/>
      <w:r>
        <w:t>) protokoll egy ilyen szoros vércukor szabályozó protokoll, melyet a világ több pontján használnak.</w:t>
      </w:r>
    </w:p>
    <w:p w14:paraId="5A9155F6" w14:textId="5C38733D" w:rsidR="009F09DE" w:rsidRDefault="009F09DE" w:rsidP="009F09DE">
      <w:pPr>
        <w:pStyle w:val="Cmsor2"/>
      </w:pPr>
      <w:bookmarkStart w:id="9" w:name="_Toc88123952"/>
      <w:r>
        <w:t>Feladat értelmezése</w:t>
      </w:r>
      <w:bookmarkEnd w:id="9"/>
    </w:p>
    <w:p w14:paraId="3EFEF527" w14:textId="2CE3A020" w:rsidR="0003245D" w:rsidRDefault="0003245D" w:rsidP="0003245D">
      <w:bookmarkStart w:id="10" w:name="_Hlk72335869"/>
      <w:bookmarkEnd w:id="7"/>
      <w:r>
        <w:t xml:space="preserve">A STAR protokollnak létezik egy szimulációs környezete, melyet </w:t>
      </w:r>
      <w:proofErr w:type="spellStart"/>
      <w:r w:rsidR="004A24A5">
        <w:t>M</w:t>
      </w:r>
      <w:r>
        <w:t>atlab</w:t>
      </w:r>
      <w:proofErr w:type="spellEnd"/>
      <w:r>
        <w:t xml:space="preserve"> környezetben implementáltak. A</w:t>
      </w:r>
      <w:r w:rsidR="004A24A5">
        <w:t xml:space="preserve"> szakdolgozat </w:t>
      </w:r>
      <w:r>
        <w:t>célja, hogy a szimulációs környezet Julia nyelven implementált változata létrejöjjön, amely jobban támogatja a szimulációs eredmények statisztikai összehasonlítását</w:t>
      </w:r>
      <w:r w:rsidR="003806CD">
        <w:t>, illetve ábrázolását</w:t>
      </w:r>
      <w:r>
        <w:t>.</w:t>
      </w:r>
      <w:r w:rsidR="003806CD">
        <w:t xml:space="preserve"> A Julia egy intenzíven fejlesztett programozási nyelv, ráadásul rendkívül rugalmas, így számos előnnyel bír a </w:t>
      </w:r>
      <w:proofErr w:type="spellStart"/>
      <w:r w:rsidR="003806CD">
        <w:t>Matlabhoz</w:t>
      </w:r>
      <w:proofErr w:type="spellEnd"/>
      <w:r w:rsidR="003806CD">
        <w:t xml:space="preserve"> képest.</w:t>
      </w:r>
    </w:p>
    <w:p w14:paraId="3382B402" w14:textId="5B79D375" w:rsidR="009F09DE" w:rsidRPr="0010611C" w:rsidRDefault="009F09DE" w:rsidP="009F09DE">
      <w:pPr>
        <w:pStyle w:val="Cmsor2"/>
      </w:pPr>
      <w:bookmarkStart w:id="11" w:name="_Toc88123953"/>
      <w:r>
        <w:t>Részfeladatok</w:t>
      </w:r>
      <w:bookmarkEnd w:id="11"/>
    </w:p>
    <w:p w14:paraId="0D621526" w14:textId="0C68C9D7" w:rsidR="0003245D" w:rsidRDefault="0003245D" w:rsidP="0003245D">
      <w:pPr>
        <w:rPr>
          <w:rFonts w:cstheme="minorHAnsi"/>
        </w:rPr>
      </w:pPr>
      <w:bookmarkStart w:id="12" w:name="_Hlk72337013"/>
      <w:bookmarkEnd w:id="10"/>
      <w:r>
        <w:rPr>
          <w:rFonts w:cstheme="minorHAnsi"/>
        </w:rPr>
        <w:t>A feladat során több részfeladatot kellett megoldani. Először be kellett olvasni Java bináris</w:t>
      </w:r>
      <w:r w:rsidR="004A24A5">
        <w:rPr>
          <w:rFonts w:cstheme="minorHAnsi"/>
        </w:rPr>
        <w:t xml:space="preserve">, illetve </w:t>
      </w:r>
      <w:proofErr w:type="spellStart"/>
      <w:r w:rsidR="004A24A5">
        <w:rPr>
          <w:rFonts w:cstheme="minorHAnsi"/>
        </w:rPr>
        <w:t>Matlab</w:t>
      </w:r>
      <w:proofErr w:type="spellEnd"/>
      <w:r>
        <w:rPr>
          <w:rFonts w:cstheme="minorHAnsi"/>
        </w:rPr>
        <w:t xml:space="preserve"> fájlokból a betegek klinikai adatait Julia adatstruktúrákba. Ezután Julia kódból kellett futtatni a STAR protokollt megvalósító Java kódot, vagyis Java függvényeket kellett hívni Julia környezetből.</w:t>
      </w:r>
      <w:r w:rsidR="003806CD">
        <w:rPr>
          <w:rFonts w:cstheme="minorHAnsi"/>
        </w:rPr>
        <w:t xml:space="preserve"> A STAR protokollon kívül, még másik két protokollt megvalósító kontroller is integrálva lett a szimulációs környezetbe.</w:t>
      </w:r>
      <w:r>
        <w:rPr>
          <w:rFonts w:cstheme="minorHAnsi"/>
        </w:rPr>
        <w:t xml:space="preserve"> Egy további kihívást jelentett az úgynevezett ICING modell differenciálegyenleteinek az implementálása és megoldása, amelyek leírják az emberi szervezet metabolikus működését, illetve folyamatait. Végül elkészült egy olyan modul is, amely a szimulálás során mért vércukor adatokból különböző statisztikákat készít</w:t>
      </w:r>
      <w:r w:rsidR="004A24A5">
        <w:rPr>
          <w:rFonts w:cstheme="minorHAnsi"/>
        </w:rPr>
        <w:t>, valamint különböző szempontok alapján grafikonokon ábrázolja az egyes szimulációkat</w:t>
      </w:r>
      <w:r>
        <w:rPr>
          <w:rFonts w:cstheme="minorHAnsi"/>
        </w:rPr>
        <w:t>.</w:t>
      </w:r>
    </w:p>
    <w:bookmarkEnd w:id="12"/>
    <w:p w14:paraId="06928121" w14:textId="49511941" w:rsidR="0003245D" w:rsidRDefault="0003245D" w:rsidP="0003245D">
      <w:pPr>
        <w:rPr>
          <w:rFonts w:cstheme="minorHAnsi"/>
        </w:rPr>
      </w:pPr>
      <w:r w:rsidRPr="00607574">
        <w:rPr>
          <w:rFonts w:cstheme="minorHAnsi"/>
        </w:rPr>
        <w:t>A munka eredménye egy úgynevezett in-</w:t>
      </w:r>
      <w:proofErr w:type="spellStart"/>
      <w:r w:rsidRPr="00607574">
        <w:rPr>
          <w:rFonts w:cstheme="minorHAnsi"/>
        </w:rPr>
        <w:t>silico</w:t>
      </w:r>
      <w:proofErr w:type="spellEnd"/>
      <w:r w:rsidRPr="00607574">
        <w:rPr>
          <w:rFonts w:cstheme="minorHAnsi"/>
        </w:rPr>
        <w:t xml:space="preserve"> validációs környezet megalkotása lett, amelynek lényege, hogy valós betegek adatai alapján, de biztonságos virtuális </w:t>
      </w:r>
      <w:r w:rsidRPr="00607574">
        <w:rPr>
          <w:rFonts w:cstheme="minorHAnsi"/>
        </w:rPr>
        <w:lastRenderedPageBreak/>
        <w:t>környezetben szimulált kezelés adatairól, a kezelés eredményességéről szolgáltat információt.</w:t>
      </w:r>
    </w:p>
    <w:p w14:paraId="4742BD29" w14:textId="18ABA6F9" w:rsidR="009F09DE" w:rsidRPr="00607574" w:rsidRDefault="009F09DE" w:rsidP="009F09DE">
      <w:pPr>
        <w:pStyle w:val="Cmsor2"/>
      </w:pPr>
      <w:bookmarkStart w:id="13" w:name="_Toc88123954"/>
      <w:r>
        <w:t>Szakdolgozat felépítése</w:t>
      </w:r>
      <w:bookmarkEnd w:id="13"/>
    </w:p>
    <w:p w14:paraId="03AD40E8" w14:textId="6EC2ABB2" w:rsidR="00225F65" w:rsidRPr="00255949" w:rsidRDefault="0003245D" w:rsidP="00255949">
      <w:pPr>
        <w:rPr>
          <w:rFonts w:cstheme="minorHAnsi"/>
        </w:rPr>
      </w:pPr>
      <w:r w:rsidRPr="00C97FF4">
        <w:rPr>
          <w:rFonts w:cstheme="minorHAnsi"/>
        </w:rPr>
        <w:t>A továbbiakban részletesen szó lesz az élettani háttérről, a STAR protokollról</w:t>
      </w:r>
      <w:r w:rsidR="004A24A5">
        <w:rPr>
          <w:rFonts w:cstheme="minorHAnsi"/>
        </w:rPr>
        <w:t>, az ICING modellről</w:t>
      </w:r>
      <w:r w:rsidRPr="00C97FF4">
        <w:rPr>
          <w:rFonts w:cstheme="minorHAnsi"/>
        </w:rPr>
        <w:t xml:space="preserve">, a megvalósításhoz használt </w:t>
      </w:r>
      <w:r w:rsidR="004A24A5">
        <w:rPr>
          <w:rFonts w:cstheme="minorHAnsi"/>
        </w:rPr>
        <w:t xml:space="preserve">Julia </w:t>
      </w:r>
      <w:r w:rsidRPr="00C97FF4">
        <w:rPr>
          <w:rFonts w:cstheme="minorHAnsi"/>
        </w:rPr>
        <w:t>programozási nyelv előnyeiről, a tervezés, illetve implementáció kihívásairól, az elért eredményekről és a továbblépési lehetőségekről.</w:t>
      </w:r>
    </w:p>
    <w:p w14:paraId="3EE7A107" w14:textId="5EE7830C" w:rsidR="0003245D" w:rsidRDefault="0003245D" w:rsidP="0003245D">
      <w:pPr>
        <w:pStyle w:val="Cmsor1"/>
      </w:pPr>
      <w:bookmarkStart w:id="14" w:name="_Toc72339857"/>
      <w:bookmarkStart w:id="15" w:name="_Toc88123955"/>
      <w:r>
        <w:lastRenderedPageBreak/>
        <w:t xml:space="preserve">Irodalmi </w:t>
      </w:r>
      <w:r w:rsidRPr="00D77364">
        <w:t>háttér</w:t>
      </w:r>
      <w:r>
        <w:t>, módszerek, felhasznált adatok</w:t>
      </w:r>
      <w:bookmarkEnd w:id="14"/>
      <w:bookmarkEnd w:id="15"/>
    </w:p>
    <w:p w14:paraId="729B5BD7" w14:textId="07990652" w:rsidR="0003245D" w:rsidRDefault="0003245D" w:rsidP="0003245D">
      <w:pPr>
        <w:pStyle w:val="Cmsor2"/>
      </w:pPr>
      <w:bookmarkStart w:id="16" w:name="_Toc88123956"/>
      <w:r>
        <w:t>Élettani Háttér</w:t>
      </w:r>
      <w:bookmarkEnd w:id="16"/>
    </w:p>
    <w:p w14:paraId="3F95EEF1" w14:textId="720A9DA6" w:rsidR="0003245D" w:rsidRPr="00D779BF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szoros vércukor szabályozás megvalósítása nehéz feladat, hiszen az az emberi szervezetet, egy nagyon összetett fiziológiai rendszert kell modellezni, ráadásul a betegek egymástól lényegesen különböznek és gyorsan változhat az állapotuk is. Nagyon sok speciális paramétere van a </w:t>
      </w:r>
      <w:r w:rsidR="00FE721A" w:rsidRPr="00D779BF">
        <w:rPr>
          <w:rFonts w:cstheme="minorHAnsi"/>
        </w:rPr>
        <w:t>rendsz</w:t>
      </w:r>
      <w:r w:rsidR="00FE721A">
        <w:rPr>
          <w:rFonts w:cstheme="minorHAnsi"/>
        </w:rPr>
        <w:t>e</w:t>
      </w:r>
      <w:r w:rsidR="00FE721A" w:rsidRPr="00D779BF">
        <w:rPr>
          <w:rFonts w:cstheme="minorHAnsi"/>
        </w:rPr>
        <w:t>rnek</w:t>
      </w:r>
      <w:r w:rsidRPr="00D779BF">
        <w:rPr>
          <w:rFonts w:cstheme="minorHAnsi"/>
        </w:rPr>
        <w:t>, amelyek közül csak néhányat lehet közvetlenül megmérni.</w:t>
      </w:r>
    </w:p>
    <w:p w14:paraId="1FD6B531" w14:textId="41A9E9E6" w:rsidR="0003245D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normoglikémiás</w:t>
      </w:r>
      <w:proofErr w:type="spellEnd"/>
      <w:r w:rsidRPr="00D779BF">
        <w:rPr>
          <w:rFonts w:cstheme="minorHAnsi"/>
        </w:rPr>
        <w:t xml:space="preserve"> vagyis optimális vércukorszint tartomány 4,4 – 6 (8) </w:t>
      </w:r>
      <w:proofErr w:type="spellStart"/>
      <w:r w:rsidRPr="00D779BF">
        <w:rPr>
          <w:rFonts w:cstheme="minorHAnsi"/>
        </w:rPr>
        <w:t>mmol</w:t>
      </w:r>
      <w:proofErr w:type="spellEnd"/>
      <w:r w:rsidRPr="00D779BF">
        <w:rPr>
          <w:rFonts w:cstheme="minorHAnsi"/>
        </w:rPr>
        <w:t xml:space="preserve">/l között van. Ha ez a tartomány alá esik a vércukorszint, akkor </w:t>
      </w:r>
      <w:proofErr w:type="spellStart"/>
      <w:r w:rsidRPr="00D779BF">
        <w:rPr>
          <w:rFonts w:cstheme="minorHAnsi"/>
        </w:rPr>
        <w:t>hipoglikémiáról</w:t>
      </w:r>
      <w:proofErr w:type="spellEnd"/>
      <w:r w:rsidRPr="00D779BF">
        <w:rPr>
          <w:rFonts w:cstheme="minorHAnsi"/>
        </w:rPr>
        <w:t xml:space="preserve">, ha e fölé, akkor </w:t>
      </w:r>
      <w:proofErr w:type="spellStart"/>
      <w:r w:rsidRPr="00D779BF">
        <w:rPr>
          <w:rFonts w:cstheme="minorHAnsi"/>
        </w:rPr>
        <w:t>hiperglikémiáról</w:t>
      </w:r>
      <w:proofErr w:type="spellEnd"/>
      <w:r w:rsidRPr="00D779BF">
        <w:rPr>
          <w:rFonts w:cstheme="minorHAnsi"/>
        </w:rPr>
        <w:t xml:space="preserve"> beszélhetünk. Különböző mértékben és időtávon, de mindkettő negatív következményekkel jár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_Ref88123353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FE721A">
        <w:rPr>
          <w:rFonts w:cstheme="minorHAnsi"/>
        </w:rPr>
        <w:t>[1]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>.</w:t>
      </w:r>
    </w:p>
    <w:p w14:paraId="6B52FD90" w14:textId="3F45BEF1" w:rsidR="00944F2B" w:rsidRPr="00790C64" w:rsidRDefault="00144310" w:rsidP="0003245D">
      <w:pPr>
        <w:rPr>
          <w:rFonts w:cstheme="minorHAnsi"/>
          <w:lang w:val="en-US"/>
        </w:rPr>
      </w:pPr>
      <w:r>
        <w:rPr>
          <w:rFonts w:cstheme="minorHAnsi"/>
        </w:rPr>
        <w:t>Intenzív osztályon, 35-45 százalék inzulinterápiára szorul, mert a metabolikus rendszerük egyensúlya felborul. Általában a metabolikus rendszer zavarának magas(</w:t>
      </w:r>
      <w:proofErr w:type="spellStart"/>
      <w:r>
        <w:rPr>
          <w:rFonts w:cstheme="minorHAnsi"/>
        </w:rPr>
        <w:t>hipergl</w:t>
      </w:r>
      <w:proofErr w:type="spellEnd"/>
      <w:r>
        <w:rPr>
          <w:rFonts w:cstheme="minorHAnsi"/>
        </w:rPr>
        <w:t xml:space="preserve">.) a tünete. Hosszú ideig tartó </w:t>
      </w:r>
      <w:proofErr w:type="spellStart"/>
      <w:r>
        <w:rPr>
          <w:rFonts w:cstheme="minorHAnsi"/>
        </w:rPr>
        <w:t>bg</w:t>
      </w:r>
      <w:proofErr w:type="spellEnd"/>
      <w:r>
        <w:rPr>
          <w:rFonts w:cstheme="minorHAnsi"/>
        </w:rPr>
        <w:t xml:space="preserve"> káros következményekkel </w:t>
      </w:r>
      <w:proofErr w:type="spellStart"/>
      <w:r>
        <w:rPr>
          <w:rFonts w:cstheme="minorHAnsi"/>
        </w:rPr>
        <w:t>járhata</w:t>
      </w:r>
      <w:proofErr w:type="spellEnd"/>
      <w:r>
        <w:rPr>
          <w:rFonts w:cstheme="minorHAnsi"/>
        </w:rPr>
        <w:t xml:space="preserve"> beteg kezelésének kimenetére, ezért alkalmazzák az inzulinterápiát, melynek célja a </w:t>
      </w:r>
      <w:proofErr w:type="spellStart"/>
      <w:r>
        <w:rPr>
          <w:rFonts w:cstheme="minorHAnsi"/>
        </w:rPr>
        <w:t>norm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glikben</w:t>
      </w:r>
      <w:proofErr w:type="spellEnd"/>
      <w:r>
        <w:rPr>
          <w:rFonts w:cstheme="minorHAnsi"/>
        </w:rPr>
        <w:t xml:space="preserve"> tartása. Az orvosok számára a kihívást, a megfelelő </w:t>
      </w:r>
      <w:proofErr w:type="spellStart"/>
      <w:r>
        <w:rPr>
          <w:rFonts w:cstheme="minorHAnsi"/>
        </w:rPr>
        <w:t>inz</w:t>
      </w:r>
      <w:proofErr w:type="spellEnd"/>
      <w:r>
        <w:rPr>
          <w:rFonts w:cstheme="minorHAnsi"/>
        </w:rPr>
        <w:t xml:space="preserve">. adagolás meghat. jelenti, mivel az ember </w:t>
      </w:r>
      <w:proofErr w:type="spellStart"/>
      <w:r>
        <w:rPr>
          <w:rFonts w:cstheme="minorHAnsi"/>
        </w:rPr>
        <w:t>vérc</w:t>
      </w:r>
      <w:proofErr w:type="spellEnd"/>
      <w:r>
        <w:rPr>
          <w:rFonts w:cstheme="minorHAnsi"/>
        </w:rPr>
        <w:t xml:space="preserve">. </w:t>
      </w:r>
      <w:proofErr w:type="spellStart"/>
      <w:r>
        <w:rPr>
          <w:rFonts w:cstheme="minorHAnsi"/>
        </w:rPr>
        <w:t>befolyolásoló</w:t>
      </w:r>
      <w:proofErr w:type="spellEnd"/>
      <w:r>
        <w:rPr>
          <w:rFonts w:cstheme="minorHAnsi"/>
        </w:rPr>
        <w:t xml:space="preserve"> élettani folyamatok igen bonyolultak, </w:t>
      </w:r>
      <w:proofErr w:type="spellStart"/>
      <w:r>
        <w:rPr>
          <w:rFonts w:cstheme="minorHAnsi"/>
        </w:rPr>
        <w:t>emiiatt</w:t>
      </w:r>
      <w:proofErr w:type="spellEnd"/>
      <w:r>
        <w:rPr>
          <w:rFonts w:cstheme="minorHAnsi"/>
        </w:rPr>
        <w:t xml:space="preserve"> az </w:t>
      </w:r>
      <w:proofErr w:type="spellStart"/>
      <w:proofErr w:type="gramStart"/>
      <w:r>
        <w:rPr>
          <w:rFonts w:cstheme="minorHAnsi"/>
        </w:rPr>
        <w:t>inz</w:t>
      </w:r>
      <w:proofErr w:type="spellEnd"/>
      <w:r>
        <w:rPr>
          <w:rFonts w:cstheme="minorHAnsi"/>
        </w:rPr>
        <w:t>,.</w:t>
      </w:r>
      <w:proofErr w:type="gram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bev</w:t>
      </w:r>
      <w:proofErr w:type="spellEnd"/>
      <w:r>
        <w:rPr>
          <w:rFonts w:cstheme="minorHAnsi"/>
        </w:rPr>
        <w:t xml:space="preserve">. hatása nehezen kiszámítható, hatása késleltetett, pontos kiszámítása </w:t>
      </w:r>
      <w:proofErr w:type="spellStart"/>
      <w:r>
        <w:rPr>
          <w:rFonts w:cstheme="minorHAnsi"/>
        </w:rPr>
        <w:t>bony</w:t>
      </w:r>
      <w:proofErr w:type="spellEnd"/>
      <w:r>
        <w:rPr>
          <w:rFonts w:cstheme="minorHAnsi"/>
        </w:rPr>
        <w:t xml:space="preserve">. Ezen orvosi </w:t>
      </w:r>
      <w:proofErr w:type="spellStart"/>
      <w:r>
        <w:rPr>
          <w:rFonts w:cstheme="minorHAnsi"/>
        </w:rPr>
        <w:t>prob</w:t>
      </w:r>
      <w:proofErr w:type="spellEnd"/>
      <w:r>
        <w:rPr>
          <w:rFonts w:cstheme="minorHAnsi"/>
        </w:rPr>
        <w:t xml:space="preserve"> megoldására </w:t>
      </w:r>
      <w:proofErr w:type="spellStart"/>
      <w:r>
        <w:rPr>
          <w:rFonts w:cstheme="minorHAnsi"/>
        </w:rPr>
        <w:t>szolg</w:t>
      </w:r>
      <w:proofErr w:type="spellEnd"/>
      <w:r>
        <w:rPr>
          <w:rFonts w:cstheme="minorHAnsi"/>
        </w:rPr>
        <w:t xml:space="preserve">. a </w:t>
      </w:r>
      <w:proofErr w:type="spellStart"/>
      <w:r>
        <w:rPr>
          <w:rFonts w:cstheme="minorHAnsi"/>
        </w:rPr>
        <w:t>szor</w:t>
      </w:r>
      <w:proofErr w:type="spellEnd"/>
      <w:r>
        <w:rPr>
          <w:rFonts w:cstheme="minorHAnsi"/>
        </w:rPr>
        <w:t xml:space="preserve">. </w:t>
      </w:r>
      <w:proofErr w:type="spellStart"/>
      <w:r>
        <w:rPr>
          <w:rFonts w:cstheme="minorHAnsi"/>
        </w:rPr>
        <w:t>vérc</w:t>
      </w:r>
      <w:proofErr w:type="spellEnd"/>
      <w:r>
        <w:rPr>
          <w:rFonts w:cstheme="minorHAnsi"/>
        </w:rPr>
        <w:t xml:space="preserve">. szab </w:t>
      </w:r>
      <w:proofErr w:type="spellStart"/>
      <w:r>
        <w:rPr>
          <w:rFonts w:cstheme="minorHAnsi"/>
        </w:rPr>
        <w:t>prot</w:t>
      </w:r>
      <w:proofErr w:type="spellEnd"/>
      <w:r>
        <w:rPr>
          <w:rFonts w:cstheme="minorHAnsi"/>
        </w:rPr>
        <w:t xml:space="preserve">, mely a szakszemélyzet számára támpontot adnak a megfelelő </w:t>
      </w:r>
      <w:proofErr w:type="spellStart"/>
      <w:r>
        <w:rPr>
          <w:rFonts w:cstheme="minorHAnsi"/>
        </w:rPr>
        <w:t>inz</w:t>
      </w:r>
      <w:proofErr w:type="spellEnd"/>
      <w:r>
        <w:rPr>
          <w:rFonts w:cstheme="minorHAnsi"/>
        </w:rPr>
        <w:t>. adag. kiválasztására. (ábra hatásmechanizmus)</w:t>
      </w:r>
    </w:p>
    <w:p w14:paraId="14941F21" w14:textId="58C69E78" w:rsidR="0003245D" w:rsidRDefault="00255949" w:rsidP="00255949">
      <w:pPr>
        <w:pStyle w:val="Cmsor2"/>
      </w:pPr>
      <w:bookmarkStart w:id="17" w:name="_Toc88123957"/>
      <w:r>
        <w:t>STAR protokoll</w:t>
      </w:r>
      <w:bookmarkEnd w:id="17"/>
    </w:p>
    <w:p w14:paraId="132DABE4" w14:textId="6F1FFADB" w:rsidR="00255949" w:rsidRDefault="00255949" w:rsidP="00255949">
      <w:bookmarkStart w:id="18" w:name="_Hlk72336079"/>
      <w:r w:rsidRPr="007642F3">
        <w:t>A STAR (</w:t>
      </w:r>
      <w:proofErr w:type="spellStart"/>
      <w:r w:rsidRPr="007642F3">
        <w:t>Stochastic</w:t>
      </w:r>
      <w:proofErr w:type="spellEnd"/>
      <w:r w:rsidRPr="007642F3">
        <w:t xml:space="preserve"> </w:t>
      </w:r>
      <w:proofErr w:type="spellStart"/>
      <w:r w:rsidRPr="007642F3">
        <w:t>Targeted</w:t>
      </w:r>
      <w:proofErr w:type="spellEnd"/>
      <w:r w:rsidRPr="007642F3">
        <w:t xml:space="preserve"> </w:t>
      </w:r>
      <w:proofErr w:type="spellStart"/>
      <w:r w:rsidRPr="007642F3">
        <w:t>Control</w:t>
      </w:r>
      <w:proofErr w:type="spellEnd"/>
      <w:r w:rsidRPr="007642F3">
        <w:t>) protokoll egy szoros vércukor szabályozó protokoll. „</w:t>
      </w:r>
      <w:proofErr w:type="spellStart"/>
      <w:r w:rsidRPr="007642F3">
        <w:t>Nurse</w:t>
      </w:r>
      <w:proofErr w:type="spellEnd"/>
      <w:r w:rsidRPr="007642F3">
        <w:t>-in-</w:t>
      </w:r>
      <w:proofErr w:type="spellStart"/>
      <w:r w:rsidRPr="007642F3">
        <w:t>the</w:t>
      </w:r>
      <w:proofErr w:type="spellEnd"/>
      <w:r w:rsidRPr="007642F3">
        <w:t>-</w:t>
      </w:r>
      <w:proofErr w:type="spellStart"/>
      <w:r w:rsidRPr="007642F3">
        <w:t>loop</w:t>
      </w:r>
      <w:proofErr w:type="spellEnd"/>
      <w:r w:rsidRPr="007642F3">
        <w:t>” típusú rendszer</w:t>
      </w:r>
      <w:r w:rsidR="0024642F">
        <w:t xml:space="preserve"> (</w:t>
      </w:r>
      <w:r w:rsidR="0024642F">
        <w:fldChar w:fldCharType="begin"/>
      </w:r>
      <w:r w:rsidR="0024642F">
        <w:instrText xml:space="preserve"> REF _Ref88119284 \h </w:instrText>
      </w:r>
      <w:r w:rsidR="0024642F">
        <w:fldChar w:fldCharType="separate"/>
      </w:r>
      <w:r w:rsidR="00FE721A">
        <w:rPr>
          <w:noProof/>
        </w:rPr>
        <w:t>1</w:t>
      </w:r>
      <w:r w:rsidR="00FE721A">
        <w:t>. ábra</w:t>
      </w:r>
      <w:r w:rsidR="0024642F">
        <w:fldChar w:fldCharType="end"/>
      </w:r>
      <w:r w:rsidR="0024642F">
        <w:t>)</w:t>
      </w:r>
      <w:r w:rsidRPr="007642F3">
        <w:t>, ami azt jelenti, hogy nem avatkozik be közvetlenül, csak terápiás javaslatot ad, amit a nővér vagy orvos felülbírálhat. A nővér megmér bizonyos beteg paramétereket (jelen esetben a páciens vércukorszintjét), a döntéstámogató rendszer ezekből meghatározza a közvetlenül nem mérhető paramétereket, majd előállít terápiás javaslatokat. A nővér a kiválasztott terápiás javaslat alapján végül beállítja a javasolt értékeket az infúziós pumpákon</w:t>
      </w:r>
      <w:r w:rsidR="00144310">
        <w:t xml:space="preserve"> </w:t>
      </w:r>
      <w:r w:rsidR="00FF3EA5">
        <w:fldChar w:fldCharType="begin"/>
      </w:r>
      <w:r w:rsidR="00FF3EA5">
        <w:instrText xml:space="preserve"> REF _Ref88123156 \n \h </w:instrText>
      </w:r>
      <w:r w:rsidR="00FF3EA5">
        <w:fldChar w:fldCharType="separate"/>
      </w:r>
      <w:r w:rsidR="00FE721A">
        <w:t>[2]</w:t>
      </w:r>
      <w:r w:rsidR="00FF3EA5">
        <w:fldChar w:fldCharType="end"/>
      </w:r>
      <w:bookmarkEnd w:id="18"/>
      <w:r w:rsidR="00FF3EA5">
        <w:fldChar w:fldCharType="begin"/>
      </w:r>
      <w:r w:rsidR="00FF3EA5">
        <w:instrText xml:space="preserve"> REF _Ref88123178 \n \h </w:instrText>
      </w:r>
      <w:r w:rsidR="00FF3EA5">
        <w:fldChar w:fldCharType="separate"/>
      </w:r>
      <w:r w:rsidR="00FE721A">
        <w:t>[3]</w:t>
      </w:r>
      <w:r w:rsidR="00FF3EA5">
        <w:fldChar w:fldCharType="end"/>
      </w:r>
      <w:r w:rsidR="00FF3EA5">
        <w:fldChar w:fldCharType="begin"/>
      </w:r>
      <w:r w:rsidR="00FF3EA5">
        <w:instrText xml:space="preserve"> REF _Ref88123180 \n \h </w:instrText>
      </w:r>
      <w:r w:rsidR="00FF3EA5">
        <w:fldChar w:fldCharType="separate"/>
      </w:r>
      <w:r w:rsidR="00FE721A">
        <w:t>[4]</w:t>
      </w:r>
      <w:r w:rsidR="00FF3EA5">
        <w:fldChar w:fldCharType="end"/>
      </w:r>
      <w:r w:rsidRPr="007642F3">
        <w:t>.</w:t>
      </w:r>
    </w:p>
    <w:p w14:paraId="43B2A9CA" w14:textId="6F57F9AD" w:rsidR="000563E4" w:rsidRDefault="000563E4" w:rsidP="000563E4">
      <w:pPr>
        <w:pStyle w:val="Kp"/>
      </w:pPr>
      <w:r>
        <w:rPr>
          <w:noProof/>
        </w:rPr>
        <w:lastRenderedPageBreak/>
        <w:drawing>
          <wp:inline distT="0" distB="0" distL="0" distR="0" wp14:anchorId="3C55BAC8" wp14:editId="3EE3644A">
            <wp:extent cx="3139617" cy="1538876"/>
            <wp:effectExtent l="0" t="0" r="3810" b="4445"/>
            <wp:docPr id="2" name="Picture 2" descr="A collage of a person in a hospital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a person in a hospital bed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92" cy="15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88119284"/>
    <w:p w14:paraId="1D1259CF" w14:textId="276F1A6E" w:rsidR="00497104" w:rsidRPr="00497104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1</w:t>
      </w:r>
      <w:r>
        <w:fldChar w:fldCharType="end"/>
      </w:r>
      <w:r>
        <w:t>. ábra</w:t>
      </w:r>
      <w:bookmarkEnd w:id="19"/>
      <w:r>
        <w:t>:</w:t>
      </w:r>
      <w:r w:rsidR="00497104">
        <w:t xml:space="preserve"> „</w:t>
      </w:r>
      <w:proofErr w:type="spellStart"/>
      <w:r w:rsidR="00497104">
        <w:t>Nurse</w:t>
      </w:r>
      <w:proofErr w:type="spellEnd"/>
      <w:r w:rsidR="00497104">
        <w:t>-in-</w:t>
      </w:r>
      <w:proofErr w:type="spellStart"/>
      <w:r w:rsidR="00497104">
        <w:t>the</w:t>
      </w:r>
      <w:proofErr w:type="spellEnd"/>
      <w:r w:rsidR="00497104">
        <w:t>-</w:t>
      </w:r>
      <w:proofErr w:type="spellStart"/>
      <w:r w:rsidR="00497104">
        <w:t>loop</w:t>
      </w:r>
      <w:proofErr w:type="spellEnd"/>
      <w:r w:rsidR="00497104">
        <w:t>” folyamat</w:t>
      </w:r>
    </w:p>
    <w:p w14:paraId="44437666" w14:textId="77777777" w:rsidR="00255949" w:rsidRPr="007642F3" w:rsidRDefault="00255949" w:rsidP="00255949">
      <w:r w:rsidRPr="007642F3">
        <w:t>Nagy előnye a STAR protokollnak, hogy személyre szabott terápiát lehet megvalósítani. A protokollt a nővérek és orvosok egy Android platformra, Java nyelven implementált, felhasználóbarát kezelői felülettel rendelkező környezetben, egy tablet-en használják mindennapi munkájuk során.</w:t>
      </w:r>
    </w:p>
    <w:p w14:paraId="6D3BDEAB" w14:textId="44B3B769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protokoll az ICING2 matematikai model</w:t>
      </w:r>
      <w:r>
        <w:rPr>
          <w:rFonts w:cstheme="minorHAnsi"/>
        </w:rPr>
        <w:t>l</w:t>
      </w:r>
      <w:r w:rsidRPr="00D779BF">
        <w:rPr>
          <w:rFonts w:cstheme="minorHAnsi"/>
        </w:rPr>
        <w:t>t használja</w:t>
      </w:r>
      <w:r w:rsidR="007A4B55">
        <w:rPr>
          <w:rFonts w:cstheme="minorHAnsi"/>
        </w:rPr>
        <w:t xml:space="preserve"> </w:t>
      </w:r>
      <w:r w:rsidR="00FF3EA5">
        <w:rPr>
          <w:rFonts w:cstheme="minorHAnsi"/>
          <w:lang w:val="en-US"/>
        </w:rPr>
        <w:fldChar w:fldCharType="begin"/>
      </w:r>
      <w:r w:rsidR="00FF3EA5">
        <w:rPr>
          <w:rFonts w:cstheme="minorHAnsi"/>
        </w:rPr>
        <w:instrText xml:space="preserve"> REF _Ref88119146 \n \h </w:instrText>
      </w:r>
      <w:r w:rsidR="00FF3EA5">
        <w:rPr>
          <w:rFonts w:cstheme="minorHAnsi"/>
          <w:lang w:val="en-US"/>
        </w:rPr>
      </w:r>
      <w:r w:rsidR="00FF3EA5">
        <w:rPr>
          <w:rFonts w:cstheme="minorHAnsi"/>
          <w:lang w:val="en-US"/>
        </w:rPr>
        <w:fldChar w:fldCharType="separate"/>
      </w:r>
      <w:r w:rsidR="00FE721A">
        <w:rPr>
          <w:rFonts w:cstheme="minorHAnsi"/>
        </w:rPr>
        <w:t>[7]</w:t>
      </w:r>
      <w:r w:rsidR="00FF3EA5">
        <w:rPr>
          <w:rFonts w:cstheme="minorHAnsi"/>
          <w:lang w:val="en-US"/>
        </w:rPr>
        <w:fldChar w:fldCharType="end"/>
      </w:r>
      <w:r w:rsidR="00FF3EA5">
        <w:rPr>
          <w:rFonts w:cstheme="minorHAnsi"/>
          <w:lang w:val="en-US"/>
        </w:rPr>
        <w:t xml:space="preserve">, </w:t>
      </w:r>
      <w:r w:rsidRPr="00D779BF">
        <w:rPr>
          <w:rFonts w:cstheme="minorHAnsi"/>
        </w:rPr>
        <w:t xml:space="preserve">amely egy klinikailag </w:t>
      </w:r>
      <w:proofErr w:type="spellStart"/>
      <w:r w:rsidRPr="00D779BF">
        <w:rPr>
          <w:rFonts w:cstheme="minorHAnsi"/>
        </w:rPr>
        <w:t>validált</w:t>
      </w:r>
      <w:proofErr w:type="spellEnd"/>
      <w:r w:rsidRPr="00D779BF">
        <w:rPr>
          <w:rFonts w:cstheme="minorHAnsi"/>
        </w:rPr>
        <w:t xml:space="preserve"> metabolikus modell</w:t>
      </w:r>
      <w:r>
        <w:rPr>
          <w:rFonts w:cstheme="minorHAnsi"/>
        </w:rPr>
        <w:t xml:space="preserve"> (</w:t>
      </w:r>
      <w:r w:rsidR="0024642F">
        <w:rPr>
          <w:rFonts w:cstheme="minorHAnsi"/>
          <w:highlight w:val="yellow"/>
        </w:rPr>
        <w:fldChar w:fldCharType="begin"/>
      </w:r>
      <w:r w:rsidR="0024642F">
        <w:rPr>
          <w:rFonts w:cstheme="minorHAnsi"/>
          <w:highlight w:val="yellow"/>
        </w:rPr>
        <w:instrText xml:space="preserve"> REF _Ref88119230 \h </w:instrText>
      </w:r>
      <w:r w:rsidR="0024642F">
        <w:rPr>
          <w:rFonts w:cstheme="minorHAnsi"/>
          <w:highlight w:val="yellow"/>
        </w:rPr>
      </w:r>
      <w:r w:rsidR="0024642F">
        <w:rPr>
          <w:rFonts w:cstheme="minorHAnsi"/>
          <w:highlight w:val="yellow"/>
        </w:rPr>
        <w:fldChar w:fldCharType="separate"/>
      </w:r>
      <w:r w:rsidR="00FE721A">
        <w:rPr>
          <w:noProof/>
        </w:rPr>
        <w:t>2</w:t>
      </w:r>
      <w:r w:rsidR="00FE721A">
        <w:t>. ábra</w:t>
      </w:r>
      <w:r w:rsidR="0024642F">
        <w:rPr>
          <w:rFonts w:cstheme="minorHAnsi"/>
          <w:highlight w:val="yellow"/>
        </w:rPr>
        <w:fldChar w:fldCharType="end"/>
      </w:r>
      <w:r>
        <w:rPr>
          <w:rFonts w:cstheme="minorHAnsi"/>
        </w:rPr>
        <w:t>).</w:t>
      </w:r>
    </w:p>
    <w:p w14:paraId="78DF9C4C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 modell számos egyénspecifikus paramétert tartalmaz, amelyek közül az inzulin szenzitivitás paraméter (SI) maradt az egyetlen változó, ezzel reprezentálva a páciens állapotát. Az inzulin érzékenység (inzulin szenzitivitás) (SI) a szervezet inzulin függő glükóz felvételét jellemző mérőszám. Ha ez az érték nő, akkor a beteg érzékenyebb lesz az inzulinra, tehát már kevesebb inzulin hatására is jobban esik a vércukorszintje.</w:t>
      </w:r>
    </w:p>
    <w:p w14:paraId="26E19BD4" w14:textId="77777777" w:rsidR="00255949" w:rsidRDefault="00255949" w:rsidP="00255949">
      <w:pPr>
        <w:rPr>
          <w:rFonts w:cstheme="minorHAnsi"/>
        </w:rPr>
      </w:pPr>
      <w:bookmarkStart w:id="20" w:name="_Hlk72336475"/>
      <w:r>
        <w:rPr>
          <w:rFonts w:cstheme="minorHAnsi"/>
        </w:rPr>
        <w:t xml:space="preserve">A protokoll a vércukorszint </w:t>
      </w:r>
      <w:proofErr w:type="spellStart"/>
      <w:r>
        <w:rPr>
          <w:rFonts w:cstheme="minorHAnsi"/>
        </w:rPr>
        <w:t>predikcióját</w:t>
      </w:r>
      <w:proofErr w:type="spellEnd"/>
      <w:r>
        <w:rPr>
          <w:rFonts w:cstheme="minorHAnsi"/>
        </w:rPr>
        <w:t xml:space="preserve"> az erre vonatkozó változást leíró differenciálegyenletek megoldásával határozza meg, amelyek az alábbi ábrán látszanak:</w:t>
      </w:r>
    </w:p>
    <w:bookmarkEnd w:id="20"/>
    <w:p w14:paraId="4783392D" w14:textId="7E581DC3" w:rsidR="007C085C" w:rsidRPr="007C085C" w:rsidRDefault="00255949" w:rsidP="007C085C">
      <w:pPr>
        <w:pStyle w:val="Kp"/>
      </w:pPr>
      <w:r w:rsidRPr="00D779BF">
        <w:rPr>
          <w:noProof/>
          <w:lang w:val="en-US"/>
        </w:rPr>
        <w:lastRenderedPageBreak/>
        <w:drawing>
          <wp:inline distT="0" distB="0" distL="0" distR="0" wp14:anchorId="783D0E54" wp14:editId="489E080A">
            <wp:extent cx="5400040" cy="3139309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88119224"/>
    <w:bookmarkStart w:id="22" w:name="_Ref88119230"/>
    <w:p w14:paraId="376B60D3" w14:textId="6E7ADD45" w:rsidR="00255949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2</w:t>
      </w:r>
      <w:r>
        <w:fldChar w:fldCharType="end"/>
      </w:r>
      <w:r>
        <w:t>. ábra</w:t>
      </w:r>
      <w:bookmarkEnd w:id="22"/>
      <w:r>
        <w:t xml:space="preserve">: </w:t>
      </w:r>
      <w:r w:rsidR="00255949" w:rsidRPr="007C085C">
        <w:t>Vércukorszintet</w:t>
      </w:r>
      <w:r w:rsidR="00255949">
        <w:t xml:space="preserve"> befolyásoló fiziológiai modell</w:t>
      </w:r>
      <w:bookmarkEnd w:id="21"/>
    </w:p>
    <w:p w14:paraId="777FEE5C" w14:textId="631CE316" w:rsidR="00255949" w:rsidRDefault="00255949" w:rsidP="00255949">
      <w:pPr>
        <w:pStyle w:val="Cmsor2"/>
      </w:pPr>
      <w:bookmarkStart w:id="23" w:name="_Toc88123958"/>
      <w:r>
        <w:t>In-</w:t>
      </w:r>
      <w:proofErr w:type="spellStart"/>
      <w:r>
        <w:t>silico</w:t>
      </w:r>
      <w:proofErr w:type="spellEnd"/>
      <w:r>
        <w:t xml:space="preserve"> validáció</w:t>
      </w:r>
      <w:bookmarkEnd w:id="23"/>
    </w:p>
    <w:p w14:paraId="0ADB2C77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Az in-</w:t>
      </w:r>
      <w:proofErr w:type="spellStart"/>
      <w:r>
        <w:rPr>
          <w:rFonts w:cstheme="minorHAnsi"/>
        </w:rPr>
        <w:t>silico</w:t>
      </w:r>
      <w:proofErr w:type="spellEnd"/>
      <w:r>
        <w:rPr>
          <w:rFonts w:cstheme="minorHAnsi"/>
        </w:rPr>
        <w:t xml:space="preserve"> olyan technikára vonatkozik, amikor a kísérlet számítógépes szimuláció során folyik.</w:t>
      </w:r>
    </w:p>
    <w:p w14:paraId="54B30F98" w14:textId="77777777" w:rsidR="00255949" w:rsidRDefault="00255949" w:rsidP="009F09DE">
      <w:pPr>
        <w:rPr>
          <w:rFonts w:cstheme="minorHAnsi"/>
        </w:rPr>
      </w:pPr>
      <w:r>
        <w:rPr>
          <w:rFonts w:cstheme="minorHAnsi"/>
        </w:rPr>
        <w:t>Jelen esetben két fázisból áll:</w:t>
      </w:r>
    </w:p>
    <w:p w14:paraId="62873B0C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>Az első fázisban a nyers klinikai adatokat felhasználva létrehozzuk a virtuális beteget.</w:t>
      </w:r>
      <w:r>
        <w:rPr>
          <w:rFonts w:cstheme="minorHAnsi"/>
        </w:rPr>
        <w:t xml:space="preserve"> </w:t>
      </w:r>
      <w:r w:rsidRPr="000364A7">
        <w:rPr>
          <w:rFonts w:cstheme="minorHAnsi"/>
        </w:rPr>
        <w:t>Majd</w:t>
      </w:r>
      <w:r>
        <w:rPr>
          <w:rFonts w:cstheme="minorHAnsi"/>
        </w:rPr>
        <w:t>,</w:t>
      </w:r>
      <w:r w:rsidRPr="000364A7">
        <w:rPr>
          <w:rFonts w:cstheme="minorHAnsi"/>
        </w:rPr>
        <w:t xml:space="preserve"> a mért vércukorszintek, inzulinadagolás, illetve táplálás alapján meghatározzuk az időbeli inzulinszenzitivitását.</w:t>
      </w:r>
    </w:p>
    <w:p w14:paraId="78F12741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 xml:space="preserve">A második fázisban futtatjuk a szimulációt a virtuális betegeken, jegyezve a mért vércukorszinteket. A végén összehasonlítjuk az eredeti és a szimulált eredményeket, </w:t>
      </w:r>
      <w:proofErr w:type="spellStart"/>
      <w:r w:rsidRPr="000364A7">
        <w:rPr>
          <w:rFonts w:cstheme="minorHAnsi"/>
        </w:rPr>
        <w:t>validálunk</w:t>
      </w:r>
      <w:proofErr w:type="spellEnd"/>
      <w:r w:rsidRPr="000364A7">
        <w:rPr>
          <w:rFonts w:cstheme="minorHAnsi"/>
        </w:rPr>
        <w:t>.</w:t>
      </w:r>
    </w:p>
    <w:p w14:paraId="668AFA1D" w14:textId="77777777" w:rsidR="00255949" w:rsidRPr="00255949" w:rsidRDefault="00255949" w:rsidP="00255949">
      <w:r w:rsidRPr="00255949">
        <w:t>Ezáltal lehetséges különböző kezelési protokollok vagy különböző betegcsoportok kezelési adatainak összehasonlítása.</w:t>
      </w:r>
    </w:p>
    <w:p w14:paraId="56CCAB6E" w14:textId="7EA604E0" w:rsidR="00255949" w:rsidRDefault="00255949" w:rsidP="00255949">
      <w:pPr>
        <w:pStyle w:val="Cmsor2"/>
      </w:pPr>
      <w:bookmarkStart w:id="24" w:name="_Toc88123959"/>
      <w:r>
        <w:t>Julia nyelv</w:t>
      </w:r>
      <w:bookmarkEnd w:id="24"/>
    </w:p>
    <w:p w14:paraId="71D7DBD8" w14:textId="5CB73065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Az intenzív osztályokon ápolt betegek szoros vércukor szabályozó szoftverét szimuláló környezet megvalósításához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programozási nyelvet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_Ref88123205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FE721A">
        <w:rPr>
          <w:rFonts w:cstheme="minorHAnsi"/>
        </w:rPr>
        <w:t>[5]</w:t>
      </w:r>
      <w:r w:rsidR="00FF3EA5"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Pr="00D779BF">
        <w:rPr>
          <w:rFonts w:cstheme="minorHAnsi"/>
        </w:rPr>
        <w:t>használtam. Ennek a nyelvnek számos olyan tulajdonsága van, amely ideálissá tette ennek a feladatnak a megoldására</w:t>
      </w:r>
      <w:r>
        <w:rPr>
          <w:rFonts w:cstheme="minorHAnsi"/>
        </w:rPr>
        <w:t>:</w:t>
      </w:r>
    </w:p>
    <w:p w14:paraId="6C0F7534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lastRenderedPageBreak/>
        <w:t>Gyors</w:t>
      </w:r>
      <w:r>
        <w:rPr>
          <w:rFonts w:cstheme="minorHAnsi"/>
        </w:rPr>
        <w:t>, úgynevezett</w:t>
      </w:r>
      <w:r w:rsidRPr="00384917">
        <w:rPr>
          <w:rFonts w:cstheme="minorHAnsi"/>
        </w:rPr>
        <w:t xml:space="preserve"> JIT</w:t>
      </w:r>
      <w:r>
        <w:rPr>
          <w:rFonts w:cstheme="minorHAnsi"/>
        </w:rPr>
        <w:t xml:space="preserve"> (</w:t>
      </w:r>
      <w:proofErr w:type="spellStart"/>
      <w:r>
        <w:rPr>
          <w:rFonts w:cstheme="minorHAnsi"/>
        </w:rPr>
        <w:t>Just</w:t>
      </w:r>
      <w:proofErr w:type="spellEnd"/>
      <w:r>
        <w:rPr>
          <w:rFonts w:cstheme="minorHAnsi"/>
        </w:rPr>
        <w:t xml:space="preserve"> in </w:t>
      </w:r>
      <w:proofErr w:type="spellStart"/>
      <w:r>
        <w:rPr>
          <w:rFonts w:cstheme="minorHAnsi"/>
        </w:rPr>
        <w:t>time</w:t>
      </w:r>
      <w:proofErr w:type="spellEnd"/>
      <w:r>
        <w:rPr>
          <w:rFonts w:cstheme="minorHAnsi"/>
        </w:rPr>
        <w:t>)</w:t>
      </w:r>
      <w:r w:rsidRPr="00384917">
        <w:rPr>
          <w:rFonts w:cstheme="minorHAnsi"/>
        </w:rPr>
        <w:t xml:space="preserve"> fordítója va</w:t>
      </w:r>
      <w:r>
        <w:rPr>
          <w:rFonts w:cstheme="minorHAnsi"/>
        </w:rPr>
        <w:t xml:space="preserve">n, amely a kód hatékony </w:t>
      </w:r>
      <w:proofErr w:type="spellStart"/>
      <w:r>
        <w:rPr>
          <w:rFonts w:cstheme="minorHAnsi"/>
        </w:rPr>
        <w:t>futásidejű</w:t>
      </w:r>
      <w:proofErr w:type="spellEnd"/>
      <w:r>
        <w:rPr>
          <w:rFonts w:cstheme="minorHAnsi"/>
        </w:rPr>
        <w:t xml:space="preserve"> fordítását teszi lehetővé.</w:t>
      </w:r>
    </w:p>
    <w:p w14:paraId="28103F22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>
        <w:rPr>
          <w:rFonts w:cstheme="minorHAnsi"/>
        </w:rPr>
        <w:t>Széleskörű, gazdag</w:t>
      </w:r>
      <w:r w:rsidRPr="00384917">
        <w:rPr>
          <w:rFonts w:cstheme="minorHAnsi"/>
        </w:rPr>
        <w:t xml:space="preserve"> könyvtár</w:t>
      </w:r>
      <w:r>
        <w:rPr>
          <w:rFonts w:cstheme="minorHAnsi"/>
        </w:rPr>
        <w:t>ak</w:t>
      </w:r>
      <w:r w:rsidRPr="00384917">
        <w:rPr>
          <w:rFonts w:cstheme="minorHAnsi"/>
        </w:rPr>
        <w:t xml:space="preserve"> </w:t>
      </w:r>
      <w:r>
        <w:rPr>
          <w:rFonts w:cstheme="minorHAnsi"/>
        </w:rPr>
        <w:t>érhetőek el</w:t>
      </w:r>
      <w:r w:rsidRPr="00384917">
        <w:rPr>
          <w:rFonts w:cstheme="minorHAnsi"/>
        </w:rPr>
        <w:t xml:space="preserve"> benne, s</w:t>
      </w:r>
      <w:r>
        <w:rPr>
          <w:rFonts w:cstheme="minorHAnsi"/>
        </w:rPr>
        <w:t>zámos</w:t>
      </w:r>
      <w:r w:rsidRPr="00384917">
        <w:rPr>
          <w:rFonts w:cstheme="minorHAnsi"/>
        </w:rPr>
        <w:t xml:space="preserve"> tudományterületről.</w:t>
      </w:r>
    </w:p>
    <w:p w14:paraId="1252BCEB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Alapvetően kicsi, csak a szükséges könyvtárakat tartalmazza.</w:t>
      </w:r>
      <w:r>
        <w:rPr>
          <w:rFonts w:cstheme="minorHAnsi"/>
        </w:rPr>
        <w:t xml:space="preserve"> Célzottan lehet </w:t>
      </w:r>
      <w:proofErr w:type="spellStart"/>
      <w:r>
        <w:rPr>
          <w:rFonts w:cstheme="minorHAnsi"/>
        </w:rPr>
        <w:t>importolni</w:t>
      </w:r>
      <w:proofErr w:type="spellEnd"/>
      <w:r>
        <w:rPr>
          <w:rFonts w:cstheme="minorHAnsi"/>
        </w:rPr>
        <w:t xml:space="preserve"> az adott feladathoz szükséges könyvtárakat, így magas a hatékonysága.</w:t>
      </w:r>
    </w:p>
    <w:p w14:paraId="0B263461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Nyílt forráskódú.</w:t>
      </w:r>
    </w:p>
    <w:p w14:paraId="53B418C5" w14:textId="77777777" w:rsidR="00255949" w:rsidRPr="00790C64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Főként a tudományos számítás (</w:t>
      </w:r>
      <w:proofErr w:type="spellStart"/>
      <w:r w:rsidRPr="00384917">
        <w:rPr>
          <w:rFonts w:cstheme="minorHAnsi"/>
        </w:rPr>
        <w:t>Scientific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Computation</w:t>
      </w:r>
      <w:proofErr w:type="spellEnd"/>
      <w:r w:rsidRPr="00384917">
        <w:rPr>
          <w:rFonts w:cstheme="minorHAnsi"/>
        </w:rPr>
        <w:t xml:space="preserve">) a fókusza, ami miatt az ilyen irányú tudományos munka felkapta és úgy néz ki, hogy ebbe az irányba mozdul el. Tipikusan ilyen </w:t>
      </w:r>
      <w:r>
        <w:rPr>
          <w:rFonts w:cstheme="minorHAnsi"/>
        </w:rPr>
        <w:t xml:space="preserve">például </w:t>
      </w:r>
      <w:r w:rsidRPr="00384917">
        <w:rPr>
          <w:rFonts w:cstheme="minorHAnsi"/>
        </w:rPr>
        <w:t xml:space="preserve">a </w:t>
      </w:r>
      <w:proofErr w:type="spellStart"/>
      <w:r w:rsidRPr="00384917">
        <w:rPr>
          <w:rFonts w:cstheme="minorHAnsi"/>
        </w:rPr>
        <w:t>Machine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Learning</w:t>
      </w:r>
      <w:proofErr w:type="spellEnd"/>
      <w:r w:rsidRPr="00384917">
        <w:rPr>
          <w:rFonts w:cstheme="minorHAnsi"/>
        </w:rPr>
        <w:t xml:space="preserve">, amivel elkezdünk foglalkozni az SI </w:t>
      </w:r>
      <w:proofErr w:type="spellStart"/>
      <w:r w:rsidRPr="00384917">
        <w:rPr>
          <w:rFonts w:cstheme="minorHAnsi"/>
        </w:rPr>
        <w:t>predikció</w:t>
      </w:r>
      <w:proofErr w:type="spellEnd"/>
      <w:r w:rsidRPr="00384917">
        <w:rPr>
          <w:rFonts w:cstheme="minorHAnsi"/>
        </w:rPr>
        <w:t xml:space="preserve"> kapcsán.</w:t>
      </w:r>
    </w:p>
    <w:p w14:paraId="42160DD2" w14:textId="697471A0" w:rsidR="00255949" w:rsidRDefault="00255949" w:rsidP="00255949">
      <w:pPr>
        <w:pStyle w:val="Cmsor1"/>
      </w:pPr>
      <w:bookmarkStart w:id="25" w:name="_Toc88123960"/>
      <w:r>
        <w:lastRenderedPageBreak/>
        <w:t>Eredmények</w:t>
      </w:r>
      <w:bookmarkEnd w:id="25"/>
    </w:p>
    <w:p w14:paraId="3337FDAA" w14:textId="41801999" w:rsidR="008436EC" w:rsidRPr="008436EC" w:rsidRDefault="00B4760D" w:rsidP="008436EC">
      <w:r>
        <w:t xml:space="preserve">A következőkben az elért eredmények kerülnek bemutatásra. Többek között ismertetve lesznek a tervezés és implementáció kihívásai, az elkészült rendszer felépítése, értékelése mérnöki, illetve orvosi szempontból, valamint a </w:t>
      </w:r>
      <w:proofErr w:type="spellStart"/>
      <w:r>
        <w:t>validálása</w:t>
      </w:r>
      <w:proofErr w:type="spellEnd"/>
      <w:r>
        <w:t>.</w:t>
      </w:r>
    </w:p>
    <w:p w14:paraId="7B3FA68D" w14:textId="47715DA7" w:rsidR="00255949" w:rsidRDefault="00255949" w:rsidP="00255949">
      <w:pPr>
        <w:pStyle w:val="Cmsor2"/>
      </w:pPr>
      <w:bookmarkStart w:id="26" w:name="_Toc88123961"/>
      <w:r>
        <w:t>Tervezés és implementáció kihívásai</w:t>
      </w:r>
      <w:bookmarkEnd w:id="26"/>
    </w:p>
    <w:p w14:paraId="6F192813" w14:textId="0EC88C95" w:rsidR="00B4760D" w:rsidRPr="00B4760D" w:rsidRDefault="00B4760D" w:rsidP="00B4760D">
      <w:r>
        <w:t>A fejlesztés során számos mérföldkő volt, számos technológiát kellett felhasználni. A továbbiakban</w:t>
      </w:r>
      <w:r w:rsidR="007C085C">
        <w:t xml:space="preserve"> ezek kerülnek bemutatásra.</w:t>
      </w:r>
    </w:p>
    <w:p w14:paraId="4D15D6C2" w14:textId="60AB4E22" w:rsidR="00255949" w:rsidRDefault="00255949" w:rsidP="00255949">
      <w:pPr>
        <w:pStyle w:val="Cmsor3"/>
      </w:pPr>
      <w:bookmarkStart w:id="27" w:name="_Toc88123962"/>
      <w:r>
        <w:t>Adatok beolvasása</w:t>
      </w:r>
      <w:bookmarkEnd w:id="27"/>
    </w:p>
    <w:p w14:paraId="48E2306B" w14:textId="2F18A950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szimuláció végrehajtásához először be kellett olvasni a páciens adatokat. Ezek</w:t>
      </w:r>
      <w:r w:rsidR="00906787">
        <w:rPr>
          <w:rFonts w:cstheme="minorHAnsi"/>
        </w:rPr>
        <w:t xml:space="preserve"> lehetnek</w:t>
      </w:r>
      <w:r w:rsidRPr="00D779BF">
        <w:rPr>
          <w:rFonts w:cstheme="minorHAnsi"/>
        </w:rPr>
        <w:t xml:space="preserve"> Java bináris</w:t>
      </w:r>
      <w:r w:rsidR="00906787">
        <w:rPr>
          <w:rFonts w:cstheme="minorHAnsi"/>
        </w:rPr>
        <w:t xml:space="preserve"> vagy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kiterjesztésű fájlokban </w:t>
      </w:r>
      <w:r w:rsidRPr="00D779BF">
        <w:rPr>
          <w:rFonts w:cstheme="minorHAnsi"/>
        </w:rPr>
        <w:t>tárolva</w:t>
      </w:r>
      <w:r w:rsidR="00906787">
        <w:rPr>
          <w:rFonts w:cstheme="minorHAnsi"/>
        </w:rPr>
        <w:t xml:space="preserve">.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esetén rendelkezésre állt egy beolvasást segítő könyvtár, viszont Java fájlok esetében</w:t>
      </w:r>
      <w:r w:rsidRPr="00D779BF">
        <w:rPr>
          <w:rFonts w:cstheme="minorHAnsi"/>
        </w:rPr>
        <w:t>t e</w:t>
      </w:r>
      <w:r w:rsidR="00906787">
        <w:rPr>
          <w:rFonts w:cstheme="minorHAnsi"/>
        </w:rPr>
        <w:t>lőször</w:t>
      </w:r>
      <w:r w:rsidRPr="00D779BF">
        <w:rPr>
          <w:rFonts w:cstheme="minorHAnsi"/>
        </w:rPr>
        <w:t xml:space="preserve"> létre kellett hozni J</w:t>
      </w:r>
      <w:r>
        <w:rPr>
          <w:rFonts w:cstheme="minorHAnsi"/>
        </w:rPr>
        <w:t>u</w:t>
      </w:r>
      <w:r w:rsidRPr="00D779BF">
        <w:rPr>
          <w:rFonts w:cstheme="minorHAnsi"/>
        </w:rPr>
        <w:t xml:space="preserve">liában a Java objektumot a </w:t>
      </w:r>
      <w:proofErr w:type="spellStart"/>
      <w:r w:rsidRPr="00D779BF">
        <w:rPr>
          <w:rFonts w:cstheme="minorHAnsi"/>
        </w:rPr>
        <w:t>szerializált</w:t>
      </w:r>
      <w:proofErr w:type="spellEnd"/>
      <w:r w:rsidRPr="00D779BF">
        <w:rPr>
          <w:rFonts w:cstheme="minorHAnsi"/>
        </w:rPr>
        <w:t xml:space="preserve"> adatból, majd abból átemelni az adatot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által is könnyen használható adatstruktúrákba.</w:t>
      </w:r>
      <w:r w:rsidR="00576A34">
        <w:rPr>
          <w:rFonts w:cstheme="minorHAnsi"/>
        </w:rPr>
        <w:t xml:space="preserve"> A Julia keretrendszerben szimulált eredmények pedig JLD2 kiterjesztésű fájlokba vannak elmentve.</w:t>
      </w:r>
    </w:p>
    <w:p w14:paraId="60241C94" w14:textId="14BF57D4" w:rsidR="00576A34" w:rsidRDefault="00576A34" w:rsidP="00255949">
      <w:pPr>
        <w:rPr>
          <w:rFonts w:cstheme="minorHAnsi"/>
        </w:rPr>
      </w:pPr>
      <w:r>
        <w:rPr>
          <w:rFonts w:cstheme="minorHAnsi"/>
        </w:rPr>
        <w:t xml:space="preserve">Az előbbiekben taglalt problémára egy </w:t>
      </w:r>
      <w:proofErr w:type="spellStart"/>
      <w:r>
        <w:rPr>
          <w:rFonts w:cstheme="minorHAnsi"/>
        </w:rPr>
        <w:t>deszerializációs</w:t>
      </w:r>
      <w:proofErr w:type="spellEnd"/>
      <w:r>
        <w:rPr>
          <w:rFonts w:cstheme="minorHAnsi"/>
        </w:rPr>
        <w:t xml:space="preserve"> interfész</w:t>
      </w:r>
      <w:r w:rsidR="00EC3BE5">
        <w:rPr>
          <w:rFonts w:cstheme="minorHAnsi"/>
        </w:rPr>
        <w:t xml:space="preserve"> megvalósítása szolgált megoldásként, amely elfedi, hogy valójában milyen típusú fájlokból történik a páciens, illetve szimuláció adatainak a beolvasása.</w:t>
      </w:r>
    </w:p>
    <w:p w14:paraId="39F73497" w14:textId="26AC6F33" w:rsidR="00EC3BE5" w:rsidRPr="00EC3BE5" w:rsidRDefault="00EC3BE5" w:rsidP="00EC3BE5">
      <w:pPr>
        <w:pStyle w:val="Kd"/>
        <w:rPr>
          <w:b/>
          <w:bCs/>
          <w:lang w:val="en-US"/>
        </w:rPr>
      </w:pPr>
      <w:r w:rsidRPr="00EC3BE5">
        <w:rPr>
          <w:lang w:val="en-US"/>
        </w:rPr>
        <w:t xml:space="preserve">    </w:t>
      </w:r>
      <w:r w:rsidRPr="00EC3BE5">
        <w:rPr>
          <w:b/>
          <w:bCs/>
          <w:lang w:val="en-US"/>
        </w:rPr>
        <w:t xml:space="preserve">function </w:t>
      </w:r>
      <w:proofErr w:type="gramStart"/>
      <w:r w:rsidRPr="00EC3BE5">
        <w:rPr>
          <w:b/>
          <w:bCs/>
          <w:lang w:val="en-US"/>
        </w:rPr>
        <w:t>deserialize(</w:t>
      </w:r>
      <w:proofErr w:type="gramEnd"/>
      <w:r w:rsidRPr="00EC3BE5">
        <w:rPr>
          <w:b/>
          <w:bCs/>
          <w:lang w:val="en-US"/>
        </w:rPr>
        <w:t xml:space="preserve">path, </w:t>
      </w:r>
      <w:proofErr w:type="spellStart"/>
      <w:r w:rsidRPr="00EC3BE5">
        <w:rPr>
          <w:b/>
          <w:bCs/>
          <w:lang w:val="en-US"/>
        </w:rPr>
        <w:t>patientName</w:t>
      </w:r>
      <w:proofErr w:type="spellEnd"/>
      <w:r w:rsidRPr="00EC3BE5">
        <w:rPr>
          <w:b/>
          <w:bCs/>
          <w:lang w:val="en-US"/>
        </w:rPr>
        <w:t>)</w:t>
      </w:r>
    </w:p>
    <w:p w14:paraId="0A24558A" w14:textId="4032CF92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type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readdir</w:t>
      </w:r>
      <w:proofErr w:type="spellEnd"/>
      <w:r w:rsidRPr="00EC3BE5">
        <w:rPr>
          <w:lang w:val="en-US"/>
        </w:rPr>
        <w:t>(path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1])[2]</w:t>
      </w:r>
    </w:p>
    <w:p w14:paraId="2EF24D2D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if type == </w:t>
      </w:r>
      <w:proofErr w:type="gramStart"/>
      <w:r w:rsidRPr="00EC3BE5">
        <w:rPr>
          <w:lang w:val="en-US"/>
        </w:rPr>
        <w:t>".jld</w:t>
      </w:r>
      <w:proofErr w:type="gramEnd"/>
      <w:r w:rsidRPr="00EC3BE5">
        <w:rPr>
          <w:lang w:val="en-US"/>
        </w:rPr>
        <w:t xml:space="preserve">2" </w:t>
      </w:r>
    </w:p>
    <w:p w14:paraId="20877A1C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jul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086457F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</w:t>
      </w:r>
      <w:proofErr w:type="gramStart"/>
      <w:r w:rsidRPr="00EC3BE5">
        <w:rPr>
          <w:lang w:val="en-US"/>
        </w:rPr>
        <w:t>".mat</w:t>
      </w:r>
      <w:proofErr w:type="gramEnd"/>
      <w:r w:rsidRPr="00EC3BE5">
        <w:rPr>
          <w:lang w:val="en-US"/>
        </w:rPr>
        <w:t xml:space="preserve">" </w:t>
      </w:r>
    </w:p>
    <w:p w14:paraId="0C8E953E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mat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55001316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"" </w:t>
      </w:r>
    </w:p>
    <w:p w14:paraId="7EE9093B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java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4D141F4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else</w:t>
      </w:r>
    </w:p>
    <w:p w14:paraId="18000683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</w:t>
      </w:r>
      <w:proofErr w:type="gramStart"/>
      <w:r w:rsidRPr="00EC3BE5">
        <w:rPr>
          <w:lang w:val="en-US"/>
        </w:rPr>
        <w:t>throw(</w:t>
      </w:r>
      <w:proofErr w:type="spellStart"/>
      <w:proofErr w:type="gramEnd"/>
      <w:r w:rsidRPr="00EC3BE5">
        <w:rPr>
          <w:lang w:val="en-US"/>
        </w:rPr>
        <w:t>ArgumentError</w:t>
      </w:r>
      <w:proofErr w:type="spellEnd"/>
      <w:r w:rsidRPr="00EC3BE5">
        <w:rPr>
          <w:lang w:val="en-US"/>
        </w:rPr>
        <w:t>("Not existing serializable type."))</w:t>
      </w:r>
    </w:p>
    <w:p w14:paraId="1C45EDAA" w14:textId="14490EBF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end</w:t>
      </w:r>
    </w:p>
    <w:p w14:paraId="41BB5718" w14:textId="0365E639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end</w:t>
      </w:r>
    </w:p>
    <w:p w14:paraId="773DBC85" w14:textId="37CFB22F" w:rsidR="00497104" w:rsidRPr="00EC3BE5" w:rsidRDefault="007A4B55" w:rsidP="007A4B55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FE721A">
        <w:rPr>
          <w:noProof/>
        </w:rPr>
        <w:t>1</w:t>
      </w:r>
      <w:r>
        <w:fldChar w:fldCharType="end"/>
      </w:r>
      <w:r>
        <w:t xml:space="preserve">. kódrészlet: </w:t>
      </w:r>
      <w:proofErr w:type="spellStart"/>
      <w:r w:rsidR="00497104">
        <w:t>Deszerializációs</w:t>
      </w:r>
      <w:proofErr w:type="spellEnd"/>
      <w:r w:rsidR="00497104">
        <w:t xml:space="preserve"> interfész</w:t>
      </w:r>
    </w:p>
    <w:p w14:paraId="6E2157D7" w14:textId="00B4C8F4" w:rsidR="00EC3BE5" w:rsidRDefault="00EC3BE5" w:rsidP="00EC3BE5">
      <w:pPr>
        <w:rPr>
          <w:rFonts w:cstheme="minorHAnsi"/>
        </w:rPr>
      </w:pPr>
      <w:r>
        <w:rPr>
          <w:rFonts w:cstheme="minorHAnsi"/>
        </w:rPr>
        <w:t>A függvény felismeri, hogy milyen kiterjesztésű a beolvasandó mappa tartalma, a konkrét beolvasást megvalósító függvények további metódusokba vannak kiszervezve.</w:t>
      </w:r>
    </w:p>
    <w:p w14:paraId="328DE29A" w14:textId="1FF94BF3" w:rsidR="00EC3BE5" w:rsidRDefault="00EC3BE5" w:rsidP="00EC3BE5">
      <w:pPr>
        <w:rPr>
          <w:rFonts w:cstheme="minorHAnsi"/>
        </w:rPr>
      </w:pPr>
      <w:r>
        <w:rPr>
          <w:rFonts w:cstheme="minorHAnsi"/>
        </w:rPr>
        <w:t>Használata:</w:t>
      </w:r>
    </w:p>
    <w:p w14:paraId="09034AA8" w14:textId="77777777" w:rsidR="00EC3BE5" w:rsidRP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lastRenderedPageBreak/>
        <w:t>patientName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(filename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</w:t>
      </w:r>
    </w:p>
    <w:p w14:paraId="39E36EA9" w14:textId="5C22BF9E" w:rsid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t>JuliaPatient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Serializer.deserialize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srcpath</w:t>
      </w:r>
      <w:proofErr w:type="spellEnd"/>
      <w:r w:rsidRPr="00EC3BE5">
        <w:rPr>
          <w:lang w:val="en-US"/>
        </w:rPr>
        <w:t xml:space="preserve">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3C1E00DE" w14:textId="37A2F28A" w:rsidR="00497104" w:rsidRPr="00EC3BE5" w:rsidRDefault="007A4B55" w:rsidP="007A4B55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FE721A">
        <w:rPr>
          <w:noProof/>
        </w:rPr>
        <w:t>2</w:t>
      </w:r>
      <w:r>
        <w:fldChar w:fldCharType="end"/>
      </w:r>
      <w:r>
        <w:t xml:space="preserve">. kódrészlet: </w:t>
      </w:r>
      <w:r w:rsidR="00497104">
        <w:t>Fájlból beolvasás</w:t>
      </w:r>
    </w:p>
    <w:p w14:paraId="59B4C4B4" w14:textId="1D22878F" w:rsidR="007D2B9A" w:rsidRDefault="007D2B9A" w:rsidP="007D2B9A">
      <w:pPr>
        <w:pStyle w:val="Cmsor3"/>
      </w:pPr>
      <w:bookmarkStart w:id="28" w:name="_Toc88123963"/>
      <w:r>
        <w:t>Protokollok beépítése</w:t>
      </w:r>
      <w:bookmarkEnd w:id="28"/>
    </w:p>
    <w:p w14:paraId="50B73976" w14:textId="0C851C84" w:rsidR="007D2B9A" w:rsidRDefault="007D2B9A" w:rsidP="007D2B9A">
      <w:r>
        <w:t>Mivel a cél egy in-</w:t>
      </w:r>
      <w:proofErr w:type="spellStart"/>
      <w:r>
        <w:t>silico</w:t>
      </w:r>
      <w:proofErr w:type="spellEnd"/>
      <w:r>
        <w:t xml:space="preserve"> szimulációs környezet megalkotása volt, ezért a </w:t>
      </w:r>
      <w:proofErr w:type="spellStart"/>
      <w:r>
        <w:t>validálni</w:t>
      </w:r>
      <w:proofErr w:type="spellEnd"/>
      <w:r>
        <w:t xml:space="preserve"> kívánt STAR protokoll mellé, még két másik </w:t>
      </w:r>
      <w:r w:rsidR="00176289">
        <w:t>is beépült a rendszerbe. Az egyik egy egyszerű</w:t>
      </w:r>
      <w:r w:rsidR="009139C7">
        <w:t xml:space="preserve"> (SIMPLE)</w:t>
      </w:r>
      <w:r w:rsidR="00176289">
        <w:t xml:space="preserve"> terápiás eszköz, amely csak az aktuális vércukorszint alapján javasol kezelési módot. A másik, a historikus</w:t>
      </w:r>
      <w:r w:rsidR="009139C7">
        <w:t xml:space="preserve"> (HISTORIC)</w:t>
      </w:r>
      <w:r w:rsidR="00176289">
        <w:t xml:space="preserve"> kezelési adatokat felhasználva számítja a ki a vércukorszinteket, ez azt jeleni, hogy a virtuális méréseket a valós mérési időpontokban végzi el (a STAR ugyanis pontosan 1-2 esetleg 3 óránként), valamint az inzulin és tápanyag adagolás is olyan időben és mennyiségben történik, ahogy az a valós kezelés során is. Az utóbbi kontroller rendkívül hasznos az ICING matematikai modell tesztelésére is</w:t>
      </w:r>
      <w:r w:rsidR="009139C7">
        <w:t>, hiszen ezzel jól látszik, hogy a virtuális kezelés vércukor értékei mennyire közelítik meg a valós terápiáét, vagyis, ha változtatunk az ICING modellen, akkor rögtön látszik az okozott eltérés is.</w:t>
      </w:r>
    </w:p>
    <w:p w14:paraId="31F3A46B" w14:textId="0A7DE331" w:rsidR="009139C7" w:rsidRDefault="009139C7" w:rsidP="007D2B9A">
      <w:r>
        <w:t xml:space="preserve">A szimuláció indításakor lehet választani a felsorolt háromfajta közül, illetve más beállítási </w:t>
      </w:r>
      <w:r w:rsidR="00F122F8">
        <w:t>módokra</w:t>
      </w:r>
      <w:r>
        <w:t xml:space="preserve"> is van lehetőség. A STAR és SIMPLE</w:t>
      </w:r>
      <w:r w:rsidR="00F122F8">
        <w:t xml:space="preserve"> kontrollerek esetén ki lehet választani, hogy milyen fajta mérési időzítés legyen alkalmazva, a historikus, vagy 1-2, vagy 3 órás. </w:t>
      </w:r>
      <w:r w:rsidR="00CF567E">
        <w:t>Továbbá a SIMPLE kontrollert be lehet állítani úgy, hogy alacsony, közepes vagy magas szén-hidrát bevitelt alkalmazzon.</w:t>
      </w:r>
    </w:p>
    <w:p w14:paraId="1A817F48" w14:textId="6B374E80" w:rsidR="00CF567E" w:rsidRPr="007D2B9A" w:rsidRDefault="00CF567E" w:rsidP="007D2B9A">
      <w:r>
        <w:t>A felsorolt protokollokkal és azok beállításainak különböző variálásával szélesebb kép adható egy kezelés minőségéről és a páciens egészségügyi állapotáról.</w:t>
      </w:r>
    </w:p>
    <w:p w14:paraId="739B1221" w14:textId="38B7D03A" w:rsidR="00255949" w:rsidRDefault="00255949" w:rsidP="00255949">
      <w:pPr>
        <w:pStyle w:val="Cmsor3"/>
      </w:pPr>
      <w:bookmarkStart w:id="29" w:name="_Toc72339865"/>
      <w:bookmarkStart w:id="30" w:name="_Toc88123964"/>
      <w:proofErr w:type="spellStart"/>
      <w:r w:rsidRPr="00D779BF">
        <w:t>Java</w:t>
      </w:r>
      <w:r w:rsidR="00A36CC5">
        <w:t>C</w:t>
      </w:r>
      <w:r w:rsidRPr="00D779BF">
        <w:t>all</w:t>
      </w:r>
      <w:proofErr w:type="spellEnd"/>
      <w:r>
        <w:t xml:space="preserve"> használata</w:t>
      </w:r>
      <w:bookmarkEnd w:id="29"/>
      <w:bookmarkEnd w:id="30"/>
    </w:p>
    <w:p w14:paraId="747DA406" w14:textId="085F31F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legnagyobb nehézséget talán a Júliából történő Java kód hívás megvalósítása jelentette. Ennek a problémának a megoldása elkerülhetetlen volt, hiszen a </w:t>
      </w:r>
      <w:proofErr w:type="spellStart"/>
      <w:r w:rsidRPr="00D779BF">
        <w:rPr>
          <w:rFonts w:cstheme="minorHAnsi"/>
        </w:rPr>
        <w:t>validálni</w:t>
      </w:r>
      <w:proofErr w:type="spellEnd"/>
      <w:r w:rsidRPr="00D779BF">
        <w:rPr>
          <w:rFonts w:cstheme="minorHAnsi"/>
        </w:rPr>
        <w:t xml:space="preserve"> kívánt protokoll </w:t>
      </w:r>
      <w:r w:rsidR="001F5696">
        <w:rPr>
          <w:rFonts w:cstheme="minorHAnsi"/>
        </w:rPr>
        <w:t>JAR</w:t>
      </w:r>
      <w:r w:rsidRPr="00D779BF">
        <w:rPr>
          <w:rFonts w:cstheme="minorHAnsi"/>
        </w:rPr>
        <w:t xml:space="preserve"> fájlok formájában áll rendelkezésre.</w:t>
      </w:r>
    </w:p>
    <w:p w14:paraId="470CFDE4" w14:textId="7BB7CBF3" w:rsidR="00CC23CD" w:rsidRDefault="002F67D3" w:rsidP="00255949">
      <w:pPr>
        <w:rPr>
          <w:rFonts w:cstheme="minorHAnsi"/>
        </w:rPr>
      </w:pPr>
      <w:r w:rsidRPr="002F67D3">
        <w:rPr>
          <w:rFonts w:cstheme="minorHAnsi"/>
        </w:rPr>
        <w:t xml:space="preserve">A </w:t>
      </w:r>
      <w:proofErr w:type="spellStart"/>
      <w:r w:rsidRPr="002F67D3">
        <w:rPr>
          <w:rFonts w:cstheme="minorHAnsi"/>
        </w:rPr>
        <w:t>JavaCall</w:t>
      </w:r>
      <w:proofErr w:type="spellEnd"/>
      <w:r w:rsidRPr="002F67D3">
        <w:rPr>
          <w:rFonts w:cstheme="minorHAnsi"/>
        </w:rPr>
        <w:t xml:space="preserve"> hívások előtt először </w:t>
      </w:r>
      <w:r w:rsidR="00DB7D0F">
        <w:rPr>
          <w:rFonts w:cstheme="minorHAnsi"/>
        </w:rPr>
        <w:t xml:space="preserve">be kell tölteni és </w:t>
      </w:r>
      <w:r w:rsidRPr="002F67D3">
        <w:rPr>
          <w:rFonts w:cstheme="minorHAnsi"/>
        </w:rPr>
        <w:t>inicializálni</w:t>
      </w:r>
      <w:r>
        <w:rPr>
          <w:rFonts w:cstheme="minorHAnsi"/>
        </w:rPr>
        <w:t xml:space="preserve"> kell egy JVM-</w:t>
      </w:r>
      <w:proofErr w:type="spellStart"/>
      <w:r>
        <w:rPr>
          <w:rFonts w:cstheme="minorHAnsi"/>
        </w:rPr>
        <w:t>et</w:t>
      </w:r>
      <w:proofErr w:type="spellEnd"/>
      <w:r>
        <w:rPr>
          <w:rFonts w:cstheme="minorHAnsi"/>
        </w:rPr>
        <w:t xml:space="preserve"> (Java </w:t>
      </w:r>
      <w:proofErr w:type="spellStart"/>
      <w:r>
        <w:rPr>
          <w:rFonts w:cstheme="minorHAnsi"/>
        </w:rPr>
        <w:t>Virtual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Machine</w:t>
      </w:r>
      <w:proofErr w:type="spellEnd"/>
      <w:r>
        <w:rPr>
          <w:rFonts w:cstheme="minorHAnsi"/>
        </w:rPr>
        <w:t>)</w:t>
      </w:r>
      <w:r w:rsidR="00DB7D0F">
        <w:rPr>
          <w:rFonts w:cstheme="minorHAnsi"/>
        </w:rPr>
        <w:t xml:space="preserve">, ezt a következő kódsorral tehetjük meg, ahol az átadott paraméterek JVM </w:t>
      </w:r>
      <w:proofErr w:type="spellStart"/>
      <w:r w:rsidR="00DB7D0F">
        <w:rPr>
          <w:rFonts w:cstheme="minorHAnsi"/>
        </w:rPr>
        <w:t>inicializációs</w:t>
      </w:r>
      <w:proofErr w:type="spellEnd"/>
      <w:r w:rsidR="00DB7D0F">
        <w:rPr>
          <w:rFonts w:cstheme="minorHAnsi"/>
        </w:rPr>
        <w:t xml:space="preserve"> argumentumok, jelen esetben ez csak a maximális Java </w:t>
      </w:r>
      <w:proofErr w:type="spellStart"/>
      <w:r w:rsidR="00DB7D0F">
        <w:rPr>
          <w:rFonts w:cstheme="minorHAnsi"/>
        </w:rPr>
        <w:t>Heap</w:t>
      </w:r>
      <w:proofErr w:type="spellEnd"/>
      <w:r w:rsidR="00DB7D0F">
        <w:rPr>
          <w:rFonts w:cstheme="minorHAnsi"/>
        </w:rPr>
        <w:t xml:space="preserve"> mérete:</w:t>
      </w:r>
    </w:p>
    <w:p w14:paraId="592E99FB" w14:textId="2CAB527B" w:rsidR="00DB7D0F" w:rsidRDefault="00DB7D0F" w:rsidP="00DB7D0F">
      <w:pPr>
        <w:pStyle w:val="Kd"/>
      </w:pPr>
      <w:proofErr w:type="spellStart"/>
      <w:r w:rsidRPr="00DB7D0F">
        <w:t>JavaCall.init</w:t>
      </w:r>
      <w:proofErr w:type="spellEnd"/>
      <w:r w:rsidRPr="00DB7D0F">
        <w:t>(["-Xmx128M"])</w:t>
      </w:r>
    </w:p>
    <w:p w14:paraId="4387F959" w14:textId="450DACBA" w:rsidR="000830C2" w:rsidRPr="00DB7D0F" w:rsidRDefault="007A4B55" w:rsidP="007A4B55">
      <w:pPr>
        <w:pStyle w:val="Kpalrs"/>
        <w:rPr>
          <w:lang w:val="en-US"/>
        </w:rPr>
      </w:pPr>
      <w:r>
        <w:lastRenderedPageBreak/>
        <w:fldChar w:fldCharType="begin"/>
      </w:r>
      <w:r>
        <w:instrText xml:space="preserve"> SEQ kódrészlet \* ARABIC </w:instrText>
      </w:r>
      <w:r>
        <w:fldChar w:fldCharType="separate"/>
      </w:r>
      <w:r w:rsidR="00FE721A">
        <w:rPr>
          <w:noProof/>
        </w:rPr>
        <w:t>3</w:t>
      </w:r>
      <w:r>
        <w:fldChar w:fldCharType="end"/>
      </w:r>
      <w:r>
        <w:t xml:space="preserve">. kódrészlet: </w:t>
      </w:r>
      <w:r w:rsidR="000830C2">
        <w:t xml:space="preserve">JVM </w:t>
      </w:r>
      <w:proofErr w:type="spellStart"/>
      <w:r w:rsidR="000830C2">
        <w:t>inicializációja</w:t>
      </w:r>
      <w:proofErr w:type="spellEnd"/>
    </w:p>
    <w:p w14:paraId="5834F831" w14:textId="28DC25E5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>Júliából a konstruktor híváson kívül csak Java függvényeket lehet hívni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_Ref88123236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FE721A">
        <w:rPr>
          <w:rFonts w:cstheme="minorHAnsi"/>
        </w:rPr>
        <w:t>[6]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 xml:space="preserve">, </w:t>
      </w:r>
      <w:r w:rsidRPr="00D779BF">
        <w:rPr>
          <w:rFonts w:cstheme="minorHAnsi"/>
        </w:rPr>
        <w:t>illetve osztály adattagokat lekérd</w:t>
      </w:r>
      <w:r>
        <w:rPr>
          <w:rFonts w:cstheme="minorHAnsi"/>
        </w:rPr>
        <w:t xml:space="preserve">ezni Java </w:t>
      </w:r>
      <w:proofErr w:type="spellStart"/>
      <w:r>
        <w:rPr>
          <w:rFonts w:cstheme="minorHAnsi"/>
        </w:rPr>
        <w:t>Reflection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szerűen</w:t>
      </w:r>
      <w:proofErr w:type="spellEnd"/>
      <w:r>
        <w:rPr>
          <w:rFonts w:cstheme="minorHAnsi"/>
        </w:rPr>
        <w:t>. Azonban</w:t>
      </w:r>
      <w:r w:rsidRPr="00D779BF">
        <w:rPr>
          <w:rFonts w:cstheme="minorHAnsi"/>
        </w:rPr>
        <w:t xml:space="preserve"> például adattagokat beállítani nem lehet közvetlenül, csak függvényhíváson keresztül.</w:t>
      </w:r>
    </w:p>
    <w:p w14:paraId="12AC5B4D" w14:textId="676B0176" w:rsidR="00255949" w:rsidRPr="00255949" w:rsidRDefault="00255949" w:rsidP="00527E69">
      <w:pPr>
        <w:rPr>
          <w:rFonts w:cstheme="minorHAnsi"/>
        </w:rPr>
      </w:pPr>
      <w:r w:rsidRPr="00255949">
        <w:rPr>
          <w:rFonts w:cstheme="minorHAnsi"/>
        </w:rPr>
        <w:t xml:space="preserve">A </w:t>
      </w:r>
      <w:proofErr w:type="spellStart"/>
      <w:r w:rsidRPr="00255949">
        <w:rPr>
          <w:rFonts w:cstheme="minorHAnsi"/>
        </w:rPr>
        <w:t>JavaCall</w:t>
      </w:r>
      <w:proofErr w:type="spellEnd"/>
      <w:r w:rsidRPr="00255949">
        <w:rPr>
          <w:rFonts w:cstheme="minorHAnsi"/>
        </w:rPr>
        <w:t xml:space="preserve"> hívásokat sikerült jól leválasztani a program többi részéről, létrehozva egy interfészt a Java és Julia kód között.</w:t>
      </w:r>
    </w:p>
    <w:p w14:paraId="4D8F272F" w14:textId="22E62821" w:rsidR="00527E69" w:rsidRDefault="00527E69" w:rsidP="00527E69">
      <w:pPr>
        <w:pStyle w:val="Cmsor4"/>
      </w:pPr>
      <w:r w:rsidRPr="00D77364">
        <w:t>Konstruktor</w:t>
      </w:r>
      <w:r>
        <w:t xml:space="preserve"> használata Java objektumok </w:t>
      </w:r>
      <w:proofErr w:type="spellStart"/>
      <w:r>
        <w:t>példányosításához</w:t>
      </w:r>
      <w:proofErr w:type="spellEnd"/>
    </w:p>
    <w:p w14:paraId="48684A0F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konstruktor hívás két lépésben történik. Az első az, hogy létre kell hozni egy hivatkozást az osztályra:</w:t>
      </w:r>
    </w:p>
    <w:p w14:paraId="57485478" w14:textId="20004737" w:rsidR="00527E69" w:rsidRDefault="00527E69" w:rsidP="00A1552D">
      <w:pPr>
        <w:pStyle w:val="Kd"/>
        <w:jc w:val="center"/>
        <w:rPr>
          <w:lang w:val="en-US"/>
        </w:rPr>
      </w:pPr>
      <w:proofErr w:type="spellStart"/>
      <w:r w:rsidRPr="00A05230">
        <w:t>Java_class_name</w:t>
      </w:r>
      <w:proofErr w:type="spellEnd"/>
      <w:r w:rsidRPr="00A05230">
        <w:t xml:space="preserve"> = </w:t>
      </w:r>
      <w:r w:rsidRPr="00A05230">
        <w:rPr>
          <w:lang w:val="en-US"/>
        </w:rPr>
        <w:t>@jimport java.net.URL</w:t>
      </w:r>
    </w:p>
    <w:p w14:paraId="45B8C034" w14:textId="523C8BC1" w:rsidR="00A1552D" w:rsidRPr="00A05230" w:rsidRDefault="007A4B55" w:rsidP="007A4B55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FE721A">
        <w:rPr>
          <w:noProof/>
        </w:rPr>
        <w:t>4</w:t>
      </w:r>
      <w:r>
        <w:fldChar w:fldCharType="end"/>
      </w:r>
      <w:r>
        <w:t xml:space="preserve">. kódrészlet: </w:t>
      </w:r>
      <w:r w:rsidR="00A1552D">
        <w:t>Hivatkozás létrehozása a Java osztályra</w:t>
      </w:r>
    </w:p>
    <w:p w14:paraId="172E72AB" w14:textId="36D1043A" w:rsidR="00527E69" w:rsidRDefault="00527E69" w:rsidP="00527E69">
      <w:pPr>
        <w:rPr>
          <w:rFonts w:cstheme="minorHAnsi"/>
        </w:rPr>
      </w:pPr>
      <w:r w:rsidRPr="00873854">
        <w:rPr>
          <w:rFonts w:cstheme="minorHAnsi"/>
        </w:rPr>
        <w:t xml:space="preserve">Ez után jöhet a </w:t>
      </w:r>
      <w:proofErr w:type="spellStart"/>
      <w:r w:rsidRPr="00873854">
        <w:rPr>
          <w:rFonts w:cstheme="minorHAnsi"/>
        </w:rPr>
        <w:t>példányosítás</w:t>
      </w:r>
      <w:proofErr w:type="spellEnd"/>
      <w:r w:rsidRPr="00873854">
        <w:rPr>
          <w:rFonts w:cstheme="minorHAnsi"/>
        </w:rPr>
        <w:t>:</w:t>
      </w:r>
    </w:p>
    <w:p w14:paraId="13270BDA" w14:textId="33FE3E34" w:rsidR="00527E69" w:rsidRDefault="00527E69" w:rsidP="00A1552D">
      <w:pPr>
        <w:pStyle w:val="Kd"/>
        <w:jc w:val="center"/>
      </w:pPr>
      <w:proofErr w:type="spellStart"/>
      <w:r w:rsidRPr="00A05230">
        <w:t>Java_object</w:t>
      </w:r>
      <w:proofErr w:type="spellEnd"/>
      <w:r w:rsidRPr="00A05230">
        <w:t xml:space="preserve"> = </w:t>
      </w:r>
      <w:proofErr w:type="spellStart"/>
      <w:r w:rsidRPr="00A05230">
        <w:t>Java_class_</w:t>
      </w:r>
      <w:proofErr w:type="gramStart"/>
      <w:r w:rsidRPr="00A05230">
        <w:t>name</w:t>
      </w:r>
      <w:proofErr w:type="spellEnd"/>
      <w:r w:rsidRPr="00A05230">
        <w:t>(</w:t>
      </w:r>
      <w:proofErr w:type="gramEnd"/>
      <w:r w:rsidRPr="00A05230">
        <w:t>(param1_type, param2_type, …), param1_value, param2_value, …)</w:t>
      </w:r>
    </w:p>
    <w:p w14:paraId="3BA513CD" w14:textId="1D7ABD9F" w:rsidR="00A1552D" w:rsidRDefault="007A4B55" w:rsidP="007A4B55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FE721A">
        <w:rPr>
          <w:noProof/>
        </w:rPr>
        <w:t>5</w:t>
      </w:r>
      <w:r>
        <w:fldChar w:fldCharType="end"/>
      </w:r>
      <w:r>
        <w:t xml:space="preserve">. kódrészlet: </w:t>
      </w:r>
      <w:r w:rsidR="00A1552D">
        <w:t xml:space="preserve">Java objektum </w:t>
      </w:r>
      <w:proofErr w:type="spellStart"/>
      <w:r w:rsidR="00A1552D">
        <w:t>példányosítása</w:t>
      </w:r>
      <w:proofErr w:type="spellEnd"/>
    </w:p>
    <w:p w14:paraId="7152E435" w14:textId="26AE66EB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példányosítás</w:t>
      </w:r>
      <w:proofErr w:type="spellEnd"/>
      <w:r w:rsidRPr="00D779BF">
        <w:rPr>
          <w:rFonts w:cstheme="minorHAnsi"/>
        </w:rPr>
        <w:t xml:space="preserve"> után már rendelkezésünkre áll a Java objektum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kódban.</w:t>
      </w:r>
    </w:p>
    <w:p w14:paraId="0A34A8CE" w14:textId="493D2E98" w:rsidR="00527E69" w:rsidRDefault="00527E69" w:rsidP="00527E69">
      <w:pPr>
        <w:pStyle w:val="Cmsor4"/>
      </w:pPr>
      <w:proofErr w:type="spellStart"/>
      <w:r w:rsidRPr="00D77364">
        <w:t>Jcall</w:t>
      </w:r>
      <w:proofErr w:type="spellEnd"/>
      <w:r>
        <w:t xml:space="preserve"> használata</w:t>
      </w:r>
    </w:p>
    <w:p w14:paraId="119E89BD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létrehozott Java objektumon, meg lehet hívni a metódusait a következő formában:</w:t>
      </w:r>
    </w:p>
    <w:p w14:paraId="4B316405" w14:textId="537BA422" w:rsidR="00527E69" w:rsidRDefault="00527E69" w:rsidP="00A1552D">
      <w:pPr>
        <w:pStyle w:val="Kd"/>
      </w:pPr>
      <w:proofErr w:type="spellStart"/>
      <w:r w:rsidRPr="00A05230">
        <w:t>Return_value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jcall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method_name</w:t>
      </w:r>
      <w:proofErr w:type="spellEnd"/>
      <w:r w:rsidRPr="00A05230">
        <w:t xml:space="preserve">”, </w:t>
      </w:r>
      <w:proofErr w:type="spellStart"/>
      <w:r w:rsidRPr="00A05230">
        <w:t>return_type</w:t>
      </w:r>
      <w:proofErr w:type="spellEnd"/>
      <w:r w:rsidRPr="00A05230">
        <w:t>, (param1_type, param2_type, …), param1_value, param2_value, …)</w:t>
      </w:r>
    </w:p>
    <w:p w14:paraId="49548631" w14:textId="69898D90" w:rsidR="00A1552D" w:rsidRPr="00527E69" w:rsidRDefault="007A4B55" w:rsidP="007A4B55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FE721A">
        <w:rPr>
          <w:noProof/>
        </w:rPr>
        <w:t>6</w:t>
      </w:r>
      <w:r>
        <w:fldChar w:fldCharType="end"/>
      </w:r>
      <w:r>
        <w:t xml:space="preserve">. kódrészlet: </w:t>
      </w:r>
      <w:r w:rsidR="00A1552D">
        <w:t>Java metódushívás</w:t>
      </w:r>
    </w:p>
    <w:p w14:paraId="298379D5" w14:textId="5814ACA4" w:rsidR="00527E69" w:rsidRDefault="00527E69" w:rsidP="00527E69">
      <w:pPr>
        <w:pStyle w:val="Cmsor4"/>
      </w:pPr>
      <w:proofErr w:type="spellStart"/>
      <w:r w:rsidRPr="00D77364">
        <w:t>Jfield</w:t>
      </w:r>
      <w:proofErr w:type="spellEnd"/>
      <w:r>
        <w:t xml:space="preserve"> használata</w:t>
      </w:r>
    </w:p>
    <w:p w14:paraId="22153B14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JavaCall</w:t>
      </w:r>
      <w:proofErr w:type="spellEnd"/>
      <w:r w:rsidRPr="00D779BF">
        <w:rPr>
          <w:rFonts w:cstheme="minorHAnsi"/>
        </w:rPr>
        <w:t xml:space="preserve"> könyvtár csak az adattagok lekérdezését teszi lehetővé, a változtatását kizárólag </w:t>
      </w:r>
      <w:proofErr w:type="spellStart"/>
      <w:r w:rsidRPr="00D779BF">
        <w:rPr>
          <w:rFonts w:cstheme="minorHAnsi"/>
        </w:rPr>
        <w:t>setter</w:t>
      </w:r>
      <w:proofErr w:type="spellEnd"/>
      <w:r w:rsidRPr="00D779BF">
        <w:rPr>
          <w:rFonts w:cstheme="minorHAnsi"/>
        </w:rPr>
        <w:t xml:space="preserve"> függvényhívásokkal lehet megtenni. A </w:t>
      </w:r>
      <w:proofErr w:type="spellStart"/>
      <w:r w:rsidRPr="00D779BF">
        <w:rPr>
          <w:rFonts w:cstheme="minorHAnsi"/>
        </w:rPr>
        <w:t>jfield</w:t>
      </w:r>
      <w:proofErr w:type="spellEnd"/>
      <w:r w:rsidRPr="00D779BF">
        <w:rPr>
          <w:rFonts w:cstheme="minorHAnsi"/>
        </w:rPr>
        <w:t xml:space="preserve"> szintaktikája hasonló a </w:t>
      </w:r>
      <w:proofErr w:type="spellStart"/>
      <w:r w:rsidRPr="00D779BF">
        <w:rPr>
          <w:rFonts w:cstheme="minorHAnsi"/>
        </w:rPr>
        <w:t>jcall</w:t>
      </w:r>
      <w:proofErr w:type="spellEnd"/>
      <w:r w:rsidRPr="00D779BF">
        <w:rPr>
          <w:rFonts w:cstheme="minorHAnsi"/>
        </w:rPr>
        <w:t>-hoz:</w:t>
      </w:r>
    </w:p>
    <w:p w14:paraId="26E15E12" w14:textId="07E8369A" w:rsidR="00255949" w:rsidRDefault="00527E69" w:rsidP="00527E69">
      <w:pPr>
        <w:pStyle w:val="Kd"/>
      </w:pPr>
      <w:proofErr w:type="spellStart"/>
      <w:r w:rsidRPr="00A05230">
        <w:t>Field_value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jfield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field_name</w:t>
      </w:r>
      <w:proofErr w:type="spellEnd"/>
      <w:r w:rsidRPr="00A05230">
        <w:t xml:space="preserve">”, </w:t>
      </w:r>
      <w:proofErr w:type="spellStart"/>
      <w:r w:rsidRPr="00A05230">
        <w:t>field_type</w:t>
      </w:r>
      <w:proofErr w:type="spellEnd"/>
      <w:r w:rsidRPr="00A05230">
        <w:t>);</w:t>
      </w:r>
    </w:p>
    <w:p w14:paraId="72835A07" w14:textId="24F917E1" w:rsidR="00A1552D" w:rsidRDefault="007A4B55" w:rsidP="007A4B55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FE721A">
        <w:rPr>
          <w:noProof/>
        </w:rPr>
        <w:t>7</w:t>
      </w:r>
      <w:r>
        <w:fldChar w:fldCharType="end"/>
      </w:r>
      <w:r>
        <w:t xml:space="preserve">. kódrészlet: </w:t>
      </w:r>
      <w:r w:rsidR="00A1552D">
        <w:t>Java adattag lekérdezése</w:t>
      </w:r>
    </w:p>
    <w:p w14:paraId="4B190090" w14:textId="6E9B3725" w:rsidR="00527E69" w:rsidRDefault="00527E69" w:rsidP="00527E69">
      <w:pPr>
        <w:pStyle w:val="Cmsor3"/>
      </w:pPr>
      <w:bookmarkStart w:id="31" w:name="_Toc72339866"/>
      <w:bookmarkStart w:id="32" w:name="_Toc88123965"/>
      <w:r w:rsidRPr="00D779BF">
        <w:lastRenderedPageBreak/>
        <w:t>Differenciál</w:t>
      </w:r>
      <w:r w:rsidRPr="00D77364">
        <w:t>egyenletek</w:t>
      </w:r>
      <w:r>
        <w:t xml:space="preserve"> megoldása</w:t>
      </w:r>
      <w:bookmarkEnd w:id="31"/>
      <w:bookmarkEnd w:id="32"/>
    </w:p>
    <w:p w14:paraId="127E939A" w14:textId="7AC5BF93" w:rsidR="00527E69" w:rsidRPr="00B557B6" w:rsidRDefault="00527E69" w:rsidP="00527E69">
      <w:r w:rsidRPr="00B557B6">
        <w:t>A szimuláció egy pontján, egy adott terápia alkalmazása után ki kell számítani a következő vércukormérési értéket (ezt valós esetben a nővér méri meg kb. 1, 2 vagy 3 órával később). Mivel rendelkezésünkre áll az ICING</w:t>
      </w:r>
      <w:r>
        <w:t>2</w:t>
      </w:r>
      <w:r w:rsidRPr="00B557B6">
        <w:t xml:space="preserve">, </w:t>
      </w:r>
      <w:proofErr w:type="spellStart"/>
      <w:r w:rsidRPr="00B557B6">
        <w:t>validált</w:t>
      </w:r>
      <w:proofErr w:type="spellEnd"/>
      <w:r w:rsidRPr="00B557B6">
        <w:t xml:space="preserve"> matematikai modell</w:t>
      </w:r>
      <w:r>
        <w:t xml:space="preserve"> </w:t>
      </w:r>
      <w:r w:rsidR="00FF3EA5">
        <w:fldChar w:fldCharType="begin"/>
      </w:r>
      <w:r w:rsidR="00FF3EA5">
        <w:instrText xml:space="preserve"> REF _Ref88119146 \n \h </w:instrText>
      </w:r>
      <w:r w:rsidR="00FF3EA5">
        <w:fldChar w:fldCharType="separate"/>
      </w:r>
      <w:r w:rsidR="00FE721A">
        <w:t>[7]</w:t>
      </w:r>
      <w:r w:rsidR="00FF3EA5">
        <w:fldChar w:fldCharType="end"/>
      </w:r>
      <w:r w:rsidR="00FF3EA5">
        <w:t xml:space="preserve">, </w:t>
      </w:r>
      <w:r w:rsidRPr="00B557B6">
        <w:t>amely helyes</w:t>
      </w:r>
      <w:r>
        <w:t>en</w:t>
      </w:r>
      <w:r w:rsidRPr="00B557B6">
        <w:t xml:space="preserve"> írja le az emberi szervezet metabolikus folyamatait a vércukor háztartás szempontjából, valamint rendelkezésünkre állnak a páciens historikus SI adatai (áll</w:t>
      </w:r>
      <w:r>
        <w:t>a</w:t>
      </w:r>
      <w:r w:rsidRPr="00B557B6">
        <w:t>potának változása), ezért az aktuális kiindulási állapotból az adott táplálási és inzulin bemeneti adatok ismeretében számítani tudjuk, hogy mi lesz a páciens következő mért vércukor értéke.</w:t>
      </w:r>
    </w:p>
    <w:p w14:paraId="176361D5" w14:textId="7673C89A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szimuláció során szisztematikusan egy kezdeti értékből próbálom megjósolni a vércukorszint további alakulását a változó paraméterek függvényében a következő mérési időpontig. Ennek a változásnak az időbeli alakulása leírható az </w:t>
      </w:r>
      <w:r>
        <w:rPr>
          <w:rFonts w:cstheme="minorHAnsi"/>
        </w:rPr>
        <w:t>alább</w:t>
      </w:r>
      <w:r w:rsidRPr="00D779BF">
        <w:rPr>
          <w:rFonts w:cstheme="minorHAnsi"/>
        </w:rPr>
        <w:t xml:space="preserve"> látható </w:t>
      </w:r>
      <w:r>
        <w:rPr>
          <w:rFonts w:cstheme="minorHAnsi"/>
        </w:rPr>
        <w:t xml:space="preserve">ICING2 modell </w:t>
      </w:r>
      <w:r w:rsidRPr="00D779BF">
        <w:rPr>
          <w:rFonts w:cstheme="minorHAnsi"/>
        </w:rPr>
        <w:t>differenciálegyenlet</w:t>
      </w:r>
      <w:r>
        <w:rPr>
          <w:rFonts w:cstheme="minorHAnsi"/>
        </w:rPr>
        <w:t>eivel (lásd (1) - (7) egyenletek), amelyekben a változók a táblázatban látott jelentéssel bírnak.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986"/>
        <w:gridCol w:w="5462"/>
        <w:gridCol w:w="2046"/>
      </w:tblGrid>
      <w:tr w:rsidR="00527E69" w:rsidRPr="00527E69" w14:paraId="030B0333" w14:textId="77777777" w:rsidTr="00A75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28BF82" w14:textId="77777777" w:rsidR="00527E69" w:rsidRPr="00527E69" w:rsidRDefault="00527E69" w:rsidP="00A75E03">
            <w:pPr>
              <w:pStyle w:val="Kp"/>
              <w:spacing w:before="0" w:after="0"/>
            </w:pPr>
            <w:proofErr w:type="spellStart"/>
            <w:r w:rsidRPr="00527E69">
              <w:t>Model</w:t>
            </w:r>
            <w:proofErr w:type="spellEnd"/>
          </w:p>
          <w:p w14:paraId="5E47BD3C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var.</w:t>
            </w:r>
          </w:p>
        </w:tc>
        <w:tc>
          <w:tcPr>
            <w:tcW w:w="5462" w:type="dxa"/>
          </w:tcPr>
          <w:p w14:paraId="0133986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Description</w:t>
            </w:r>
            <w:proofErr w:type="spellEnd"/>
          </w:p>
        </w:tc>
        <w:tc>
          <w:tcPr>
            <w:tcW w:w="2046" w:type="dxa"/>
          </w:tcPr>
          <w:p w14:paraId="3369F5E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Numerical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value</w:t>
            </w:r>
            <w:proofErr w:type="spellEnd"/>
            <w:r w:rsidRPr="00527E69">
              <w:t xml:space="preserve"> [</w:t>
            </w:r>
            <w:proofErr w:type="spellStart"/>
            <w:r w:rsidRPr="00527E69">
              <w:t>typical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range</w:t>
            </w:r>
            <w:proofErr w:type="spellEnd"/>
            <w:r w:rsidRPr="00527E69">
              <w:t>]</w:t>
            </w:r>
          </w:p>
        </w:tc>
      </w:tr>
      <w:tr w:rsidR="00527E69" w:rsidRPr="00527E69" w14:paraId="0173189E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8867290" w14:textId="13422FEA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G 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38E5D4E5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64252E6E" w14:textId="4144812B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0.006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527E69" w:rsidRPr="00527E69" w14:paraId="20481460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7841308" w14:textId="7294821B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0DAE522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sensitivity</w:t>
            </w:r>
            <w:proofErr w:type="spellEnd"/>
          </w:p>
        </w:tc>
        <w:tc>
          <w:tcPr>
            <w:tcW w:w="2046" w:type="dxa"/>
          </w:tcPr>
          <w:p w14:paraId="48953CB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27E69" w:rsidRPr="00527E69" w14:paraId="61CAA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8426811" w14:textId="39F4349E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69F08B3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insulin-dependent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and receptor-</w:t>
            </w:r>
            <w:proofErr w:type="spellStart"/>
            <w:r w:rsidRPr="00527E69">
              <w:t>bound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interstitium</w:t>
            </w:r>
            <w:proofErr w:type="spellEnd"/>
          </w:p>
        </w:tc>
        <w:tc>
          <w:tcPr>
            <w:tcW w:w="2046" w:type="dxa"/>
          </w:tcPr>
          <w:p w14:paraId="4E1DA187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165 </w:t>
            </w:r>
            <w:proofErr w:type="spellStart"/>
            <w:r w:rsidRPr="00527E69">
              <w:t>LmU</w:t>
            </w:r>
            <w:proofErr w:type="spellEnd"/>
          </w:p>
        </w:tc>
      </w:tr>
      <w:tr w:rsidR="00527E69" w:rsidRPr="00527E69" w14:paraId="4077F9B8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6143CB4" w14:textId="0FF3E7B9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169863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stomach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084E574E" w14:textId="356D0EF9" w:rsidR="00527E69" w:rsidRPr="00527E69" w:rsidRDefault="004D1E24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917D16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5B3CC07" w14:textId="2E1C0CD9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DA70D9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to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bloodstream</w:t>
            </w:r>
            <w:proofErr w:type="spellEnd"/>
          </w:p>
        </w:tc>
        <w:tc>
          <w:tcPr>
            <w:tcW w:w="2046" w:type="dxa"/>
          </w:tcPr>
          <w:p w14:paraId="3CC267E0" w14:textId="2A6A53FC" w:rsidR="00527E69" w:rsidRPr="00527E69" w:rsidRDefault="004D1E24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6275AD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1C9D5ED" w14:textId="58B1670B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720E00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Maximal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disposal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rate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734055C5" w14:textId="5DCA619E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6.11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612B4D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ED559CD" w14:textId="7FF1554A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9E2E9E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Basal </w:t>
            </w: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production</w:t>
            </w:r>
            <w:proofErr w:type="spellEnd"/>
            <w:r w:rsidRPr="00527E69">
              <w:t xml:space="preserve"> (</w:t>
            </w:r>
            <w:proofErr w:type="spellStart"/>
            <w:r w:rsidRPr="00527E69">
              <w:t>unsuppressed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concentration)</w:t>
            </w:r>
          </w:p>
        </w:tc>
        <w:tc>
          <w:tcPr>
            <w:tcW w:w="2046" w:type="dxa"/>
          </w:tcPr>
          <w:p w14:paraId="21355536" w14:textId="59D503A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1.16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7F52E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6B13742" w14:textId="43005022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CNS</m:t>
                </m:r>
              </m:oMath>
            </m:oMathPara>
          </w:p>
        </w:tc>
        <w:tc>
          <w:tcPr>
            <w:tcW w:w="5462" w:type="dxa"/>
          </w:tcPr>
          <w:p w14:paraId="37A1C8ED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527E69">
              <w:t>Non-</w:t>
            </w:r>
            <w:proofErr w:type="spellStart"/>
            <w:r w:rsidRPr="00527E69">
              <w:t>insulin</w:t>
            </w:r>
            <w:proofErr w:type="spellEnd"/>
            <w:proofErr w:type="gramEnd"/>
            <w:r w:rsidRPr="00527E69">
              <w:t xml:space="preserve"> </w:t>
            </w:r>
            <w:proofErr w:type="spellStart"/>
            <w:r w:rsidRPr="00527E69">
              <w:t>mediated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uptake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central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nervous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system</w:t>
            </w:r>
            <w:proofErr w:type="spellEnd"/>
          </w:p>
        </w:tc>
        <w:tc>
          <w:tcPr>
            <w:tcW w:w="2046" w:type="dxa"/>
          </w:tcPr>
          <w:p w14:paraId="54A5FFCB" w14:textId="1B2FB3D2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527E69" w:rsidRPr="00527E69" w14:paraId="5E10AFC1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A137B47" w14:textId="2CE09569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86D28BC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1EC09B40" w14:textId="058C0AE0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13.3 L</m:t>
                </m:r>
              </m:oMath>
            </m:oMathPara>
          </w:p>
        </w:tc>
      </w:tr>
      <w:tr w:rsidR="00527E69" w:rsidRPr="00527E69" w14:paraId="3AB2FC2F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1336038" w14:textId="3AFFA638" w:rsidR="00527E69" w:rsidRPr="00527E69" w:rsidRDefault="004D1E24" w:rsidP="00A75E03">
            <w:pPr>
              <w:pStyle w:val="Kp"/>
              <w:spacing w:before="0" w:after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527E69" w:rsidRPr="00527E69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</w:tc>
        <w:tc>
          <w:tcPr>
            <w:tcW w:w="5462" w:type="dxa"/>
          </w:tcPr>
          <w:p w14:paraId="6AFF2DC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transport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interstitial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compartments</w:t>
            </w:r>
            <w:proofErr w:type="spellEnd"/>
          </w:p>
        </w:tc>
        <w:tc>
          <w:tcPr>
            <w:tcW w:w="2046" w:type="dxa"/>
          </w:tcPr>
          <w:p w14:paraId="5A8BA7D8" w14:textId="43450A9C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0.006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7CED993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F81746E" w14:textId="67B601B2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245CAC9A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liver</w:t>
            </w:r>
            <w:proofErr w:type="spellEnd"/>
          </w:p>
        </w:tc>
        <w:tc>
          <w:tcPr>
            <w:tcW w:w="2046" w:type="dxa"/>
          </w:tcPr>
          <w:p w14:paraId="1256678A" w14:textId="07C4243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1.7e-3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mU</m:t>
                    </m:r>
                  </m:den>
                </m:f>
              </m:oMath>
            </m:oMathPara>
          </w:p>
        </w:tc>
      </w:tr>
      <w:tr w:rsidR="00527E69" w:rsidRPr="00527E69" w14:paraId="40B368B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57D97F8" w14:textId="3DD4C8AE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E3BEE71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0C374DE1" w14:textId="39014A71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4 L</m:t>
                </m:r>
              </m:oMath>
            </m:oMathPara>
          </w:p>
        </w:tc>
      </w:tr>
      <w:tr w:rsidR="00527E69" w:rsidRPr="00527E69" w14:paraId="782DBAB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DC4DBE5" w14:textId="4B74B7C9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434A87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First-pass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3330F4D7" w14:textId="4BE8A12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0.67-</m:t>
                </m:r>
              </m:oMath>
            </m:oMathPara>
          </w:p>
        </w:tc>
      </w:tr>
      <w:tr w:rsidR="00527E69" w:rsidRPr="00527E69" w14:paraId="0DDCE2D2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D61CE50" w14:textId="276253A7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C348B08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renal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06C6A60D" w14:textId="58C5C3BF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0.0542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3E17E399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DF63833" w14:textId="05223F98" w:rsidR="00527E69" w:rsidRPr="00527E69" w:rsidRDefault="004D1E24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19D6F949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672629A1" w14:textId="0C66393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0.1578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</w:tbl>
    <w:p w14:paraId="539F775C" w14:textId="64A54972" w:rsidR="00527E69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1</w:t>
      </w:r>
      <w:r>
        <w:fldChar w:fldCharType="end"/>
      </w:r>
      <w:r>
        <w:t xml:space="preserve">. táblázat: </w:t>
      </w:r>
      <w:r w:rsidR="00527E69">
        <w:t xml:space="preserve">Az ICING2 modellben </w:t>
      </w:r>
      <w:r w:rsidR="00527E69" w:rsidRPr="00FF2918">
        <w:t>használt</w:t>
      </w:r>
      <w:r w:rsidR="00527E69">
        <w:t xml:space="preserve"> élettani paraméterek</w:t>
      </w:r>
    </w:p>
    <w:p w14:paraId="075848B6" w14:textId="600F994B" w:rsidR="00FF2918" w:rsidRDefault="004D1E24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r>
          <m:rPr>
            <m:sty m:val="p"/>
          </m:rPr>
          <w:rPr>
            <w:rFonts w:ascii="Cambria Math" w:hAnsi="Cambria Math"/>
          </w:rPr>
          <m:t>= 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EG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CNS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PN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FF2918">
        <w:ptab w:relativeTo="margin" w:alignment="right" w:leader="none"/>
      </w:r>
      <w:r w:rsidR="00FF2918" w:rsidRPr="00B627EC">
        <w:t>(</w:t>
      </w:r>
      <w:r w:rsidR="00B439FF">
        <w:fldChar w:fldCharType="begin"/>
      </w:r>
      <w:r w:rsidR="00B439FF">
        <w:instrText xml:space="preserve"> SEQ egyenlet \* ARABIC </w:instrText>
      </w:r>
      <w:r w:rsidR="00B439FF">
        <w:fldChar w:fldCharType="separate"/>
      </w:r>
      <w:r w:rsidR="00FE721A">
        <w:rPr>
          <w:noProof/>
        </w:rPr>
        <w:t>1</w:t>
      </w:r>
      <w:r w:rsidR="00B439FF">
        <w:rPr>
          <w:noProof/>
        </w:rPr>
        <w:fldChar w:fldCharType="end"/>
      </w:r>
      <w:r w:rsidR="00FF2918" w:rsidRPr="00B627EC">
        <w:t>)</w:t>
      </w:r>
    </w:p>
    <w:p w14:paraId="5AC4B26A" w14:textId="7BEF9519" w:rsidR="00FF2918" w:rsidRPr="00B627EC" w:rsidRDefault="004D1E24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FF2918">
        <w:ptab w:relativeTo="margin" w:alignment="right" w:leader="none"/>
      </w:r>
      <w:r w:rsidR="00FF2918" w:rsidRPr="00B627EC">
        <w:t>(</w:t>
      </w:r>
      <w:r w:rsidR="00B439FF">
        <w:fldChar w:fldCharType="begin"/>
      </w:r>
      <w:r w:rsidR="00B439FF">
        <w:instrText xml:space="preserve"> SEQ egyenlet \* ARABIC </w:instrText>
      </w:r>
      <w:r w:rsidR="00B439FF">
        <w:fldChar w:fldCharType="separate"/>
      </w:r>
      <w:r w:rsidR="00FE721A">
        <w:rPr>
          <w:noProof/>
        </w:rPr>
        <w:t>2</w:t>
      </w:r>
      <w:r w:rsidR="00B439FF">
        <w:rPr>
          <w:noProof/>
        </w:rPr>
        <w:fldChar w:fldCharType="end"/>
      </w:r>
      <w:r w:rsidR="00FF2918" w:rsidRPr="00B627EC">
        <w:t>)</w:t>
      </w:r>
    </w:p>
    <w:p w14:paraId="1F7B678F" w14:textId="5D9EDB02" w:rsidR="00FF2918" w:rsidRPr="00B627EC" w:rsidRDefault="004D1E24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FF2918">
        <w:ptab w:relativeTo="margin" w:alignment="right" w:leader="none"/>
      </w:r>
      <w:r w:rsidR="00FF2918">
        <w:t>(</w:t>
      </w:r>
      <w:r w:rsidR="00B439FF">
        <w:fldChar w:fldCharType="begin"/>
      </w:r>
      <w:r w:rsidR="00B439FF">
        <w:instrText xml:space="preserve"> SEQ egyenlet \* ARABIC </w:instrText>
      </w:r>
      <w:r w:rsidR="00B439FF">
        <w:fldChar w:fldCharType="separate"/>
      </w:r>
      <w:r w:rsidR="00FE721A">
        <w:rPr>
          <w:noProof/>
        </w:rPr>
        <w:t>3</w:t>
      </w:r>
      <w:r w:rsidR="00B439FF">
        <w:rPr>
          <w:noProof/>
        </w:rPr>
        <w:fldChar w:fldCharType="end"/>
      </w:r>
      <w:r w:rsidR="00FF2918">
        <w:t>)</w:t>
      </w:r>
    </w:p>
    <w:p w14:paraId="6C45E76B" w14:textId="62A3EE3B" w:rsidR="00FF2918" w:rsidRPr="00B627EC" w:rsidRDefault="004D1E24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F2918">
        <w:ptab w:relativeTo="margin" w:alignment="right" w:leader="none"/>
      </w:r>
      <w:r w:rsidR="00FF2918">
        <w:t>(</w:t>
      </w:r>
      <w:r w:rsidR="00B439FF">
        <w:fldChar w:fldCharType="begin"/>
      </w:r>
      <w:r w:rsidR="00B439FF">
        <w:instrText xml:space="preserve"> SEQ egyenlet \* ARABIC </w:instrText>
      </w:r>
      <w:r w:rsidR="00B439FF">
        <w:fldChar w:fldCharType="separate"/>
      </w:r>
      <w:r w:rsidR="00FE721A">
        <w:rPr>
          <w:noProof/>
        </w:rPr>
        <w:t>4</w:t>
      </w:r>
      <w:r w:rsidR="00B439FF">
        <w:rPr>
          <w:noProof/>
        </w:rPr>
        <w:fldChar w:fldCharType="end"/>
      </w:r>
      <w:r w:rsidR="00FF2918">
        <w:t>)</w:t>
      </w:r>
    </w:p>
    <w:p w14:paraId="48A847DD" w14:textId="169320B1" w:rsidR="00FF2918" w:rsidRPr="00B627EC" w:rsidRDefault="004D1E24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F2918">
        <w:ptab w:relativeTo="margin" w:alignment="right" w:leader="none"/>
      </w:r>
      <w:r w:rsidR="00FF2918">
        <w:t>(</w:t>
      </w:r>
      <w:r w:rsidR="00B439FF">
        <w:fldChar w:fldCharType="begin"/>
      </w:r>
      <w:r w:rsidR="00B439FF">
        <w:instrText xml:space="preserve"> SEQ egyenlet \* ARABIC </w:instrText>
      </w:r>
      <w:r w:rsidR="00B439FF">
        <w:fldChar w:fldCharType="separate"/>
      </w:r>
      <w:r w:rsidR="00FE721A">
        <w:rPr>
          <w:noProof/>
        </w:rPr>
        <w:t>5</w:t>
      </w:r>
      <w:r w:rsidR="00B439FF">
        <w:rPr>
          <w:noProof/>
        </w:rPr>
        <w:fldChar w:fldCharType="end"/>
      </w:r>
      <w:r w:rsidR="00FF2918">
        <w:t>)</w:t>
      </w:r>
    </w:p>
    <w:p w14:paraId="7EA6E66F" w14:textId="118A3479" w:rsidR="00FF2918" w:rsidRPr="00B627EC" w:rsidRDefault="004D1E24" w:rsidP="00FF2918">
      <w:pPr>
        <w:pStyle w:val="Kp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en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  <m:sup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sup>
            </m:sSup>
          </m:sup>
        </m:sSup>
      </m:oMath>
      <w:r w:rsidR="00FF2918">
        <w:ptab w:relativeTo="margin" w:alignment="right" w:leader="none"/>
      </w:r>
      <w:r w:rsidR="00FF2918">
        <w:t>(</w:t>
      </w:r>
      <w:r w:rsidR="00B439FF">
        <w:fldChar w:fldCharType="begin"/>
      </w:r>
      <w:r w:rsidR="00B439FF">
        <w:instrText xml:space="preserve"> SEQ egyenlet \* ARABIC </w:instrText>
      </w:r>
      <w:r w:rsidR="00B439FF">
        <w:fldChar w:fldCharType="separate"/>
      </w:r>
      <w:r w:rsidR="00FE721A">
        <w:rPr>
          <w:noProof/>
        </w:rPr>
        <w:t>6</w:t>
      </w:r>
      <w:r w:rsidR="00B439FF">
        <w:rPr>
          <w:noProof/>
        </w:rPr>
        <w:fldChar w:fldCharType="end"/>
      </w:r>
      <w:r w:rsidR="00FF2918">
        <w:t>)</w:t>
      </w:r>
    </w:p>
    <w:p w14:paraId="52FBC405" w14:textId="31B704CC" w:rsidR="007C085C" w:rsidRPr="007C085C" w:rsidRDefault="00FF2918" w:rsidP="007C085C">
      <w:pPr>
        <w:pStyle w:val="Kp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ptab w:relativeTo="margin" w:alignment="right" w:leader="none"/>
      </w:r>
      <w:r>
        <w:t>(</w:t>
      </w:r>
      <w:r w:rsidR="00B439FF">
        <w:fldChar w:fldCharType="begin"/>
      </w:r>
      <w:r w:rsidR="00B439FF">
        <w:instrText xml:space="preserve"> SEQ egyenlet \* ARABIC </w:instrText>
      </w:r>
      <w:r w:rsidR="00B439FF">
        <w:fldChar w:fldCharType="separate"/>
      </w:r>
      <w:r w:rsidR="00FE721A">
        <w:rPr>
          <w:noProof/>
        </w:rPr>
        <w:t>7</w:t>
      </w:r>
      <w:r w:rsidR="00B439FF">
        <w:rPr>
          <w:noProof/>
        </w:rPr>
        <w:fldChar w:fldCharType="end"/>
      </w:r>
      <w:r>
        <w:t>)</w:t>
      </w:r>
    </w:p>
    <w:p w14:paraId="250E311D" w14:textId="1161B2E1" w:rsidR="00FF2918" w:rsidRPr="00FF2918" w:rsidRDefault="00FF2918" w:rsidP="00596C38">
      <w:pPr>
        <w:pStyle w:val="Kpalrs"/>
      </w:pPr>
      <w:r>
        <w:t>ICING differenciálegyenletek</w:t>
      </w:r>
    </w:p>
    <w:p w14:paraId="4BA6A07B" w14:textId="77777777" w:rsidR="00FF2918" w:rsidRPr="00334026" w:rsidRDefault="00FF2918" w:rsidP="00FF2918">
      <w:r w:rsidRPr="00334026">
        <w:t>Ehhez implementálni kellett és meg kellett oldani az ICING modell differenciálegyenlet rendszerét Julia nyelven.</w:t>
      </w:r>
    </w:p>
    <w:p w14:paraId="39710084" w14:textId="4E444210" w:rsidR="00527E69" w:rsidRDefault="00FF2918" w:rsidP="00FF2918">
      <w:pPr>
        <w:rPr>
          <w:rFonts w:ascii="Segoe UI" w:hAnsi="Segoe UI" w:cs="Segoe UI"/>
          <w:color w:val="222222"/>
          <w:shd w:val="clear" w:color="auto" w:fill="FFFFFF"/>
        </w:rPr>
      </w:pPr>
      <w:r w:rsidRPr="00D779BF">
        <w:rPr>
          <w:rFonts w:cstheme="minorHAnsi"/>
        </w:rPr>
        <w:t xml:space="preserve">Ezeknek az egyenleteknek az implementálására tökéletesen alkalmas volt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</w:t>
      </w:r>
      <w:proofErr w:type="spellStart"/>
      <w:r w:rsidRPr="00D779BF">
        <w:rPr>
          <w:rFonts w:cstheme="minorHAnsi"/>
        </w:rPr>
        <w:t>OrdinaryDiffEq</w:t>
      </w:r>
      <w:proofErr w:type="spellEnd"/>
      <w:r w:rsidRPr="00D779BF">
        <w:rPr>
          <w:rFonts w:cstheme="minorHAnsi"/>
        </w:rPr>
        <w:t xml:space="preserve"> könyvtára</w:t>
      </w:r>
      <w:r>
        <w:rPr>
          <w:rFonts w:cstheme="minorHAnsi"/>
        </w:rPr>
        <w:t xml:space="preserve">, amely 4-ed rendű </w:t>
      </w:r>
      <w:proofErr w:type="spellStart"/>
      <w:r>
        <w:rPr>
          <w:rFonts w:cstheme="minorHAnsi"/>
        </w:rPr>
        <w:t>Runge-Kutta</w:t>
      </w:r>
      <w:proofErr w:type="spellEnd"/>
      <w:r>
        <w:rPr>
          <w:rFonts w:cstheme="minorHAnsi"/>
        </w:rPr>
        <w:t xml:space="preserve"> módszerrel dolgozik (Tsit5)</w:t>
      </w:r>
      <w:r w:rsidRPr="00D779BF">
        <w:rPr>
          <w:rFonts w:cstheme="minorHAnsi"/>
        </w:rPr>
        <w:t>.</w:t>
      </w:r>
      <w:r>
        <w:rPr>
          <w:rFonts w:cstheme="minorHAnsi"/>
        </w:rPr>
        <w:t xml:space="preserve"> A könyvtár a kezdeti értékek megadása után numerikusan, tetszőleges pontossággal oldja meg az egyenletrendszert.</w:t>
      </w:r>
      <w:r w:rsidRPr="0080056D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0B5A453" w14:textId="1528FD60" w:rsidR="00CC23CD" w:rsidRPr="00CC23CD" w:rsidRDefault="00CC23CD" w:rsidP="00CC23CD">
      <w:pPr>
        <w:pStyle w:val="Kd"/>
        <w:ind w:left="0"/>
      </w:pPr>
      <w:r w:rsidRPr="00CC23CD">
        <w:t>prob=</w:t>
      </w:r>
      <w:proofErr w:type="gramStart"/>
      <w:r w:rsidRPr="00CC23CD">
        <w:t>ODEProblem(</w:t>
      </w:r>
      <w:proofErr w:type="gramEnd"/>
      <w:r w:rsidRPr="00CC23CD">
        <w:t>ICING_model_ODE!,ODEinit,(insulinTime[i],insulinTime[i+1])</w:t>
      </w:r>
      <w:r>
        <w:t>)</w:t>
      </w:r>
    </w:p>
    <w:p w14:paraId="2F2FF4C9" w14:textId="52E3A944" w:rsidR="00CC23CD" w:rsidRDefault="00CC23CD" w:rsidP="00CC23CD">
      <w:pPr>
        <w:pStyle w:val="Kd"/>
        <w:ind w:left="0"/>
      </w:pPr>
      <w:r w:rsidRPr="00CC23CD">
        <w:t xml:space="preserve">Ints = </w:t>
      </w:r>
      <w:proofErr w:type="spellStart"/>
      <w:proofErr w:type="gramStart"/>
      <w:r w:rsidRPr="00CC23CD">
        <w:t>solve</w:t>
      </w:r>
      <w:proofErr w:type="spellEnd"/>
      <w:r w:rsidRPr="00CC23CD">
        <w:t>(</w:t>
      </w:r>
      <w:proofErr w:type="spellStart"/>
      <w:proofErr w:type="gramEnd"/>
      <w:r w:rsidRPr="00CC23CD">
        <w:t>prob</w:t>
      </w:r>
      <w:proofErr w:type="spellEnd"/>
      <w:r w:rsidRPr="00CC23CD">
        <w:t xml:space="preserve">, Tsit5(), </w:t>
      </w:r>
      <w:proofErr w:type="spellStart"/>
      <w:r w:rsidRPr="00CC23CD">
        <w:t>reltol</w:t>
      </w:r>
      <w:proofErr w:type="spellEnd"/>
      <w:r w:rsidRPr="00CC23CD">
        <w:t xml:space="preserve">=1e-8, </w:t>
      </w:r>
      <w:proofErr w:type="spellStart"/>
      <w:r w:rsidRPr="00CC23CD">
        <w:t>abstol</w:t>
      </w:r>
      <w:proofErr w:type="spellEnd"/>
      <w:r w:rsidRPr="00CC23CD">
        <w:t>=1e-8)</w:t>
      </w:r>
    </w:p>
    <w:p w14:paraId="02E17025" w14:textId="159BAF42" w:rsidR="00A75E03" w:rsidRDefault="007A4B55" w:rsidP="007A4B55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FE721A">
        <w:rPr>
          <w:noProof/>
        </w:rPr>
        <w:t>8</w:t>
      </w:r>
      <w:r>
        <w:fldChar w:fldCharType="end"/>
      </w:r>
      <w:r>
        <w:t xml:space="preserve">. kódrészlet: </w:t>
      </w:r>
      <w:r w:rsidR="00A75E03">
        <w:t>Differenciálegyenletek megoldása</w:t>
      </w:r>
    </w:p>
    <w:p w14:paraId="5FD4D1B5" w14:textId="7AB83892" w:rsidR="00FF2918" w:rsidRPr="00CC23CD" w:rsidRDefault="00CC23CD" w:rsidP="00CC23CD">
      <w:r>
        <w:t>A felhasznált könyvtár segítségével, a fenti két sorral meg lehet oldani egy definiált differenciálegyenletrendszert két időpont között, bizonyos kezdeti értékek mellett. A megoldási adatsor az Ints változóba kerül.</w:t>
      </w:r>
    </w:p>
    <w:p w14:paraId="1CF50F94" w14:textId="20760A31" w:rsidR="00FF2918" w:rsidRDefault="00FF2918" w:rsidP="00FF2918">
      <w:pPr>
        <w:pStyle w:val="Cmsor3"/>
      </w:pPr>
      <w:bookmarkStart w:id="33" w:name="_Toc72339867"/>
      <w:bookmarkStart w:id="34" w:name="_Toc88123966"/>
      <w:r w:rsidRPr="00D779BF">
        <w:t xml:space="preserve">Statisztikai </w:t>
      </w:r>
      <w:r>
        <w:t>kiértékelés</w:t>
      </w:r>
      <w:bookmarkEnd w:id="33"/>
      <w:bookmarkEnd w:id="34"/>
    </w:p>
    <w:p w14:paraId="6B71CFBE" w14:textId="4533668E" w:rsidR="00425183" w:rsidRPr="00425183" w:rsidRDefault="00425183" w:rsidP="00425183">
      <w:r>
        <w:t>A mért értékek kiértékelése céljából elkészült egy statisztikát előkészítő, számoló és ábrázoló modul.</w:t>
      </w:r>
    </w:p>
    <w:p w14:paraId="7EA10B64" w14:textId="5C7E603E" w:rsidR="00906787" w:rsidRDefault="00906787" w:rsidP="00906787">
      <w:r>
        <w:t xml:space="preserve">A szimulátor által előállított </w:t>
      </w:r>
      <w:r w:rsidR="00425183">
        <w:t xml:space="preserve">nyers </w:t>
      </w:r>
      <w:r>
        <w:t>adatokat, páciensenként egy-egy JLD2 kiterjesztésű</w:t>
      </w:r>
      <w:r w:rsidR="00425183">
        <w:t xml:space="preserve"> fájlba menti el a program. A statisztikát számoló modul ezeket használja fel bemeneti adatként, illetve</w:t>
      </w:r>
      <w:r w:rsidR="00663900">
        <w:t xml:space="preserve"> az adott szimuláció statisztikáit </w:t>
      </w:r>
      <w:r w:rsidR="00425183">
        <w:t>egy</w:t>
      </w:r>
      <w:r w:rsidR="00663900">
        <w:t xml:space="preserve"> CSV kiterjesztésű fájlba menti el.</w:t>
      </w:r>
    </w:p>
    <w:p w14:paraId="773F1721" w14:textId="15ABE278" w:rsidR="00663900" w:rsidRDefault="00663900" w:rsidP="00906787">
      <w:r>
        <w:t>A statisztika rendkívül széles spektrumú, több megközelítést alkalmaz:</w:t>
      </w:r>
    </w:p>
    <w:p w14:paraId="7E1BD1C2" w14:textId="152F053C" w:rsidR="00663900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lastRenderedPageBreak/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47E87B74" w14:textId="6AC01DD7" w:rsidR="00663900" w:rsidRDefault="00663900" w:rsidP="00663900">
      <w:r>
        <w:t>Ezek az adatok egy általános képet adnak a szimulációról</w:t>
      </w:r>
      <w:r w:rsidR="00302E10">
        <w:t xml:space="preserve"> olyan adatokkal, mint például a kezelési órák száma, vércukormérések száma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FE721A">
        <w:rPr>
          <w:noProof/>
        </w:rPr>
        <w:t>2</w:t>
      </w:r>
      <w:r w:rsidR="00FE721A">
        <w:t xml:space="preserve">. </w:t>
      </w:r>
      <w:proofErr w:type="spellStart"/>
      <w:r w:rsidR="00FE721A">
        <w:t>táblázat</w:t>
      </w:r>
      <w:r w:rsidR="00C37C80">
        <w:fldChar w:fldCharType="end"/>
      </w:r>
      <w:r w:rsidR="00596C38">
        <w:fldChar w:fldCharType="begin"/>
      </w:r>
      <w:r w:rsidR="00596C38">
        <w:instrText xml:space="preserve"> REF _Ref87437503 \h </w:instrText>
      </w:r>
      <w:r w:rsidR="00596C38">
        <w:fldChar w:fldCharType="separate"/>
      </w:r>
      <w:r w:rsidR="00FE721A">
        <w:rPr>
          <w:b/>
          <w:bCs/>
        </w:rPr>
        <w:t>Hiba</w:t>
      </w:r>
      <w:proofErr w:type="spellEnd"/>
      <w:r w:rsidR="00FE721A">
        <w:rPr>
          <w:b/>
          <w:bCs/>
        </w:rPr>
        <w:t>! A hivatkozási forrás nem található.</w:t>
      </w:r>
      <w:r w:rsidR="00596C38">
        <w:fldChar w:fldCharType="end"/>
      </w:r>
      <w:r w:rsidR="00596C38">
        <w:t>).</w:t>
      </w:r>
    </w:p>
    <w:p w14:paraId="69D89158" w14:textId="215798D1" w:rsidR="00425183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388E5827" w14:textId="76274580" w:rsidR="00663900" w:rsidRDefault="00663900" w:rsidP="00663900">
      <w:r>
        <w:t>Ezek a statisztikák a nyers szimulált adatokon számolnak olyan értékeket</w:t>
      </w:r>
      <w:r w:rsidR="00302E10">
        <w:t xml:space="preserve"> ki</w:t>
      </w:r>
      <w:r>
        <w:t>, mint például a mért vércukor ér</w:t>
      </w:r>
      <w:r w:rsidR="00302E10">
        <w:t>t</w:t>
      </w:r>
      <w:r>
        <w:t>ékek mediánja</w:t>
      </w:r>
      <w:r w:rsidR="00302E10">
        <w:t>, átlaga, szórása, valamint a mért értékek hány százaléka esik egy bizonyos intervallumba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_Ref88120965 \h </w:instrText>
      </w:r>
      <w:r w:rsidR="00C37C80">
        <w:fldChar w:fldCharType="separate"/>
      </w:r>
      <w:r w:rsidR="00FE721A">
        <w:rPr>
          <w:noProof/>
        </w:rPr>
        <w:t>3</w:t>
      </w:r>
      <w:r w:rsidR="00FE721A">
        <w:t>. táblázat</w:t>
      </w:r>
      <w:r w:rsidR="00C37C80">
        <w:fldChar w:fldCharType="end"/>
      </w:r>
      <w:r w:rsidR="00596C38">
        <w:t>)</w:t>
      </w:r>
      <w:r w:rsidR="00302E10">
        <w:t>.</w:t>
      </w:r>
    </w:p>
    <w:p w14:paraId="2A6247D9" w14:textId="5B0094A4" w:rsidR="00A821D7" w:rsidRDefault="00302E10" w:rsidP="00A821D7">
      <w:pPr>
        <w:pStyle w:val="Listaszerbekezds"/>
        <w:numPr>
          <w:ilvl w:val="0"/>
          <w:numId w:val="27"/>
        </w:numPr>
      </w:pP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4A3BBBA9" w14:textId="7C4BAD74" w:rsidR="00302E10" w:rsidRDefault="00302E10" w:rsidP="00302E10">
      <w:r>
        <w:t xml:space="preserve">Ezek a statisztikák hasonló értékeket számolnak ki, mint az előző pontban említettek, azzal a különbséggel, hogy itt végbemegy egy előfeldolgozási folyamat is, ami annyit jelent, hogy óránként </w:t>
      </w:r>
      <w:proofErr w:type="spellStart"/>
      <w:r>
        <w:t>újramintavételezi</w:t>
      </w:r>
      <w:proofErr w:type="spellEnd"/>
      <w:r>
        <w:t xml:space="preserve"> a nyers adatokat</w:t>
      </w:r>
      <w:r w:rsidR="00D207B2">
        <w:t xml:space="preserve"> és ezeken végzi el a statisztikai kiértékelést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_Ref88120985 \h </w:instrText>
      </w:r>
      <w:r w:rsidR="00C37C80">
        <w:fldChar w:fldCharType="separate"/>
      </w:r>
      <w:r w:rsidR="00FE721A">
        <w:rPr>
          <w:noProof/>
        </w:rPr>
        <w:t>4</w:t>
      </w:r>
      <w:r w:rsidR="00FE721A">
        <w:t>. táblázat</w:t>
      </w:r>
      <w:r w:rsidR="00C37C80">
        <w:fldChar w:fldCharType="end"/>
      </w:r>
      <w:r w:rsidR="00596C38">
        <w:t>)</w:t>
      </w:r>
      <w:r w:rsidR="00D207B2">
        <w:t>.</w:t>
      </w:r>
    </w:p>
    <w:p w14:paraId="76375191" w14:textId="3E8BD2E5" w:rsidR="00302E10" w:rsidRDefault="00302E10" w:rsidP="00302E10">
      <w:pPr>
        <w:pStyle w:val="Listaszerbekezds"/>
        <w:numPr>
          <w:ilvl w:val="0"/>
          <w:numId w:val="27"/>
        </w:numPr>
      </w:pPr>
      <w:r>
        <w:t>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15267EA0" w14:textId="330D6D65" w:rsidR="00D207B2" w:rsidRDefault="00D207B2" w:rsidP="00D207B2">
      <w:r>
        <w:t>Ezek a statisztikák a külön kezelésekről fogalmaznak meg információkat, nem az összesített adathalmazról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_Ref88121003 \h </w:instrText>
      </w:r>
      <w:r w:rsidR="00C37C80">
        <w:fldChar w:fldCharType="separate"/>
      </w:r>
      <w:r w:rsidR="00FE721A">
        <w:rPr>
          <w:noProof/>
        </w:rPr>
        <w:t>5</w:t>
      </w:r>
      <w:r w:rsidR="00FE721A">
        <w:t>. táblázat</w:t>
      </w:r>
      <w:r w:rsidR="00C37C80">
        <w:fldChar w:fldCharType="end"/>
      </w:r>
      <w:r w:rsidR="00596C38">
        <w:t>)</w:t>
      </w:r>
      <w:r>
        <w:t>.</w:t>
      </w:r>
    </w:p>
    <w:p w14:paraId="68BFE5F7" w14:textId="1D771ED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7DE627F1" w14:textId="23A5FE67" w:rsidR="00D207B2" w:rsidRDefault="00D207B2" w:rsidP="00D207B2">
      <w:r>
        <w:t>Ezek az adatok arról árulnak el információt, hogy összesítve milyen volt a betegek táplálása és inzulin adagolása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_Ref88121055 \h </w:instrText>
      </w:r>
      <w:r w:rsidR="00C37C80">
        <w:fldChar w:fldCharType="separate"/>
      </w:r>
      <w:r w:rsidR="00FE721A">
        <w:rPr>
          <w:noProof/>
        </w:rPr>
        <w:t>6</w:t>
      </w:r>
      <w:r w:rsidR="00FE721A">
        <w:t>. táblázat</w:t>
      </w:r>
      <w:r w:rsidR="00C37C80">
        <w:fldChar w:fldCharType="end"/>
      </w:r>
      <w:r w:rsidR="00596C38">
        <w:t>)</w:t>
      </w:r>
      <w:r>
        <w:t>.</w:t>
      </w:r>
    </w:p>
    <w:p w14:paraId="702FF657" w14:textId="03D9A54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67604A69" w14:textId="2352D759" w:rsidR="00302E10" w:rsidRDefault="00D207B2" w:rsidP="00302E10">
      <w:r>
        <w:t xml:space="preserve">Ezek a statisztikák hasonló értékeket számolnak, mint az előző pontban említettek, azzal a különbséggel, hogy itt nem összesítve, hanem kezelésenként </w:t>
      </w:r>
      <w:proofErr w:type="spellStart"/>
      <w:r>
        <w:t>hajtódik</w:t>
      </w:r>
      <w:proofErr w:type="spellEnd"/>
      <w:r>
        <w:t xml:space="preserve"> végre a számítás</w:t>
      </w:r>
      <w:r w:rsidR="00387D10">
        <w:t xml:space="preserve"> (</w:t>
      </w:r>
      <w:r w:rsidR="00C37C80">
        <w:fldChar w:fldCharType="begin"/>
      </w:r>
      <w:r w:rsidR="00C37C80">
        <w:instrText xml:space="preserve"> REF _Ref88121037 \h </w:instrText>
      </w:r>
      <w:r w:rsidR="00C37C80">
        <w:fldChar w:fldCharType="separate"/>
      </w:r>
      <w:r w:rsidR="00FE721A">
        <w:rPr>
          <w:noProof/>
        </w:rPr>
        <w:t>7</w:t>
      </w:r>
      <w:r w:rsidR="00FE721A">
        <w:t>. táblázat</w:t>
      </w:r>
      <w:r w:rsidR="00C37C80">
        <w:fldChar w:fldCharType="end"/>
      </w:r>
      <w:r w:rsidR="00387D10">
        <w:t>)</w:t>
      </w:r>
      <w:r>
        <w:t>.</w:t>
      </w:r>
    </w:p>
    <w:p w14:paraId="7E5BEFD3" w14:textId="3E6029C3" w:rsidR="00B625A3" w:rsidRDefault="00B625A3" w:rsidP="00302E10">
      <w:r>
        <w:t xml:space="preserve">A statisztikai számítások implementációja a Julia kódban egy csővezeték segítségével van megvalósítva, amely átlátható és érthető forráskódot eredményez. Így például az </w:t>
      </w:r>
      <w:proofErr w:type="spellStart"/>
      <w:r>
        <w:t>enterálisan</w:t>
      </w:r>
      <w:proofErr w:type="spellEnd"/>
      <w:r>
        <w:t xml:space="preserve"> bevitt glükóz mennyiségnek az óránként mintavételezett kezelések szerinti átlagának a mediánját a következőképpen lehet kiszámítani:</w:t>
      </w:r>
    </w:p>
    <w:p w14:paraId="02D1D5F1" w14:textId="77777777" w:rsidR="00B625A3" w:rsidRPr="00B625A3" w:rsidRDefault="00B625A3" w:rsidP="00B625A3">
      <w:pPr>
        <w:pStyle w:val="Kd"/>
        <w:rPr>
          <w:lang w:val="en-US"/>
        </w:rPr>
      </w:pPr>
      <w:proofErr w:type="spellStart"/>
      <w:r w:rsidRPr="00B625A3">
        <w:rPr>
          <w:lang w:val="en-US"/>
        </w:rPr>
        <w:t>Median_Enteral_glucose</w:t>
      </w:r>
      <w:proofErr w:type="spellEnd"/>
      <w:r w:rsidRPr="00B625A3">
        <w:rPr>
          <w:lang w:val="en-US"/>
        </w:rPr>
        <w:t xml:space="preserve"> = (@pipe P |&gt;</w:t>
      </w:r>
    </w:p>
    <w:p w14:paraId="4709400A" w14:textId="7ED0EB5F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 xml:space="preserve">x -&gt; </w:t>
      </w:r>
      <w:proofErr w:type="spellStart"/>
      <w:r w:rsidRPr="00B625A3">
        <w:rPr>
          <w:lang w:val="en-US"/>
        </w:rPr>
        <w:t>Resampler.resample_hourly</w:t>
      </w:r>
      <w:proofErr w:type="spellEnd"/>
      <w:r w:rsidRPr="00B625A3">
        <w:rPr>
          <w:lang w:val="en-US"/>
        </w:rPr>
        <w:t>(x, y -&gt; y ), _) |&gt;</w:t>
      </w:r>
    </w:p>
    <w:p w14:paraId="48EA9008" w14:textId="5BAA7095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mean(x), _) |&gt;</w:t>
      </w:r>
    </w:p>
    <w:p w14:paraId="69A46FED" w14:textId="0ADF356E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x * 180 * 60 / 1000, _) |&gt;</w:t>
      </w:r>
    </w:p>
    <w:p w14:paraId="6466BBF3" w14:textId="4DC569A4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lastRenderedPageBreak/>
        <w:t xml:space="preserve">                      </w:t>
      </w:r>
      <w:proofErr w:type="gramStart"/>
      <w:r w:rsidRPr="00B625A3">
        <w:rPr>
          <w:lang w:val="en-US"/>
        </w:rPr>
        <w:t>quantile(</w:t>
      </w:r>
      <w:proofErr w:type="gramEnd"/>
      <w:r w:rsidRPr="00B625A3">
        <w:rPr>
          <w:lang w:val="en-US"/>
        </w:rPr>
        <w:t>_, [0.25, 0.5, 0.75]) |&gt;</w:t>
      </w:r>
    </w:p>
    <w:p w14:paraId="544545D9" w14:textId="0AEE0AAD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round(x, digits = 2), _))</w:t>
      </w:r>
    </w:p>
    <w:p w14:paraId="0249CAC8" w14:textId="451FDDF7" w:rsidR="00B625A3" w:rsidRDefault="007A4B55" w:rsidP="007A4B55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FE721A">
        <w:rPr>
          <w:noProof/>
        </w:rPr>
        <w:t>9</w:t>
      </w:r>
      <w:r>
        <w:fldChar w:fldCharType="end"/>
      </w:r>
      <w:r>
        <w:t xml:space="preserve">. kódrészlet: </w:t>
      </w:r>
      <w:proofErr w:type="spellStart"/>
      <w:r w:rsidR="001231D7">
        <w:t>Pipeline</w:t>
      </w:r>
      <w:proofErr w:type="spellEnd"/>
      <w:r w:rsidR="001231D7">
        <w:t xml:space="preserve"> használata a statisztikaszámításhoz</w:t>
      </w:r>
    </w:p>
    <w:p w14:paraId="6F811839" w14:textId="6124EE46" w:rsidR="00CF567E" w:rsidRDefault="00CF567E" w:rsidP="00CF567E">
      <w:pPr>
        <w:pStyle w:val="Cmsor3"/>
      </w:pPr>
      <w:bookmarkStart w:id="35" w:name="_Toc88123967"/>
      <w:r>
        <w:t>Mintavételezés</w:t>
      </w:r>
      <w:bookmarkEnd w:id="35"/>
    </w:p>
    <w:p w14:paraId="78FE2B32" w14:textId="4FB19DCD" w:rsidR="005C499E" w:rsidRDefault="00173D66" w:rsidP="005C499E">
      <w:r>
        <w:t>Az előző fejezetben említésre került az egyik fajta statisztikához szükséges előfeldolgozási folyamat, a mintavételezés.</w:t>
      </w:r>
      <w:r w:rsidR="005C499E">
        <w:t xml:space="preserve"> Mivel több fajta protokoll van a rendszerben, amelyek különböző időzítéseket használnak,</w:t>
      </w:r>
      <w:r w:rsidR="00F347A3">
        <w:t xml:space="preserve"> ezért</w:t>
      </w:r>
      <w:r w:rsidR="005C499E">
        <w:t xml:space="preserve"> ez nem feltétlenül egy triviális feladat.</w:t>
      </w:r>
      <w:r>
        <w:t xml:space="preserve"> Ez alapvetően kétféle lehet, az egyik amikor </w:t>
      </w:r>
      <w:r w:rsidR="005C499E">
        <w:t xml:space="preserve">a vércukorértékeket kell óránként </w:t>
      </w:r>
      <w:proofErr w:type="spellStart"/>
      <w:r w:rsidR="005C499E">
        <w:t>mintavételezni</w:t>
      </w:r>
      <w:proofErr w:type="spellEnd"/>
      <w:r w:rsidR="005C499E">
        <w:t xml:space="preserve"> a differenciálegyenletrendszer által előállított sűrű lépésközű adatfolyamból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_Ref88121084 \h </w:instrText>
      </w:r>
      <w:r w:rsidR="00C37C80">
        <w:fldChar w:fldCharType="separate"/>
      </w:r>
      <w:r w:rsidR="00FE721A">
        <w:rPr>
          <w:noProof/>
        </w:rPr>
        <w:t>10</w:t>
      </w:r>
      <w:r w:rsidR="00FE721A">
        <w:t>. kódrészlet</w:t>
      </w:r>
      <w:r w:rsidR="00C37C80">
        <w:fldChar w:fldCharType="end"/>
      </w:r>
      <w:r w:rsidR="009476FD">
        <w:t>)</w:t>
      </w:r>
      <w:r w:rsidR="005C499E">
        <w:t>, a másik, amikor az óránként bevitt inzulin és tápanyag mennyiséget kell kiszámolni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_Ref88121098 \h </w:instrText>
      </w:r>
      <w:r w:rsidR="00C37C80">
        <w:fldChar w:fldCharType="separate"/>
      </w:r>
      <w:r w:rsidR="00FE721A">
        <w:rPr>
          <w:noProof/>
        </w:rPr>
        <w:t>11</w:t>
      </w:r>
      <w:r w:rsidR="00FE721A">
        <w:t>. kódrészlet</w:t>
      </w:r>
      <w:r w:rsidR="00C37C80">
        <w:fldChar w:fldCharType="end"/>
      </w:r>
      <w:r w:rsidR="009476FD">
        <w:t>)</w:t>
      </w:r>
      <w:r w:rsidR="005C499E">
        <w:t>.</w:t>
      </w:r>
    </w:p>
    <w:p w14:paraId="0C09D5BB" w14:textId="2FCADF84" w:rsidR="006709FA" w:rsidRPr="006709FA" w:rsidRDefault="006709FA" w:rsidP="001231D7">
      <w:pPr>
        <w:pStyle w:val="Kd"/>
        <w:ind w:left="1985"/>
        <w:rPr>
          <w:b/>
          <w:bCs/>
          <w:lang w:val="en-US"/>
        </w:rPr>
      </w:pPr>
      <w:r w:rsidRPr="006709FA">
        <w:rPr>
          <w:b/>
          <w:bCs/>
          <w:lang w:val="en-US"/>
        </w:rPr>
        <w:t>function</w:t>
      </w:r>
      <w:r w:rsidRPr="006709FA">
        <w:rPr>
          <w:b/>
          <w:bCs/>
          <w:lang w:val="en-US"/>
        </w:rPr>
        <w:tab/>
      </w:r>
      <w:proofErr w:type="spellStart"/>
      <w:proofErr w:type="gramStart"/>
      <w:r w:rsidRPr="006709FA">
        <w:rPr>
          <w:b/>
          <w:bCs/>
          <w:lang w:val="en-US"/>
        </w:rPr>
        <w:t>resampleHourlyBG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timeSolnT</w:t>
      </w:r>
      <w:proofErr w:type="spellEnd"/>
      <w:r w:rsidRPr="006709FA">
        <w:rPr>
          <w:b/>
          <w:bCs/>
          <w:lang w:val="en-US"/>
        </w:rPr>
        <w:t xml:space="preserve">::Vector{Float64}, </w:t>
      </w:r>
      <w:proofErr w:type="spellStart"/>
      <w:r w:rsidRPr="006709FA">
        <w:rPr>
          <w:b/>
          <w:bCs/>
          <w:lang w:val="en-US"/>
        </w:rPr>
        <w:t>timeSolnGIQ</w:t>
      </w:r>
      <w:proofErr w:type="spellEnd"/>
      <w:r w:rsidRPr="006709FA">
        <w:rPr>
          <w:b/>
          <w:bCs/>
          <w:lang w:val="en-US"/>
        </w:rPr>
        <w:t>::Matrix{Float64})</w:t>
      </w:r>
    </w:p>
    <w:p w14:paraId="70592BF1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 = [</w:t>
      </w:r>
      <w:proofErr w:type="spellStart"/>
      <w:proofErr w:type="gram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</w:t>
      </w:r>
      <w:proofErr w:type="gramEnd"/>
      <w:r w:rsidRPr="006709FA">
        <w:rPr>
          <w:lang w:val="en-US"/>
        </w:rPr>
        <w:t>1,1]]</w:t>
      </w:r>
    </w:p>
    <w:p w14:paraId="27F7A18E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hours = 1</w:t>
      </w:r>
    </w:p>
    <w:p w14:paraId="61FD98BB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)</w:t>
      </w:r>
    </w:p>
    <w:p w14:paraId="58D91719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if 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[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>] &gt;= hours * 60</w:t>
      </w:r>
    </w:p>
    <w:p w14:paraId="1B57F9C5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[i,1])</w:t>
      </w:r>
    </w:p>
    <w:p w14:paraId="1915AC52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hours = hours + 1</w:t>
      </w:r>
    </w:p>
    <w:p w14:paraId="6F8090A4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end</w:t>
      </w:r>
    </w:p>
    <w:p w14:paraId="3239CF07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end</w:t>
      </w:r>
    </w:p>
    <w:p w14:paraId="6EC8054C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hourlyBG</w:t>
      </w:r>
      <w:proofErr w:type="spellEnd"/>
    </w:p>
    <w:p w14:paraId="1793F1A8" w14:textId="7ED52B3E" w:rsidR="006709FA" w:rsidRPr="001231D7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end</w:t>
      </w:r>
    </w:p>
    <w:bookmarkStart w:id="36" w:name="_Ref88121084"/>
    <w:p w14:paraId="5B559F82" w14:textId="10F7522B" w:rsidR="001231D7" w:rsidRDefault="007A4B55" w:rsidP="007A4B55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FE721A">
        <w:rPr>
          <w:noProof/>
        </w:rPr>
        <w:t>10</w:t>
      </w:r>
      <w:r>
        <w:rPr>
          <w:noProof/>
        </w:rPr>
        <w:fldChar w:fldCharType="end"/>
      </w:r>
      <w:r>
        <w:t>. kódrészlet</w:t>
      </w:r>
      <w:bookmarkEnd w:id="36"/>
      <w:r>
        <w:t xml:space="preserve">: </w:t>
      </w:r>
      <w:r w:rsidR="009476FD">
        <w:rPr>
          <w:noProof/>
        </w:rPr>
        <w:t>Vércukorértékek óránkénti mintavételezése</w:t>
      </w:r>
    </w:p>
    <w:p w14:paraId="4EE71FE8" w14:textId="74177A86" w:rsidR="009476FD" w:rsidRPr="00F347A3" w:rsidRDefault="009476FD" w:rsidP="009476FD">
      <w:r>
        <w:t xml:space="preserve">A </w:t>
      </w:r>
      <w:proofErr w:type="spellStart"/>
      <w:proofErr w:type="gramStart"/>
      <w:r w:rsidRPr="009476FD">
        <w:rPr>
          <w:i/>
          <w:iCs/>
        </w:rPr>
        <w:t>resampleHourlyBG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rPr>
          <w:i/>
          <w:iCs/>
        </w:rPr>
        <w:t xml:space="preserve"> </w:t>
      </w:r>
      <w:r>
        <w:t>függvény</w:t>
      </w:r>
      <w:r w:rsidR="00F347A3">
        <w:t xml:space="preserve">nek két paramétere van, mindkettő az </w:t>
      </w:r>
      <w:r w:rsidR="00F347A3" w:rsidRPr="00F347A3">
        <w:rPr>
          <w:i/>
          <w:iCs/>
        </w:rPr>
        <w:t>ICING</w:t>
      </w:r>
      <w:r w:rsidR="00F347A3">
        <w:t xml:space="preserve"> differenciálegyenlet numerikus megoldásának az eredménye. A </w:t>
      </w:r>
      <w:proofErr w:type="spellStart"/>
      <w:r w:rsidR="00F347A3" w:rsidRPr="00F347A3">
        <w:rPr>
          <w:i/>
          <w:iCs/>
        </w:rPr>
        <w:t>timeSolnT</w:t>
      </w:r>
      <w:proofErr w:type="spellEnd"/>
      <w:r w:rsidR="00F347A3">
        <w:rPr>
          <w:i/>
          <w:iCs/>
        </w:rPr>
        <w:t xml:space="preserve"> </w:t>
      </w:r>
      <w:r w:rsidR="00F347A3">
        <w:t xml:space="preserve">az idősort, a </w:t>
      </w:r>
      <w:proofErr w:type="spellStart"/>
      <w:r w:rsidR="00F347A3" w:rsidRPr="00F347A3">
        <w:rPr>
          <w:i/>
          <w:iCs/>
        </w:rPr>
        <w:t>timeSolnGIQ</w:t>
      </w:r>
      <w:proofErr w:type="spellEnd"/>
      <w:r w:rsidR="00F347A3">
        <w:t xml:space="preserve"> az egyes időpillanathoz tartozó vércukorszintet, </w:t>
      </w:r>
      <w:r w:rsidR="00061804">
        <w:t>a vérben mérhető inzulinkoncentrációt</w:t>
      </w:r>
      <w:r w:rsidR="00F347A3">
        <w:t xml:space="preserve"> és </w:t>
      </w:r>
      <w:r w:rsidR="00061804">
        <w:t>szövetközi térben mérhető inzulinkoncentrációt</w:t>
      </w:r>
      <w:r w:rsidR="00F347A3">
        <w:t xml:space="preserve"> tartalmazza. Mindkettő értelemszerűen azonos hosszúságú és sűrű lépésközű</w:t>
      </w:r>
      <w:r w:rsidR="00061804">
        <w:t xml:space="preserve"> adatsor</w:t>
      </w:r>
      <w:r w:rsidR="00F347A3">
        <w:t xml:space="preserve">. </w:t>
      </w:r>
      <w:r w:rsidR="005802CD">
        <w:t xml:space="preserve">Az eljárás végighalad az idősoron és minden 60 perc elteltével az aktuális időpillanathoz tartozó vércukorértéket hozzáadja a </w:t>
      </w:r>
      <w:proofErr w:type="spellStart"/>
      <w:r w:rsidR="005802CD" w:rsidRPr="005802CD">
        <w:rPr>
          <w:i/>
          <w:iCs/>
        </w:rPr>
        <w:t>hourlyBG</w:t>
      </w:r>
      <w:proofErr w:type="spellEnd"/>
      <w:r w:rsidR="005802CD">
        <w:t xml:space="preserve"> eredmény tömbhöz.</w:t>
      </w:r>
    </w:p>
    <w:p w14:paraId="7A4FC0A6" w14:textId="74655A63" w:rsidR="006709FA" w:rsidRPr="006709FA" w:rsidRDefault="006709FA" w:rsidP="001231D7">
      <w:pPr>
        <w:pStyle w:val="Kd"/>
        <w:ind w:left="1418"/>
        <w:rPr>
          <w:b/>
          <w:bCs/>
          <w:lang w:val="en-US"/>
        </w:rPr>
      </w:pPr>
      <w:r w:rsidRPr="006709FA">
        <w:rPr>
          <w:b/>
          <w:bCs/>
          <w:lang w:val="en-US"/>
        </w:rPr>
        <w:t xml:space="preserve">function </w:t>
      </w:r>
      <w:proofErr w:type="spellStart"/>
      <w:r w:rsidRPr="006709FA">
        <w:rPr>
          <w:b/>
          <w:bCs/>
          <w:lang w:val="en-US"/>
        </w:rPr>
        <w:t>resample_</w:t>
      </w:r>
      <w:proofErr w:type="gramStart"/>
      <w:r w:rsidRPr="006709FA">
        <w:rPr>
          <w:b/>
          <w:bCs/>
          <w:lang w:val="en-US"/>
        </w:rPr>
        <w:t>hourly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mtx</w:t>
      </w:r>
      <w:proofErr w:type="spellEnd"/>
      <w:r w:rsidRPr="006709FA">
        <w:rPr>
          <w:b/>
          <w:bCs/>
          <w:lang w:val="en-US"/>
        </w:rPr>
        <w:t xml:space="preserve">::Matrix{Float64}, </w:t>
      </w:r>
      <w:proofErr w:type="spellStart"/>
      <w:r w:rsidRPr="006709FA">
        <w:rPr>
          <w:b/>
          <w:bCs/>
          <w:lang w:val="en-US"/>
        </w:rPr>
        <w:t>func</w:t>
      </w:r>
      <w:proofErr w:type="spellEnd"/>
      <w:r w:rsidRPr="006709FA">
        <w:rPr>
          <w:b/>
          <w:bCs/>
          <w:lang w:val="en-US"/>
        </w:rPr>
        <w:t>)</w:t>
      </w:r>
    </w:p>
    <w:p w14:paraId="609E87C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 = [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[1,2]) ]</w:t>
      </w:r>
    </w:p>
    <w:p w14:paraId="3CCBD7A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0.0</w:t>
      </w:r>
    </w:p>
    <w:p w14:paraId="731CECE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[:,1])</w:t>
      </w:r>
    </w:p>
    <w:p w14:paraId="37B8F51E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60</w:t>
      </w:r>
    </w:p>
    <w:p w14:paraId="4DA0575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=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+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[i,2] )</w:t>
      </w:r>
    </w:p>
    <w:p w14:paraId="1B437D79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07314EC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52F51257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[i,1] -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proofErr w:type="gram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)</w:t>
      </w:r>
      <w:proofErr w:type="gramEnd"/>
      <w:r w:rsidRPr="006709FA">
        <w:rPr>
          <w:lang w:val="en-US"/>
        </w:rPr>
        <w:t xml:space="preserve"> &gt;= 60 </w:t>
      </w:r>
    </w:p>
    <w:p w14:paraId="09A79DCF" w14:textId="1E2D8286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120</w:t>
      </w:r>
    </w:p>
    <w:p w14:paraId="7E5DB130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lastRenderedPageBreak/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B6377F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- 60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FE56E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7A3CC3E9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120 </w:t>
      </w:r>
    </w:p>
    <w:p w14:paraId="7558FF2F" w14:textId="14ED9A15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180</w:t>
      </w:r>
    </w:p>
    <w:p w14:paraId="7242A66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01F6D933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75F71EE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- 120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2469E95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0E29F34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180 </w:t>
      </w:r>
    </w:p>
    <w:p w14:paraId="7A6756A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974B07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3CA2B70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49551DD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- 180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66190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24DAA7D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end</w:t>
      </w:r>
    </w:p>
    <w:p w14:paraId="7365A078" w14:textId="77777777" w:rsidR="006709FA" w:rsidRPr="006709FA" w:rsidRDefault="006709FA" w:rsidP="001231D7">
      <w:pPr>
        <w:pStyle w:val="Kd"/>
        <w:ind w:left="1418"/>
        <w:rPr>
          <w:lang w:val="en-US"/>
        </w:rPr>
      </w:pPr>
    </w:p>
    <w:p w14:paraId="1CCA12BB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mtx_hourly</w:t>
      </w:r>
      <w:proofErr w:type="spellEnd"/>
    </w:p>
    <w:p w14:paraId="0F3D629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end</w:t>
      </w:r>
    </w:p>
    <w:bookmarkStart w:id="37" w:name="_Ref88121098"/>
    <w:p w14:paraId="261D5906" w14:textId="38265BDA" w:rsidR="006709FA" w:rsidRDefault="007A4B55" w:rsidP="007A4B55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FE721A">
        <w:rPr>
          <w:noProof/>
        </w:rPr>
        <w:t>11</w:t>
      </w:r>
      <w:r>
        <w:rPr>
          <w:noProof/>
        </w:rPr>
        <w:fldChar w:fldCharType="end"/>
      </w:r>
      <w:r>
        <w:t>. kódrészlet</w:t>
      </w:r>
      <w:bookmarkEnd w:id="37"/>
      <w:r>
        <w:t xml:space="preserve">: </w:t>
      </w:r>
      <w:r w:rsidR="009476FD">
        <w:rPr>
          <w:noProof/>
        </w:rPr>
        <w:t>Infúziós értékek óránkénti számítása</w:t>
      </w:r>
    </w:p>
    <w:p w14:paraId="1E9A9449" w14:textId="72C70C6B" w:rsidR="002D72B7" w:rsidRPr="009476FD" w:rsidRDefault="009476FD" w:rsidP="002D72B7">
      <w:r>
        <w:t xml:space="preserve">A </w:t>
      </w:r>
      <w:proofErr w:type="spellStart"/>
      <w:r w:rsidRPr="009476FD">
        <w:rPr>
          <w:i/>
          <w:iCs/>
        </w:rPr>
        <w:t>resample_</w:t>
      </w:r>
      <w:proofErr w:type="gramStart"/>
      <w:r w:rsidRPr="009476FD">
        <w:rPr>
          <w:i/>
          <w:iCs/>
        </w:rPr>
        <w:t>hourly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t xml:space="preserve"> </w:t>
      </w:r>
      <w:r w:rsidR="005802CD">
        <w:t>függvény a szervezetbe óránként bevitt infú</w:t>
      </w:r>
      <w:r w:rsidR="00C43125">
        <w:t xml:space="preserve">ziós értékeket számítja ki, amelyek az inzulin, valamint a </w:t>
      </w:r>
      <w:proofErr w:type="spellStart"/>
      <w:r w:rsidR="00C43125">
        <w:t>parenterális</w:t>
      </w:r>
      <w:proofErr w:type="spellEnd"/>
      <w:r w:rsidR="00C43125">
        <w:t xml:space="preserve"> és </w:t>
      </w:r>
      <w:proofErr w:type="spellStart"/>
      <w:r w:rsidR="00C43125">
        <w:t>enterális</w:t>
      </w:r>
      <w:proofErr w:type="spellEnd"/>
      <w:r w:rsidR="00C43125">
        <w:t xml:space="preserve"> táplálék. Az </w:t>
      </w:r>
      <w:proofErr w:type="spellStart"/>
      <w:r w:rsidR="00C43125" w:rsidRPr="00C43125">
        <w:rPr>
          <w:i/>
          <w:iCs/>
        </w:rPr>
        <w:t>mtx</w:t>
      </w:r>
      <w:proofErr w:type="spellEnd"/>
      <w:r w:rsidR="00C43125">
        <w:t xml:space="preserve"> mátrix első sora az idősort, a második</w:t>
      </w:r>
      <w:r w:rsidR="002D72B7">
        <w:t xml:space="preserve"> a hozzátartozó</w:t>
      </w:r>
      <w:r w:rsidR="00C43125">
        <w:t xml:space="preserve"> infúziós értékeket tárolja. </w:t>
      </w:r>
      <w:r w:rsidR="002D72B7">
        <w:t xml:space="preserve">A </w:t>
      </w:r>
      <w:proofErr w:type="spellStart"/>
      <w:r w:rsidR="002D72B7" w:rsidRPr="002D72B7">
        <w:rPr>
          <w:i/>
          <w:iCs/>
        </w:rPr>
        <w:t>func</w:t>
      </w:r>
      <w:proofErr w:type="spellEnd"/>
      <w:r w:rsidR="002D72B7">
        <w:t xml:space="preserve"> nevű paraméterben átadott függvény felelős az adat megfelelő manipulációjáért, </w:t>
      </w:r>
      <w:proofErr w:type="spellStart"/>
      <w:r w:rsidR="002D72B7">
        <w:t>megfelő</w:t>
      </w:r>
      <w:proofErr w:type="spellEnd"/>
      <w:r w:rsidR="002D72B7">
        <w:t xml:space="preserve"> mértékegységbe való konvertálásáért. Erre a célra a kódban a hívás pillanatában anonim függvény</w:t>
      </w:r>
      <w:r w:rsidR="007F301A">
        <w:t xml:space="preserve"> lesz létrehozva és adódik át a </w:t>
      </w:r>
      <w:proofErr w:type="spellStart"/>
      <w:r w:rsidR="007F301A" w:rsidRPr="007F301A">
        <w:rPr>
          <w:i/>
          <w:iCs/>
        </w:rPr>
        <w:t>resample_</w:t>
      </w:r>
      <w:proofErr w:type="gramStart"/>
      <w:r w:rsidR="007F301A" w:rsidRPr="007F301A">
        <w:rPr>
          <w:i/>
          <w:iCs/>
        </w:rPr>
        <w:t>hourly</w:t>
      </w:r>
      <w:proofErr w:type="spellEnd"/>
      <w:r w:rsidR="007F301A" w:rsidRPr="007F301A">
        <w:rPr>
          <w:i/>
          <w:iCs/>
        </w:rPr>
        <w:t>(</w:t>
      </w:r>
      <w:proofErr w:type="gramEnd"/>
      <w:r w:rsidR="007F301A" w:rsidRPr="007F301A">
        <w:rPr>
          <w:i/>
          <w:iCs/>
        </w:rPr>
        <w:t>)</w:t>
      </w:r>
      <w:r w:rsidR="007F301A">
        <w:t xml:space="preserve"> függvénynek.</w:t>
      </w:r>
    </w:p>
    <w:p w14:paraId="4280E802" w14:textId="7F645D69" w:rsidR="00425183" w:rsidRDefault="00425183" w:rsidP="00425183">
      <w:pPr>
        <w:pStyle w:val="Cmsor3"/>
      </w:pPr>
      <w:bookmarkStart w:id="38" w:name="_Toc88123968"/>
      <w:r>
        <w:t>Adatok ábrázolása</w:t>
      </w:r>
      <w:bookmarkEnd w:id="38"/>
    </w:p>
    <w:p w14:paraId="50009B42" w14:textId="02F8A566" w:rsidR="00425183" w:rsidRPr="00AB5291" w:rsidRDefault="00F87D8C" w:rsidP="00AB5291">
      <w:pPr>
        <w:rPr>
          <w:lang w:val="en-US"/>
        </w:rPr>
      </w:pPr>
      <w:r>
        <w:t xml:space="preserve">A </w:t>
      </w:r>
      <w:r w:rsidRPr="007F301A">
        <w:rPr>
          <w:i/>
          <w:iCs/>
        </w:rPr>
        <w:t>Julia</w:t>
      </w:r>
      <w:r>
        <w:t xml:space="preserve"> nyelv </w:t>
      </w:r>
      <w:proofErr w:type="spellStart"/>
      <w:r w:rsidRPr="007F301A">
        <w:rPr>
          <w:i/>
          <w:iCs/>
        </w:rPr>
        <w:t>Plots</w:t>
      </w:r>
      <w:proofErr w:type="spellEnd"/>
      <w:r>
        <w:t xml:space="preserve"> könyvtára nagyon rugalmas és változatos diagram készítési lehetőségeket támogat. A szervezet metabolikus állapotát leíró paraméterek, köztük a vércukor értékek, valamint a kezelési paraméterek grafikus ábrázolása nagyon tanulságos </w:t>
      </w:r>
      <w:r w:rsidR="001F5696">
        <w:t xml:space="preserve">tud </w:t>
      </w:r>
      <w:r>
        <w:t>lenni</w:t>
      </w:r>
      <w:r w:rsidR="001F5696">
        <w:t xml:space="preserve">. Az előzőekben említett statisztikák mellett tehát a vizuális megjelenítés is nagyban hozzájárul a helyes következtetés levonásához az alkalmazott kezelést illetően. Ezen okokból kifolyólag </w:t>
      </w:r>
      <w:r w:rsidR="00AB5291">
        <w:t xml:space="preserve">különös </w:t>
      </w:r>
      <w:r w:rsidR="001F5696">
        <w:t>elkészült egy ábrázoló modul, amely többek közt remekül szemlélteti a páciens</w:t>
      </w:r>
      <w:r w:rsidR="00A36CC5">
        <w:t xml:space="preserve"> aktuális</w:t>
      </w:r>
      <w:r w:rsidR="001F5696">
        <w:t xml:space="preserve"> metabolikus állapotát</w:t>
      </w:r>
      <w:r w:rsidR="00A36CC5">
        <w:t xml:space="preserve"> mérési pillanattól mérési pillanatig</w:t>
      </w:r>
      <w:r w:rsidR="001F5696">
        <w:t>. Továbbá lehetőség van összehasonlítani vele két kezelési módot</w:t>
      </w:r>
      <w:r w:rsidR="00A36CC5">
        <w:t xml:space="preserve">, egyszerű időfüggő grafikon, előjeles különbséget ábrázoló hisztogram, valamint </w:t>
      </w:r>
      <w:r w:rsidR="00A36CC5" w:rsidRPr="007F301A">
        <w:rPr>
          <w:i/>
          <w:iCs/>
        </w:rPr>
        <w:t>CDF</w:t>
      </w:r>
      <w:r w:rsidR="00A36CC5">
        <w:t xml:space="preserve"> segítségével.</w:t>
      </w:r>
    </w:p>
    <w:p w14:paraId="7E8F4471" w14:textId="2593F321" w:rsidR="00FF2918" w:rsidRDefault="00FF2918" w:rsidP="00FF2918">
      <w:pPr>
        <w:pStyle w:val="Cmsor2"/>
      </w:pPr>
      <w:bookmarkStart w:id="39" w:name="_Toc72339868"/>
      <w:bookmarkStart w:id="40" w:name="_Toc88123969"/>
      <w:r>
        <w:t>Elkészült rendszer bemutatása</w:t>
      </w:r>
      <w:bookmarkEnd w:id="39"/>
      <w:bookmarkEnd w:id="40"/>
    </w:p>
    <w:p w14:paraId="37E2F8C1" w14:textId="484644AF" w:rsidR="00DF50F4" w:rsidRDefault="00DF50F4" w:rsidP="00DF50F4">
      <w:r>
        <w:t xml:space="preserve">Ebben a fejezetben részletesen bemutatásra kerül a rendszer felépítése és működése, </w:t>
      </w:r>
      <w:r w:rsidR="00027994">
        <w:t>illetve a felhasználói felület.</w:t>
      </w:r>
    </w:p>
    <w:p w14:paraId="4AC5D1E7" w14:textId="253AC4DD" w:rsidR="00027994" w:rsidRDefault="00027994" w:rsidP="00027994">
      <w:pPr>
        <w:pStyle w:val="Cmsor3"/>
      </w:pPr>
      <w:bookmarkStart w:id="41" w:name="_Toc88123970"/>
      <w:r>
        <w:lastRenderedPageBreak/>
        <w:t>Felhasználói felület</w:t>
      </w:r>
      <w:bookmarkEnd w:id="41"/>
    </w:p>
    <w:p w14:paraId="5A9F0DC7" w14:textId="01CE6251" w:rsidR="00027994" w:rsidRDefault="00027994" w:rsidP="00027994">
      <w:r>
        <w:t xml:space="preserve">Simulator GUI </w:t>
      </w:r>
      <w:r w:rsidRPr="00027994">
        <w:rPr>
          <w:highlight w:val="yellow"/>
        </w:rPr>
        <w:t>…</w:t>
      </w:r>
    </w:p>
    <w:p w14:paraId="659E6A4E" w14:textId="7E6FD536" w:rsidR="00027994" w:rsidRPr="00027994" w:rsidRDefault="00027994" w:rsidP="00027994">
      <w:proofErr w:type="spellStart"/>
      <w:r>
        <w:t>Statistics</w:t>
      </w:r>
      <w:proofErr w:type="spellEnd"/>
      <w:r>
        <w:t xml:space="preserve"> GUI </w:t>
      </w:r>
      <w:r w:rsidRPr="00027994">
        <w:rPr>
          <w:highlight w:val="yellow"/>
        </w:rPr>
        <w:t>…</w:t>
      </w:r>
    </w:p>
    <w:p w14:paraId="419E0F0B" w14:textId="1D8EBC13" w:rsidR="00161B53" w:rsidRDefault="00161B53" w:rsidP="00161B53">
      <w:pPr>
        <w:pStyle w:val="Cmsor3"/>
      </w:pPr>
      <w:bookmarkStart w:id="42" w:name="_Toc88123971"/>
      <w:r>
        <w:t>Felsőszint</w:t>
      </w:r>
      <w:r w:rsidR="00162137">
        <w:t>ű</w:t>
      </w:r>
      <w:r>
        <w:t xml:space="preserve"> architektúra</w:t>
      </w:r>
      <w:bookmarkEnd w:id="42"/>
    </w:p>
    <w:p w14:paraId="07D1DDB4" w14:textId="7CD31129" w:rsidR="00027994" w:rsidRPr="00027994" w:rsidRDefault="00027994" w:rsidP="00027994">
      <w:r>
        <w:t xml:space="preserve">Az elkészült rendszer 3 nagyobb koherens egységből, valamint 21 </w:t>
      </w:r>
      <w:r w:rsidRPr="007F301A">
        <w:rPr>
          <w:i/>
          <w:iCs/>
        </w:rPr>
        <w:t>Julia</w:t>
      </w:r>
      <w:r>
        <w:t xml:space="preserve"> forrásfájlból áll.</w:t>
      </w:r>
    </w:p>
    <w:p w14:paraId="6E96C868" w14:textId="29932F00" w:rsidR="00C32292" w:rsidRDefault="002E6BA2" w:rsidP="00217E4F">
      <w:r>
        <w:t xml:space="preserve">A </w:t>
      </w:r>
      <w:proofErr w:type="spellStart"/>
      <w:r w:rsidRPr="007F301A">
        <w:rPr>
          <w:i/>
          <w:iCs/>
        </w:rPr>
        <w:t>JavaCall</w:t>
      </w:r>
      <w:proofErr w:type="spellEnd"/>
      <w:r>
        <w:t xml:space="preserve"> komponens intézi az összes </w:t>
      </w:r>
      <w:r w:rsidRPr="007F301A">
        <w:rPr>
          <w:i/>
          <w:iCs/>
        </w:rPr>
        <w:t>JVM</w:t>
      </w:r>
      <w:r>
        <w:t>-</w:t>
      </w:r>
      <w:proofErr w:type="spellStart"/>
      <w:r>
        <w:t>mel</w:t>
      </w:r>
      <w:proofErr w:type="spellEnd"/>
      <w:r>
        <w:t xml:space="preserve"> való kommunikációt, egy interfészt kínál a többi modul számára.</w:t>
      </w:r>
    </w:p>
    <w:p w14:paraId="6F3303DD" w14:textId="6CF1929E" w:rsidR="00217E4F" w:rsidRDefault="002E6BA2" w:rsidP="00217E4F">
      <w:r>
        <w:t xml:space="preserve">A Simulator komponens felhasználja a </w:t>
      </w:r>
      <w:proofErr w:type="spellStart"/>
      <w:r w:rsidRPr="007F301A">
        <w:rPr>
          <w:i/>
          <w:iCs/>
        </w:rPr>
        <w:t>patient</w:t>
      </w:r>
      <w:r w:rsidR="00C32292" w:rsidRPr="007F301A">
        <w:rPr>
          <w:i/>
          <w:iCs/>
        </w:rPr>
        <w:t>s</w:t>
      </w:r>
      <w:r w:rsidRPr="007F301A">
        <w:rPr>
          <w:i/>
          <w:iCs/>
        </w:rPr>
        <w:t>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original</w:t>
      </w:r>
      <w:proofErr w:type="spellEnd"/>
      <w:r>
        <w:t xml:space="preserve"> mappában lévő betegek adatait és</w:t>
      </w:r>
      <w:r w:rsidR="00C32292">
        <w:t xml:space="preserve"> elvégzi a kívánt szimulációt. Ez után az eredményt elmenti a </w:t>
      </w:r>
      <w:proofErr w:type="spellStart"/>
      <w:r w:rsidR="00C32292" w:rsidRPr="007F301A">
        <w:rPr>
          <w:i/>
          <w:iCs/>
        </w:rPr>
        <w:t>patients_data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simulated</w:t>
      </w:r>
      <w:proofErr w:type="spellEnd"/>
      <w:r w:rsidR="00C32292">
        <w:t xml:space="preserve"> mappába.</w:t>
      </w:r>
    </w:p>
    <w:p w14:paraId="0A92B31C" w14:textId="12964312" w:rsidR="00C32292" w:rsidRDefault="00C32292" w:rsidP="00217E4F">
      <w:r>
        <w:t xml:space="preserve">A </w:t>
      </w:r>
      <w:proofErr w:type="spellStart"/>
      <w:r w:rsidRPr="007F301A">
        <w:rPr>
          <w:i/>
          <w:iCs/>
        </w:rPr>
        <w:t>Statistics</w:t>
      </w:r>
      <w:proofErr w:type="spellEnd"/>
      <w:r>
        <w:t xml:space="preserve"> komponens felelős minden statisztikai vonatkozású feladatkörért. A konkrét statisztikai számítások mellett</w:t>
      </w:r>
      <w:r w:rsidR="008436EC">
        <w:t xml:space="preserve"> az adatok </w:t>
      </w:r>
      <w:proofErr w:type="spellStart"/>
      <w:r w:rsidR="008436EC">
        <w:t>szerializációja</w:t>
      </w:r>
      <w:proofErr w:type="spellEnd"/>
      <w:r w:rsidR="008436EC">
        <w:t xml:space="preserve">, előfeldolgozása, illetve megjelenítése is a felelősségi körébe tartozik. Az eredményeit a </w:t>
      </w:r>
      <w:proofErr w:type="spellStart"/>
      <w:r w:rsidR="008436EC">
        <w:t>graphs</w:t>
      </w:r>
      <w:proofErr w:type="spellEnd"/>
      <w:r w:rsidR="008436EC">
        <w:t xml:space="preserve">, illetve </w:t>
      </w:r>
      <w:proofErr w:type="spellStart"/>
      <w:r w:rsidR="008436EC">
        <w:t>sim_stats</w:t>
      </w:r>
      <w:proofErr w:type="spellEnd"/>
      <w:r w:rsidR="008436EC">
        <w:t xml:space="preserve"> mappákba menti.</w:t>
      </w:r>
    </w:p>
    <w:p w14:paraId="2997C27C" w14:textId="2E26F153" w:rsidR="008436EC" w:rsidRDefault="008436EC" w:rsidP="00217E4F">
      <w:proofErr w:type="spellStart"/>
      <w:r w:rsidRPr="008436EC">
        <w:rPr>
          <w:highlight w:val="yellow"/>
        </w:rPr>
        <w:t>High</w:t>
      </w:r>
      <w:proofErr w:type="spellEnd"/>
      <w:r w:rsidRPr="008436EC">
        <w:rPr>
          <w:highlight w:val="yellow"/>
        </w:rPr>
        <w:t xml:space="preserve"> </w:t>
      </w:r>
      <w:proofErr w:type="spellStart"/>
      <w:r w:rsidRPr="008436EC">
        <w:rPr>
          <w:highlight w:val="yellow"/>
        </w:rPr>
        <w:t>Level</w:t>
      </w:r>
      <w:proofErr w:type="spellEnd"/>
      <w:r w:rsidRPr="008436EC">
        <w:rPr>
          <w:highlight w:val="yellow"/>
        </w:rPr>
        <w:t xml:space="preserve"> architektúra ábra</w:t>
      </w:r>
    </w:p>
    <w:p w14:paraId="73750190" w14:textId="617AD9A9" w:rsidR="00A9397C" w:rsidRDefault="00A9397C" w:rsidP="004419F2">
      <w:pPr>
        <w:pStyle w:val="Cmsor3"/>
      </w:pPr>
      <w:bookmarkStart w:id="43" w:name="_Toc88123972"/>
      <w:r>
        <w:t>Részletes megvalósítás</w:t>
      </w:r>
      <w:bookmarkEnd w:id="43"/>
    </w:p>
    <w:p w14:paraId="40FD2500" w14:textId="5E83C266" w:rsidR="007665B3" w:rsidRPr="007665B3" w:rsidRDefault="007665B3" w:rsidP="007665B3">
      <w:r>
        <w:t xml:space="preserve">A projekt </w:t>
      </w:r>
      <w:r w:rsidR="006709FA">
        <w:t xml:space="preserve">strukturális </w:t>
      </w:r>
      <w:r>
        <w:t>felépítése a következő:</w:t>
      </w:r>
    </w:p>
    <w:p w14:paraId="055EE1A7" w14:textId="62684A68" w:rsidR="004419F2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src</w:t>
      </w:r>
      <w:proofErr w:type="spellEnd"/>
    </w:p>
    <w:p w14:paraId="7922D9FF" w14:textId="66B9E344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proofErr w:type="spellStart"/>
      <w:r>
        <w:rPr>
          <w:lang w:val="en-US"/>
        </w:rPr>
        <w:t>JavaCall</w:t>
      </w:r>
      <w:proofErr w:type="spellEnd"/>
    </w:p>
    <w:p w14:paraId="045083F2" w14:textId="3091EFDC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Star1libs</w:t>
      </w:r>
    </w:p>
    <w:p w14:paraId="69AB8F8E" w14:textId="57C12902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JavaCallHelper.jl</w:t>
      </w:r>
      <w:proofErr w:type="spellEnd"/>
    </w:p>
    <w:p w14:paraId="284F1455" w14:textId="290894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JavaClasses.jl</w:t>
      </w:r>
      <w:proofErr w:type="spellEnd"/>
    </w:p>
    <w:p w14:paraId="493A6D84" w14:textId="6AA99047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setup_java_</w:t>
      </w:r>
      <w:proofErr w:type="gramStart"/>
      <w:r>
        <w:rPr>
          <w:lang w:val="en-US"/>
        </w:rPr>
        <w:t>libraries.jl</w:t>
      </w:r>
      <w:proofErr w:type="spellEnd"/>
      <w:proofErr w:type="gramEnd"/>
    </w:p>
    <w:p w14:paraId="0610D368" w14:textId="5ABEDF9E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SPRINT_whole_</w:t>
      </w:r>
      <w:proofErr w:type="gramStart"/>
      <w:r>
        <w:rPr>
          <w:lang w:val="en-US"/>
        </w:rPr>
        <w:t>cohort.StochasticModel</w:t>
      </w:r>
      <w:proofErr w:type="spellEnd"/>
      <w:proofErr w:type="gramEnd"/>
    </w:p>
    <w:p w14:paraId="6DF68290" w14:textId="72BB6EEB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Simulator</w:t>
      </w:r>
    </w:p>
    <w:p w14:paraId="1B9B22B6" w14:textId="2D917B89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runSimulations.jl</w:t>
      </w:r>
      <w:proofErr w:type="spellEnd"/>
    </w:p>
    <w:p w14:paraId="72BE85A1" w14:textId="2B8C684A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lastRenderedPageBreak/>
        <w:t>runSimulationOnPatients.jl</w:t>
      </w:r>
      <w:proofErr w:type="spellEnd"/>
    </w:p>
    <w:p w14:paraId="4489962E" w14:textId="00786FF4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simulateOnePatientJul.jl</w:t>
      </w:r>
      <w:proofErr w:type="spellEnd"/>
    </w:p>
    <w:p w14:paraId="4392CECD" w14:textId="5D8D56A5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HISTORIC_controller_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241D262" w14:textId="0E581E0B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SIMPLE_controller_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65853415" w14:textId="2362B0C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STAR_controller_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C25BEA2" w14:textId="030E367D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ICING2_model_sim_</w:t>
      </w:r>
      <w:proofErr w:type="gramStart"/>
      <w:r>
        <w:rPr>
          <w:lang w:val="en-US"/>
        </w:rPr>
        <w:t>init.jl</w:t>
      </w:r>
      <w:proofErr w:type="gramEnd"/>
    </w:p>
    <w:p w14:paraId="534CFF06" w14:textId="6984B3F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</w:t>
      </w:r>
      <w:proofErr w:type="gramStart"/>
      <w:r>
        <w:rPr>
          <w:lang w:val="en-US"/>
        </w:rPr>
        <w:t>solver.jl</w:t>
      </w:r>
      <w:proofErr w:type="gramEnd"/>
    </w:p>
    <w:p w14:paraId="7D7DC31F" w14:textId="276B99D1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BG_</w:t>
      </w:r>
      <w:proofErr w:type="gramStart"/>
      <w:r>
        <w:rPr>
          <w:lang w:val="en-US"/>
        </w:rPr>
        <w:t>sensor.jl</w:t>
      </w:r>
      <w:proofErr w:type="spellEnd"/>
      <w:proofErr w:type="gramEnd"/>
    </w:p>
    <w:p w14:paraId="65F8A6EA" w14:textId="6BE88AF7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Simulation_Structs.jl</w:t>
      </w:r>
      <w:proofErr w:type="spellEnd"/>
    </w:p>
    <w:p w14:paraId="5EEB04C5" w14:textId="53282016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Statistics</w:t>
      </w:r>
    </w:p>
    <w:p w14:paraId="4563DDA9" w14:textId="6A802B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runStatistics.jl</w:t>
      </w:r>
      <w:proofErr w:type="spellEnd"/>
    </w:p>
    <w:p w14:paraId="521662EE" w14:textId="3A6015BF" w:rsid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JuliaStatistics.jl</w:t>
      </w:r>
      <w:proofErr w:type="spellEnd"/>
    </w:p>
    <w:p w14:paraId="132F2180" w14:textId="00590C12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StatisticsCalculator.jl</w:t>
      </w:r>
      <w:proofErr w:type="spellEnd"/>
    </w:p>
    <w:p w14:paraId="7330C96E" w14:textId="5B17CB26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StatisticsExporter.jl</w:t>
      </w:r>
      <w:proofErr w:type="spellEnd"/>
    </w:p>
    <w:p w14:paraId="3AD963D2" w14:textId="6D2106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Visualiser.jl</w:t>
      </w:r>
      <w:proofErr w:type="spellEnd"/>
    </w:p>
    <w:p w14:paraId="26F4CEF8" w14:textId="58E7D7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VisualiserExporter.jl</w:t>
      </w:r>
      <w:proofErr w:type="spellEnd"/>
    </w:p>
    <w:p w14:paraId="51349348" w14:textId="537FD70E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Serializer.jl</w:t>
      </w:r>
      <w:proofErr w:type="spellEnd"/>
    </w:p>
    <w:p w14:paraId="6A6A1CE9" w14:textId="7F9064E0" w:rsidR="007665B3" w:rsidRP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Resampler.jl</w:t>
      </w:r>
      <w:proofErr w:type="spellEnd"/>
    </w:p>
    <w:p w14:paraId="6A2F474D" w14:textId="79A86BDA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patiens_data</w:t>
      </w:r>
      <w:proofErr w:type="spellEnd"/>
    </w:p>
    <w:p w14:paraId="4D3E8E4B" w14:textId="53E2674F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original</w:t>
      </w:r>
    </w:p>
    <w:p w14:paraId="2FA21B51" w14:textId="4BA3D1F1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simulated</w:t>
      </w:r>
    </w:p>
    <w:p w14:paraId="19478A96" w14:textId="481D57EF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graphs</w:t>
      </w:r>
    </w:p>
    <w:p w14:paraId="5EC12A21" w14:textId="02209027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sim_stats</w:t>
      </w:r>
      <w:proofErr w:type="spellEnd"/>
    </w:p>
    <w:p w14:paraId="3646C803" w14:textId="41FE667B" w:rsidR="007665B3" w:rsidRDefault="007665B3" w:rsidP="007665B3">
      <w:pPr>
        <w:pStyle w:val="Cmsor4"/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folyamata</w:t>
      </w:r>
      <w:proofErr w:type="spellEnd"/>
    </w:p>
    <w:p w14:paraId="57AE4BA8" w14:textId="05C6C5E5" w:rsidR="00AD5EE6" w:rsidRDefault="00AD5EE6" w:rsidP="00AD5EE6">
      <w:r>
        <w:t xml:space="preserve">A felhasznált betegek historikus adatai a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HU_java</w:t>
      </w:r>
      <w:proofErr w:type="spellEnd"/>
      <w:r>
        <w:t xml:space="preserve"> és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HU_mat</w:t>
      </w:r>
      <w:proofErr w:type="spellEnd"/>
      <w:r>
        <w:t xml:space="preserve"> mappákban vannak. A Java fájlok esetében, betegenként </w:t>
      </w:r>
      <w:r>
        <w:lastRenderedPageBreak/>
        <w:t>külön mappákba szervezve egy-</w:t>
      </w:r>
      <w:proofErr w:type="gramStart"/>
      <w:r>
        <w:t xml:space="preserve">egy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GUIData</w:t>
      </w:r>
      <w:proofErr w:type="spellEnd"/>
      <w:proofErr w:type="gramEnd"/>
      <w:r>
        <w:t>, .</w:t>
      </w:r>
      <w:proofErr w:type="spellStart"/>
      <w:r w:rsidRPr="00053834">
        <w:rPr>
          <w:i/>
          <w:iCs/>
        </w:rPr>
        <w:t>TimeSoln</w:t>
      </w:r>
      <w:proofErr w:type="spellEnd"/>
      <w:r>
        <w:t xml:space="preserve"> meg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PatientStruct</w:t>
      </w:r>
      <w:proofErr w:type="spellEnd"/>
      <w:r>
        <w:t xml:space="preserve"> java bináris fájlban vannak eltárolva az adatok.</w:t>
      </w:r>
      <w:r w:rsidR="00710D48">
        <w:t xml:space="preserve"> Sikerült olyan </w:t>
      </w:r>
      <w:proofErr w:type="spellStart"/>
      <w:r w:rsidR="00710D48">
        <w:t>deszerializáló</w:t>
      </w:r>
      <w:proofErr w:type="spellEnd"/>
      <w:r w:rsidR="00710D48">
        <w:t xml:space="preserve"> interfészt létrehozni, amely ugyanúgy képes működni Java bináris, </w:t>
      </w:r>
      <w:r w:rsidR="00710D48" w:rsidRPr="00053834">
        <w:rPr>
          <w:i/>
          <w:iCs/>
        </w:rPr>
        <w:t>MAT</w:t>
      </w:r>
      <w:r w:rsidR="00710D48">
        <w:t xml:space="preserve">, illetve </w:t>
      </w:r>
      <w:r w:rsidR="00710D48" w:rsidRPr="00053834">
        <w:rPr>
          <w:i/>
          <w:iCs/>
        </w:rPr>
        <w:t>JLD2</w:t>
      </w:r>
      <w:r w:rsidR="00710D48">
        <w:t xml:space="preserve"> (</w:t>
      </w:r>
      <w:r w:rsidR="00710D48" w:rsidRPr="007F301A">
        <w:rPr>
          <w:i/>
          <w:iCs/>
        </w:rPr>
        <w:t>Julia</w:t>
      </w:r>
      <w:r w:rsidR="00710D48">
        <w:t xml:space="preserve"> </w:t>
      </w:r>
      <w:proofErr w:type="spellStart"/>
      <w:r w:rsidR="00710D48">
        <w:t>szerializációs</w:t>
      </w:r>
      <w:proofErr w:type="spellEnd"/>
      <w:r w:rsidR="00710D48">
        <w:t xml:space="preserve"> adattípus) bemeneti fájlok esetén.</w:t>
      </w:r>
    </w:p>
    <w:p w14:paraId="35A2961E" w14:textId="008A979D" w:rsidR="00710D48" w:rsidRDefault="00710D48" w:rsidP="00AD5EE6"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r>
        <w:t>futási eredménye-</w:t>
      </w:r>
      <w:proofErr w:type="spellStart"/>
      <w:r>
        <w:t>képpen</w:t>
      </w:r>
      <w:proofErr w:type="spellEnd"/>
      <w:r>
        <w:t xml:space="preserve"> létrejön </w:t>
      </w:r>
      <w:r w:rsidR="00FC74C9">
        <w:t xml:space="preserve">egy </w:t>
      </w:r>
      <w:proofErr w:type="spellStart"/>
      <w:r w:rsidR="00FC74C9" w:rsidRPr="00053834">
        <w:rPr>
          <w:i/>
          <w:iCs/>
        </w:rPr>
        <w:t>Simresults-actual-date</w:t>
      </w:r>
      <w:proofErr w:type="spellEnd"/>
      <w:r w:rsidR="00FC74C9">
        <w:t xml:space="preserve"> nevű mappa a </w:t>
      </w:r>
      <w:proofErr w:type="spellStart"/>
      <w:proofErr w:type="gramStart"/>
      <w:r>
        <w:t>patients</w:t>
      </w:r>
      <w:proofErr w:type="gramEnd"/>
      <w:r>
        <w:t>_data</w:t>
      </w:r>
      <w:proofErr w:type="spellEnd"/>
      <w:r>
        <w:t>/</w:t>
      </w:r>
      <w:proofErr w:type="spellStart"/>
      <w:r>
        <w:t>simulated</w:t>
      </w:r>
      <w:proofErr w:type="spellEnd"/>
      <w:r>
        <w:t>/</w:t>
      </w:r>
      <w:proofErr w:type="spellStart"/>
      <w:r>
        <w:t>julia_results</w:t>
      </w:r>
      <w:proofErr w:type="spellEnd"/>
      <w:r>
        <w:t xml:space="preserve"> </w:t>
      </w:r>
      <w:r w:rsidR="00FC74C9">
        <w:t xml:space="preserve">elérési útvonalon, amelybe páciensenként egy </w:t>
      </w:r>
      <w:r w:rsidR="00FC74C9" w:rsidRPr="00D81594">
        <w:rPr>
          <w:i/>
          <w:iCs/>
        </w:rPr>
        <w:t>JLD2</w:t>
      </w:r>
      <w:r w:rsidR="00FC74C9">
        <w:t xml:space="preserve"> fájlba </w:t>
      </w:r>
      <w:proofErr w:type="spellStart"/>
      <w:r w:rsidR="00FC74C9">
        <w:t>szerializálódnak</w:t>
      </w:r>
      <w:proofErr w:type="spellEnd"/>
      <w:r w:rsidR="00FC74C9">
        <w:t xml:space="preserve"> ki az aktuális szimuláció eredményei.</w:t>
      </w:r>
    </w:p>
    <w:p w14:paraId="5FE71416" w14:textId="7321DBE3" w:rsidR="00FC74C9" w:rsidRDefault="00FC74C9" w:rsidP="00AD5EE6">
      <w:r>
        <w:t xml:space="preserve">A </w:t>
      </w:r>
      <w:proofErr w:type="spellStart"/>
      <w:r w:rsidRPr="00053834">
        <w:rPr>
          <w:i/>
          <w:iCs/>
        </w:rPr>
        <w:t>runSimulations.jl</w:t>
      </w:r>
      <w:proofErr w:type="spellEnd"/>
      <w:r>
        <w:t xml:space="preserve"> a program szimulációs részének a belépési pontja, itt lehet beállítani, hogy milyen paraméterekkel fusson a rendszer</w:t>
      </w:r>
      <w:r w:rsidR="00E208BB">
        <w:t xml:space="preserve">, ebből kerül meghívásra a </w:t>
      </w:r>
      <w:proofErr w:type="spellStart"/>
      <w:proofErr w:type="gramStart"/>
      <w:r w:rsidR="00E208BB" w:rsidRPr="00053834">
        <w:rPr>
          <w:i/>
          <w:iCs/>
        </w:rPr>
        <w:t>runSimulationOnPatients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függvény. Ez az utóbbi modul végzi az eredménymappa létrehozását, ha szükséges meghívja a </w:t>
      </w:r>
      <w:proofErr w:type="spellStart"/>
      <w:r w:rsidR="00E208BB" w:rsidRPr="00053834">
        <w:rPr>
          <w:i/>
          <w:iCs/>
        </w:rPr>
        <w:t>setup_java_</w:t>
      </w:r>
      <w:proofErr w:type="gramStart"/>
      <w:r w:rsidR="00E208BB" w:rsidRPr="00053834">
        <w:rPr>
          <w:i/>
          <w:iCs/>
        </w:rPr>
        <w:t>libraries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függvényt, ami inicializálja a JVM-</w:t>
      </w:r>
      <w:proofErr w:type="spellStart"/>
      <w:r w:rsidR="00E208BB">
        <w:t>et</w:t>
      </w:r>
      <w:proofErr w:type="spellEnd"/>
      <w:r w:rsidR="00E208BB">
        <w:rPr>
          <w:lang w:val="en-US"/>
        </w:rPr>
        <w:t>,</w:t>
      </w:r>
      <w:r w:rsidR="00E208BB">
        <w:t xml:space="preserve"> majd </w:t>
      </w:r>
      <w:proofErr w:type="spellStart"/>
      <w:r w:rsidR="00E208BB">
        <w:t>végighaladva</w:t>
      </w:r>
      <w:proofErr w:type="spellEnd"/>
      <w:r w:rsidR="00E208BB">
        <w:t xml:space="preserve"> a bemeneti mappa tartalmán, minden betegre meghívja a </w:t>
      </w:r>
      <w:proofErr w:type="spellStart"/>
      <w:r w:rsidR="00E208BB">
        <w:t>simulateOnePatientJul</w:t>
      </w:r>
      <w:proofErr w:type="spellEnd"/>
      <w:r w:rsidR="00E208BB">
        <w:t>() függvényt.</w:t>
      </w:r>
    </w:p>
    <w:p w14:paraId="2C025CC2" w14:textId="02C6DD76" w:rsidR="00A64FFB" w:rsidRDefault="00BC7944" w:rsidP="00AD5EE6">
      <w:r>
        <w:t xml:space="preserve">A </w:t>
      </w:r>
      <w:proofErr w:type="spellStart"/>
      <w:proofErr w:type="gramStart"/>
      <w:r w:rsidRPr="00053834">
        <w:rPr>
          <w:i/>
          <w:iCs/>
        </w:rPr>
        <w:t>SimulateOnePatientJul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függvény futtatja egy betegre a kiválasztott típusú szimulációt. Először beolvassa a beteg adatait a bemeneti mappából, amely az egységes interfésznek köszönhetően, amely elrejti, hogy valójában milyen típusú fájlból is történik a beolvasás az alábbi egyszerű módon</w:t>
      </w:r>
      <w:r w:rsidR="00A64FFB">
        <w:t xml:space="preserve"> végezhető el:</w:t>
      </w:r>
    </w:p>
    <w:p w14:paraId="222AB948" w14:textId="681B41F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 = </w:t>
      </w:r>
      <w:proofErr w:type="spellStart"/>
      <w:r w:rsidRPr="00A64FFB">
        <w:rPr>
          <w:lang w:val="en-US"/>
        </w:rPr>
        <w:t>Simulation_Structs.Patient</w:t>
      </w:r>
      <w:proofErr w:type="spellEnd"/>
      <w:r w:rsidRPr="00A64FFB">
        <w:rPr>
          <w:lang w:val="en-US"/>
        </w:rPr>
        <w:t>()</w:t>
      </w:r>
    </w:p>
    <w:p w14:paraId="15A97B79" w14:textId="77777777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serPatient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Serializer.deserialize</w:t>
      </w:r>
      <w:proofErr w:type="spellEnd"/>
      <w:r w:rsidRPr="00A64FFB">
        <w:rPr>
          <w:lang w:val="en-US"/>
        </w:rPr>
        <w:t>(</w:t>
      </w:r>
      <w:proofErr w:type="spellStart"/>
      <w:r w:rsidRPr="00A64FFB">
        <w:rPr>
          <w:lang w:val="en-US"/>
        </w:rPr>
        <w:t>srcPath</w:t>
      </w:r>
      <w:proofErr w:type="spellEnd"/>
      <w:r w:rsidRPr="00A64FFB">
        <w:rPr>
          <w:lang w:val="en-US"/>
        </w:rPr>
        <w:t>, name)</w:t>
      </w:r>
    </w:p>
    <w:p w14:paraId="21F28F60" w14:textId="29B13CFC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patient.Treal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serPatient.Treal</w:t>
      </w:r>
      <w:proofErr w:type="spellEnd"/>
    </w:p>
    <w:p w14:paraId="7173151D" w14:textId="42D614C4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serPatient.Greal</w:t>
      </w:r>
      <w:proofErr w:type="spellEnd"/>
    </w:p>
    <w:p w14:paraId="66FDDF10" w14:textId="18EBCDAF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</w:t>
      </w:r>
      <w:proofErr w:type="spellEnd"/>
    </w:p>
    <w:p w14:paraId="34634773" w14:textId="29A37296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</w:t>
      </w:r>
      <w:proofErr w:type="spellEnd"/>
    </w:p>
    <w:p w14:paraId="5FB8CA10" w14:textId="47577F99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patient.PN_orig</w:t>
      </w:r>
      <w:proofErr w:type="spellEnd"/>
      <w:r w:rsidRPr="00A64FFB">
        <w:rPr>
          <w:lang w:val="en-US"/>
        </w:rPr>
        <w:t xml:space="preserve"> = serPatient.PN</w:t>
      </w:r>
    </w:p>
    <w:p w14:paraId="4F2CA5FF" w14:textId="453C12FB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serPatient.Uo</w:t>
      </w:r>
      <w:proofErr w:type="spellEnd"/>
      <w:r w:rsidRPr="00A64FFB">
        <w:rPr>
          <w:lang w:val="en-US"/>
        </w:rPr>
        <w:t xml:space="preserve"> </w:t>
      </w:r>
    </w:p>
    <w:p w14:paraId="7EE90DD6" w14:textId="15BC6FED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serPatient.Po</w:t>
      </w:r>
      <w:proofErr w:type="spellEnd"/>
      <w:r w:rsidRPr="00A64FFB">
        <w:rPr>
          <w:lang w:val="en-US"/>
        </w:rPr>
        <w:t xml:space="preserve"> </w:t>
      </w:r>
    </w:p>
    <w:p w14:paraId="4DC4C1A7" w14:textId="1A60A601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patient.rawSI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serPatient.rawSI</w:t>
      </w:r>
      <w:proofErr w:type="spellEnd"/>
    </w:p>
    <w:p w14:paraId="057D2D71" w14:textId="32C81CB0" w:rsid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patient.GoalFeed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serPatient.GoalFeed</w:t>
      </w:r>
      <w:proofErr w:type="spellEnd"/>
    </w:p>
    <w:p w14:paraId="4201591D" w14:textId="4A786166" w:rsidR="001231D7" w:rsidRPr="00A64FFB" w:rsidRDefault="007A4B55" w:rsidP="007A4B55">
      <w:pPr>
        <w:pStyle w:val="Kpalrs"/>
        <w:rPr>
          <w:lang w:val="en-US"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FE721A">
        <w:rPr>
          <w:noProof/>
        </w:rPr>
        <w:t>12</w:t>
      </w:r>
      <w:r>
        <w:rPr>
          <w:noProof/>
        </w:rPr>
        <w:fldChar w:fldCharType="end"/>
      </w:r>
      <w:r>
        <w:t xml:space="preserve">. kódrészlet: </w:t>
      </w:r>
      <w:r w:rsidR="00A1552D">
        <w:rPr>
          <w:noProof/>
        </w:rPr>
        <w:t>Páciens adatainak beolvasása</w:t>
      </w:r>
    </w:p>
    <w:p w14:paraId="7E0DDA13" w14:textId="26B7AE1A" w:rsidR="00C16051" w:rsidRDefault="00A64FFB" w:rsidP="00C16051">
      <w:r>
        <w:t xml:space="preserve">A fenti módon </w:t>
      </w:r>
      <w:r w:rsidR="00BC7944">
        <w:t>létre</w:t>
      </w:r>
      <w:r>
        <w:t xml:space="preserve">jön a </w:t>
      </w:r>
      <w:proofErr w:type="spellStart"/>
      <w:proofErr w:type="gramStart"/>
      <w:r w:rsidRPr="00053834">
        <w:rPr>
          <w:i/>
          <w:iCs/>
        </w:rPr>
        <w:t>Patient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</w:t>
      </w:r>
      <w:proofErr w:type="spellStart"/>
      <w:r>
        <w:t>adatstrukúra</w:t>
      </w:r>
      <w:proofErr w:type="spellEnd"/>
      <w:r>
        <w:t xml:space="preserve">, ezen kívül még egy </w:t>
      </w:r>
      <w:proofErr w:type="spellStart"/>
      <w:r w:rsidRPr="00053834">
        <w:rPr>
          <w:i/>
          <w:iCs/>
        </w:rPr>
        <w:t>TimeSoln</w:t>
      </w:r>
      <w:proofErr w:type="spellEnd"/>
      <w:r w:rsidRPr="00053834">
        <w:rPr>
          <w:i/>
          <w:iCs/>
        </w:rPr>
        <w:t>()</w:t>
      </w:r>
      <w:r>
        <w:t xml:space="preserve"> változó is szükséges a szim</w:t>
      </w:r>
      <w:r w:rsidR="00CA50D9">
        <w:t>ulációhoz.</w:t>
      </w:r>
      <w:r w:rsidR="00E05742">
        <w:t xml:space="preserve"> Ezek után</w:t>
      </w:r>
      <w:r w:rsidR="00BC7944">
        <w:t xml:space="preserve"> </w:t>
      </w:r>
      <w:proofErr w:type="spellStart"/>
      <w:r w:rsidR="00BC7944">
        <w:t>meghív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ICING2_model_sim_</w:t>
      </w:r>
      <w:proofErr w:type="gramStart"/>
      <w:r w:rsidR="00BC7944" w:rsidRPr="00053834">
        <w:rPr>
          <w:i/>
          <w:iCs/>
        </w:rPr>
        <w:t>init(</w:t>
      </w:r>
      <w:proofErr w:type="gramEnd"/>
      <w:r w:rsidR="00BC7944" w:rsidRPr="00053834">
        <w:rPr>
          <w:i/>
          <w:iCs/>
        </w:rPr>
        <w:t>)</w:t>
      </w:r>
      <w:r w:rsidR="00BC7944">
        <w:t xml:space="preserve"> függvény, ezzel iniciali</w:t>
      </w:r>
      <w:r w:rsidR="00C16051">
        <w:t>zálódnak</w:t>
      </w:r>
      <w:r w:rsidR="00BC7944">
        <w:t xml:space="preserve"> a használt adatstruktúrák. Majd ciklusban </w:t>
      </w:r>
      <w:proofErr w:type="spellStart"/>
      <w:r w:rsidR="00BC7944">
        <w:t>futtat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</w:t>
      </w:r>
      <w:proofErr w:type="gramStart"/>
      <w:r w:rsidR="00BC7944" w:rsidRPr="00053834">
        <w:rPr>
          <w:i/>
          <w:iCs/>
        </w:rPr>
        <w:t>solver(</w:t>
      </w:r>
      <w:proofErr w:type="gramEnd"/>
      <w:r w:rsidR="00BC7944" w:rsidRPr="00053834">
        <w:rPr>
          <w:i/>
          <w:iCs/>
        </w:rPr>
        <w:t>)</w:t>
      </w:r>
      <w:r w:rsidR="00053834">
        <w:t>,</w:t>
      </w:r>
      <w:r w:rsidR="00BC7944" w:rsidRPr="00053834">
        <w:rPr>
          <w:i/>
          <w:iCs/>
        </w:rPr>
        <w:t xml:space="preserve"> </w:t>
      </w:r>
      <w:proofErr w:type="spellStart"/>
      <w:r w:rsidR="00BC7944" w:rsidRPr="00053834">
        <w:rPr>
          <w:i/>
          <w:iCs/>
        </w:rPr>
        <w:t>BG_sensor</w:t>
      </w:r>
      <w:proofErr w:type="spellEnd"/>
      <w:r w:rsidR="00BC7944" w:rsidRPr="00053834">
        <w:rPr>
          <w:i/>
          <w:iCs/>
        </w:rPr>
        <w:t>()</w:t>
      </w:r>
      <w:r w:rsidR="00053834">
        <w:t xml:space="preserve">, </w:t>
      </w:r>
      <w:r w:rsidR="00C16051">
        <w:t xml:space="preserve">illetve a kiválasztott kontrollert megvalósító </w:t>
      </w:r>
      <w:r w:rsidR="00BC7944">
        <w:t>függvények.</w:t>
      </w:r>
      <w:r w:rsidR="00C16051">
        <w:t xml:space="preserve"> Az </w:t>
      </w:r>
      <w:r w:rsidR="00C16051" w:rsidRPr="00053834">
        <w:rPr>
          <w:i/>
          <w:iCs/>
        </w:rPr>
        <w:t>ICING2_model_</w:t>
      </w:r>
      <w:proofErr w:type="gramStart"/>
      <w:r w:rsidR="00C16051" w:rsidRPr="00053834">
        <w:rPr>
          <w:i/>
          <w:iCs/>
        </w:rPr>
        <w:t>solver(</w:t>
      </w:r>
      <w:proofErr w:type="gramEnd"/>
      <w:r w:rsidR="00C16051" w:rsidRPr="00053834">
        <w:rPr>
          <w:i/>
          <w:iCs/>
        </w:rPr>
        <w:t>)</w:t>
      </w:r>
      <w:r w:rsidR="00C16051">
        <w:t xml:space="preserve"> modul felelős a differenciálegyenlet-rendszer vagyis az </w:t>
      </w:r>
      <w:r w:rsidR="00C16051" w:rsidRPr="00AF582D">
        <w:rPr>
          <w:i/>
          <w:iCs/>
        </w:rPr>
        <w:t>ICING</w:t>
      </w:r>
      <w:r w:rsidR="00C16051">
        <w:t xml:space="preserve"> modell megoldásáért. A </w:t>
      </w:r>
      <w:proofErr w:type="spellStart"/>
      <w:r w:rsidR="00C16051" w:rsidRPr="00053834">
        <w:rPr>
          <w:i/>
          <w:iCs/>
        </w:rPr>
        <w:t>BG_</w:t>
      </w:r>
      <w:proofErr w:type="gramStart"/>
      <w:r w:rsidR="00C16051" w:rsidRPr="00053834">
        <w:rPr>
          <w:i/>
          <w:iCs/>
        </w:rPr>
        <w:t>sensor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valósítja meg a virtuális „vércukorszint mérést”, vagyis veszi az előzőleg megoldott </w:t>
      </w:r>
      <w:r w:rsidR="00C16051">
        <w:lastRenderedPageBreak/>
        <w:t xml:space="preserve">differenciálegyenlet utolsó értékét és eltárolja. A kontrollerek a tápanyag, illetve inzulin bevitelt szabályozzák különböző módokon. A </w:t>
      </w:r>
      <w:proofErr w:type="spellStart"/>
      <w:r w:rsidR="00C16051" w:rsidRPr="00053834">
        <w:rPr>
          <w:i/>
          <w:iCs/>
        </w:rPr>
        <w:t>STAR_controller_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a </w:t>
      </w:r>
      <w:r w:rsidR="00C16051" w:rsidRPr="00AF582D">
        <w:rPr>
          <w:i/>
          <w:iCs/>
        </w:rPr>
        <w:t>JAR</w:t>
      </w:r>
      <w:r w:rsidR="00C16051">
        <w:t xml:space="preserve"> fájlokba hív bele, vagyis a </w:t>
      </w:r>
      <w:r w:rsidR="00C16051" w:rsidRPr="00AF582D">
        <w:rPr>
          <w:i/>
          <w:iCs/>
        </w:rPr>
        <w:t>STAR</w:t>
      </w:r>
      <w:r w:rsidR="00C16051">
        <w:t xml:space="preserve"> protokollt futtatja. A </w:t>
      </w:r>
      <w:proofErr w:type="spellStart"/>
      <w:r w:rsidR="00C16051" w:rsidRPr="00053834">
        <w:rPr>
          <w:i/>
          <w:iCs/>
        </w:rPr>
        <w:t>SIMPLE_controller_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6465AC">
        <w:t xml:space="preserve"> egy egyszerű kontroller, amely csak az aktuális vércukorszint alapján javasol kezelési módot. A </w:t>
      </w:r>
      <w:proofErr w:type="spellStart"/>
      <w:r w:rsidR="006465AC" w:rsidRPr="00053834">
        <w:rPr>
          <w:i/>
          <w:iCs/>
        </w:rPr>
        <w:t>HISTORIC_controller_</w:t>
      </w:r>
      <w:proofErr w:type="gramStart"/>
      <w:r w:rsidR="006465AC" w:rsidRPr="00053834">
        <w:rPr>
          <w:i/>
          <w:iCs/>
        </w:rPr>
        <w:t>simulator</w:t>
      </w:r>
      <w:proofErr w:type="spellEnd"/>
      <w:r w:rsidR="006465AC" w:rsidRPr="00053834">
        <w:rPr>
          <w:i/>
          <w:iCs/>
        </w:rPr>
        <w:t>(</w:t>
      </w:r>
      <w:proofErr w:type="gramEnd"/>
      <w:r w:rsidR="006465AC" w:rsidRPr="00053834">
        <w:rPr>
          <w:i/>
          <w:iCs/>
        </w:rPr>
        <w:t>)</w:t>
      </w:r>
      <w:r w:rsidR="006465AC">
        <w:t xml:space="preserve"> az eredeti kezelési adatokat felhasználva számítja a ki a vércukorszinteket, ez azt jeleni, hogy a virtuális méréseket a valós mérési időpontokban végzi el (a </w:t>
      </w:r>
      <w:r w:rsidR="006465AC" w:rsidRPr="00AF582D">
        <w:rPr>
          <w:i/>
          <w:iCs/>
        </w:rPr>
        <w:t>STAR</w:t>
      </w:r>
      <w:r w:rsidR="006465AC">
        <w:t xml:space="preserve"> ugyanis pontosan 1-2 esetleg 3 óránként), valamint az inzulin és tápanyag adagolás is olyan időben és mennyiségben történik, ahogy az a valós kezelés során is.</w:t>
      </w:r>
    </w:p>
    <w:p w14:paraId="7793BF85" w14:textId="789C7CA4" w:rsidR="005D4624" w:rsidRDefault="005D4624" w:rsidP="00C16051">
      <w:proofErr w:type="spellStart"/>
      <w:r w:rsidRPr="00053834">
        <w:rPr>
          <w:i/>
          <w:iCs/>
        </w:rPr>
        <w:t>Simulation_Structs.jl</w:t>
      </w:r>
      <w:proofErr w:type="spellEnd"/>
      <w:r>
        <w:t xml:space="preserve"> fájlban vannak definiálva a szimulációhoz használt </w:t>
      </w:r>
      <w:r w:rsidRPr="007F301A">
        <w:rPr>
          <w:i/>
          <w:iCs/>
        </w:rPr>
        <w:t>Julia</w:t>
      </w:r>
      <w:r>
        <w:t xml:space="preserve"> adatstruktúrák.</w:t>
      </w:r>
    </w:p>
    <w:p w14:paraId="3A659558" w14:textId="3A1AC5E1" w:rsidR="00BC7944" w:rsidRPr="00061804" w:rsidRDefault="005D4624" w:rsidP="005D4624">
      <w:r>
        <w:t xml:space="preserve">A Java hívásokban két modul vállal szerepet. Az egyik a </w:t>
      </w:r>
      <w:proofErr w:type="spellStart"/>
      <w:r w:rsidRPr="00053834">
        <w:rPr>
          <w:i/>
          <w:iCs/>
        </w:rPr>
        <w:t>JavaClasses.jl</w:t>
      </w:r>
      <w:proofErr w:type="spellEnd"/>
      <w:r>
        <w:t xml:space="preserve">, amelyben a használt Java osztályok vannak felsorolva, a másik a </w:t>
      </w:r>
      <w:proofErr w:type="spellStart"/>
      <w:r w:rsidRPr="00053834">
        <w:rPr>
          <w:i/>
          <w:iCs/>
        </w:rPr>
        <w:t>JavaCallHelper.jl</w:t>
      </w:r>
      <w:proofErr w:type="spellEnd"/>
      <w:r>
        <w:t xml:space="preserve">, amelyben </w:t>
      </w:r>
      <w:r w:rsidRPr="007F301A">
        <w:rPr>
          <w:i/>
          <w:iCs/>
        </w:rPr>
        <w:t>Julia</w:t>
      </w:r>
      <w:r>
        <w:t xml:space="preserve"> függvényekbe vannak becsomagolva Java függvényhívások.</w:t>
      </w:r>
      <w:r w:rsidR="007F424D">
        <w:t xml:space="preserve"> A </w:t>
      </w:r>
      <w:proofErr w:type="spellStart"/>
      <w:r w:rsidR="007F424D" w:rsidRPr="00053834">
        <w:rPr>
          <w:i/>
          <w:iCs/>
        </w:rPr>
        <w:t>SPRINT_whole_</w:t>
      </w:r>
      <w:proofErr w:type="gramStart"/>
      <w:r w:rsidR="007F424D" w:rsidRPr="00053834">
        <w:rPr>
          <w:i/>
          <w:iCs/>
        </w:rPr>
        <w:t>cohort.StochasticMode</w:t>
      </w:r>
      <w:r w:rsidR="00061804">
        <w:rPr>
          <w:i/>
          <w:iCs/>
        </w:rPr>
        <w:t>l</w:t>
      </w:r>
      <w:proofErr w:type="spellEnd"/>
      <w:proofErr w:type="gramEnd"/>
      <w:r w:rsidR="00061804">
        <w:rPr>
          <w:i/>
          <w:iCs/>
        </w:rPr>
        <w:t xml:space="preserve"> </w:t>
      </w:r>
      <w:r w:rsidR="00061804" w:rsidRPr="00061804">
        <w:t xml:space="preserve">az </w:t>
      </w:r>
      <w:proofErr w:type="spellStart"/>
      <w:r w:rsidR="00061804" w:rsidRPr="00061804">
        <w:t>inz</w:t>
      </w:r>
      <w:proofErr w:type="spellEnd"/>
      <w:r w:rsidR="00061804" w:rsidRPr="00061804">
        <w:t xml:space="preserve"> érz jövőbeli értékére becs szolgál, az aktból meghatározható biz. valószínűséggel, hogy 1 2 3 óra múlva milyen tartományba fog esni</w:t>
      </w:r>
    </w:p>
    <w:p w14:paraId="721AE5D7" w14:textId="7D11B721" w:rsidR="005D4624" w:rsidRPr="005D4624" w:rsidRDefault="005D4624" w:rsidP="005D4624">
      <w:r w:rsidRPr="005D4624">
        <w:rPr>
          <w:highlight w:val="yellow"/>
        </w:rPr>
        <w:t>Szekvencia diagramok</w:t>
      </w:r>
    </w:p>
    <w:p w14:paraId="4A3A1F1B" w14:textId="2B8E245F" w:rsidR="007665B3" w:rsidRPr="00404474" w:rsidRDefault="007665B3" w:rsidP="007665B3">
      <w:pPr>
        <w:pStyle w:val="Cmsor4"/>
      </w:pPr>
      <w:r w:rsidRPr="00404474">
        <w:t>A statisztikai kiértékelés folyamata</w:t>
      </w:r>
    </w:p>
    <w:p w14:paraId="07161AC5" w14:textId="444E75F1" w:rsidR="005D4624" w:rsidRDefault="00404474" w:rsidP="005D4624">
      <w:r>
        <w:rPr>
          <w:lang w:val="en-US"/>
        </w:rPr>
        <w:t xml:space="preserve">A </w:t>
      </w:r>
      <w:r w:rsidRPr="00404474">
        <w:t>keretrendszer</w:t>
      </w:r>
      <w:r>
        <w:rPr>
          <w:lang w:val="en-US"/>
        </w:rPr>
        <w:t xml:space="preserve"> </w:t>
      </w:r>
      <w:r w:rsidRPr="00404474">
        <w:t>második</w:t>
      </w:r>
      <w:r>
        <w:t xml:space="preserve"> fő aspektusa a statisztikai kiértékelés, így ennek a résznek a programnak a belépési pontja a </w:t>
      </w:r>
      <w:proofErr w:type="spellStart"/>
      <w:r w:rsidRPr="00A37EB8">
        <w:rPr>
          <w:i/>
          <w:iCs/>
        </w:rPr>
        <w:t>runStatistics.jl</w:t>
      </w:r>
      <w:proofErr w:type="spellEnd"/>
      <w:r>
        <w:t xml:space="preserve"> fájl. Itt lehet felkonfigurálni az elvégzendő feladat paramétereit. A statisztikai kiértékelésért felelős modul alapvetően nagyon rugalmasra lett megtervezve és implementálva, sok kisebb részt lehet kombinálni egymással tetszőlegesen, az orvosi szempontok szerinti következtetést segítő célzattal</w:t>
      </w:r>
      <w:r w:rsidR="00576A34">
        <w:t>.</w:t>
      </w:r>
    </w:p>
    <w:p w14:paraId="110F6609" w14:textId="51990DFF" w:rsidR="00576A34" w:rsidRDefault="00576A34" w:rsidP="005D4624">
      <w:r>
        <w:t xml:space="preserve">A következőkben felsorolásra kerülő műveletek identikusan működnek </w:t>
      </w:r>
      <w:r w:rsidRPr="00A37EB8">
        <w:rPr>
          <w:i/>
          <w:iCs/>
        </w:rPr>
        <w:t>JAVA</w:t>
      </w:r>
      <w:r>
        <w:t xml:space="preserve">, </w:t>
      </w:r>
      <w:r w:rsidRPr="00A37EB8">
        <w:rPr>
          <w:i/>
          <w:iCs/>
        </w:rPr>
        <w:t>MAT</w:t>
      </w:r>
      <w:r>
        <w:t xml:space="preserve"> és </w:t>
      </w:r>
      <w:r w:rsidRPr="00A37EB8">
        <w:rPr>
          <w:i/>
          <w:iCs/>
        </w:rPr>
        <w:t>JLD2</w:t>
      </w:r>
      <w:r>
        <w:t xml:space="preserve"> fájlokban tárolt betegadatokra egyaránt</w:t>
      </w:r>
      <w:r w:rsidR="00584562">
        <w:t>,</w:t>
      </w:r>
      <w:r w:rsidR="00EC3BE5">
        <w:t xml:space="preserve"> a korábbiakban taglalt </w:t>
      </w:r>
      <w:proofErr w:type="spellStart"/>
      <w:r w:rsidR="00EC3BE5">
        <w:t>deszerializációs</w:t>
      </w:r>
      <w:proofErr w:type="spellEnd"/>
      <w:r w:rsidR="00EC3BE5">
        <w:t xml:space="preserve"> interfésznek köszönhetően.</w:t>
      </w:r>
    </w:p>
    <w:p w14:paraId="77BAC580" w14:textId="4B0F05C6" w:rsidR="002B1CF3" w:rsidRDefault="002B1CF3" w:rsidP="005D4624">
      <w:r>
        <w:t>Jelenleg öt fő statisztikai műveletet végző függvény van a programban:</w:t>
      </w:r>
    </w:p>
    <w:p w14:paraId="0E3B58CA" w14:textId="77777777" w:rsidR="0099558C" w:rsidRDefault="0091395C" w:rsidP="000A413D">
      <w:pPr>
        <w:pStyle w:val="Listaszerbekezds"/>
        <w:numPr>
          <w:ilvl w:val="0"/>
          <w:numId w:val="27"/>
        </w:numPr>
      </w:pPr>
      <w:r>
        <w:t xml:space="preserve">Az egyik statisztikai elemzésre lehetőséget adó függvény a </w:t>
      </w:r>
      <w:proofErr w:type="spellStart"/>
      <w:r w:rsidRPr="002B1CF3">
        <w:rPr>
          <w:i/>
          <w:iCs/>
          <w:lang w:val="en-US"/>
        </w:rPr>
        <w:t>calculate_treatments_</w:t>
      </w:r>
      <w:proofErr w:type="gramStart"/>
      <w:r w:rsidRPr="002B1CF3">
        <w:rPr>
          <w:i/>
          <w:iCs/>
          <w:lang w:val="en-US"/>
        </w:rPr>
        <w:t>signDiffBG</w:t>
      </w:r>
      <w:proofErr w:type="spellEnd"/>
      <w:r w:rsidRPr="002B1CF3">
        <w:rPr>
          <w:i/>
          <w:iCs/>
          <w:lang w:val="en-US"/>
        </w:rPr>
        <w:t>(</w:t>
      </w:r>
      <w:proofErr w:type="gramEnd"/>
      <w:r w:rsidRPr="002B1CF3">
        <w:rPr>
          <w:i/>
          <w:iCs/>
          <w:lang w:val="en-US"/>
        </w:rPr>
        <w:t>path1, path2)</w:t>
      </w:r>
      <w:r w:rsidRPr="002B1CF3">
        <w:rPr>
          <w:lang w:val="en-US"/>
        </w:rPr>
        <w:t xml:space="preserve">, </w:t>
      </w:r>
      <w:r w:rsidRPr="0091395C">
        <w:t xml:space="preserve">amely előjeles különbséget számol </w:t>
      </w:r>
      <w:r>
        <w:t xml:space="preserve">a </w:t>
      </w:r>
      <w:r w:rsidRPr="0091395C">
        <w:t>két</w:t>
      </w:r>
      <w:r>
        <w:t xml:space="preserve"> paraméterként átadott mappában lévő</w:t>
      </w:r>
      <w:r w:rsidRPr="0091395C">
        <w:t xml:space="preserve">, azonos </w:t>
      </w:r>
      <w:r w:rsidRPr="0091395C">
        <w:lastRenderedPageBreak/>
        <w:t xml:space="preserve">betegen végrehajtott kezelés vércukorértékeiből. A számítás eredménye egy hisztogram, amely szemlélteti, hogy mennyire </w:t>
      </w:r>
      <w:r>
        <w:t xml:space="preserve">tér el a két szimuláció. Különbség csak azonos időpillanatokban történt vércukormérések esetén </w:t>
      </w:r>
      <w:proofErr w:type="spellStart"/>
      <w:r>
        <w:t>számolódik</w:t>
      </w:r>
      <w:proofErr w:type="spellEnd"/>
      <w:r>
        <w:t>, hiszen csak ez az eset hordoz releváns információt.</w:t>
      </w:r>
      <w:r w:rsidR="0099558C">
        <w:t xml:space="preserve"> Példa hisztogram egy </w:t>
      </w:r>
      <w:proofErr w:type="spellStart"/>
      <w:r w:rsidR="0099558C" w:rsidRPr="007F301A">
        <w:rPr>
          <w:i/>
          <w:iCs/>
        </w:rPr>
        <w:t>Matlab</w:t>
      </w:r>
      <w:r w:rsidR="0099558C">
        <w:t>os</w:t>
      </w:r>
      <w:proofErr w:type="spellEnd"/>
      <w:r w:rsidR="0099558C">
        <w:t xml:space="preserve"> és </w:t>
      </w:r>
      <w:r w:rsidR="0099558C" w:rsidRPr="007F301A">
        <w:rPr>
          <w:i/>
          <w:iCs/>
        </w:rPr>
        <w:t>Julia</w:t>
      </w:r>
      <w:r w:rsidR="0099558C">
        <w:t xml:space="preserve"> szimuláció vércukorértékeinek az előjeles különbségéről: </w:t>
      </w:r>
    </w:p>
    <w:p w14:paraId="4FE2D108" w14:textId="15C9FC07" w:rsidR="0091395C" w:rsidRDefault="0099558C" w:rsidP="009741ED">
      <w:pPr>
        <w:pStyle w:val="Kp"/>
      </w:pPr>
      <w:r w:rsidRPr="009741ED">
        <w:rPr>
          <w:noProof/>
        </w:rPr>
        <w:drawing>
          <wp:inline distT="0" distB="0" distL="0" distR="0" wp14:anchorId="0FF0FC4F" wp14:editId="00B56058">
            <wp:extent cx="4252211" cy="2834640"/>
            <wp:effectExtent l="0" t="0" r="0" b="381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654" w14:textId="1B5399C0" w:rsidR="0099558C" w:rsidRPr="0099558C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3</w:t>
      </w:r>
      <w:r>
        <w:fldChar w:fldCharType="end"/>
      </w:r>
      <w:r>
        <w:t xml:space="preserve">. ábra: </w:t>
      </w:r>
      <w:r w:rsidR="0099558C">
        <w:t>Két szimuláció vércukorértékeinek előjeles különbsége hisztogramon ábrázolva</w:t>
      </w:r>
    </w:p>
    <w:p w14:paraId="7DFA632A" w14:textId="5CFAE8A2" w:rsidR="0099558C" w:rsidRDefault="002B1CF3" w:rsidP="000A413D">
      <w:pPr>
        <w:pStyle w:val="Listaszerbekezds"/>
        <w:numPr>
          <w:ilvl w:val="0"/>
          <w:numId w:val="27"/>
        </w:numPr>
      </w:pPr>
      <w:r>
        <w:t xml:space="preserve">Egy másik, főleg az ábrázolással foglalkozó eljárás a </w:t>
      </w:r>
      <w:proofErr w:type="spellStart"/>
      <w:r w:rsidRPr="002B1CF3">
        <w:rPr>
          <w:i/>
          <w:iCs/>
        </w:rPr>
        <w:t>plot_simulation</w:t>
      </w:r>
      <w:proofErr w:type="spellEnd"/>
      <w:r w:rsidRPr="002B1CF3">
        <w:rPr>
          <w:i/>
          <w:iCs/>
        </w:rPr>
        <w:t>(</w:t>
      </w:r>
      <w:proofErr w:type="spellStart"/>
      <w:r w:rsidRPr="002B1CF3">
        <w:rPr>
          <w:i/>
          <w:iCs/>
        </w:rPr>
        <w:t>path</w:t>
      </w:r>
      <w:proofErr w:type="spellEnd"/>
      <w:r w:rsidRPr="002B1CF3">
        <w:rPr>
          <w:i/>
          <w:iCs/>
        </w:rPr>
        <w:t>),</w:t>
      </w:r>
      <w:r>
        <w:t xml:space="preserve"> amely, a paraméterként kapott </w:t>
      </w:r>
      <w:proofErr w:type="spellStart"/>
      <w:r w:rsidRPr="00A37EB8">
        <w:rPr>
          <w:i/>
          <w:iCs/>
        </w:rPr>
        <w:t>path</w:t>
      </w:r>
      <w:proofErr w:type="spellEnd"/>
      <w:r>
        <w:t xml:space="preserve"> mappában levő szimulációkról, betegenként három grafikon állít elő. </w:t>
      </w:r>
      <w:r w:rsidRPr="00162137">
        <w:t xml:space="preserve">A </w:t>
      </w:r>
      <w:proofErr w:type="spellStart"/>
      <w:r w:rsidRPr="00162137">
        <w:rPr>
          <w:i/>
          <w:iCs/>
        </w:rPr>
        <w:t>plot_patient_</w:t>
      </w:r>
      <w:proofErr w:type="gramStart"/>
      <w:r w:rsidRPr="00162137">
        <w:rPr>
          <w:i/>
          <w:iCs/>
        </w:rPr>
        <w:t>metabolics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 w:rsidR="00A37EB8" w:rsidRPr="00162137">
        <w:t>egy átfogó képet ad a páciens kezeléséről, illetve metabolikus állapotáról</w:t>
      </w:r>
      <w:r w:rsidR="0099558C">
        <w:t>:</w:t>
      </w:r>
      <w:r w:rsidR="00A37EB8" w:rsidRPr="00162137">
        <w:t xml:space="preserve"> </w:t>
      </w:r>
    </w:p>
    <w:p w14:paraId="20BB8504" w14:textId="3AEC6E67" w:rsidR="00B151CD" w:rsidRDefault="00B151CD" w:rsidP="00B151CD">
      <w:pPr>
        <w:pStyle w:val="Kp"/>
      </w:pPr>
      <w:r>
        <w:rPr>
          <w:noProof/>
        </w:rPr>
        <w:lastRenderedPageBreak/>
        <w:drawing>
          <wp:inline distT="0" distB="0" distL="0" distR="0" wp14:anchorId="71F14351" wp14:editId="5D0599DC">
            <wp:extent cx="5400040" cy="486029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B53" w14:textId="053FA3CF" w:rsidR="00B151CD" w:rsidRPr="00B151CD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4</w:t>
      </w:r>
      <w:r>
        <w:fldChar w:fldCharType="end"/>
      </w:r>
      <w:r>
        <w:t xml:space="preserve">. ábra: </w:t>
      </w:r>
      <w:r w:rsidR="00B151CD">
        <w:t>Példa grafikon egy páciens metabolikus állapotáról</w:t>
      </w:r>
    </w:p>
    <w:p w14:paraId="2780B957" w14:textId="7A7E56DE" w:rsidR="00B151CD" w:rsidRDefault="00A37EB8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plot_patient_BG</w:t>
      </w:r>
      <w:proofErr w:type="spellEnd"/>
      <w:r w:rsidRPr="00162137">
        <w:rPr>
          <w:i/>
          <w:iCs/>
        </w:rPr>
        <w:t>(</w:t>
      </w:r>
      <w:proofErr w:type="spellStart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célja a paraméterként kapott beteg vércukorértékeinek idő szerinti ábrázolása, ezen kívül feltünteti</w:t>
      </w:r>
      <w:r w:rsidR="00162137" w:rsidRPr="00162137">
        <w:t xml:space="preserve"> a beteg historikus, valós korházi körülmények között mért vércukorértékeit is, amely sok alkalommal szolgálhat </w:t>
      </w:r>
      <w:r w:rsidR="00B151CD" w:rsidRPr="00162137">
        <w:t>referenciaként</w:t>
      </w:r>
      <w:r w:rsidR="00B151CD">
        <w:t>:</w:t>
      </w:r>
    </w:p>
    <w:p w14:paraId="5DFA94CD" w14:textId="267DBF1C" w:rsidR="00B151CD" w:rsidRDefault="00B151CD" w:rsidP="00B151CD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DC06F1" wp14:editId="29867686">
            <wp:extent cx="5400040" cy="216027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323" w14:textId="08D6292C" w:rsidR="00B151CD" w:rsidRPr="00B151CD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5</w:t>
      </w:r>
      <w:r>
        <w:fldChar w:fldCharType="end"/>
      </w:r>
      <w:r>
        <w:t xml:space="preserve">. ábra: </w:t>
      </w:r>
      <w:r w:rsidR="00B151CD" w:rsidRPr="00B151CD">
        <w:t>Példa</w:t>
      </w:r>
      <w:r w:rsidR="00B151CD">
        <w:t xml:space="preserve"> grafikon a szimulált és eredeti vércukor</w:t>
      </w:r>
      <w:r w:rsidR="00DE2879">
        <w:t>értékekről</w:t>
      </w:r>
    </w:p>
    <w:p w14:paraId="076EBB90" w14:textId="77777777" w:rsidR="00DE2879" w:rsidRDefault="00162137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</w:t>
      </w:r>
      <w:proofErr w:type="gramStart"/>
      <w:r w:rsidRPr="00162137">
        <w:rPr>
          <w:i/>
          <w:iCs/>
        </w:rPr>
        <w:t>CDF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Patient.hourlyBG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>
        <w:t xml:space="preserve">ábrázolja a paraméterként kapott </w:t>
      </w:r>
      <w:r w:rsidR="00053834">
        <w:t xml:space="preserve">beteg </w:t>
      </w:r>
      <w:r>
        <w:t>óránként mintavételezett vércukorértéke</w:t>
      </w:r>
      <w:r w:rsidR="00053834">
        <w:t>it</w:t>
      </w:r>
      <w:r>
        <w:t xml:space="preserve"> CDF (</w:t>
      </w:r>
      <w:proofErr w:type="spellStart"/>
      <w:r>
        <w:t>Cumulative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 w:rsidR="00053834">
        <w:t>Function</w:t>
      </w:r>
      <w:proofErr w:type="spellEnd"/>
      <w:r w:rsidR="00053834">
        <w:t>) formájában</w:t>
      </w:r>
      <w:r w:rsidR="00DE2879">
        <w:t>:</w:t>
      </w:r>
    </w:p>
    <w:p w14:paraId="5B5FEA62" w14:textId="26EF8172" w:rsidR="002B1CF3" w:rsidRDefault="00DE2879" w:rsidP="00DE2879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965AD" wp14:editId="3496271E">
            <wp:extent cx="4252210" cy="2834640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1D" w14:textId="341EA6DE" w:rsidR="00DE2879" w:rsidRPr="00DE2879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6</w:t>
      </w:r>
      <w:r>
        <w:fldChar w:fldCharType="end"/>
      </w:r>
      <w:r>
        <w:t xml:space="preserve">. ábra: </w:t>
      </w:r>
      <w:r w:rsidR="00DE2879">
        <w:t>Példa grafikon a betegek szerinti CDF-re</w:t>
      </w:r>
    </w:p>
    <w:p w14:paraId="7C0DE7DA" w14:textId="06B1E082" w:rsidR="00715666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53834">
        <w:rPr>
          <w:i/>
          <w:iCs/>
        </w:rPr>
        <w:t>create_</w:t>
      </w:r>
      <w:proofErr w:type="gramStart"/>
      <w:r w:rsidRPr="00053834">
        <w:rPr>
          <w:i/>
          <w:iCs/>
        </w:rPr>
        <w:t>statistics</w:t>
      </w:r>
      <w:proofErr w:type="spellEnd"/>
      <w:r w:rsidRPr="00053834">
        <w:rPr>
          <w:i/>
          <w:iCs/>
        </w:rPr>
        <w:t>(</w:t>
      </w:r>
      <w:proofErr w:type="spellStart"/>
      <w:proofErr w:type="gramEnd"/>
      <w:r w:rsidRPr="00053834">
        <w:rPr>
          <w:i/>
          <w:iCs/>
        </w:rPr>
        <w:t>srcpath</w:t>
      </w:r>
      <w:proofErr w:type="spellEnd"/>
      <w:r w:rsidRPr="00053834">
        <w:rPr>
          <w:i/>
          <w:iCs/>
        </w:rPr>
        <w:t xml:space="preserve">, </w:t>
      </w:r>
      <w:proofErr w:type="spellStart"/>
      <w:r w:rsidRPr="00053834">
        <w:rPr>
          <w:i/>
          <w:iCs/>
        </w:rPr>
        <w:t>dstpath</w:t>
      </w:r>
      <w:proofErr w:type="spellEnd"/>
      <w:r w:rsidRPr="00053834">
        <w:rPr>
          <w:i/>
          <w:iCs/>
        </w:rPr>
        <w:t>)</w:t>
      </w:r>
      <w:r>
        <w:rPr>
          <w:i/>
          <w:iCs/>
        </w:rPr>
        <w:t xml:space="preserve"> </w:t>
      </w:r>
      <w:r>
        <w:t xml:space="preserve">függvény az első paraméterként kapott mappában található páciensek szimulációs adataiból készít összesítő statisztikát, amelyet elment egy </w:t>
      </w:r>
      <w:r w:rsidRPr="00AF582D">
        <w:rPr>
          <w:i/>
          <w:iCs/>
        </w:rPr>
        <w:t>CSV</w:t>
      </w:r>
      <w:r>
        <w:t xml:space="preserve"> kiterjesztésű fájlként a második paraméterként kapott elérési útvonalra</w:t>
      </w:r>
      <w:r w:rsidR="001231D7">
        <w:t>.</w:t>
      </w:r>
    </w:p>
    <w:p w14:paraId="14BBEEE6" w14:textId="56E898D2" w:rsidR="000A413D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A413D">
        <w:rPr>
          <w:i/>
          <w:iCs/>
        </w:rPr>
        <w:t>compare_</w:t>
      </w:r>
      <w:proofErr w:type="gramStart"/>
      <w:r w:rsidRPr="000A413D">
        <w:rPr>
          <w:i/>
          <w:iCs/>
        </w:rPr>
        <w:t>treatments</w:t>
      </w:r>
      <w:proofErr w:type="spellEnd"/>
      <w:r w:rsidRPr="000A413D">
        <w:rPr>
          <w:i/>
          <w:iCs/>
        </w:rPr>
        <w:t>(</w:t>
      </w:r>
      <w:proofErr w:type="gramEnd"/>
      <w:r w:rsidRPr="000A413D">
        <w:rPr>
          <w:i/>
          <w:iCs/>
        </w:rPr>
        <w:t>path1, path2)</w:t>
      </w:r>
      <w:r>
        <w:t xml:space="preserve"> függvény </w:t>
      </w:r>
      <w:r w:rsidR="004A5780">
        <w:t>vizuálisan hasonlít össze két szimulációt, tehát egy grafikonon van ábrázolva ugyanannak a betegnek kétfajta kezelés szerinti adatai</w:t>
      </w:r>
      <w:r w:rsidR="009B6217">
        <w:t xml:space="preserve"> (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1</w:t>
      </w:r>
      <w:r w:rsidR="009B6217">
        <w:t xml:space="preserve"> és 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2</w:t>
      </w:r>
      <w:r w:rsidR="009B6217">
        <w:t>)</w:t>
      </w:r>
      <w:r w:rsidR="004A5780">
        <w:t xml:space="preserve">. Az így </w:t>
      </w:r>
      <w:r w:rsidR="004A5780">
        <w:lastRenderedPageBreak/>
        <w:t xml:space="preserve">elkészült ábra </w:t>
      </w:r>
      <w:proofErr w:type="spellStart"/>
      <w:r w:rsidR="004A5780">
        <w:t>alpján</w:t>
      </w:r>
      <w:proofErr w:type="spellEnd"/>
      <w:r w:rsidR="004A5780">
        <w:t xml:space="preserve"> jól lehet értékelni két kezelés minőségét, illetve a kettő relációját ugyanebből a szempontból</w:t>
      </w:r>
      <w:r w:rsidR="00DE2879">
        <w:t>:</w:t>
      </w:r>
    </w:p>
    <w:p w14:paraId="6F9A7C97" w14:textId="4A6A9EC4" w:rsidR="00DE2879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CC4B8" wp14:editId="15EDCF55">
            <wp:extent cx="5400040" cy="216027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CA4" w14:textId="43BC6739" w:rsidR="00D94DF1" w:rsidRPr="00D94DF1" w:rsidRDefault="007A4B55" w:rsidP="007A4B55">
      <w:pPr>
        <w:pStyle w:val="Kpalrs"/>
        <w:rPr>
          <w:lang w:val="en-US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7</w:t>
      </w:r>
      <w:r>
        <w:fldChar w:fldCharType="end"/>
      </w:r>
      <w:r>
        <w:t xml:space="preserve">. ábra: </w:t>
      </w:r>
      <w:r w:rsidR="00D94DF1">
        <w:t>Példa grafikon két szimuláció vércukorértékeinek összehasonlítására</w:t>
      </w:r>
    </w:p>
    <w:p w14:paraId="74B0A9A9" w14:textId="757DAC19" w:rsidR="00D94DF1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26B54" wp14:editId="561EC523">
            <wp:extent cx="5400040" cy="648017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9DC" w14:textId="3B5F6609" w:rsidR="00D94DF1" w:rsidRPr="00D94DF1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8</w:t>
      </w:r>
      <w:r>
        <w:fldChar w:fldCharType="end"/>
      </w:r>
      <w:r>
        <w:t xml:space="preserve">. ábra: </w:t>
      </w:r>
      <w:r w:rsidR="00D94DF1">
        <w:t>Példa grafikon két különböző kezelés összehasonlítására</w:t>
      </w:r>
    </w:p>
    <w:p w14:paraId="0D20894C" w14:textId="6308EA34" w:rsidR="00D94DF1" w:rsidRDefault="009B3DEB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9B3DEB">
        <w:rPr>
          <w:i/>
          <w:iCs/>
        </w:rPr>
        <w:t>plot_cohort_</w:t>
      </w:r>
      <w:proofErr w:type="gramStart"/>
      <w:r w:rsidRPr="009B3DEB">
        <w:rPr>
          <w:i/>
          <w:iCs/>
        </w:rPr>
        <w:t>CDF</w:t>
      </w:r>
      <w:proofErr w:type="spellEnd"/>
      <w:r w:rsidRPr="009B3DEB">
        <w:rPr>
          <w:i/>
          <w:iCs/>
        </w:rPr>
        <w:t>(</w:t>
      </w:r>
      <w:proofErr w:type="spellStart"/>
      <w:proofErr w:type="gramEnd"/>
      <w:r w:rsidRPr="009B3DEB">
        <w:rPr>
          <w:i/>
          <w:iCs/>
        </w:rPr>
        <w:t>path</w:t>
      </w:r>
      <w:proofErr w:type="spellEnd"/>
      <w:r w:rsidRPr="009B3DEB">
        <w:rPr>
          <w:i/>
          <w:iCs/>
        </w:rPr>
        <w:t>)</w:t>
      </w:r>
      <w:r>
        <w:t xml:space="preserve"> függvény a paraméterként kapott mappában lévő összes szimuláció óránként mintavételezett vércukorértékeiből készít egy összesített CDF-</w:t>
      </w:r>
      <w:proofErr w:type="spellStart"/>
      <w:r>
        <w:t>et</w:t>
      </w:r>
      <w:proofErr w:type="spellEnd"/>
      <w:r>
        <w:t xml:space="preserve"> ábrázoló grafikont</w:t>
      </w:r>
      <w:r w:rsidR="00D94DF1">
        <w:t>:</w:t>
      </w:r>
    </w:p>
    <w:p w14:paraId="47FD5285" w14:textId="701DDD4C" w:rsidR="009B3DEB" w:rsidRDefault="00D94DF1" w:rsidP="00D94DF1">
      <w:pPr>
        <w:pStyle w:val="Kp"/>
      </w:pPr>
      <w:r>
        <w:rPr>
          <w:noProof/>
        </w:rPr>
        <w:lastRenderedPageBreak/>
        <w:drawing>
          <wp:inline distT="0" distB="0" distL="0" distR="0" wp14:anchorId="2AF14BA8" wp14:editId="4458306D">
            <wp:extent cx="4252210" cy="2834640"/>
            <wp:effectExtent l="0" t="0" r="0" b="381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10C" w14:textId="0F9F8259" w:rsidR="00D94DF1" w:rsidRPr="00D94DF1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9</w:t>
      </w:r>
      <w:r>
        <w:fldChar w:fldCharType="end"/>
      </w:r>
      <w:r>
        <w:t xml:space="preserve">. ábra: </w:t>
      </w:r>
      <w:r w:rsidR="00D94DF1">
        <w:t xml:space="preserve">Példa </w:t>
      </w:r>
      <w:r w:rsidR="00715666">
        <w:t>CDF grafikon az összesített óránként mintavételezett vércukorértékekről</w:t>
      </w:r>
    </w:p>
    <w:p w14:paraId="7FDD577F" w14:textId="6D114185" w:rsidR="00217E4F" w:rsidRDefault="00217E4F" w:rsidP="00217E4F">
      <w:pPr>
        <w:pStyle w:val="Cmsor3"/>
      </w:pPr>
      <w:bookmarkStart w:id="44" w:name="_Toc72339869"/>
      <w:bookmarkStart w:id="45" w:name="_Toc88123973"/>
      <w:r>
        <w:t>Elkészült rendszer értékelése mérnöki szempontból</w:t>
      </w:r>
      <w:bookmarkEnd w:id="44"/>
      <w:bookmarkEnd w:id="45"/>
    </w:p>
    <w:p w14:paraId="4A0B7005" w14:textId="075F5156" w:rsidR="00217E4F" w:rsidRDefault="00217E4F" w:rsidP="00217E4F">
      <w:r>
        <w:t xml:space="preserve">A </w:t>
      </w:r>
      <w:r w:rsidRPr="007F301A">
        <w:rPr>
          <w:i/>
          <w:iCs/>
        </w:rPr>
        <w:t>Julia</w:t>
      </w:r>
      <w:r>
        <w:t xml:space="preserve"> nyelv tudományos számításokra lett optimalizálva és a rendszernek a két fő aspektusa a differenciálegyenletek megoldása és a számított nagy adathalmazon számolt statisztika, ezért ez nagy előnyt jelent a hatékonyságban és gyorsaságban.</w:t>
      </w:r>
    </w:p>
    <w:p w14:paraId="58CB6AF6" w14:textId="39BBE99C" w:rsidR="00217E4F" w:rsidRDefault="00217E4F" w:rsidP="00217E4F">
      <w:r>
        <w:t xml:space="preserve">Annak ellenére, hogy a </w:t>
      </w:r>
      <w:r w:rsidRPr="007F301A">
        <w:rPr>
          <w:i/>
          <w:iCs/>
        </w:rPr>
        <w:t>Julia</w:t>
      </w:r>
      <w:r>
        <w:t xml:space="preserve"> nyelv nem támogatja az objektum orientált programozást, sikerült létrehozni egy interfészt a </w:t>
      </w:r>
      <w:r w:rsidRPr="007F301A">
        <w:rPr>
          <w:i/>
          <w:iCs/>
        </w:rPr>
        <w:t>Julia</w:t>
      </w:r>
      <w:r>
        <w:t xml:space="preserve"> és Java között, tehát a Java hívások jól le vannak választva a program többi részéről, így téve könnyen bővíthetővé, illetve átláthatóbbá a kódot.</w:t>
      </w:r>
    </w:p>
    <w:p w14:paraId="78FDCD73" w14:textId="3D6E126A" w:rsidR="00217E4F" w:rsidRDefault="00217E4F" w:rsidP="00F01084">
      <w:r>
        <w:t xml:space="preserve">A </w:t>
      </w:r>
      <w:r w:rsidRPr="007F301A">
        <w:rPr>
          <w:i/>
          <w:iCs/>
        </w:rPr>
        <w:t>Julia</w:t>
      </w:r>
      <w:r>
        <w:t xml:space="preserve"> alapvetően nem típusos nyelv, ezért nagy a kockázata a </w:t>
      </w:r>
      <w:r w:rsidR="00425183">
        <w:t>futás idejű</w:t>
      </w:r>
      <w:r>
        <w:t xml:space="preserve"> hibáknak. Ez azzal </w:t>
      </w:r>
      <w:r w:rsidR="00F01084">
        <w:t>lett kiküszöbölve</w:t>
      </w:r>
      <w:r>
        <w:t>, hogy ahol ésszerű ott a változóknak, paramétereknek feltüntettem az elvárt típusát is.</w:t>
      </w:r>
    </w:p>
    <w:p w14:paraId="42C54D2A" w14:textId="5EB4F191" w:rsidR="00DE2879" w:rsidRDefault="001C27DE" w:rsidP="00F01084">
      <w:r>
        <w:t>A rendszer egyes fázisainak bemenetéül szolgáló adatok különböző kiterjesztésű fájlok formájában vannak tárolva (</w:t>
      </w:r>
      <w:r w:rsidRPr="00D81594">
        <w:rPr>
          <w:i/>
          <w:iCs/>
        </w:rPr>
        <w:t>Java</w:t>
      </w:r>
      <w:r>
        <w:t xml:space="preserve"> bináris, </w:t>
      </w:r>
      <w:proofErr w:type="spellStart"/>
      <w:r w:rsidRPr="001C27DE">
        <w:rPr>
          <w:i/>
          <w:iCs/>
        </w:rPr>
        <w:t>M</w:t>
      </w:r>
      <w:r>
        <w:rPr>
          <w:i/>
          <w:iCs/>
        </w:rPr>
        <w:t>at</w:t>
      </w:r>
      <w:proofErr w:type="spellEnd"/>
      <w:r>
        <w:t xml:space="preserve">, </w:t>
      </w:r>
      <w:r w:rsidRPr="001C27DE">
        <w:rPr>
          <w:i/>
          <w:iCs/>
        </w:rPr>
        <w:t>Jld2</w:t>
      </w:r>
      <w:r>
        <w:t>). Mérnöki szempontból k</w:t>
      </w:r>
      <w:r w:rsidR="00DE2879">
        <w:t xml:space="preserve">ülönösen hasznos </w:t>
      </w:r>
      <w:r w:rsidR="00CF3547">
        <w:t>volt egy</w:t>
      </w:r>
      <w:r w:rsidR="00DE2879">
        <w:t xml:space="preserve"> </w:t>
      </w:r>
      <w:proofErr w:type="spellStart"/>
      <w:r w:rsidR="00DE2879">
        <w:t>deszerializációs</w:t>
      </w:r>
      <w:proofErr w:type="spellEnd"/>
      <w:r w:rsidR="00DE2879">
        <w:t xml:space="preserve"> interfés</w:t>
      </w:r>
      <w:r w:rsidR="00CF3547">
        <w:t>z megvalósítása. Ez azt jelenti, hogy azon az absztrakciós szinten, ahol meghívjuk ezt az interfészt, ott nem kell nem kell figyelni arra, hogy épp milyen típusú fájlból történik az olvasás.</w:t>
      </w:r>
    </w:p>
    <w:p w14:paraId="51D890EA" w14:textId="64594425" w:rsidR="00DE2879" w:rsidRDefault="00A52FB0" w:rsidP="00F01084">
      <w:pPr>
        <w:rPr>
          <w:lang w:val="en-US"/>
        </w:rPr>
      </w:pPr>
      <w:r>
        <w:t>Sikerült a rendszerbe integrálni három különböző szimulációs kontrollert. A rendszer könnyen bővíthető további kontrollerekkel, hiszen</w:t>
      </w:r>
      <w:r>
        <w:rPr>
          <w:lang w:val="en-US"/>
        </w:rPr>
        <w:t xml:space="preserve"> </w:t>
      </w:r>
      <w:r w:rsidRPr="00A52FB0">
        <w:t>mindegyiknek</w:t>
      </w:r>
      <w:r>
        <w:t xml:space="preserve"> ugyanolyan jól meghatározott</w:t>
      </w:r>
      <w:r w:rsidR="00DF50F4">
        <w:t xml:space="preserve"> bemenete és kimenete van</w:t>
      </w:r>
      <w:r w:rsidR="00DF50F4">
        <w:rPr>
          <w:lang w:val="en-US"/>
        </w:rPr>
        <w:t>.</w:t>
      </w:r>
    </w:p>
    <w:p w14:paraId="4F9822B9" w14:textId="7EA06C13" w:rsidR="00DF50F4" w:rsidRDefault="00DF50F4" w:rsidP="00F01084">
      <w:r w:rsidRPr="00DF50F4">
        <w:lastRenderedPageBreak/>
        <w:t xml:space="preserve">Műszaki szempontból letesztelve </w:t>
      </w:r>
      <w:r w:rsidRPr="00DF50F4">
        <w:rPr>
          <w:highlight w:val="yellow"/>
        </w:rPr>
        <w:t>…</w:t>
      </w:r>
    </w:p>
    <w:p w14:paraId="6B5F2403" w14:textId="2DD4D0F6" w:rsidR="00DF50F4" w:rsidRDefault="00DF50F4" w:rsidP="00F01084">
      <w:r>
        <w:t xml:space="preserve">Fejlesztés közben </w:t>
      </w:r>
      <w:r w:rsidRPr="00DF50F4">
        <w:rPr>
          <w:highlight w:val="yellow"/>
        </w:rPr>
        <w:t>…</w:t>
      </w:r>
      <w:r>
        <w:t xml:space="preserve"> -- unit teszt</w:t>
      </w:r>
    </w:p>
    <w:p w14:paraId="58613539" w14:textId="5E3C48E1" w:rsidR="00DF50F4" w:rsidRDefault="00DF50F4" w:rsidP="00F01084">
      <w:r>
        <w:t xml:space="preserve">Egész folyamatot – integrációs 1 páciensre </w:t>
      </w:r>
      <w:r w:rsidRPr="00DF50F4">
        <w:rPr>
          <w:highlight w:val="yellow"/>
        </w:rPr>
        <w:t>…</w:t>
      </w:r>
    </w:p>
    <w:p w14:paraId="31C73089" w14:textId="180226B7" w:rsidR="00DF50F4" w:rsidRPr="00DF50F4" w:rsidRDefault="00DF50F4" w:rsidP="00F01084">
      <w:r>
        <w:t xml:space="preserve">Validációs teszt </w:t>
      </w:r>
      <w:r w:rsidRPr="00DF50F4">
        <w:rPr>
          <w:highlight w:val="yellow"/>
        </w:rPr>
        <w:t>…</w:t>
      </w:r>
    </w:p>
    <w:p w14:paraId="6EC00D4E" w14:textId="6F9ED36A" w:rsidR="00217E4F" w:rsidRDefault="00217E4F" w:rsidP="00F01084">
      <w:pPr>
        <w:pStyle w:val="Cmsor3"/>
      </w:pPr>
      <w:bookmarkStart w:id="46" w:name="_Toc88123974"/>
      <w:r>
        <w:t>Elkészült rendszer értékelése orvosi szempontból</w:t>
      </w:r>
      <w:bookmarkEnd w:id="46"/>
    </w:p>
    <w:p w14:paraId="3B217DA6" w14:textId="4F0A4551" w:rsidR="00053834" w:rsidRPr="00053834" w:rsidRDefault="00D70465" w:rsidP="00D70465">
      <w:pPr>
        <w:ind w:left="720" w:firstLine="0"/>
      </w:pPr>
      <w:r>
        <w:t>A világegyenlet egy partikuláris megoldását sikerült megvalósítani</w:t>
      </w:r>
      <w:r w:rsidR="005651AE">
        <w:t xml:space="preserve"> </w:t>
      </w:r>
      <w:r w:rsidRPr="005651AE">
        <w:rPr>
          <w:highlight w:val="yellow"/>
        </w:rPr>
        <w:t>…</w:t>
      </w:r>
    </w:p>
    <w:p w14:paraId="64170075" w14:textId="7C612BBF" w:rsidR="00F01084" w:rsidRDefault="00F01084" w:rsidP="00F01084">
      <w:pPr>
        <w:pStyle w:val="Cmsor2"/>
      </w:pPr>
      <w:bookmarkStart w:id="47" w:name="_Toc88123975"/>
      <w:r>
        <w:t xml:space="preserve">Rendszer </w:t>
      </w:r>
      <w:proofErr w:type="spellStart"/>
      <w:r>
        <w:t>validálása</w:t>
      </w:r>
      <w:bookmarkEnd w:id="47"/>
      <w:proofErr w:type="spellEnd"/>
    </w:p>
    <w:p w14:paraId="36D8330D" w14:textId="3C9807C5" w:rsidR="00F01084" w:rsidRDefault="00FD6CE0" w:rsidP="00F01084">
      <w:pPr>
        <w:rPr>
          <w:rFonts w:cstheme="minorHAnsi"/>
        </w:rPr>
      </w:pPr>
      <w:r>
        <w:rPr>
          <w:rFonts w:cstheme="minorHAnsi"/>
        </w:rPr>
        <w:t xml:space="preserve">A rendszer </w:t>
      </w:r>
      <w:proofErr w:type="spellStart"/>
      <w:r>
        <w:rPr>
          <w:rFonts w:cstheme="minorHAnsi"/>
        </w:rPr>
        <w:t>validálásához</w:t>
      </w:r>
      <w:proofErr w:type="spellEnd"/>
      <w:r>
        <w:rPr>
          <w:rFonts w:cstheme="minorHAnsi"/>
        </w:rPr>
        <w:t xml:space="preserve"> 112 páciens historikus kezelési adatai állnak rendelkezésre</w:t>
      </w:r>
      <w:r w:rsidR="00F01084" w:rsidRPr="00D779BF">
        <w:rPr>
          <w:rFonts w:cstheme="minorHAnsi"/>
        </w:rPr>
        <w:t>.</w:t>
      </w:r>
      <w:r>
        <w:rPr>
          <w:rFonts w:cstheme="minorHAnsi"/>
        </w:rPr>
        <w:t xml:space="preserve"> A rendszert több megközelítéssel is lehet ellenőrizni</w:t>
      </w:r>
      <w:r w:rsidR="007C4EB4">
        <w:rPr>
          <w:rFonts w:cstheme="minorHAnsi"/>
        </w:rPr>
        <w:t>, háromféle módszert sikerült kidolgozni</w:t>
      </w:r>
      <w:r>
        <w:rPr>
          <w:rFonts w:cstheme="minorHAnsi"/>
        </w:rPr>
        <w:t>. Az egyik</w:t>
      </w:r>
      <w:r w:rsidR="001A22AB">
        <w:rPr>
          <w:rFonts w:cstheme="minorHAnsi"/>
        </w:rPr>
        <w:t xml:space="preserve"> lehetőség, hogy a már meglévő </w:t>
      </w:r>
      <w:proofErr w:type="spellStart"/>
      <w:r w:rsidR="001A22AB">
        <w:rPr>
          <w:rFonts w:cstheme="minorHAnsi"/>
        </w:rPr>
        <w:t>Matlab</w:t>
      </w:r>
      <w:proofErr w:type="spellEnd"/>
      <w:r w:rsidR="001A22AB">
        <w:rPr>
          <w:rFonts w:cstheme="minorHAnsi"/>
        </w:rPr>
        <w:t xml:space="preserve"> szimulációs körny</w:t>
      </w:r>
      <w:r w:rsidR="00721020">
        <w:rPr>
          <w:rFonts w:cstheme="minorHAnsi"/>
        </w:rPr>
        <w:t>ez</w:t>
      </w:r>
      <w:r w:rsidR="001A22AB">
        <w:rPr>
          <w:rFonts w:cstheme="minorHAnsi"/>
        </w:rPr>
        <w:t xml:space="preserve">et eredményeihez legyenek hasonlítva a </w:t>
      </w:r>
      <w:r w:rsidR="001A22AB" w:rsidRPr="007F301A">
        <w:rPr>
          <w:rFonts w:cstheme="minorHAnsi"/>
          <w:i/>
          <w:iCs/>
        </w:rPr>
        <w:t>Julia</w:t>
      </w:r>
      <w:r w:rsidR="001A22AB">
        <w:rPr>
          <w:rFonts w:cstheme="minorHAnsi"/>
        </w:rPr>
        <w:t xml:space="preserve"> környezet adatsorai.</w:t>
      </w:r>
      <w:r>
        <w:rPr>
          <w:rFonts w:cstheme="minorHAnsi"/>
        </w:rPr>
        <w:t xml:space="preserve"> </w:t>
      </w:r>
      <w:r w:rsidR="001A22AB">
        <w:rPr>
          <w:rFonts w:cstheme="minorHAnsi"/>
        </w:rPr>
        <w:t>A</w:t>
      </w:r>
      <w:r>
        <w:rPr>
          <w:rFonts w:cstheme="minorHAnsi"/>
        </w:rPr>
        <w:t xml:space="preserve"> másik lehetőség, hogy az egyes protokoll eredmény</w:t>
      </w:r>
      <w:r w:rsidR="004419F2">
        <w:rPr>
          <w:rFonts w:cstheme="minorHAnsi"/>
        </w:rPr>
        <w:t>ei</w:t>
      </w:r>
      <w:r>
        <w:rPr>
          <w:rFonts w:cstheme="minorHAnsi"/>
        </w:rPr>
        <w:t>, statisztikáj</w:t>
      </w:r>
      <w:r w:rsidR="004419F2">
        <w:rPr>
          <w:rFonts w:cstheme="minorHAnsi"/>
        </w:rPr>
        <w:t>a</w:t>
      </w:r>
      <w:r>
        <w:rPr>
          <w:rFonts w:cstheme="minorHAnsi"/>
        </w:rPr>
        <w:t xml:space="preserve"> önmagában, orvosi szempontok alapján</w:t>
      </w:r>
      <w:r w:rsidR="004419F2">
        <w:rPr>
          <w:rFonts w:cstheme="minorHAnsi"/>
        </w:rPr>
        <w:t xml:space="preserve"> értékelőd</w:t>
      </w:r>
      <w:r w:rsidR="00721020">
        <w:rPr>
          <w:rFonts w:cstheme="minorHAnsi"/>
        </w:rPr>
        <w:t>je</w:t>
      </w:r>
      <w:r w:rsidR="004419F2">
        <w:rPr>
          <w:rFonts w:cstheme="minorHAnsi"/>
        </w:rPr>
        <w:t>nek ki.</w:t>
      </w:r>
      <w:r w:rsidR="007C4EB4">
        <w:rPr>
          <w:rFonts w:cstheme="minorHAnsi"/>
        </w:rPr>
        <w:t xml:space="preserve"> A harmadik lehetőség, hogy kizárólag problémás, vagyis </w:t>
      </w:r>
      <w:r w:rsidR="00721020">
        <w:rPr>
          <w:rFonts w:cstheme="minorHAnsi"/>
        </w:rPr>
        <w:t>súlyos</w:t>
      </w:r>
      <w:r w:rsidR="007C4EB4">
        <w:rPr>
          <w:rFonts w:cstheme="minorHAnsi"/>
        </w:rPr>
        <w:t xml:space="preserve"> állapotban lévő pácienseken legyenek vizsgálva a protokollok</w:t>
      </w:r>
      <w:r w:rsidR="00721020">
        <w:rPr>
          <w:rFonts w:cstheme="minorHAnsi"/>
        </w:rPr>
        <w:t>, ilyenkor közelebbről vizsgáljuk, hogy hogyan viselkedik az egyes protokoll a kritikus pillanatokban</w:t>
      </w:r>
      <w:r w:rsidR="007C4EB4">
        <w:rPr>
          <w:rFonts w:cstheme="minorHAnsi"/>
        </w:rPr>
        <w:t>.</w:t>
      </w:r>
    </w:p>
    <w:p w14:paraId="2F6EF725" w14:textId="254AB70C" w:rsidR="00050F6D" w:rsidRDefault="00050F6D" w:rsidP="00F01084">
      <w:pPr>
        <w:rPr>
          <w:rFonts w:cstheme="minorHAnsi"/>
        </w:rPr>
      </w:pPr>
      <w:r>
        <w:rPr>
          <w:rFonts w:cstheme="minorHAnsi"/>
        </w:rPr>
        <w:t>Ezeken kívül lehetőség van csak az ICING modellre fókuszálva, annak a verifikációját elvégezni.</w:t>
      </w:r>
    </w:p>
    <w:p w14:paraId="4571205F" w14:textId="221910BB" w:rsidR="001016BF" w:rsidRDefault="001016BF" w:rsidP="001016BF">
      <w:pPr>
        <w:pStyle w:val="Cmsor3"/>
      </w:pPr>
      <w:bookmarkStart w:id="48" w:name="_Toc88123976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referencia alapján</w:t>
      </w:r>
      <w:bookmarkEnd w:id="48"/>
    </w:p>
    <w:p w14:paraId="472CD4D4" w14:textId="511B78D3" w:rsidR="007C085C" w:rsidRDefault="001A22AB" w:rsidP="00F01084">
      <w:pPr>
        <w:rPr>
          <w:rFonts w:cstheme="minorHAnsi"/>
        </w:rPr>
      </w:pPr>
      <w:r>
        <w:rPr>
          <w:rFonts w:cstheme="minorHAnsi"/>
        </w:rPr>
        <w:t xml:space="preserve">A következőkben egy </w:t>
      </w:r>
      <w:proofErr w:type="spellStart"/>
      <w:r w:rsidRPr="00CF5757">
        <w:rPr>
          <w:rFonts w:cstheme="minorHAnsi"/>
          <w:i/>
          <w:iCs/>
        </w:rPr>
        <w:t>Matlab</w:t>
      </w:r>
      <w:proofErr w:type="spellEnd"/>
      <w:r>
        <w:rPr>
          <w:rFonts w:cstheme="minorHAnsi"/>
        </w:rPr>
        <w:t xml:space="preserve">, illetve </w:t>
      </w:r>
      <w:r w:rsidRPr="007F301A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környezetben futtatott</w:t>
      </w:r>
      <w:r w:rsidR="00513183">
        <w:rPr>
          <w:rFonts w:cstheme="minorHAnsi"/>
        </w:rPr>
        <w:t xml:space="preserve"> STAR kontroller</w:t>
      </w:r>
      <w:r w:rsidR="005F75C2">
        <w:rPr>
          <w:rFonts w:cstheme="minorHAnsi"/>
        </w:rPr>
        <w:t>t használó</w:t>
      </w:r>
      <w:r w:rsidR="00513183">
        <w:rPr>
          <w:rFonts w:cstheme="minorHAnsi"/>
        </w:rPr>
        <w:t xml:space="preserve">, maximálisan </w:t>
      </w:r>
      <w:r w:rsidR="006A5D08">
        <w:rPr>
          <w:rFonts w:cstheme="minorHAnsi"/>
        </w:rPr>
        <w:t>háromórás</w:t>
      </w:r>
      <w:r w:rsidR="00513183">
        <w:rPr>
          <w:rFonts w:cstheme="minorHAnsi"/>
        </w:rPr>
        <w:t xml:space="preserve"> kezelési időtartamot alkalmazó szimulációs eredmények lesznek összehasonlítva.</w:t>
      </w:r>
    </w:p>
    <w:p w14:paraId="0FAA898B" w14:textId="7F654BF7" w:rsidR="006A5D08" w:rsidRDefault="006A5D08" w:rsidP="006A5D08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9FA202" wp14:editId="040C22D0">
            <wp:extent cx="4252209" cy="2834640"/>
            <wp:effectExtent l="0" t="0" r="0" b="381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807" w14:textId="6179B92F" w:rsidR="006A5D08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10</w:t>
      </w:r>
      <w:r>
        <w:fldChar w:fldCharType="end"/>
      </w:r>
      <w:r>
        <w:t xml:space="preserve">. ábra: </w:t>
      </w:r>
      <w:r w:rsidR="006A5D08">
        <w:t xml:space="preserve">Előjeles különbség Julia és </w:t>
      </w:r>
      <w:proofErr w:type="spellStart"/>
      <w:r w:rsidR="006A5D08">
        <w:t>Matlab</w:t>
      </w:r>
      <w:proofErr w:type="spellEnd"/>
      <w:r w:rsidR="00912BE2">
        <w:t>, max</w:t>
      </w:r>
      <w:r w:rsidR="00682973">
        <w:t>imum</w:t>
      </w:r>
      <w:r w:rsidR="006A5D08">
        <w:t xml:space="preserve"> </w:t>
      </w:r>
      <w:r w:rsidR="00912BE2">
        <w:t xml:space="preserve">háromórás terápiát alkalmazó </w:t>
      </w:r>
      <w:r w:rsidR="006A5D08">
        <w:t>szimulációs eredmények között</w:t>
      </w:r>
    </w:p>
    <w:p w14:paraId="2AF74519" w14:textId="3806CF40" w:rsidR="006A5D08" w:rsidRDefault="006A5D08" w:rsidP="006A5D08">
      <w:r w:rsidRPr="002163A6">
        <w:t>A fenti ábrán hisztogramon v</w:t>
      </w:r>
      <w:r w:rsidR="002163A6">
        <w:t>a</w:t>
      </w:r>
      <w:r w:rsidRPr="002163A6">
        <w:t>nnak ábrázolva az előjeles különbségek. Lényeges dolog, hogy c</w:t>
      </w:r>
      <w:r w:rsidR="002163A6">
        <w:t>sa</w:t>
      </w:r>
      <w:r w:rsidRPr="002163A6">
        <w:t>k azonos időpillanatokban mért vércukorértékek lettek feltüntetve. Így a 5957 mérésből c</w:t>
      </w:r>
      <w:r w:rsidR="002163A6">
        <w:t>sa</w:t>
      </w:r>
      <w:r w:rsidRPr="002163A6">
        <w:t>k 5464 alkalommal egyezett meg az időpont, tehát 493 vércukormérés nem került bele ebbe a statisztikába.</w:t>
      </w:r>
      <w:r w:rsidR="00900BE5" w:rsidRPr="002163A6">
        <w:t xml:space="preserve"> Ezek az eltérések </w:t>
      </w:r>
      <w:r w:rsidR="002163A6" w:rsidRPr="002163A6">
        <w:t>a numerikus hibáknak tudhatóak be</w:t>
      </w:r>
      <w:r w:rsidR="002163A6">
        <w:t>, valamint a két nyelv különböző differenciálegyenlet megoldó könyvtárat használ, amelyeknek az algoritmusa elviekben azonos (</w:t>
      </w:r>
      <w:r w:rsidR="002163A6">
        <w:rPr>
          <w:rFonts w:cstheme="minorHAnsi"/>
        </w:rPr>
        <w:t xml:space="preserve">4-ed rendű </w:t>
      </w:r>
      <w:proofErr w:type="spellStart"/>
      <w:r w:rsidR="002163A6">
        <w:rPr>
          <w:rFonts w:cstheme="minorHAnsi"/>
        </w:rPr>
        <w:t>Runge-Kutta</w:t>
      </w:r>
      <w:proofErr w:type="spellEnd"/>
      <w:r w:rsidR="002163A6">
        <w:t>), de a konkrét megvalósításban nyilvánvalóan vannak különbségek.</w:t>
      </w:r>
      <w:r w:rsidR="00912BE2">
        <w:t xml:space="preserve"> A maximális és minimális különbség 0</w:t>
      </w:r>
      <w:r w:rsidR="009741ED">
        <w:t>.</w:t>
      </w:r>
      <w:r w:rsidR="00912BE2">
        <w:t>977 és -1</w:t>
      </w:r>
      <w:r w:rsidR="009741ED">
        <w:t>.</w:t>
      </w:r>
      <w:r w:rsidR="00912BE2">
        <w:t xml:space="preserve">381, az átlag </w:t>
      </w:r>
      <w:r w:rsidR="00912BE2" w:rsidRPr="00912BE2">
        <w:t>-0</w:t>
      </w:r>
      <w:r w:rsidR="009741ED">
        <w:t>.</w:t>
      </w:r>
      <w:r w:rsidR="00912BE2" w:rsidRPr="00912BE2">
        <w:t>0006</w:t>
      </w:r>
      <w:r w:rsidR="00912BE2">
        <w:t xml:space="preserve">, a szórás </w:t>
      </w:r>
      <w:r w:rsidR="00912BE2" w:rsidRPr="00912BE2">
        <w:t>0</w:t>
      </w:r>
      <w:r w:rsidR="009741ED">
        <w:t>.</w:t>
      </w:r>
      <w:r w:rsidR="00912BE2" w:rsidRPr="00912BE2">
        <w:t>0657</w:t>
      </w:r>
      <w:r w:rsidR="00912BE2">
        <w:t xml:space="preserve"> volt.</w:t>
      </w:r>
    </w:p>
    <w:p w14:paraId="745CB5E4" w14:textId="36341BD0" w:rsidR="002163A6" w:rsidRDefault="002163A6" w:rsidP="006A5D08">
      <w:r>
        <w:t>Érdemes két olyan szimulációt vizsgálni, ahol a javasolt kezelési időtartam minden esetben pontosan egy óra, így mindig meg fognak egyezni a vércukormérési időpontok. Ennek az eredménye:</w:t>
      </w:r>
    </w:p>
    <w:p w14:paraId="2F39F509" w14:textId="31AFC48E" w:rsidR="009741ED" w:rsidRDefault="009741ED" w:rsidP="009741ED">
      <w:pPr>
        <w:pStyle w:val="Kp"/>
      </w:pPr>
      <w:r>
        <w:rPr>
          <w:noProof/>
        </w:rPr>
        <w:drawing>
          <wp:inline distT="0" distB="0" distL="0" distR="0" wp14:anchorId="45CBE38E" wp14:editId="4298CC60">
            <wp:extent cx="4252210" cy="2834640"/>
            <wp:effectExtent l="0" t="0" r="0" b="381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16F" w14:textId="31796325" w:rsidR="009741ED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11</w:t>
      </w:r>
      <w:r>
        <w:fldChar w:fldCharType="end"/>
      </w:r>
      <w:r>
        <w:t xml:space="preserve">. ábra: </w:t>
      </w:r>
      <w:r w:rsidR="009741ED">
        <w:t xml:space="preserve">Előjeles különbség Julia és </w:t>
      </w:r>
      <w:proofErr w:type="spellStart"/>
      <w:r w:rsidR="009741ED">
        <w:t>Matlab</w:t>
      </w:r>
      <w:proofErr w:type="spellEnd"/>
      <w:r w:rsidR="009741ED">
        <w:t>, egyórás terápiát alkalmazó szimulációs eredmények között</w:t>
      </w:r>
    </w:p>
    <w:p w14:paraId="7A7B99A3" w14:textId="66C2CB30" w:rsidR="009741ED" w:rsidRPr="009741ED" w:rsidRDefault="009741ED" w:rsidP="009741ED">
      <w:r>
        <w:t xml:space="preserve">Ebben az esetben a maximális és minimális különbség 0.71 és -0.73, az átlag -0.001, a szórás </w:t>
      </w:r>
      <w:r w:rsidRPr="00912BE2">
        <w:t>0.0657</w:t>
      </w:r>
      <w:r>
        <w:t xml:space="preserve"> volt, valamint 11217 mintavételi időpont nyilvánvalóan megegyezett.</w:t>
      </w:r>
    </w:p>
    <w:p w14:paraId="326C9038" w14:textId="310E28FD" w:rsidR="00FF464F" w:rsidRDefault="00FF464F" w:rsidP="006A5D08">
      <w:r>
        <w:t>A STAR kontroller úgy működik, hogy terápiás javaslatokat állít elő, ha biztonságosnak ítéli meg akkor felajánl három lehetőséget is (egy, kettő és három órára), jelenleg mindig a lehetséges leghosszabb terápiát választja, tehát ha három óra van beállítva maximálisnak, akkor egy, kettő és háromórás időközönként is történhet a vércukormérés. Ebből kifolyólag nagyobb az esély, hogy a két szimulációban</w:t>
      </w:r>
      <w:r w:rsidR="00912BE2">
        <w:t xml:space="preserve"> különböző terápiákat javasol ugyanaz a kontroller, ezért a konstans egyórás terápiás szimuláció pontosabb képet ad.</w:t>
      </w:r>
      <w:r w:rsidR="009741ED">
        <w:t xml:space="preserve"> Észrevehető ez a két ábrán, meg a hozzátartozó adatokon is, az egyórás esetben k</w:t>
      </w:r>
      <w:r w:rsidR="00E151DB">
        <w:t>isebb</w:t>
      </w:r>
      <w:r w:rsidR="009741ED">
        <w:t xml:space="preserve"> a szórás</w:t>
      </w:r>
      <w:r w:rsidR="00E151DB">
        <w:t>, illetve normál eloszlásúak az értékek</w:t>
      </w:r>
      <w:r w:rsidR="009741ED">
        <w:t>.</w:t>
      </w:r>
    </w:p>
    <w:p w14:paraId="4AC60E32" w14:textId="4F2FF57D" w:rsidR="00682973" w:rsidRDefault="001E319B" w:rsidP="006A5D08">
      <w:r>
        <w:t>Főleg a problémás betegeknél</w:t>
      </w:r>
      <w:r w:rsidR="00291DCB">
        <w:t>, akiknek az inzulinérzékenysége (SI) erősen változó,</w:t>
      </w:r>
      <w:r>
        <w:t xml:space="preserve"> van </w:t>
      </w:r>
      <w:r w:rsidR="00291DCB">
        <w:t xml:space="preserve">nagyobb </w:t>
      </w:r>
      <w:r>
        <w:t>eltérés</w:t>
      </w:r>
      <w:r w:rsidR="00291DCB">
        <w:t xml:space="preserve"> a vércukorértékekben.</w:t>
      </w:r>
    </w:p>
    <w:p w14:paraId="531E0E59" w14:textId="1AD99ADE" w:rsidR="00E151DB" w:rsidRDefault="00291DCB" w:rsidP="00291DCB">
      <w:pPr>
        <w:pStyle w:val="Kp"/>
      </w:pPr>
      <w:r>
        <w:rPr>
          <w:noProof/>
        </w:rPr>
        <w:drawing>
          <wp:inline distT="0" distB="0" distL="0" distR="0" wp14:anchorId="275397CD" wp14:editId="1BC2CA5A">
            <wp:extent cx="5400040" cy="648017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E4A8" w14:textId="49D1EB12" w:rsidR="00291DCB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12</w:t>
      </w:r>
      <w:r>
        <w:fldChar w:fldCharType="end"/>
      </w:r>
      <w:r>
        <w:t xml:space="preserve">. ábra: </w:t>
      </w:r>
      <w:r w:rsidR="00291DCB">
        <w:t xml:space="preserve">Problémás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22AB5CFB" w14:textId="2A946FD8" w:rsidR="00291DCB" w:rsidRDefault="00291DCB" w:rsidP="00291DCB">
      <w:r>
        <w:t xml:space="preserve">Ha az inzulinszenzitivitás stabilabb, akkor az eltérés is kevesebb, hiszen a </w:t>
      </w:r>
      <w:proofErr w:type="spellStart"/>
      <w:r>
        <w:t>vércukorpredikció</w:t>
      </w:r>
      <w:proofErr w:type="spellEnd"/>
      <w:r>
        <w:t xml:space="preserve"> biztosabban végezhető el.</w:t>
      </w:r>
    </w:p>
    <w:p w14:paraId="1B9381DF" w14:textId="01D0DF94" w:rsidR="00291DCB" w:rsidRDefault="00291DCB" w:rsidP="00291DCB">
      <w:pPr>
        <w:pStyle w:val="Kp"/>
      </w:pPr>
      <w:r>
        <w:rPr>
          <w:noProof/>
        </w:rPr>
        <w:drawing>
          <wp:inline distT="0" distB="0" distL="0" distR="0" wp14:anchorId="0B723299" wp14:editId="7E403F7F">
            <wp:extent cx="5400040" cy="648017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EEBB" w14:textId="0123D611" w:rsidR="00291DCB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13</w:t>
      </w:r>
      <w:r>
        <w:fldChar w:fldCharType="end"/>
      </w:r>
      <w:r>
        <w:t xml:space="preserve">. ábra: </w:t>
      </w:r>
      <w:r w:rsidR="00291DCB">
        <w:t xml:space="preserve">Stabil SI értékű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0D19B29C" w14:textId="77EBC83E" w:rsidR="00291DCB" w:rsidRDefault="001016BF" w:rsidP="001016BF">
      <w:pPr>
        <w:pStyle w:val="Cmsor3"/>
      </w:pPr>
      <w:bookmarkStart w:id="49" w:name="_Toc88123977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r w:rsidR="007C4EB4">
        <w:t>statisztikai</w:t>
      </w:r>
      <w:r>
        <w:t xml:space="preserve"> szempontok alapján</w:t>
      </w:r>
      <w:bookmarkEnd w:id="49"/>
    </w:p>
    <w:p w14:paraId="181CDEF8" w14:textId="4D836ABE" w:rsidR="001016BF" w:rsidRDefault="001016BF" w:rsidP="001016BF">
      <w:r>
        <w:t>A következőkben a három kontroller</w:t>
      </w:r>
      <w:r w:rsidR="006F083F">
        <w:t xml:space="preserve"> szimulált, valamint az eredeti bemeneti adatok</w:t>
      </w:r>
      <w:r>
        <w:t xml:space="preserve"> statisztikai eredményei kerülnek </w:t>
      </w:r>
      <w:r w:rsidR="00F452C7">
        <w:t>kiértékelésre</w:t>
      </w:r>
      <w:r>
        <w:t>.</w:t>
      </w:r>
    </w:p>
    <w:p w14:paraId="23AC8E51" w14:textId="14139E08" w:rsidR="001016BF" w:rsidRDefault="001016BF" w:rsidP="001016BF">
      <w:pPr>
        <w:pStyle w:val="Cmsor4"/>
      </w:pPr>
      <w:r>
        <w:t>STAR statisztika</w:t>
      </w:r>
      <w:r w:rsidR="00247C54">
        <w:t>i kiértékelése</w:t>
      </w:r>
    </w:p>
    <w:p w14:paraId="56E34CAF" w14:textId="324BD805" w:rsidR="00596C38" w:rsidRDefault="00596C38" w:rsidP="006F083F">
      <w:r>
        <w:t xml:space="preserve">Jelen </w:t>
      </w:r>
      <w:r w:rsidR="00532E01">
        <w:t>fejezetben</w:t>
      </w:r>
      <w:r>
        <w:t xml:space="preserve"> egy maximum háromórás terápiát alkalmazó STAR protokoll </w:t>
      </w:r>
      <w:r w:rsidR="00532E01" w:rsidRPr="007F301A">
        <w:rPr>
          <w:i/>
          <w:iCs/>
        </w:rPr>
        <w:t>Julia</w:t>
      </w:r>
      <w:r w:rsidR="00532E01">
        <w:t xml:space="preserve"> környezetben szimulált </w:t>
      </w:r>
      <w:r>
        <w:t xml:space="preserve">eredményei </w:t>
      </w:r>
      <w:r w:rsidR="00247C54">
        <w:t>kerültek</w:t>
      </w:r>
      <w:r>
        <w:t xml:space="preserve"> elem</w:t>
      </w:r>
      <w:r w:rsidR="00247C54">
        <w:t>zésre</w:t>
      </w:r>
      <w:r>
        <w:t>.</w:t>
      </w:r>
    </w:p>
    <w:p w14:paraId="2D378B78" w14:textId="4AC38799" w:rsidR="00F452C7" w:rsidRPr="00206D0B" w:rsidRDefault="00F452C7" w:rsidP="00F452C7">
      <w:r>
        <w:t>A kezelések összesen 11159 órán keresztül történtek és közben 5967 vércukormérés lett rögzítve, ami azt jelenti, hogy a kontroller átlagosan 1.89 órás terápiákat javasolt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FE721A">
        <w:rPr>
          <w:noProof/>
        </w:rPr>
        <w:t>2</w:t>
      </w:r>
      <w:r w:rsidR="00FE721A">
        <w:t>. táblázat</w:t>
      </w:r>
      <w:r w:rsidR="00C37C80">
        <w:fldChar w:fldCharType="end"/>
      </w:r>
      <w:r>
        <w:t>).</w:t>
      </w:r>
    </w:p>
    <w:p w14:paraId="04ACC76E" w14:textId="6C8B0B25" w:rsidR="00CF5757" w:rsidRPr="00596C38" w:rsidRDefault="00CF5757" w:rsidP="006F083F"/>
    <w:p w14:paraId="266C631A" w14:textId="2FD0C6BA" w:rsidR="001016BF" w:rsidRDefault="001016BF" w:rsidP="001016BF">
      <w:pPr>
        <w:pStyle w:val="Cmsor4"/>
      </w:pPr>
      <w:r>
        <w:t>SIMPLE statisztika</w:t>
      </w:r>
    </w:p>
    <w:p w14:paraId="37BD20CE" w14:textId="46EE4C57" w:rsidR="00CF5757" w:rsidRDefault="00532E01" w:rsidP="006F083F">
      <w:r>
        <w:t xml:space="preserve">Jelen fejezetben háromórás terápiát alkalmazó SIMPLE protokoll </w:t>
      </w:r>
      <w:r w:rsidRPr="007F301A">
        <w:rPr>
          <w:i/>
          <w:iCs/>
        </w:rPr>
        <w:t>Julia</w:t>
      </w:r>
      <w:r>
        <w:t xml:space="preserve"> környezetben szimulált eredményei lettek elemezve.</w:t>
      </w:r>
    </w:p>
    <w:p w14:paraId="3EF385F7" w14:textId="229D6668" w:rsidR="00F452C7" w:rsidRDefault="00F452C7" w:rsidP="002636FE">
      <w:pPr>
        <w:pStyle w:val="Kpalrs"/>
      </w:pPr>
      <w:r w:rsidRPr="00F452C7">
        <w:rPr>
          <w:highlight w:val="yellow"/>
        </w:rPr>
        <w:t>…</w:t>
      </w:r>
    </w:p>
    <w:p w14:paraId="796583EB" w14:textId="6896949F" w:rsidR="001016BF" w:rsidRDefault="001016BF" w:rsidP="001016BF">
      <w:pPr>
        <w:pStyle w:val="Cmsor4"/>
      </w:pPr>
      <w:r>
        <w:t>HISTORIC statisztika</w:t>
      </w:r>
    </w:p>
    <w:p w14:paraId="2ACD28A9" w14:textId="6528994D" w:rsidR="00532E01" w:rsidRDefault="00532E01" w:rsidP="00532E01">
      <w:r>
        <w:t xml:space="preserve">Jelen fejezetben </w:t>
      </w:r>
      <w:r w:rsidR="00FB57F6">
        <w:t>egy</w:t>
      </w:r>
      <w:r>
        <w:t xml:space="preserve"> HISTORIC kontroller</w:t>
      </w:r>
      <w:r w:rsidR="00FB57F6">
        <w:t>t alkalmazó,</w:t>
      </w:r>
      <w:r>
        <w:t xml:space="preserve"> </w:t>
      </w:r>
      <w:r w:rsidRPr="007F301A">
        <w:rPr>
          <w:i/>
          <w:iCs/>
        </w:rPr>
        <w:t>Julia</w:t>
      </w:r>
      <w:r>
        <w:t xml:space="preserve"> környezetben </w:t>
      </w:r>
      <w:r w:rsidR="00FB57F6">
        <w:t>futatott szimuláció</w:t>
      </w:r>
      <w:r>
        <w:t xml:space="preserve"> eredményei lettek elemezve.</w:t>
      </w:r>
    </w:p>
    <w:p w14:paraId="73D07F62" w14:textId="1B145831" w:rsidR="00532E01" w:rsidRDefault="004B5184" w:rsidP="00532E01">
      <w:r>
        <w:t xml:space="preserve">A HISTORIC kontroller alkalmas a differenciálegyenletmegoldó </w:t>
      </w:r>
      <w:proofErr w:type="spellStart"/>
      <w:r>
        <w:t>validálására</w:t>
      </w:r>
      <w:proofErr w:type="spellEnd"/>
      <w:r>
        <w:t>, hiszen ilyenkor minden infúziós paraméter egyezik</w:t>
      </w:r>
      <w:r w:rsidR="006F083F">
        <w:t xml:space="preserve"> az eredeti kezelés paramétereivel</w:t>
      </w:r>
      <w:r>
        <w:t>.</w:t>
      </w:r>
    </w:p>
    <w:p w14:paraId="76880333" w14:textId="7A385B40" w:rsidR="00CF5757" w:rsidRDefault="00CF5757" w:rsidP="00532E01">
      <w:r w:rsidRPr="00CF5757">
        <w:rPr>
          <w:highlight w:val="yellow"/>
        </w:rPr>
        <w:t>…</w:t>
      </w:r>
    </w:p>
    <w:p w14:paraId="1E24A226" w14:textId="3807B042" w:rsidR="004B5184" w:rsidRDefault="00D078E7" w:rsidP="004B5184">
      <w:pPr>
        <w:pStyle w:val="Cmsor4"/>
      </w:pPr>
      <w:r>
        <w:t>Az eredeti bemeneti adatok statisztikája</w:t>
      </w:r>
    </w:p>
    <w:p w14:paraId="1A01AF2B" w14:textId="5F11A660" w:rsidR="00D078E7" w:rsidRDefault="00D078E7" w:rsidP="00D078E7">
      <w:r>
        <w:t>Jelen fejezetben az</w:t>
      </w:r>
      <w:r w:rsidR="00BD4F86">
        <w:t xml:space="preserve"> eredeti kezelési adatokon számolt statisztika kerül bemutatásra, tehát ezek a valós klinikai körülmények között mért értékek kiértékelése. A statisztikát számoló modul bemenete tehát nem a szimulált értékek, épp ezért hiányosak lehetnek néhány helyen.</w:t>
      </w:r>
    </w:p>
    <w:p w14:paraId="4328A217" w14:textId="4BC64F3B" w:rsidR="00CF5757" w:rsidRDefault="00CF5757" w:rsidP="00D078E7">
      <w:r w:rsidRPr="00CF5757">
        <w:rPr>
          <w:highlight w:val="yellow"/>
        </w:rPr>
        <w:t>…</w:t>
      </w:r>
    </w:p>
    <w:p w14:paraId="3503DFAC" w14:textId="4B7E7B25" w:rsidR="00BD4F86" w:rsidRDefault="007C4EB4" w:rsidP="007C4EB4">
      <w:pPr>
        <w:pStyle w:val="Cmsor3"/>
      </w:pPr>
      <w:bookmarkStart w:id="50" w:name="_Toc88123978"/>
      <w:r>
        <w:t xml:space="preserve">Rendszer </w:t>
      </w:r>
      <w:proofErr w:type="spellStart"/>
      <w:r>
        <w:t>validálása</w:t>
      </w:r>
      <w:proofErr w:type="spellEnd"/>
      <w:r>
        <w:t xml:space="preserve"> problémás betegeken</w:t>
      </w:r>
      <w:bookmarkEnd w:id="50"/>
    </w:p>
    <w:p w14:paraId="01612541" w14:textId="172556E9" w:rsidR="00F8563E" w:rsidRDefault="00721020" w:rsidP="00F8563E">
      <w:r>
        <w:t xml:space="preserve">A rendszer </w:t>
      </w:r>
      <w:proofErr w:type="spellStart"/>
      <w:r>
        <w:t>validálása</w:t>
      </w:r>
      <w:proofErr w:type="spellEnd"/>
      <w:r>
        <w:t xml:space="preserve"> problémás betegeken módszer megvalósítására a teljes betegállományból három kritikus állapotban lévő páciens lett</w:t>
      </w:r>
      <w:r w:rsidR="00615121">
        <w:t xml:space="preserve"> kiválasztva</w:t>
      </w:r>
      <w:r w:rsidR="00B65A44">
        <w:t>, mint kísérleti alany.</w:t>
      </w:r>
      <w:r w:rsidR="00567C4A">
        <w:t xml:space="preserve"> A következőkben elemezve lesz, hogy hogyan működnek a protokollok ezekben az esetekben.</w:t>
      </w:r>
    </w:p>
    <w:p w14:paraId="58ADE899" w14:textId="671A057E" w:rsidR="00E14529" w:rsidRDefault="00F8563E" w:rsidP="00057AAC">
      <w:pPr>
        <w:pStyle w:val="Kp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1AC3B" wp14:editId="56744055">
                <wp:simplePos x="0" y="0"/>
                <wp:positionH relativeFrom="column">
                  <wp:posOffset>2329807</wp:posOffset>
                </wp:positionH>
                <wp:positionV relativeFrom="paragraph">
                  <wp:posOffset>1193800</wp:posOffset>
                </wp:positionV>
                <wp:extent cx="224393" cy="230002"/>
                <wp:effectExtent l="0" t="0" r="23495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0C7E0" id="Oval 19" o:spid="_x0000_s1026" style="position:absolute;margin-left:183.45pt;margin-top:94pt;width:17.6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7AAC">
        <w:rPr>
          <w:noProof/>
          <w:lang w:val="en-US"/>
        </w:rPr>
        <w:drawing>
          <wp:inline distT="0" distB="0" distL="0" distR="0" wp14:anchorId="5B441868" wp14:editId="388538F8">
            <wp:extent cx="5400040" cy="486029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1" w:name="_Ref88121239"/>
    <w:p w14:paraId="54109AC2" w14:textId="3B0BA6A9" w:rsidR="00057AAC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14</w:t>
      </w:r>
      <w:r>
        <w:fldChar w:fldCharType="end"/>
      </w:r>
      <w:r>
        <w:t>. ábra</w:t>
      </w:r>
      <w:bookmarkEnd w:id="51"/>
      <w:r>
        <w:t xml:space="preserve">: </w:t>
      </w:r>
      <w:r w:rsidR="00057AAC">
        <w:t>Háromórás STAR protokoll működése kritikus helyzetben</w:t>
      </w:r>
    </w:p>
    <w:p w14:paraId="7463DA23" w14:textId="4E93D5B3" w:rsidR="00F8563E" w:rsidRDefault="00F8563E" w:rsidP="00F8563E">
      <w:r w:rsidRPr="00F8563E">
        <w:t>Egy intenzívosztályon</w:t>
      </w:r>
      <w:r>
        <w:rPr>
          <w:lang w:val="en-US"/>
        </w:rPr>
        <w:t xml:space="preserve"> </w:t>
      </w:r>
      <w:r w:rsidRPr="00F8563E">
        <w:t>ápolt beteg</w:t>
      </w:r>
      <w:r>
        <w:t xml:space="preserve"> </w:t>
      </w:r>
      <w:r w:rsidR="0052066D">
        <w:t>állapota,</w:t>
      </w:r>
      <w:r>
        <w:t xml:space="preserve"> ha kritikus, az legtöbbször azt jelenti, hogy az inzulinérzékenysége erősen változékony.</w:t>
      </w:r>
      <w:r w:rsidR="0052066D">
        <w:t xml:space="preserve"> A fenti grafikonon (</w:t>
      </w:r>
      <w:r w:rsidR="00C37C80">
        <w:fldChar w:fldCharType="begin"/>
      </w:r>
      <w:r w:rsidR="00C37C80">
        <w:instrText xml:space="preserve"> REF _Ref88121239 \h </w:instrText>
      </w:r>
      <w:r w:rsidR="00C37C80">
        <w:fldChar w:fldCharType="separate"/>
      </w:r>
      <w:r w:rsidR="00FE721A">
        <w:rPr>
          <w:noProof/>
        </w:rPr>
        <w:t>14</w:t>
      </w:r>
      <w:r w:rsidR="00FE721A">
        <w:t>. ábra</w:t>
      </w:r>
      <w:r w:rsidR="00C37C80">
        <w:fldChar w:fldCharType="end"/>
      </w:r>
      <w:r w:rsidR="0052066D">
        <w:t xml:space="preserve">) látszik, hogy amikor a piros körrel jelölt helyen a vércukorszint 3 </w:t>
      </w:r>
      <w:proofErr w:type="spellStart"/>
      <w:r w:rsidR="0052066D">
        <w:t>mmol</w:t>
      </w:r>
      <w:proofErr w:type="spellEnd"/>
      <w:r w:rsidR="0052066D">
        <w:t>/l</w:t>
      </w:r>
      <w:r w:rsidR="00B01976">
        <w:t>iter</w:t>
      </w:r>
      <w:r w:rsidR="0052066D">
        <w:t xml:space="preserve"> alá esik</w:t>
      </w:r>
      <w:r w:rsidR="00B01976">
        <w:t xml:space="preserve">, vagyis </w:t>
      </w:r>
      <w:proofErr w:type="spellStart"/>
      <w:r w:rsidR="00B01976">
        <w:t>hipoglikémia</w:t>
      </w:r>
      <w:proofErr w:type="spellEnd"/>
      <w:r w:rsidR="00B01976">
        <w:t xml:space="preserve"> lép fel</w:t>
      </w:r>
      <w:r w:rsidR="0052066D">
        <w:t xml:space="preserve">, akkor a STAR protokoll reagál és </w:t>
      </w:r>
      <w:proofErr w:type="spellStart"/>
      <w:r w:rsidR="0052066D">
        <w:t>parenterális</w:t>
      </w:r>
      <w:proofErr w:type="spellEnd"/>
      <w:r w:rsidR="0052066D">
        <w:t xml:space="preserve"> glükóz </w:t>
      </w:r>
      <w:proofErr w:type="spellStart"/>
      <w:r w:rsidR="0052066D">
        <w:t>bóluszt</w:t>
      </w:r>
      <w:proofErr w:type="spellEnd"/>
      <w:r w:rsidR="0052066D">
        <w:t xml:space="preserve"> adagol a szervezetbe.</w:t>
      </w:r>
      <w:r w:rsidR="00846136">
        <w:t xml:space="preserve"> Az is észrevehető, hogy közvetlen a jelzett időpont előtt a beteg inzulinérzékenysége drasztikusan megnőtt és ettől vált instabillá a rendszer.</w:t>
      </w:r>
    </w:p>
    <w:p w14:paraId="4C9E3CB2" w14:textId="13886BA2" w:rsidR="00B01976" w:rsidRDefault="00F13A9C" w:rsidP="00B01976">
      <w:pPr>
        <w:pStyle w:val="Kp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95E670" wp14:editId="709D9AD0">
                <wp:simplePos x="0" y="0"/>
                <wp:positionH relativeFrom="column">
                  <wp:posOffset>410676</wp:posOffset>
                </wp:positionH>
                <wp:positionV relativeFrom="paragraph">
                  <wp:posOffset>606103</wp:posOffset>
                </wp:positionV>
                <wp:extent cx="252484" cy="518615"/>
                <wp:effectExtent l="38100" t="0" r="33655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641">
                          <a:off x="0" y="0"/>
                          <a:ext cx="252484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4A103" id="Oval 18" o:spid="_x0000_s1026" style="position:absolute;margin-left:32.35pt;margin-top:47.7pt;width:19.9pt;height:40.85pt;rotation:-125977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B01976">
        <w:rPr>
          <w:noProof/>
          <w:lang w:val="en-US"/>
        </w:rPr>
        <w:drawing>
          <wp:inline distT="0" distB="0" distL="0" distR="0" wp14:anchorId="0203C58B" wp14:editId="65C7E4A6">
            <wp:extent cx="5400040" cy="486029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88121269"/>
    <w:p w14:paraId="4E2FFB9E" w14:textId="22FA4AE0" w:rsidR="00B01976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15</w:t>
      </w:r>
      <w:r>
        <w:fldChar w:fldCharType="end"/>
      </w:r>
      <w:r>
        <w:t>. ábra</w:t>
      </w:r>
      <w:bookmarkEnd w:id="52"/>
      <w:r>
        <w:t xml:space="preserve">: </w:t>
      </w:r>
      <w:r w:rsidR="00B01976">
        <w:t>Háromórás STAR protokoll működése kritikus helyzetben</w:t>
      </w:r>
    </w:p>
    <w:p w14:paraId="0B0694A8" w14:textId="2C755047" w:rsidR="00B01976" w:rsidRDefault="00B01976" w:rsidP="00B01976">
      <w:r w:rsidRPr="00B01976">
        <w:t>Jelen beteg</w:t>
      </w:r>
      <w:r>
        <w:t xml:space="preserve"> kezelését láthatóan kritikus állapotban kezdték meg. Ez abból látszik, hogy a vércukorértéke jóval 20 </w:t>
      </w:r>
      <w:proofErr w:type="spellStart"/>
      <w:r>
        <w:t>mmol</w:t>
      </w:r>
      <w:proofErr w:type="spellEnd"/>
      <w:r>
        <w:t>/liter felett van</w:t>
      </w:r>
      <w:r w:rsidR="00F13A9C">
        <w:t xml:space="preserve"> (</w:t>
      </w:r>
      <w:r w:rsidR="00C37C80">
        <w:fldChar w:fldCharType="begin"/>
      </w:r>
      <w:r w:rsidR="00C37C80">
        <w:instrText xml:space="preserve"> REF _Ref88121269 \h </w:instrText>
      </w:r>
      <w:r w:rsidR="00C37C80">
        <w:fldChar w:fldCharType="separate"/>
      </w:r>
      <w:r w:rsidR="00FE721A">
        <w:rPr>
          <w:noProof/>
        </w:rPr>
        <w:t>15</w:t>
      </w:r>
      <w:r w:rsidR="00FE721A">
        <w:t>. ábra</w:t>
      </w:r>
      <w:r w:rsidR="00C37C80">
        <w:fldChar w:fldCharType="end"/>
      </w:r>
      <w:r w:rsidR="00F13A9C">
        <w:t>)</w:t>
      </w:r>
      <w:r>
        <w:t xml:space="preserve">, tehát </w:t>
      </w:r>
      <w:proofErr w:type="spellStart"/>
      <w:r>
        <w:t>hiperglikémiás</w:t>
      </w:r>
      <w:proofErr w:type="spellEnd"/>
      <w:r>
        <w:t xml:space="preserve"> áll</w:t>
      </w:r>
      <w:r w:rsidR="00F13A9C">
        <w:t xml:space="preserve">apotban van a beteg. Alapvetően egészséges embernél akkor lép fel ekkora </w:t>
      </w:r>
      <w:proofErr w:type="spellStart"/>
      <w:r w:rsidR="00F13A9C">
        <w:t>hiperglikémia</w:t>
      </w:r>
      <w:proofErr w:type="spellEnd"/>
      <w:r w:rsidR="00F13A9C">
        <w:t xml:space="preserve">, ha nagy stresszhatás (például baleset) éri. Az intenzívterápia megkezdésével határozottan, de nem túl hirtelen kezdett csökkenni a vércukorszint. Kevesebb mint 10 óra alatt sikerült a </w:t>
      </w:r>
      <w:proofErr w:type="spellStart"/>
      <w:r w:rsidR="00F13A9C">
        <w:t>normoglikémiás</w:t>
      </w:r>
      <w:proofErr w:type="spellEnd"/>
      <w:r w:rsidR="00F13A9C">
        <w:t xml:space="preserve"> tartományba leszabályozni a vércukorszintet.</w:t>
      </w:r>
    </w:p>
    <w:p w14:paraId="1085901D" w14:textId="0DCD1EB0" w:rsidR="00050F6D" w:rsidRDefault="00050F6D" w:rsidP="00050F6D">
      <w:pPr>
        <w:pStyle w:val="Cmsor3"/>
      </w:pPr>
      <w:bookmarkStart w:id="53" w:name="_Toc88123979"/>
      <w:r>
        <w:t>Az ICING modell verifikációja</w:t>
      </w:r>
      <w:bookmarkEnd w:id="53"/>
    </w:p>
    <w:p w14:paraId="111F0B19" w14:textId="57309C4C" w:rsidR="00050F6D" w:rsidRDefault="00050F6D" w:rsidP="00050F6D">
      <w:r>
        <w:t>Az ICING modell implementálásának, vagyis az általa leírt differenciálrendszer megoldásának a helyessége kiemelt fontosságú, hiszen minden egyes szimuláció felhasználja.</w:t>
      </w:r>
    </w:p>
    <w:p w14:paraId="7EE8E5EC" w14:textId="7563E3F0" w:rsidR="00B14914" w:rsidRDefault="00B14914" w:rsidP="00050F6D">
      <w:r>
        <w:t xml:space="preserve">A megvalósított kontrollerek közül a </w:t>
      </w:r>
      <w:r w:rsidRPr="00B14914">
        <w:rPr>
          <w:i/>
          <w:iCs/>
        </w:rPr>
        <w:t>HISTORIC</w:t>
      </w:r>
      <w:r>
        <w:t xml:space="preserve"> kontroller az eredeti táplálási és inzulinadagolási adatokat alkalmazza. Az </w:t>
      </w:r>
      <w:r w:rsidRPr="00CF5757">
        <w:rPr>
          <w:i/>
          <w:iCs/>
        </w:rPr>
        <w:t>ICING</w:t>
      </w:r>
      <w:r>
        <w:t xml:space="preserve"> modell verifikációját úgy lehet a legjobban elvégezni, hogy a </w:t>
      </w:r>
      <w:r w:rsidRPr="00B14914">
        <w:rPr>
          <w:i/>
          <w:iCs/>
        </w:rPr>
        <w:t>HISTORIC</w:t>
      </w:r>
      <w:r>
        <w:rPr>
          <w:i/>
          <w:iCs/>
        </w:rPr>
        <w:t xml:space="preserve"> </w:t>
      </w:r>
      <w:r>
        <w:t>kontrollerrel szimulált vércukorértékek legyenek párhuzamba állítva a klinikai körülmények között mért értékekkel.</w:t>
      </w:r>
      <w:r w:rsidR="00C31410">
        <w:rPr>
          <w:lang w:val="en-US"/>
        </w:rPr>
        <w:t xml:space="preserve"> </w:t>
      </w:r>
      <w:r w:rsidR="00C31410" w:rsidRPr="00C31410">
        <w:t>Ez</w:t>
      </w:r>
      <w:r w:rsidR="00C31410">
        <w:rPr>
          <w:lang w:val="en-US"/>
        </w:rPr>
        <w:t xml:space="preserve"> </w:t>
      </w:r>
      <w:r w:rsidR="00C31410" w:rsidRPr="00C31410">
        <w:t>megtehet</w:t>
      </w:r>
      <w:r w:rsidR="00C31410">
        <w:t>ő az egyes páciensek külön grafikonjainak vizsgálatával, valamint a teljes betegállományon vett két adatsornak az előjeles különbségével.</w:t>
      </w:r>
    </w:p>
    <w:p w14:paraId="12DC5C84" w14:textId="45BF33F6" w:rsidR="00C31410" w:rsidRDefault="003A0BA1" w:rsidP="00C31410">
      <w:pPr>
        <w:pStyle w:val="K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3948FF" wp14:editId="09104700">
                <wp:simplePos x="0" y="0"/>
                <wp:positionH relativeFrom="column">
                  <wp:posOffset>1983353</wp:posOffset>
                </wp:positionH>
                <wp:positionV relativeFrom="paragraph">
                  <wp:posOffset>2145058</wp:posOffset>
                </wp:positionV>
                <wp:extent cx="2623544" cy="644056"/>
                <wp:effectExtent l="0" t="0" r="24765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44" cy="644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BCFD8" id="Oval 25" o:spid="_x0000_s1026" style="position:absolute;margin-left:156.15pt;margin-top:168.9pt;width:206.6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31410">
        <w:rPr>
          <w:noProof/>
        </w:rPr>
        <w:drawing>
          <wp:inline distT="0" distB="0" distL="0" distR="0" wp14:anchorId="4A013EAB" wp14:editId="533A696E">
            <wp:extent cx="4252211" cy="2834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66AD" w14:textId="3A75A667" w:rsidR="00C31410" w:rsidRDefault="007A4B55" w:rsidP="007A4B55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16</w:t>
      </w:r>
      <w:r>
        <w:fldChar w:fldCharType="end"/>
      </w:r>
      <w:r>
        <w:t xml:space="preserve">. ábra: </w:t>
      </w:r>
      <w:r w:rsidR="00C31410">
        <w:t>Eredeti és HISTORIC kontroller</w:t>
      </w:r>
      <w:r w:rsidR="00B02597">
        <w:t xml:space="preserve"> által</w:t>
      </w:r>
      <w:r w:rsidR="00C31410">
        <w:t xml:space="preserve"> szimulált vércukorértékeinek előjeles különbségének hisztogramja</w:t>
      </w:r>
    </w:p>
    <w:p w14:paraId="1BB9C5DE" w14:textId="0B361463" w:rsidR="00C31410" w:rsidRPr="00393BBB" w:rsidRDefault="00C31410" w:rsidP="00C31410">
      <w:pPr>
        <w:rPr>
          <w:lang w:val="en-US"/>
        </w:rPr>
      </w:pPr>
      <w:r>
        <w:t xml:space="preserve">A fent ábrázolt adatsorban </w:t>
      </w:r>
      <w:r w:rsidR="00393BBB">
        <w:t>a maximális</w:t>
      </w:r>
      <w:r>
        <w:t xml:space="preserve"> </w:t>
      </w:r>
      <w:r w:rsidR="00393BBB">
        <w:t>érték 15.95, a minimális -2.01, az átlag 0.0642, a szórás 0.6168.</w:t>
      </w:r>
      <w:r w:rsidR="003A0BA1">
        <w:t xml:space="preserve"> A kiugró esetektől eltekintve az előjeles különbség tekinthető normál eloszlásúnak. Tehát az </w:t>
      </w:r>
      <w:r w:rsidR="003A0BA1" w:rsidRPr="00CF5757">
        <w:rPr>
          <w:i/>
          <w:iCs/>
        </w:rPr>
        <w:t>ICING</w:t>
      </w:r>
      <w:r w:rsidR="003A0BA1">
        <w:t xml:space="preserve"> modell alapvetően jól közelíti a valóságot.</w:t>
      </w:r>
    </w:p>
    <w:p w14:paraId="0DB0945E" w14:textId="55E55F87" w:rsidR="00393BBB" w:rsidRDefault="00393BBB" w:rsidP="00C31410">
      <w:r>
        <w:t xml:space="preserve">A kiugró esetek vizsgálata </w:t>
      </w:r>
      <w:r w:rsidRPr="00393BBB">
        <w:rPr>
          <w:highlight w:val="yellow"/>
        </w:rPr>
        <w:t>…</w:t>
      </w:r>
    </w:p>
    <w:p w14:paraId="5B8EA3DF" w14:textId="504C430F" w:rsidR="00393BBB" w:rsidRDefault="00393BBB" w:rsidP="00C31410">
      <w:r>
        <w:rPr>
          <w:noProof/>
        </w:rPr>
        <w:drawing>
          <wp:inline distT="0" distB="0" distL="0" distR="0" wp14:anchorId="5D96E375" wp14:editId="65899607">
            <wp:extent cx="5400040" cy="216027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6F51" w14:textId="6AE5DBE0" w:rsidR="00393BBB" w:rsidRDefault="00393BBB" w:rsidP="00C31410">
      <w:r>
        <w:rPr>
          <w:noProof/>
        </w:rPr>
        <w:drawing>
          <wp:inline distT="0" distB="0" distL="0" distR="0" wp14:anchorId="0F311D35" wp14:editId="15B53927">
            <wp:extent cx="5400040" cy="486029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656C" w14:textId="5E49FD67" w:rsidR="00393BBB" w:rsidRDefault="00393BBB" w:rsidP="00C31410">
      <w:r>
        <w:rPr>
          <w:noProof/>
        </w:rPr>
        <w:drawing>
          <wp:inline distT="0" distB="0" distL="0" distR="0" wp14:anchorId="4231FEE2" wp14:editId="05776437">
            <wp:extent cx="5400040" cy="216027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3242" w14:textId="1F77BCB2" w:rsidR="003A0BA1" w:rsidRPr="00C31410" w:rsidRDefault="003A0BA1" w:rsidP="00C31410">
      <w:r>
        <w:rPr>
          <w:noProof/>
        </w:rPr>
        <w:drawing>
          <wp:inline distT="0" distB="0" distL="0" distR="0" wp14:anchorId="4F8EC6E3" wp14:editId="058A90B2">
            <wp:extent cx="5400040" cy="486029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3FDA" w14:textId="0B0F95EC" w:rsidR="00F01084" w:rsidRDefault="00F01084" w:rsidP="00F01084">
      <w:pPr>
        <w:pStyle w:val="Cmsor1"/>
      </w:pPr>
      <w:bookmarkStart w:id="54" w:name="_Toc88123980"/>
      <w:r>
        <w:t>Összefoglalás</w:t>
      </w:r>
      <w:bookmarkEnd w:id="54"/>
    </w:p>
    <w:p w14:paraId="2E09D031" w14:textId="4F7A174A" w:rsidR="00F01084" w:rsidRDefault="00F01084" w:rsidP="00F01084">
      <w:bookmarkStart w:id="55" w:name="_Hlk72337484"/>
      <w:r>
        <w:t>A szakdolgozatom keretében sikerült kifejleszten</w:t>
      </w:r>
      <w:r w:rsidR="00CF5757">
        <w:t>i</w:t>
      </w:r>
      <w:r>
        <w:t xml:space="preserve"> egy</w:t>
      </w:r>
      <w:r w:rsidR="00CF5757">
        <w:t xml:space="preserve"> olyan rendszert, amely</w:t>
      </w:r>
      <w:r>
        <w:t xml:space="preserve"> in-</w:t>
      </w:r>
      <w:proofErr w:type="spellStart"/>
      <w:r>
        <w:t>silico</w:t>
      </w:r>
      <w:proofErr w:type="spellEnd"/>
      <w:r>
        <w:t xml:space="preserve"> szimulációt megvalósít</w:t>
      </w:r>
      <w:r w:rsidR="00CF5757">
        <w:t xml:space="preserve"> meg, ezen kívül a szimulációs eredményeken statisztikai kiértékelést végez és grafikonon ábrázolja az adatsorokat</w:t>
      </w:r>
      <w:r>
        <w:t xml:space="preserve">. </w:t>
      </w:r>
    </w:p>
    <w:p w14:paraId="4984B98C" w14:textId="258699FA" w:rsidR="00F01084" w:rsidRDefault="00847D76" w:rsidP="00847D76">
      <w:pPr>
        <w:pStyle w:val="Cmsor2"/>
      </w:pPr>
      <w:bookmarkStart w:id="56" w:name="_Toc88123981"/>
      <w:bookmarkEnd w:id="55"/>
      <w:r>
        <w:t xml:space="preserve">Fontosabb </w:t>
      </w:r>
      <w:r w:rsidR="0074345E">
        <w:t>mérföldkövek</w:t>
      </w:r>
      <w:r w:rsidR="00F01084">
        <w:t xml:space="preserve"> a munka során</w:t>
      </w:r>
      <w:bookmarkEnd w:id="56"/>
    </w:p>
    <w:p w14:paraId="03CF1039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klinikai adatok beolvasása a virtuális betegek létrehozása céljából;</w:t>
      </w:r>
    </w:p>
    <w:p w14:paraId="39ADFE73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 xml:space="preserve">A STAR protokoll Java függvényhívásai </w:t>
      </w:r>
      <w:r w:rsidRPr="007F301A">
        <w:rPr>
          <w:i/>
          <w:iCs/>
        </w:rPr>
        <w:t>Julia</w:t>
      </w:r>
      <w:r>
        <w:t xml:space="preserve"> kódból;</w:t>
      </w:r>
    </w:p>
    <w:p w14:paraId="63074DE7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szimulált vércukormérést megvalósító differenciálegyenlet rendszer implementálása;</w:t>
      </w:r>
    </w:p>
    <w:p w14:paraId="2A4485BD" w14:textId="16CA25B0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Statisztikai számítások implementációja;</w:t>
      </w:r>
    </w:p>
    <w:p w14:paraId="6414902D" w14:textId="37644D0E" w:rsidR="00576A34" w:rsidRDefault="00576A3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Szimuláció vizualizációja</w:t>
      </w:r>
    </w:p>
    <w:p w14:paraId="21CB6FF0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Az elkészült funkciók tesztelése valós körülmények között.</w:t>
      </w:r>
    </w:p>
    <w:p w14:paraId="14922095" w14:textId="77777777" w:rsidR="00F01084" w:rsidRPr="001B4AAD" w:rsidRDefault="00F01084" w:rsidP="00F01084">
      <w:r>
        <w:t>Az elvégzett munka előremutató ezen a területen, hiszen az elkészült rendszer könnyen használható kutatási célokra, illetve orvosi területen és mérnöki vonatkozásban is értékes eredményeket sikerült elérni.</w:t>
      </w:r>
    </w:p>
    <w:p w14:paraId="6FF735A7" w14:textId="0518FDFD" w:rsidR="00F01084" w:rsidRDefault="00F01084" w:rsidP="00F01084">
      <w:pPr>
        <w:pStyle w:val="Cmsor2"/>
      </w:pPr>
      <w:bookmarkStart w:id="57" w:name="_Toc88123982"/>
      <w:r>
        <w:t>További fejlesztési lehetőségek</w:t>
      </w:r>
      <w:bookmarkEnd w:id="57"/>
    </w:p>
    <w:p w14:paraId="2AD49260" w14:textId="78091024" w:rsidR="00F01084" w:rsidRPr="00F01084" w:rsidRDefault="00A332C6" w:rsidP="00F01084">
      <w:r w:rsidRPr="00A332C6">
        <w:rPr>
          <w:highlight w:val="yellow"/>
        </w:rPr>
        <w:t>GUI…</w:t>
      </w:r>
    </w:p>
    <w:p w14:paraId="289FAA59" w14:textId="77777777" w:rsidR="0063585C" w:rsidRDefault="0063585C" w:rsidP="00816BCB">
      <w:pPr>
        <w:pStyle w:val="Fejezetcimszmozsnlkl"/>
      </w:pPr>
      <w:bookmarkStart w:id="58" w:name="_Toc88123983"/>
      <w:r w:rsidRPr="00B50CAA">
        <w:lastRenderedPageBreak/>
        <w:t>Irodalomjegyzék</w:t>
      </w:r>
      <w:bookmarkEnd w:id="58"/>
    </w:p>
    <w:p w14:paraId="4CA00AA5" w14:textId="77777777" w:rsidR="007E0A1F" w:rsidRDefault="007E0A1F" w:rsidP="007E0A1F">
      <w:pPr>
        <w:pStyle w:val="Irodalomjegyzksor"/>
        <w:rPr>
          <w:lang w:val="en-GB" w:eastAsia="en-GB"/>
        </w:rPr>
      </w:pPr>
      <w:bookmarkStart w:id="59" w:name="_Ref88123353"/>
      <w:r w:rsidRPr="00BF2912">
        <w:rPr>
          <w:lang w:val="en-GB" w:eastAsia="en-GB"/>
        </w:rPr>
        <w:t>J. L. Dickson, K. W. Stewart, C. G. Pretty, M. Flechet, T. Desaive, S. Penning és B. C. Lambermont, „Generalisability of a Virtual Trials Method Glycaemic Control in Intensice Care,” IEEE Transaction on Biomedical Engineering, pp. 65: 7 pp. 1534-1553, 11 p., 2016.</w:t>
      </w:r>
      <w:bookmarkEnd w:id="59"/>
    </w:p>
    <w:p w14:paraId="02858659" w14:textId="296FAE19" w:rsidR="007E0A1F" w:rsidRPr="009959D6" w:rsidRDefault="007E0A1F" w:rsidP="007E0A1F">
      <w:pPr>
        <w:pStyle w:val="Irodalomjegyzksor"/>
        <w:rPr>
          <w:lang w:val="en-GB" w:eastAsia="en-GB"/>
        </w:rPr>
      </w:pPr>
      <w:bookmarkStart w:id="60" w:name="_Ref88123156"/>
      <w:r w:rsidRPr="009959D6">
        <w:rPr>
          <w:lang w:val="en-GB" w:eastAsia="en-GB"/>
        </w:rPr>
        <w:t>F. M. Liam, A. J. Le Compte, G. M. Shaw, S. Penning, T. Desaive és G. J. Chase, „STAR Development and Protocol Comparison,” IEEE TRANSACTIONS ON BIOMEDICAL ENGINEERING, pp. vol. 59, no. 12, pp. 3357-3364, 2012.</w:t>
      </w:r>
      <w:bookmarkEnd w:id="60"/>
    </w:p>
    <w:p w14:paraId="67C2F35D" w14:textId="70909B13" w:rsidR="007E0A1F" w:rsidRDefault="007E0A1F" w:rsidP="007E0A1F">
      <w:pPr>
        <w:pStyle w:val="Irodalomjegyzksor"/>
      </w:pPr>
      <w:bookmarkStart w:id="61" w:name="_Ref88123178"/>
      <w:r w:rsidRPr="009959D6">
        <w:rPr>
          <w:lang w:val="en-GB" w:eastAsia="en-GB"/>
        </w:rPr>
        <w:t>A. Evans, A. Le Compte, C.-S. Tan, L. Ward, J. Steel, C. G. Pretty, S. Penning, F. Suhaimi, G. M. Shaw, T. Desaive és G. J. Chase, „Stochastic Targeted (STAR) GlycemicControl: Design, Safety, and Performance,” Journal of Diabetes Science and Technology, pp. 6(1):102-15, 2012.</w:t>
      </w:r>
      <w:bookmarkEnd w:id="61"/>
    </w:p>
    <w:p w14:paraId="2691C6CE" w14:textId="77777777" w:rsidR="007E0A1F" w:rsidRPr="00BF2912" w:rsidRDefault="007E0A1F" w:rsidP="007E0A1F">
      <w:pPr>
        <w:pStyle w:val="Irodalomjegyzksor"/>
        <w:rPr>
          <w:lang w:val="en-GB" w:eastAsia="en-GB"/>
        </w:rPr>
      </w:pPr>
      <w:bookmarkStart w:id="62" w:name="_Ref88123180"/>
      <w:r w:rsidRPr="009959D6">
        <w:rPr>
          <w:lang w:val="en-GB" w:eastAsia="en-GB"/>
        </w:rPr>
        <w:t>L. M. Fisk, A. J. Le Compte, G. M. Shaw, S. Penning, T. Desaive and J. G. Chase, "STAR Development and Protocol Comparison," in IEEE Transactions on Biomedical Engineering, vol. 59, no. 12, pp. 3357-3364, Dec. 2012, doi: 10.1109/TBME.2012.2214384.</w:t>
      </w:r>
      <w:bookmarkEnd w:id="62"/>
    </w:p>
    <w:p w14:paraId="5DBF749A" w14:textId="77777777" w:rsidR="00D924DE" w:rsidRDefault="00D924DE" w:rsidP="00D924DE">
      <w:pPr>
        <w:pStyle w:val="Irodalomjegyzksor"/>
      </w:pPr>
      <w:bookmarkStart w:id="63" w:name="_Ref88123205"/>
      <w:r w:rsidRPr="00BF2912">
        <w:t>Julia: A Fast Dynamic Language for Technical Computing. Jeff Bezanson, Stefan Karpinski, Viral B. Shah, Alan Edelman. (2012).</w:t>
      </w:r>
      <w:bookmarkEnd w:id="63"/>
    </w:p>
    <w:p w14:paraId="36D46BFD" w14:textId="77777777" w:rsidR="00D924DE" w:rsidRDefault="00D924DE" w:rsidP="00D924DE">
      <w:pPr>
        <w:pStyle w:val="Irodalomjegyzksor"/>
      </w:pPr>
      <w:bookmarkStart w:id="64" w:name="_Ref88123236"/>
      <w:r>
        <w:t>Call Java programs from Julia, https://juliainterop.github.io/JavaCall.jl/ (utolsó látogatás ideje 2021. 05. 16.)</w:t>
      </w:r>
      <w:bookmarkEnd w:id="64"/>
    </w:p>
    <w:p w14:paraId="31B43796" w14:textId="6DDC37D4" w:rsidR="00D924DE" w:rsidRDefault="00D924DE" w:rsidP="00D924DE">
      <w:pPr>
        <w:pStyle w:val="Irodalomjegyzksor"/>
      </w:pPr>
      <w:bookmarkStart w:id="65" w:name="_Ref88119146"/>
      <w:r w:rsidRPr="00334026">
        <w:t>Jessica Lin, Normy N. Razak, Christopher G. Pretty, Aaron Le Compte, Paul Docherty, Jacquelyn D. Parente, Geoffrey M. Shaw, Christopher E. Hann, J. Geoffrey Chase, „A physiological Intensive Control Insulin-Nutrition-Glucose (ICING) model validated in critically ill patients”, Computer Methods and Programs in Biomedicine, Volume 102, Issue 2, 2011.</w:t>
      </w:r>
      <w:bookmarkEnd w:id="65"/>
    </w:p>
    <w:p w14:paraId="3456ADF0" w14:textId="77D46B7A" w:rsidR="00D924DE" w:rsidRPr="00F50DD3" w:rsidRDefault="00D924DE" w:rsidP="00F31E5A">
      <w:pPr>
        <w:pStyle w:val="Irodalomjegyzksor"/>
        <w:numPr>
          <w:ilvl w:val="0"/>
          <w:numId w:val="0"/>
        </w:numPr>
      </w:pPr>
    </w:p>
    <w:p w14:paraId="4C89A339" w14:textId="7D233CAA" w:rsidR="00B50CAA" w:rsidRDefault="00B50CAA" w:rsidP="00816BCB">
      <w:pPr>
        <w:pStyle w:val="Fejezetcimszmozsnlkl"/>
      </w:pPr>
      <w:bookmarkStart w:id="66" w:name="_Toc88123984"/>
      <w:r>
        <w:lastRenderedPageBreak/>
        <w:t>Függelék</w:t>
      </w:r>
      <w:bookmarkEnd w:id="66"/>
    </w:p>
    <w:p w14:paraId="4BDB3B2C" w14:textId="2028E588" w:rsidR="00247C54" w:rsidRPr="00247C54" w:rsidRDefault="00247C54" w:rsidP="00247C54">
      <w:r>
        <w:t>szöveg…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67A09F3F" w14:textId="77777777" w:rsidTr="00820A29">
        <w:trPr>
          <w:trHeight w:val="20"/>
          <w:jc w:val="center"/>
        </w:trPr>
        <w:tc>
          <w:tcPr>
            <w:tcW w:w="0" w:type="auto"/>
          </w:tcPr>
          <w:p w14:paraId="065089B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</w:tcPr>
          <w:p w14:paraId="5ABEDFE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 w:rsidR="006F083F" w:rsidRPr="006C6712" w14:paraId="4849C423" w14:textId="77777777" w:rsidTr="00820A29">
        <w:trPr>
          <w:trHeight w:val="20"/>
          <w:jc w:val="center"/>
        </w:trPr>
        <w:tc>
          <w:tcPr>
            <w:tcW w:w="0" w:type="auto"/>
          </w:tcPr>
          <w:p w14:paraId="180A172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</w:tcPr>
          <w:p w14:paraId="562799F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11159.0</w:t>
            </w:r>
          </w:p>
        </w:tc>
      </w:tr>
      <w:tr w:rsidR="006F083F" w:rsidRPr="006C6712" w14:paraId="3180306A" w14:textId="77777777" w:rsidTr="00820A29">
        <w:trPr>
          <w:trHeight w:val="20"/>
          <w:jc w:val="center"/>
        </w:trPr>
        <w:tc>
          <w:tcPr>
            <w:tcW w:w="0" w:type="auto"/>
          </w:tcPr>
          <w:p w14:paraId="50F649C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</w:tcPr>
          <w:p w14:paraId="13795A0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5967</w:t>
            </w:r>
          </w:p>
        </w:tc>
      </w:tr>
      <w:tr w:rsidR="006F083F" w:rsidRPr="006C6712" w14:paraId="515570ED" w14:textId="77777777" w:rsidTr="00820A29">
        <w:trPr>
          <w:trHeight w:val="20"/>
          <w:jc w:val="center"/>
        </w:trPr>
        <w:tc>
          <w:tcPr>
            <w:tcW w:w="0" w:type="auto"/>
          </w:tcPr>
          <w:p w14:paraId="1DCE12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05B6CFF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4.19</w:t>
            </w:r>
          </w:p>
        </w:tc>
      </w:tr>
      <w:tr w:rsidR="006F083F" w:rsidRPr="006C6712" w14:paraId="73798335" w14:textId="77777777" w:rsidTr="00820A29">
        <w:trPr>
          <w:trHeight w:val="20"/>
          <w:jc w:val="center"/>
        </w:trPr>
        <w:tc>
          <w:tcPr>
            <w:tcW w:w="0" w:type="auto"/>
          </w:tcPr>
          <w:p w14:paraId="55DA1C66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B8048E7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[1.76 2.83 5.09]</w:t>
            </w:r>
          </w:p>
        </w:tc>
      </w:tr>
      <w:tr w:rsidR="006F083F" w:rsidRPr="006C6712" w14:paraId="78B26D01" w14:textId="77777777" w:rsidTr="00820A29">
        <w:trPr>
          <w:trHeight w:val="20"/>
          <w:jc w:val="center"/>
        </w:trPr>
        <w:tc>
          <w:tcPr>
            <w:tcW w:w="0" w:type="auto"/>
          </w:tcPr>
          <w:p w14:paraId="17AB786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8379DEE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12.71</w:t>
            </w:r>
          </w:p>
        </w:tc>
      </w:tr>
      <w:tr w:rsidR="006F083F" w:rsidRPr="006C6712" w14:paraId="350CFEA9" w14:textId="77777777" w:rsidTr="00820A29">
        <w:trPr>
          <w:trHeight w:val="20"/>
          <w:jc w:val="center"/>
        </w:trPr>
        <w:tc>
          <w:tcPr>
            <w:tcW w:w="0" w:type="auto"/>
          </w:tcPr>
          <w:p w14:paraId="700CAC62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313E108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[10.45 12.62 15.31]</w:t>
            </w:r>
          </w:p>
        </w:tc>
      </w:tr>
    </w:tbl>
    <w:bookmarkStart w:id="67" w:name="_Ref88120945"/>
    <w:p w14:paraId="4E925749" w14:textId="42954288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2</w:t>
      </w:r>
      <w:r>
        <w:fldChar w:fldCharType="end"/>
      </w:r>
      <w:r>
        <w:t>. táblázat</w:t>
      </w:r>
      <w:bookmarkEnd w:id="67"/>
      <w:r>
        <w:t xml:space="preserve">: </w:t>
      </w:r>
      <w:r w:rsidR="006F083F">
        <w:t xml:space="preserve">STAR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553802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F2B66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1F1009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[4.99 5.64 6.67]</w:t>
            </w:r>
          </w:p>
        </w:tc>
      </w:tr>
      <w:tr w:rsidR="006F083F" w:rsidRPr="00A821D7" w14:paraId="2EB10F7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F67BA0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3959377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6.09</w:t>
            </w:r>
          </w:p>
        </w:tc>
      </w:tr>
      <w:tr w:rsidR="006F083F" w:rsidRPr="00A821D7" w14:paraId="7D5F4BA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9AC310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3DE10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1.79</w:t>
            </w:r>
          </w:p>
        </w:tc>
      </w:tr>
      <w:tr w:rsidR="006F083F" w:rsidRPr="00A821D7" w14:paraId="6C7CC55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BE5D3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hideMark/>
          </w:tcPr>
          <w:p w14:paraId="4AE273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47</w:t>
            </w:r>
          </w:p>
        </w:tc>
      </w:tr>
      <w:tr w:rsidR="006F083F" w:rsidRPr="00A821D7" w14:paraId="5DDD269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9AC2A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hideMark/>
          </w:tcPr>
          <w:p w14:paraId="2CE810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</w:t>
            </w:r>
          </w:p>
        </w:tc>
      </w:tr>
      <w:tr w:rsidR="006F083F" w:rsidRPr="00A821D7" w14:paraId="1366689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1D48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6670E0A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0.03</w:t>
            </w:r>
          </w:p>
        </w:tc>
      </w:tr>
      <w:tr w:rsidR="006F083F" w:rsidRPr="00A821D7" w14:paraId="039E25C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AC641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02D0140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2.82</w:t>
            </w:r>
          </w:p>
        </w:tc>
      </w:tr>
      <w:tr w:rsidR="006F083F" w:rsidRPr="00A821D7" w14:paraId="74B2D41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51BB1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727103F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6.18</w:t>
            </w:r>
          </w:p>
        </w:tc>
      </w:tr>
      <w:tr w:rsidR="006F083F" w:rsidRPr="00A821D7" w14:paraId="5BD952F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B7EF51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hideMark/>
          </w:tcPr>
          <w:p w14:paraId="208CF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66.48</w:t>
            </w:r>
          </w:p>
        </w:tc>
      </w:tr>
      <w:tr w:rsidR="006F083F" w:rsidRPr="00A821D7" w14:paraId="55FCF46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B504F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hideMark/>
          </w:tcPr>
          <w:p w14:paraId="1316350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73.3</w:t>
            </w:r>
          </w:p>
        </w:tc>
      </w:tr>
      <w:tr w:rsidR="006F083F" w:rsidRPr="00A821D7" w14:paraId="15F486A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43A043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hideMark/>
          </w:tcPr>
          <w:p w14:paraId="20C08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83.02</w:t>
            </w:r>
          </w:p>
        </w:tc>
      </w:tr>
      <w:tr w:rsidR="006F083F" w:rsidRPr="00A821D7" w14:paraId="605717C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0DDD0C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389FAA5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6.85</w:t>
            </w:r>
          </w:p>
        </w:tc>
      </w:tr>
      <w:tr w:rsidR="006F083F" w:rsidRPr="00A821D7" w14:paraId="46FB9C4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3852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73CAD28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3.87</w:t>
            </w:r>
          </w:p>
        </w:tc>
      </w:tr>
    </w:tbl>
    <w:bookmarkStart w:id="68" w:name="_Ref88120965"/>
    <w:p w14:paraId="3DA60C01" w14:textId="442DE385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3</w:t>
      </w:r>
      <w:r>
        <w:fldChar w:fldCharType="end"/>
      </w:r>
      <w:r>
        <w:t>. táblázat</w:t>
      </w:r>
      <w:bookmarkEnd w:id="68"/>
      <w:r>
        <w:t xml:space="preserve">: </w:t>
      </w:r>
      <w:r w:rsidR="006F083F">
        <w:t xml:space="preserve">STAR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6F2356D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276A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512E0F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[5.19 5.74 6.43]</w:t>
            </w:r>
          </w:p>
        </w:tc>
      </w:tr>
      <w:tr w:rsidR="006F083F" w:rsidRPr="00A821D7" w14:paraId="7B294C2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67F5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0F1030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</w:t>
            </w:r>
          </w:p>
        </w:tc>
      </w:tr>
      <w:tr w:rsidR="006F083F" w:rsidRPr="00A821D7" w14:paraId="309ECBD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10B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129D1E4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1.4</w:t>
            </w:r>
          </w:p>
        </w:tc>
      </w:tr>
      <w:tr w:rsidR="006F083F" w:rsidRPr="00A821D7" w14:paraId="6BB402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FE55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76245A9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0.02</w:t>
            </w:r>
          </w:p>
        </w:tc>
      </w:tr>
      <w:tr w:rsidR="006F083F" w:rsidRPr="00A821D7" w14:paraId="11D85DD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E262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4EEA695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1.62</w:t>
            </w:r>
          </w:p>
        </w:tc>
      </w:tr>
      <w:tr w:rsidR="006F083F" w:rsidRPr="00A821D7" w14:paraId="73C99CF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95BB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6F4CE3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3.72</w:t>
            </w:r>
          </w:p>
        </w:tc>
      </w:tr>
      <w:tr w:rsidR="006F083F" w:rsidRPr="00A821D7" w14:paraId="446D0B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98226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hideMark/>
          </w:tcPr>
          <w:p w14:paraId="1F6D6FF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61.23</w:t>
            </w:r>
          </w:p>
        </w:tc>
      </w:tr>
      <w:tr w:rsidR="006F083F" w:rsidRPr="00A821D7" w14:paraId="736F89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5882F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hideMark/>
          </w:tcPr>
          <w:p w14:paraId="2CA5E5D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81.7</w:t>
            </w:r>
          </w:p>
        </w:tc>
      </w:tr>
      <w:tr w:rsidR="006F083F" w:rsidRPr="00A821D7" w14:paraId="328A19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901958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hideMark/>
          </w:tcPr>
          <w:p w14:paraId="6CD13FD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89.92</w:t>
            </w:r>
          </w:p>
        </w:tc>
      </w:tr>
      <w:tr w:rsidR="006F083F" w:rsidRPr="00A821D7" w14:paraId="3E2246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0054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hideMark/>
          </w:tcPr>
          <w:p w14:paraId="62B7BED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92.73</w:t>
            </w:r>
          </w:p>
        </w:tc>
      </w:tr>
      <w:tr w:rsidR="006F083F" w:rsidRPr="00A821D7" w14:paraId="7B1E35B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F1E6A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hideMark/>
          </w:tcPr>
          <w:p w14:paraId="3229729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35.14</w:t>
            </w:r>
          </w:p>
        </w:tc>
      </w:tr>
      <w:tr w:rsidR="006F083F" w:rsidRPr="00A821D7" w14:paraId="5C654E2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FEA6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5447AA8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4.23</w:t>
            </w:r>
          </w:p>
        </w:tc>
      </w:tr>
      <w:tr w:rsidR="006F083F" w:rsidRPr="00A821D7" w14:paraId="65493BF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7379C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2A143B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2.09</w:t>
            </w:r>
          </w:p>
        </w:tc>
      </w:tr>
    </w:tbl>
    <w:bookmarkStart w:id="69" w:name="_Ref88120985"/>
    <w:p w14:paraId="458E52CA" w14:textId="2F55A116" w:rsidR="006F083F" w:rsidRDefault="0010030F" w:rsidP="0010030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4</w:t>
      </w:r>
      <w:r>
        <w:fldChar w:fldCharType="end"/>
      </w:r>
      <w:r>
        <w:t>. táblázat</w:t>
      </w:r>
      <w:bookmarkEnd w:id="69"/>
      <w:r>
        <w:t xml:space="preserve">: </w:t>
      </w:r>
      <w:r w:rsidR="006F083F">
        <w:t xml:space="preserve">STAR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86"/>
      </w:tblGrid>
      <w:tr w:rsidR="006F083F" w:rsidRPr="00052C7D" w14:paraId="63DACB4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0AE3F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hideMark/>
          </w:tcPr>
          <w:p w14:paraId="3CD8CA6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[9.25 25.5 40.25]</w:t>
            </w:r>
          </w:p>
        </w:tc>
      </w:tr>
      <w:tr w:rsidR="006F083F" w:rsidRPr="00052C7D" w14:paraId="0292B7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BB5712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hideMark/>
          </w:tcPr>
          <w:p w14:paraId="5AC2E9D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[22.0 36.0 71.0]</w:t>
            </w:r>
          </w:p>
        </w:tc>
      </w:tr>
      <w:tr w:rsidR="006F083F" w:rsidRPr="00052C7D" w14:paraId="74CD5B6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9398E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hideMark/>
          </w:tcPr>
          <w:p w14:paraId="265DBA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[7.2 9.6 11.3]</w:t>
            </w:r>
          </w:p>
        </w:tc>
      </w:tr>
      <w:tr w:rsidR="006F083F" w:rsidRPr="00052C7D" w14:paraId="6368E4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53838A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hideMark/>
          </w:tcPr>
          <w:p w14:paraId="58E1A44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[5.39 5.93 6.66]</w:t>
            </w:r>
          </w:p>
        </w:tc>
      </w:tr>
      <w:tr w:rsidR="006F083F" w:rsidRPr="00052C7D" w14:paraId="0040AEF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1AB93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hideMark/>
          </w:tcPr>
          <w:p w14:paraId="7E40351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[5.56 6.22 6.96]</w:t>
            </w:r>
          </w:p>
        </w:tc>
      </w:tr>
      <w:tr w:rsidR="006F083F" w:rsidRPr="00052C7D" w14:paraId="7E174C7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84C87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hideMark/>
          </w:tcPr>
          <w:p w14:paraId="1D0C5B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[1.0 1.32 1.88]</w:t>
            </w:r>
          </w:p>
        </w:tc>
      </w:tr>
      <w:tr w:rsidR="006F083F" w:rsidRPr="00052C7D" w14:paraId="672A51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DCA97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hideMark/>
          </w:tcPr>
          <w:p w14:paraId="525D7A5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1.05 8.81]</w:t>
            </w:r>
          </w:p>
        </w:tc>
      </w:tr>
      <w:tr w:rsidR="006F083F" w:rsidRPr="00052C7D" w14:paraId="53379E3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88D15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hideMark/>
          </w:tcPr>
          <w:p w14:paraId="64D4CFE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[33.47 54.17 74.6]</w:t>
            </w:r>
          </w:p>
        </w:tc>
      </w:tr>
      <w:tr w:rsidR="006F083F" w:rsidRPr="00052C7D" w14:paraId="65334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D75A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hideMark/>
          </w:tcPr>
          <w:p w14:paraId="5A57610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[54.44 76.03 87.5]</w:t>
            </w:r>
          </w:p>
        </w:tc>
      </w:tr>
      <w:tr w:rsidR="006F083F" w:rsidRPr="00052C7D" w14:paraId="03612BC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49A9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hideMark/>
          </w:tcPr>
          <w:p w14:paraId="406BD1E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[74.01 87.21 94.0]</w:t>
            </w:r>
          </w:p>
        </w:tc>
      </w:tr>
      <w:tr w:rsidR="006F083F" w:rsidRPr="00052C7D" w14:paraId="116CDD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D8E0A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hideMark/>
          </w:tcPr>
          <w:p w14:paraId="382F80C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3.45 8.94]</w:t>
            </w:r>
          </w:p>
        </w:tc>
      </w:tr>
      <w:tr w:rsidR="006F083F" w:rsidRPr="00052C7D" w14:paraId="3A2E19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8B132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hideMark/>
          </w:tcPr>
          <w:p w14:paraId="2A69DC1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3.28]</w:t>
            </w:r>
          </w:p>
        </w:tc>
      </w:tr>
      <w:tr w:rsidR="006F083F" w:rsidRPr="00052C7D" w14:paraId="304226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9263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hideMark/>
          </w:tcPr>
          <w:p w14:paraId="2BEFF97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0.0]</w:t>
            </w:r>
          </w:p>
        </w:tc>
      </w:tr>
    </w:tbl>
    <w:bookmarkStart w:id="70" w:name="_Ref88121003"/>
    <w:p w14:paraId="74BC34B7" w14:textId="55AEEBC9" w:rsidR="006F083F" w:rsidRDefault="00D74FEF" w:rsidP="00D74FEF">
      <w:pPr>
        <w:pStyle w:val="Kpalrs"/>
      </w:pPr>
      <w:r>
        <w:lastRenderedPageBreak/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5</w:t>
      </w:r>
      <w:r>
        <w:fldChar w:fldCharType="end"/>
      </w:r>
      <w:r>
        <w:t>. táblázat</w:t>
      </w:r>
      <w:bookmarkEnd w:id="70"/>
      <w:r>
        <w:t xml:space="preserve">: </w:t>
      </w:r>
      <w:r w:rsidR="006F083F">
        <w:t>STAR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F51EE1" w14:paraId="110DB6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3F540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5F88756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2.0 6.0]</w:t>
            </w:r>
          </w:p>
        </w:tc>
      </w:tr>
      <w:tr w:rsidR="006F083F" w:rsidRPr="00F51EE1" w14:paraId="11723E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1C800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1E67DC1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56304F8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C1B7A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0AF753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300FE16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68407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387D0AB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[58.12 97.96 99.96]</w:t>
            </w:r>
          </w:p>
        </w:tc>
      </w:tr>
      <w:tr w:rsidR="006F083F" w:rsidRPr="00F51EE1" w14:paraId="1A907D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46C94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72A40CE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7FAEE4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32E5E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1FAB0A1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F51EE1" w14:paraId="6FF2F7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73972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347B0EC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3E066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0D07F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9F695D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F51EE1" w14:paraId="2AE89A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C44CF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FC95C5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[2.22 3.65 5.42]</w:t>
            </w:r>
          </w:p>
        </w:tc>
      </w:tr>
      <w:tr w:rsidR="006F083F" w:rsidRPr="00F51EE1" w14:paraId="14632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E902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049CF4A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[70.21 98.9 100.0]</w:t>
            </w:r>
          </w:p>
        </w:tc>
      </w:tr>
      <w:tr w:rsidR="006F083F" w:rsidRPr="00F51EE1" w14:paraId="65BC00A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1EF9E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0B66118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[2.05 3.65 5.34]</w:t>
            </w:r>
          </w:p>
        </w:tc>
      </w:tr>
      <w:tr w:rsidR="006F083F" w:rsidRPr="00F51EE1" w14:paraId="5089B9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871C38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3F663EF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71" w:name="_Ref88121055"/>
    <w:p w14:paraId="4E97CF8A" w14:textId="6642EEB8" w:rsidR="006F083F" w:rsidRPr="00902DE9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6</w:t>
      </w:r>
      <w:r>
        <w:fldChar w:fldCharType="end"/>
      </w:r>
      <w:r>
        <w:t>. táblázat</w:t>
      </w:r>
      <w:bookmarkEnd w:id="71"/>
      <w:r>
        <w:t xml:space="preserve">: </w:t>
      </w:r>
      <w:r w:rsidR="006F083F">
        <w:t xml:space="preserve">STAR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902DE9" w14:paraId="2727F0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101BCE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2AB970C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[2.35 4.16 6.37]</w:t>
            </w:r>
          </w:p>
        </w:tc>
      </w:tr>
      <w:tr w:rsidR="006F083F" w:rsidRPr="00902DE9" w14:paraId="29E5B5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438F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34EE029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6E3C9E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611E9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64DEEA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[0.49 2.89 5.1]</w:t>
            </w:r>
          </w:p>
        </w:tc>
      </w:tr>
      <w:tr w:rsidR="006F083F" w:rsidRPr="00902DE9" w14:paraId="462727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5FC5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756F33E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[61.24 78.61 93.11]</w:t>
            </w:r>
          </w:p>
        </w:tc>
      </w:tr>
      <w:tr w:rsidR="006F083F" w:rsidRPr="00902DE9" w14:paraId="1A84BC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12A4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5143363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2.87 5.1]</w:t>
            </w:r>
          </w:p>
        </w:tc>
      </w:tr>
      <w:tr w:rsidR="006F083F" w:rsidRPr="00902DE9" w14:paraId="196B9F4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3B45C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09F1B9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902DE9" w14:paraId="43D6D7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C9F9F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6F87B27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6C092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099FB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040AB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902DE9" w14:paraId="4CB224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69C6D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5FD2CF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[3.0 4.53 5.65]</w:t>
            </w:r>
          </w:p>
        </w:tc>
      </w:tr>
      <w:tr w:rsidR="006F083F" w:rsidRPr="00902DE9" w14:paraId="24AB922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395FC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591C105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[71.39 87.05 94.96]</w:t>
            </w:r>
          </w:p>
        </w:tc>
      </w:tr>
      <w:tr w:rsidR="006F083F" w:rsidRPr="00902DE9" w14:paraId="3853B2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13A78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3E0DF3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[2.93 4.36 5.77]</w:t>
            </w:r>
          </w:p>
        </w:tc>
      </w:tr>
      <w:tr w:rsidR="006F083F" w:rsidRPr="00902DE9" w14:paraId="5CA0E9F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F24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4038C31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72" w:name="_Ref88121037"/>
    <w:p w14:paraId="243BE9A5" w14:textId="426A0890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7</w:t>
      </w:r>
      <w:r>
        <w:fldChar w:fldCharType="end"/>
      </w:r>
      <w:r>
        <w:t>. táblázat</w:t>
      </w:r>
      <w:bookmarkEnd w:id="72"/>
      <w:r>
        <w:t xml:space="preserve">: </w:t>
      </w:r>
      <w:r w:rsidR="006F083F">
        <w:t xml:space="preserve">STAR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3FC97BCF" w14:textId="77777777" w:rsidTr="00820A29">
        <w:trPr>
          <w:trHeight w:val="20"/>
          <w:jc w:val="center"/>
        </w:trPr>
        <w:tc>
          <w:tcPr>
            <w:tcW w:w="0" w:type="auto"/>
          </w:tcPr>
          <w:p w14:paraId="5516B00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626B0C73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</w:t>
            </w:r>
          </w:p>
        </w:tc>
      </w:tr>
      <w:tr w:rsidR="006F083F" w:rsidRPr="006C6712" w14:paraId="43A47F43" w14:textId="77777777" w:rsidTr="00820A29">
        <w:trPr>
          <w:trHeight w:val="20"/>
          <w:jc w:val="center"/>
        </w:trPr>
        <w:tc>
          <w:tcPr>
            <w:tcW w:w="0" w:type="auto"/>
          </w:tcPr>
          <w:p w14:paraId="2F9F7A7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142AA91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11220.0</w:t>
            </w:r>
          </w:p>
        </w:tc>
      </w:tr>
      <w:tr w:rsidR="006F083F" w:rsidRPr="006C6712" w14:paraId="64EB95AE" w14:textId="77777777" w:rsidTr="00820A29">
        <w:trPr>
          <w:trHeight w:val="20"/>
          <w:jc w:val="center"/>
        </w:trPr>
        <w:tc>
          <w:tcPr>
            <w:tcW w:w="0" w:type="auto"/>
          </w:tcPr>
          <w:p w14:paraId="18B30C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801B78E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3852</w:t>
            </w:r>
          </w:p>
        </w:tc>
      </w:tr>
      <w:tr w:rsidR="006F083F" w:rsidRPr="006C6712" w14:paraId="41FF3F7B" w14:textId="77777777" w:rsidTr="00820A29">
        <w:trPr>
          <w:trHeight w:val="20"/>
          <w:jc w:val="center"/>
        </w:trPr>
        <w:tc>
          <w:tcPr>
            <w:tcW w:w="0" w:type="auto"/>
          </w:tcPr>
          <w:p w14:paraId="3CDA1EE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6E09D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4.22</w:t>
            </w:r>
          </w:p>
        </w:tc>
      </w:tr>
      <w:tr w:rsidR="006F083F" w:rsidRPr="006C6712" w14:paraId="514350FD" w14:textId="77777777" w:rsidTr="00820A29">
        <w:trPr>
          <w:trHeight w:val="20"/>
          <w:jc w:val="center"/>
        </w:trPr>
        <w:tc>
          <w:tcPr>
            <w:tcW w:w="0" w:type="auto"/>
          </w:tcPr>
          <w:p w14:paraId="7833277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5D7E4C55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[1.76 2.79 5.1]</w:t>
            </w:r>
          </w:p>
        </w:tc>
      </w:tr>
      <w:tr w:rsidR="006F083F" w:rsidRPr="006C6712" w14:paraId="0E338B1D" w14:textId="77777777" w:rsidTr="00820A29">
        <w:trPr>
          <w:trHeight w:val="20"/>
          <w:jc w:val="center"/>
        </w:trPr>
        <w:tc>
          <w:tcPr>
            <w:tcW w:w="0" w:type="auto"/>
          </w:tcPr>
          <w:p w14:paraId="1E86DA45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3670532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8.16</w:t>
            </w:r>
          </w:p>
        </w:tc>
      </w:tr>
      <w:tr w:rsidR="006F083F" w:rsidRPr="006C6712" w14:paraId="6AEFBA9D" w14:textId="77777777" w:rsidTr="00820A29">
        <w:trPr>
          <w:trHeight w:val="20"/>
          <w:jc w:val="center"/>
        </w:trPr>
        <w:tc>
          <w:tcPr>
            <w:tcW w:w="0" w:type="auto"/>
          </w:tcPr>
          <w:p w14:paraId="6A6C9FF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4429F8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[8.13 8.24 8.38]</w:t>
            </w:r>
          </w:p>
        </w:tc>
      </w:tr>
    </w:tbl>
    <w:p w14:paraId="09D70370" w14:textId="15619FA2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8</w:t>
      </w:r>
      <w:r>
        <w:fldChar w:fldCharType="end"/>
      </w:r>
      <w:r>
        <w:t xml:space="preserve">. táblázat: </w:t>
      </w:r>
      <w:r w:rsidR="006F083F">
        <w:t xml:space="preserve">SIMPLE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7CA036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AB907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D2089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[6.42 7.24 8.23]</w:t>
            </w:r>
          </w:p>
        </w:tc>
      </w:tr>
      <w:tr w:rsidR="006F083F" w:rsidRPr="00A821D7" w14:paraId="3670A24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62A4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83F10B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7.45</w:t>
            </w:r>
          </w:p>
        </w:tc>
      </w:tr>
      <w:tr w:rsidR="006F083F" w:rsidRPr="00A821D7" w14:paraId="08A771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1C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338E49F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1.76</w:t>
            </w:r>
          </w:p>
        </w:tc>
      </w:tr>
      <w:tr w:rsidR="006F083F" w:rsidRPr="00A821D7" w14:paraId="130C270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AB5F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B00D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33</w:t>
            </w:r>
          </w:p>
        </w:tc>
      </w:tr>
      <w:tr w:rsidR="006F083F" w:rsidRPr="00A821D7" w14:paraId="64A8AE4D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440FE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66892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</w:t>
            </w:r>
          </w:p>
        </w:tc>
      </w:tr>
      <w:tr w:rsidR="006F083F" w:rsidRPr="00A821D7" w14:paraId="1B16544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633B9F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71BAC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7B610D3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2AC23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E63A8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1.43</w:t>
            </w:r>
          </w:p>
        </w:tc>
      </w:tr>
      <w:tr w:rsidR="006F083F" w:rsidRPr="00A821D7" w14:paraId="1C0F9D5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544B0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729723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2.18</w:t>
            </w:r>
          </w:p>
        </w:tc>
      </w:tr>
      <w:tr w:rsidR="006F083F" w:rsidRPr="00A821D7" w14:paraId="1263CF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E13178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D7952A1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24.97</w:t>
            </w:r>
          </w:p>
        </w:tc>
      </w:tr>
      <w:tr w:rsidR="006F083F" w:rsidRPr="00A821D7" w14:paraId="3FAACE7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99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634716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39.8</w:t>
            </w:r>
          </w:p>
        </w:tc>
      </w:tr>
      <w:tr w:rsidR="006F083F" w:rsidRPr="00A821D7" w14:paraId="32658AB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BE886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68409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68.02</w:t>
            </w:r>
          </w:p>
        </w:tc>
      </w:tr>
      <w:tr w:rsidR="006F083F" w:rsidRPr="00A821D7" w14:paraId="73A6163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C867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DE5602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22.72</w:t>
            </w:r>
          </w:p>
        </w:tc>
      </w:tr>
      <w:tr w:rsidR="006F083F" w:rsidRPr="00A821D7" w14:paraId="61B5D66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5AF7E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883573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6.98</w:t>
            </w:r>
          </w:p>
        </w:tc>
      </w:tr>
    </w:tbl>
    <w:p w14:paraId="17EF56AF" w14:textId="164F64F9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9</w:t>
      </w:r>
      <w:r>
        <w:fldChar w:fldCharType="end"/>
      </w:r>
      <w:r>
        <w:t xml:space="preserve">. táblázat: </w:t>
      </w:r>
      <w:r w:rsidR="006F083F">
        <w:t xml:space="preserve">SIMPLE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6E606D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DD379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A96DC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[6.43 7.21 8.19]</w:t>
            </w:r>
          </w:p>
        </w:tc>
      </w:tr>
      <w:tr w:rsidR="006F083F" w:rsidRPr="00A821D7" w14:paraId="3746016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A08CB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7432DF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6CBC6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B131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FD0C2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1.69</w:t>
            </w:r>
          </w:p>
        </w:tc>
      </w:tr>
      <w:tr w:rsidR="006F083F" w:rsidRPr="00A821D7" w14:paraId="4D87B1A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27C57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739553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0.04</w:t>
            </w:r>
          </w:p>
        </w:tc>
      </w:tr>
      <w:tr w:rsidR="006F083F" w:rsidRPr="00A821D7" w14:paraId="01B30BE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B7C2E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lastRenderedPageBreak/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9BD64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1.31</w:t>
            </w:r>
          </w:p>
        </w:tc>
      </w:tr>
      <w:tr w:rsidR="006F083F" w:rsidRPr="00A821D7" w14:paraId="1E3DC8C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DD637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43D499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2.06</w:t>
            </w:r>
          </w:p>
        </w:tc>
      </w:tr>
      <w:tr w:rsidR="006F083F" w:rsidRPr="00A821D7" w14:paraId="40F02A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4D46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68BEC2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15.29</w:t>
            </w:r>
          </w:p>
        </w:tc>
      </w:tr>
      <w:tr w:rsidR="006F083F" w:rsidRPr="00A821D7" w14:paraId="4C913F3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893AF6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4BCDDA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41.02</w:t>
            </w:r>
          </w:p>
        </w:tc>
      </w:tr>
      <w:tr w:rsidR="006F083F" w:rsidRPr="00A821D7" w14:paraId="0252A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3212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010CB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68.78</w:t>
            </w:r>
          </w:p>
        </w:tc>
      </w:tr>
      <w:tr w:rsidR="006F083F" w:rsidRPr="00A821D7" w14:paraId="3DDCD9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A2D3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54D78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84.83</w:t>
            </w:r>
          </w:p>
        </w:tc>
      </w:tr>
      <w:tr w:rsidR="006F083F" w:rsidRPr="00A821D7" w14:paraId="10C4D1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9357C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9A7D4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71.28</w:t>
            </w:r>
          </w:p>
        </w:tc>
      </w:tr>
      <w:tr w:rsidR="006F083F" w:rsidRPr="00A821D7" w14:paraId="085DA36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A32B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BA2D03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22.63</w:t>
            </w:r>
          </w:p>
        </w:tc>
      </w:tr>
      <w:tr w:rsidR="006F083F" w:rsidRPr="00A821D7" w14:paraId="24AAC2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51B1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147A75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6.5</w:t>
            </w:r>
          </w:p>
        </w:tc>
      </w:tr>
    </w:tbl>
    <w:p w14:paraId="45EEED75" w14:textId="337A857B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10</w:t>
      </w:r>
      <w:r>
        <w:fldChar w:fldCharType="end"/>
      </w:r>
      <w:r>
        <w:t xml:space="preserve">. táblázat: </w:t>
      </w:r>
      <w:r w:rsidR="006F083F">
        <w:t xml:space="preserve">SIMPLE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CBE449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1877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7AE173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[15.0 30.0 45.0]</w:t>
            </w:r>
          </w:p>
        </w:tc>
      </w:tr>
      <w:tr w:rsidR="006F083F" w:rsidRPr="00052C7D" w14:paraId="2557C18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49D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1B2CEB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[14.75 23.0 41.5]</w:t>
            </w:r>
          </w:p>
        </w:tc>
      </w:tr>
      <w:tr w:rsidR="006F083F" w:rsidRPr="00052C7D" w14:paraId="0CF9DF7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A8033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28FAD5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D001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FD96D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390971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[6.79 7.28 8.02]</w:t>
            </w:r>
          </w:p>
        </w:tc>
      </w:tr>
      <w:tr w:rsidR="006F083F" w:rsidRPr="00052C7D" w14:paraId="30341D5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84A877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E3CDE9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[6.9 7.48 8.07]</w:t>
            </w:r>
          </w:p>
        </w:tc>
      </w:tr>
      <w:tr w:rsidR="006F083F" w:rsidRPr="00052C7D" w14:paraId="1395A9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A55C44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2758C54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[1.11 1.36 1.82]</w:t>
            </w:r>
          </w:p>
        </w:tc>
      </w:tr>
      <w:tr w:rsidR="006F083F" w:rsidRPr="00052C7D" w14:paraId="7E1B9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9D62D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3E4DD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4.0 14.46]</w:t>
            </w:r>
          </w:p>
        </w:tc>
      </w:tr>
      <w:tr w:rsidR="006F083F" w:rsidRPr="00052C7D" w14:paraId="208AE5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B8C4A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5CE35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[2.99 12.02 25.98]</w:t>
            </w:r>
          </w:p>
        </w:tc>
      </w:tr>
      <w:tr w:rsidR="006F083F" w:rsidRPr="00052C7D" w14:paraId="66AA78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9C48A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59CAD2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[21.66 37.5 55.64]</w:t>
            </w:r>
          </w:p>
        </w:tc>
      </w:tr>
      <w:tr w:rsidR="006F083F" w:rsidRPr="00052C7D" w14:paraId="5FBBDC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E7F6B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F143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[49.82 68.69 83.33]</w:t>
            </w:r>
          </w:p>
        </w:tc>
      </w:tr>
      <w:tr w:rsidR="006F083F" w:rsidRPr="00052C7D" w14:paraId="36E406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077EC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98904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2.78]</w:t>
            </w:r>
          </w:p>
        </w:tc>
      </w:tr>
      <w:tr w:rsidR="006F083F" w:rsidRPr="00052C7D" w14:paraId="2C9108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4CBF00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C37CA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1.58]</w:t>
            </w:r>
          </w:p>
        </w:tc>
      </w:tr>
      <w:tr w:rsidR="006F083F" w:rsidRPr="00052C7D" w14:paraId="6BFA85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05B25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71B2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</w:tbl>
    <w:p w14:paraId="04D8FA20" w14:textId="479A9ABD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11</w:t>
      </w:r>
      <w:r>
        <w:fldChar w:fldCharType="end"/>
      </w:r>
      <w:r>
        <w:t xml:space="preserve">. táblázat: </w:t>
      </w:r>
      <w:r w:rsidR="006F083F">
        <w:t>SIMPLE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F51EE1" w14:paraId="6DD90F3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00499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D14B10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[1.0 1.0 2.0]</w:t>
            </w:r>
          </w:p>
        </w:tc>
      </w:tr>
      <w:tr w:rsidR="006F083F" w:rsidRPr="00F51EE1" w14:paraId="21EFFF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B29CC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DA3DA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BF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27045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6DE4E3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906D62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D2F7E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2217809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5EE320F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514F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707FC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44F9F4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740FC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8EF92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F51EE1" w14:paraId="71728B3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42CC666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4C4155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563D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4493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689F40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F51EE1" w14:paraId="2B5BF58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7F30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17407C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785F27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E6FC6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56DFC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2C994F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B4CB1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ADF890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0BA940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08AC5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6B653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71F11CE" w14:textId="0D0E9B5E" w:rsidR="006F083F" w:rsidRPr="00902DE9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12</w:t>
      </w:r>
      <w:r>
        <w:fldChar w:fldCharType="end"/>
      </w:r>
      <w:r>
        <w:t xml:space="preserve">. táblázat: </w:t>
      </w:r>
      <w:r w:rsidR="006F083F">
        <w:t xml:space="preserve">SIMPLE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2272C8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AF3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1F69371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[1.38 1.76 2.2]</w:t>
            </w:r>
          </w:p>
        </w:tc>
      </w:tr>
      <w:tr w:rsidR="006F083F" w:rsidRPr="00902DE9" w14:paraId="3EAF57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73F62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03B7D6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E6E96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C3BAB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ADE54F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792921C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83D4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438C51C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5FA4FB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0249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4DAF9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501436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5CD64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F95C78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902DE9" w14:paraId="406AD9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6B3A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6C0E05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2CE72F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35144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558DB7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902DE9" w14:paraId="121DA4C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07DDD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4D6DE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532F897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46231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BBD95F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39FD1C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BA48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28D18C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746222D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36A00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0A566B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3E074D0" w14:textId="47BEC549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13</w:t>
      </w:r>
      <w:r>
        <w:fldChar w:fldCharType="end"/>
      </w:r>
      <w:r>
        <w:t xml:space="preserve">. táblázat: </w:t>
      </w:r>
      <w:r w:rsidR="006F083F">
        <w:t xml:space="preserve">SIMPLE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56D519EF" w14:textId="77777777" w:rsidTr="00820A29">
        <w:trPr>
          <w:trHeight w:val="20"/>
          <w:jc w:val="center"/>
        </w:trPr>
        <w:tc>
          <w:tcPr>
            <w:tcW w:w="0" w:type="auto"/>
          </w:tcPr>
          <w:p w14:paraId="296EA08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141077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5F5DB099" w14:textId="77777777" w:rsidTr="00820A29">
        <w:trPr>
          <w:trHeight w:val="20"/>
          <w:jc w:val="center"/>
        </w:trPr>
        <w:tc>
          <w:tcPr>
            <w:tcW w:w="0" w:type="auto"/>
          </w:tcPr>
          <w:p w14:paraId="4850BC1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5C4BB4A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11142.98</w:t>
            </w:r>
          </w:p>
        </w:tc>
      </w:tr>
      <w:tr w:rsidR="006F083F" w:rsidRPr="006C6712" w14:paraId="793DB1E0" w14:textId="77777777" w:rsidTr="00820A29">
        <w:trPr>
          <w:trHeight w:val="20"/>
          <w:jc w:val="center"/>
        </w:trPr>
        <w:tc>
          <w:tcPr>
            <w:tcW w:w="0" w:type="auto"/>
          </w:tcPr>
          <w:p w14:paraId="284CC03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375CCC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5799</w:t>
            </w:r>
          </w:p>
        </w:tc>
      </w:tr>
      <w:tr w:rsidR="006F083F" w:rsidRPr="006C6712" w14:paraId="313C87EA" w14:textId="77777777" w:rsidTr="00820A29">
        <w:trPr>
          <w:trHeight w:val="20"/>
          <w:jc w:val="center"/>
        </w:trPr>
        <w:tc>
          <w:tcPr>
            <w:tcW w:w="0" w:type="auto"/>
          </w:tcPr>
          <w:p w14:paraId="4EDDD86F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FC4F01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4.17</w:t>
            </w:r>
          </w:p>
        </w:tc>
      </w:tr>
      <w:tr w:rsidR="006F083F" w:rsidRPr="006C6712" w14:paraId="02AF1D37" w14:textId="77777777" w:rsidTr="00820A29">
        <w:trPr>
          <w:trHeight w:val="20"/>
          <w:jc w:val="center"/>
        </w:trPr>
        <w:tc>
          <w:tcPr>
            <w:tcW w:w="0" w:type="auto"/>
          </w:tcPr>
          <w:p w14:paraId="7A36EDC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4BE57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[1.69 2.79 5.08]</w:t>
            </w:r>
          </w:p>
        </w:tc>
      </w:tr>
      <w:tr w:rsidR="006F083F" w:rsidRPr="006C6712" w14:paraId="0CBB686A" w14:textId="77777777" w:rsidTr="00820A29">
        <w:trPr>
          <w:trHeight w:val="20"/>
          <w:jc w:val="center"/>
        </w:trPr>
        <w:tc>
          <w:tcPr>
            <w:tcW w:w="0" w:type="auto"/>
          </w:tcPr>
          <w:p w14:paraId="13007AAF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lastRenderedPageBreak/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46F4BC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12.42</w:t>
            </w:r>
          </w:p>
        </w:tc>
      </w:tr>
      <w:tr w:rsidR="006F083F" w:rsidRPr="006C6712" w14:paraId="0CF8364B" w14:textId="77777777" w:rsidTr="00820A29">
        <w:trPr>
          <w:trHeight w:val="20"/>
          <w:jc w:val="center"/>
        </w:trPr>
        <w:tc>
          <w:tcPr>
            <w:tcW w:w="0" w:type="auto"/>
          </w:tcPr>
          <w:p w14:paraId="0CA170CB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70DD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[11.27 12.88 15.01]</w:t>
            </w:r>
          </w:p>
        </w:tc>
      </w:tr>
    </w:tbl>
    <w:p w14:paraId="2947946B" w14:textId="7C0E7B24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14</w:t>
      </w:r>
      <w:r>
        <w:fldChar w:fldCharType="end"/>
      </w:r>
      <w:r>
        <w:t xml:space="preserve">. táblázat: </w:t>
      </w:r>
      <w:r w:rsidR="006F083F">
        <w:t xml:space="preserve">HISTORIC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55365C9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A15970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950A0D1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[6.07 7.03 8.35]</w:t>
            </w:r>
          </w:p>
        </w:tc>
      </w:tr>
      <w:tr w:rsidR="006F083F" w:rsidRPr="00A821D7" w14:paraId="740C540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18C32C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84CF2B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5C0912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014F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55CD769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2.09</w:t>
            </w:r>
          </w:p>
        </w:tc>
      </w:tr>
      <w:tr w:rsidR="006F083F" w:rsidRPr="00A821D7" w14:paraId="43386A5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78CDC2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1E7C33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34</w:t>
            </w:r>
          </w:p>
        </w:tc>
      </w:tr>
      <w:tr w:rsidR="006F083F" w:rsidRPr="00A821D7" w14:paraId="08EA0F3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654A49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3BCB1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5</w:t>
            </w:r>
          </w:p>
        </w:tc>
      </w:tr>
      <w:tr w:rsidR="006F083F" w:rsidRPr="00A821D7" w14:paraId="6237E9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5661C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AF132D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0.09</w:t>
            </w:r>
          </w:p>
        </w:tc>
      </w:tr>
      <w:tr w:rsidR="006F083F" w:rsidRPr="00A821D7" w14:paraId="4B4178B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0C529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1C91BEE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1.41</w:t>
            </w:r>
          </w:p>
        </w:tc>
      </w:tr>
      <w:tr w:rsidR="006F083F" w:rsidRPr="00A821D7" w14:paraId="664C2D1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BFE2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57F48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2.9</w:t>
            </w:r>
          </w:p>
        </w:tc>
      </w:tr>
      <w:tr w:rsidR="006F083F" w:rsidRPr="00A821D7" w14:paraId="3622CDA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369B91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9EEB857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33.16</w:t>
            </w:r>
          </w:p>
        </w:tc>
      </w:tr>
      <w:tr w:rsidR="006F083F" w:rsidRPr="00A821D7" w14:paraId="7FB2161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03856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C6166D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46.34</w:t>
            </w:r>
          </w:p>
        </w:tc>
      </w:tr>
      <w:tr w:rsidR="006F083F" w:rsidRPr="00A821D7" w14:paraId="3C761BB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E06A36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B8B7F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66.96</w:t>
            </w:r>
          </w:p>
        </w:tc>
      </w:tr>
      <w:tr w:rsidR="006F083F" w:rsidRPr="00A821D7" w14:paraId="5BF6A1C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1293B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5BA024A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20.06</w:t>
            </w:r>
          </w:p>
        </w:tc>
      </w:tr>
      <w:tr w:rsidR="006F083F" w:rsidRPr="00A821D7" w14:paraId="3160D116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FAA3C4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D6F42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10.02</w:t>
            </w:r>
          </w:p>
        </w:tc>
      </w:tr>
    </w:tbl>
    <w:p w14:paraId="6A4201D2" w14:textId="7F56DB14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15</w:t>
      </w:r>
      <w:r>
        <w:fldChar w:fldCharType="end"/>
      </w:r>
      <w:r>
        <w:t xml:space="preserve">. táblázat: </w:t>
      </w:r>
      <w:r w:rsidR="006F083F">
        <w:t xml:space="preserve">HISTORIC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1D11E3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4CC46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917B1E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[6.04 6.75 7.76]</w:t>
            </w:r>
          </w:p>
        </w:tc>
      </w:tr>
      <w:tr w:rsidR="006F083F" w:rsidRPr="00A821D7" w14:paraId="6178A90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A74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332086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7.09</w:t>
            </w:r>
          </w:p>
        </w:tc>
      </w:tr>
      <w:tr w:rsidR="006F083F" w:rsidRPr="00A821D7" w14:paraId="1FC19B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F9ADD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18ED65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1.72</w:t>
            </w:r>
          </w:p>
        </w:tc>
      </w:tr>
      <w:tr w:rsidR="006F083F" w:rsidRPr="00A821D7" w14:paraId="0F0221C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69EEF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00BA9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6E535F6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FD74F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1C2F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0.84</w:t>
            </w:r>
          </w:p>
        </w:tc>
      </w:tr>
      <w:tr w:rsidR="006F083F" w:rsidRPr="00A821D7" w14:paraId="4ACCC16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7FDC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73016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</w:t>
            </w:r>
          </w:p>
        </w:tc>
      </w:tr>
      <w:tr w:rsidR="006F083F" w:rsidRPr="00A821D7" w14:paraId="649E31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24841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EBD0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25.01</w:t>
            </w:r>
          </w:p>
        </w:tc>
      </w:tr>
      <w:tr w:rsidR="006F083F" w:rsidRPr="00A821D7" w14:paraId="47FF1C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3D17B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67F2D7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56.21</w:t>
            </w:r>
          </w:p>
        </w:tc>
      </w:tr>
      <w:tr w:rsidR="006F083F" w:rsidRPr="00A821D7" w14:paraId="5296077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03622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D9C63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77.07</w:t>
            </w:r>
          </w:p>
        </w:tc>
      </w:tr>
      <w:tr w:rsidR="006F083F" w:rsidRPr="00A821D7" w14:paraId="144C4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A9581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BA6425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87.35</w:t>
            </w:r>
          </w:p>
        </w:tc>
      </w:tr>
      <w:tr w:rsidR="006F083F" w:rsidRPr="00A821D7" w14:paraId="1316BD2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E390F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0B505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65.32</w:t>
            </w:r>
          </w:p>
        </w:tc>
      </w:tr>
      <w:tr w:rsidR="006F083F" w:rsidRPr="00A821D7" w14:paraId="7783D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63520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F4E3C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15.26</w:t>
            </w:r>
          </w:p>
        </w:tc>
      </w:tr>
      <w:tr w:rsidR="006F083F" w:rsidRPr="00A821D7" w14:paraId="2DE29AD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17FA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AED54F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5.94</w:t>
            </w:r>
          </w:p>
        </w:tc>
      </w:tr>
    </w:tbl>
    <w:p w14:paraId="695B32FF" w14:textId="6471F33E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16</w:t>
      </w:r>
      <w:r>
        <w:fldChar w:fldCharType="end"/>
      </w:r>
      <w:r>
        <w:t xml:space="preserve">. táblázat: </w:t>
      </w:r>
      <w:r w:rsidR="006F083F">
        <w:t xml:space="preserve">HISTORIC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2FB41EA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C05B5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707E133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3C8C6BE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09390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78DC754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1244F6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213620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CA5088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6967943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A9473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B1E6DD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[6.48 6.87 7.68]</w:t>
            </w:r>
          </w:p>
        </w:tc>
      </w:tr>
      <w:tr w:rsidR="006F083F" w:rsidRPr="00052C7D" w14:paraId="7B4E300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DB8A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492B5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[6.74 7.15 8.06]</w:t>
            </w:r>
          </w:p>
        </w:tc>
      </w:tr>
      <w:tr w:rsidR="006F083F" w:rsidRPr="00052C7D" w14:paraId="2424FB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95A79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54BB3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[1.28 1.65 2.12]</w:t>
            </w:r>
          </w:p>
        </w:tc>
      </w:tr>
      <w:tr w:rsidR="006F083F" w:rsidRPr="00052C7D" w14:paraId="186254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48CA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455531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[1.93 8.33 17.9]</w:t>
            </w:r>
          </w:p>
        </w:tc>
      </w:tr>
      <w:tr w:rsidR="006F083F" w:rsidRPr="00052C7D" w14:paraId="0D757E8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61F12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E31B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[11.71 24.62 36.67]</w:t>
            </w:r>
          </w:p>
        </w:tc>
      </w:tr>
      <w:tr w:rsidR="006F083F" w:rsidRPr="00052C7D" w14:paraId="072379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8343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B9C7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[33.33 50.4 62.5]</w:t>
            </w:r>
          </w:p>
        </w:tc>
      </w:tr>
      <w:tr w:rsidR="006F083F" w:rsidRPr="00052C7D" w14:paraId="79F928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6FC27A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28B6D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[53.27 71.98 82.61]</w:t>
            </w:r>
          </w:p>
        </w:tc>
      </w:tr>
      <w:tr w:rsidR="006F083F" w:rsidRPr="00052C7D" w14:paraId="3F7D3B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9E47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1A0D4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4.32]</w:t>
            </w:r>
          </w:p>
        </w:tc>
      </w:tr>
      <w:tr w:rsidR="006F083F" w:rsidRPr="00052C7D" w14:paraId="2A474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70139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AB64C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1.63]</w:t>
            </w:r>
          </w:p>
        </w:tc>
      </w:tr>
      <w:tr w:rsidR="006F083F" w:rsidRPr="00052C7D" w14:paraId="452758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CDA6A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87ED7B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0.0]</w:t>
            </w:r>
          </w:p>
        </w:tc>
      </w:tr>
    </w:tbl>
    <w:p w14:paraId="11810D8F" w14:textId="50784351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17</w:t>
      </w:r>
      <w:r>
        <w:fldChar w:fldCharType="end"/>
      </w:r>
      <w:r>
        <w:t xml:space="preserve">. táblázat: </w:t>
      </w:r>
      <w:r w:rsidR="006F083F">
        <w:t>HISTORIC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010AD5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F1E95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1915F8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A3F45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5001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15D0E71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1CED3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587C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A16A54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5A9C020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6A4399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5541DBD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62C077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078DF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2DEA7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0691280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A6607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5D063C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5E4CC2F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BA7B9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224869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16F4289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E09C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60CF978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F51EE1" w14:paraId="2EB31F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FC55AC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1387A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41737A7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D242A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2554CE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448305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62DD1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lastRenderedPageBreak/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6CA935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1550351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7460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89B351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[0.3 0.45 0.71]</w:t>
            </w:r>
          </w:p>
        </w:tc>
      </w:tr>
    </w:tbl>
    <w:p w14:paraId="411120EC" w14:textId="17F3BCF3" w:rsidR="006F083F" w:rsidRPr="00902DE9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18</w:t>
      </w:r>
      <w:r>
        <w:fldChar w:fldCharType="end"/>
      </w:r>
      <w:r>
        <w:t xml:space="preserve">. táblázat: </w:t>
      </w:r>
      <w:r w:rsidR="006F083F">
        <w:t xml:space="preserve">HISTORIC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6C4958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928E3B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0B49F2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402192A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4D80A5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7F10BCA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7A514DA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304F28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FDA072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6E4089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1C6AB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35C12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255F1F9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EDAF4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568ED2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15D477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4C2B6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E296A0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23DA53B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2FBA90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B8F4F1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0F45A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CA60F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3F669C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902DE9" w14:paraId="0BDE42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EFBCB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E28BC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24D138C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A3B8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5B9D29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13636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7B4A0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9D31F4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90F8C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5FA89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8D39BD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[0.4 0.59 0.78]</w:t>
            </w:r>
          </w:p>
        </w:tc>
      </w:tr>
    </w:tbl>
    <w:p w14:paraId="549C8FE5" w14:textId="7874C3F6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19</w:t>
      </w:r>
      <w:r>
        <w:fldChar w:fldCharType="end"/>
      </w:r>
      <w:r>
        <w:t xml:space="preserve">. táblázat: </w:t>
      </w:r>
      <w:r w:rsidR="006F083F">
        <w:t xml:space="preserve">HISTORIC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2FDB3FEE" w14:textId="77777777" w:rsidTr="00820A29">
        <w:trPr>
          <w:trHeight w:val="20"/>
          <w:jc w:val="center"/>
        </w:trPr>
        <w:tc>
          <w:tcPr>
            <w:tcW w:w="0" w:type="auto"/>
          </w:tcPr>
          <w:p w14:paraId="3B26DE8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5D34061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03CD75AE" w14:textId="77777777" w:rsidTr="00820A29">
        <w:trPr>
          <w:trHeight w:val="20"/>
          <w:jc w:val="center"/>
        </w:trPr>
        <w:tc>
          <w:tcPr>
            <w:tcW w:w="0" w:type="auto"/>
          </w:tcPr>
          <w:p w14:paraId="09306C8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21C0FD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11158.93</w:t>
            </w:r>
          </w:p>
        </w:tc>
      </w:tr>
      <w:tr w:rsidR="006F083F" w:rsidRPr="006C6712" w14:paraId="7A546ED0" w14:textId="77777777" w:rsidTr="00820A29">
        <w:trPr>
          <w:trHeight w:val="20"/>
          <w:jc w:val="center"/>
        </w:trPr>
        <w:tc>
          <w:tcPr>
            <w:tcW w:w="0" w:type="auto"/>
          </w:tcPr>
          <w:p w14:paraId="7C28564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3283836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5819</w:t>
            </w:r>
          </w:p>
        </w:tc>
      </w:tr>
      <w:tr w:rsidR="006F083F" w:rsidRPr="006C6712" w14:paraId="761CD9E6" w14:textId="77777777" w:rsidTr="00820A29">
        <w:trPr>
          <w:trHeight w:val="20"/>
          <w:jc w:val="center"/>
        </w:trPr>
        <w:tc>
          <w:tcPr>
            <w:tcW w:w="0" w:type="auto"/>
          </w:tcPr>
          <w:p w14:paraId="142C197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AD91C3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2.16</w:t>
            </w:r>
          </w:p>
        </w:tc>
      </w:tr>
      <w:tr w:rsidR="006F083F" w:rsidRPr="006C6712" w14:paraId="2273D87F" w14:textId="77777777" w:rsidTr="00820A29">
        <w:trPr>
          <w:trHeight w:val="20"/>
          <w:jc w:val="center"/>
        </w:trPr>
        <w:tc>
          <w:tcPr>
            <w:tcW w:w="0" w:type="auto"/>
          </w:tcPr>
          <w:p w14:paraId="4BE03E1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4BA199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[0.88 1.65 2.84]</w:t>
            </w:r>
          </w:p>
        </w:tc>
      </w:tr>
      <w:tr w:rsidR="006F083F" w:rsidRPr="006C6712" w14:paraId="371FEE18" w14:textId="77777777" w:rsidTr="00820A29">
        <w:trPr>
          <w:trHeight w:val="20"/>
          <w:jc w:val="center"/>
        </w:trPr>
        <w:tc>
          <w:tcPr>
            <w:tcW w:w="0" w:type="auto"/>
          </w:tcPr>
          <w:p w14:paraId="51454DB0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AC232B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24.0</w:t>
            </w:r>
          </w:p>
        </w:tc>
      </w:tr>
      <w:tr w:rsidR="006F083F" w:rsidRPr="006C6712" w14:paraId="490CFCCB" w14:textId="77777777" w:rsidTr="00820A29">
        <w:trPr>
          <w:trHeight w:val="20"/>
          <w:jc w:val="center"/>
        </w:trPr>
        <w:tc>
          <w:tcPr>
            <w:tcW w:w="0" w:type="auto"/>
          </w:tcPr>
          <w:p w14:paraId="5EFDEC3A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4E5C614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[24.0 24.0 24.0]</w:t>
            </w:r>
          </w:p>
        </w:tc>
      </w:tr>
    </w:tbl>
    <w:p w14:paraId="124AD855" w14:textId="4B15C2CB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20</w:t>
      </w:r>
      <w:r>
        <w:fldChar w:fldCharType="end"/>
      </w:r>
      <w:r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4D6B5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C59ED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0FA13D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[6.0 7.0 8.4]</w:t>
            </w:r>
          </w:p>
        </w:tc>
      </w:tr>
      <w:tr w:rsidR="006F083F" w:rsidRPr="00A821D7" w14:paraId="715E29F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C087B5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C71B5F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7.48</w:t>
            </w:r>
          </w:p>
        </w:tc>
      </w:tr>
      <w:tr w:rsidR="006F083F" w:rsidRPr="00A821D7" w14:paraId="6CE3F5C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47BF2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201749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2.35</w:t>
            </w:r>
          </w:p>
        </w:tc>
      </w:tr>
      <w:tr w:rsidR="006F083F" w:rsidRPr="00A821D7" w14:paraId="254CD56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05934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329A0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</w:t>
            </w:r>
          </w:p>
        </w:tc>
      </w:tr>
      <w:tr w:rsidR="006F083F" w:rsidRPr="00A821D7" w14:paraId="78F86D4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FA432E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9428BC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</w:t>
            </w:r>
          </w:p>
        </w:tc>
      </w:tr>
      <w:tr w:rsidR="006F083F" w:rsidRPr="00A821D7" w14:paraId="5C61C18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D8490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1B15DA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23C4276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4A424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DE007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1.98</w:t>
            </w:r>
          </w:p>
        </w:tc>
      </w:tr>
      <w:tr w:rsidR="006F083F" w:rsidRPr="00A821D7" w14:paraId="00C557B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727616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CD1340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4.07</w:t>
            </w:r>
          </w:p>
        </w:tc>
      </w:tr>
      <w:tr w:rsidR="006F083F" w:rsidRPr="00A821D7" w14:paraId="7F1BDE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C3E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FD6D0F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30.73</w:t>
            </w:r>
          </w:p>
        </w:tc>
      </w:tr>
      <w:tr w:rsidR="006F083F" w:rsidRPr="00A821D7" w14:paraId="504A4E4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B3A58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63308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43.96</w:t>
            </w:r>
          </w:p>
        </w:tc>
      </w:tr>
      <w:tr w:rsidR="006F083F" w:rsidRPr="00A821D7" w14:paraId="16FD850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DAA482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89E966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64.38</w:t>
            </w:r>
          </w:p>
        </w:tc>
      </w:tr>
      <w:tr w:rsidR="006F083F" w:rsidRPr="00A821D7" w14:paraId="3A44417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E619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5C76B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19.44</w:t>
            </w:r>
          </w:p>
        </w:tc>
      </w:tr>
      <w:tr w:rsidR="006F083F" w:rsidRPr="00A821D7" w14:paraId="3E0364E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79183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464E71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10.47</w:t>
            </w:r>
          </w:p>
        </w:tc>
      </w:tr>
    </w:tbl>
    <w:p w14:paraId="2343E20B" w14:textId="3DBBAF3A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21</w:t>
      </w:r>
      <w:r>
        <w:fldChar w:fldCharType="end"/>
      </w:r>
      <w:r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7B4578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4382D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EFF001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  <w:tr w:rsidR="006F083F" w:rsidRPr="00A821D7" w14:paraId="6B4F061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C8F1E7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99103E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5872E34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A9660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ABC64C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6C82E3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863B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AB181AB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4E9EB01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1336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B3D6D8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65C1123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D69E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6F1A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199258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E5C36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86B31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8801D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4D546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7AB7A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2E9221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048AB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74AFD6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D969F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CE21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2EEC8B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30163F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82D8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4C18BA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4303CC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7FE1A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5016EC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0741E9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D07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FFAE57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</w:tbl>
    <w:p w14:paraId="06A5340D" w14:textId="25E2757C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22</w:t>
      </w:r>
      <w:r>
        <w:fldChar w:fldCharType="end"/>
      </w:r>
      <w:r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60CA48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ACA795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49DD54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58248C4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1048F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lastRenderedPageBreak/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41CC5D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6B1BBDF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26147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EC44E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91B8D3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254609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0B287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[6.5 6.9 7.71]</w:t>
            </w:r>
          </w:p>
        </w:tc>
      </w:tr>
      <w:tr w:rsidR="006F083F" w:rsidRPr="00052C7D" w14:paraId="05CC23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05046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865DD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[6.8 7.15 8.06]</w:t>
            </w:r>
          </w:p>
        </w:tc>
      </w:tr>
      <w:tr w:rsidR="006F083F" w:rsidRPr="00052C7D" w14:paraId="36840B4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7810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0227F8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[1.34 1.74 2.35]</w:t>
            </w:r>
          </w:p>
        </w:tc>
      </w:tr>
      <w:tr w:rsidR="006F083F" w:rsidRPr="00052C7D" w14:paraId="699BAF0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B09DF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CA824E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[2.08 8.41 18.55]</w:t>
            </w:r>
          </w:p>
        </w:tc>
      </w:tr>
      <w:tr w:rsidR="006F083F" w:rsidRPr="00052C7D" w14:paraId="468F8D7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496372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CE689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[13.49 24.14 33.33]</w:t>
            </w:r>
          </w:p>
        </w:tc>
      </w:tr>
      <w:tr w:rsidR="006F083F" w:rsidRPr="00052C7D" w14:paraId="4F4B43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33374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3DC238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[33.33 48.05 58.94]</w:t>
            </w:r>
          </w:p>
        </w:tc>
      </w:tr>
      <w:tr w:rsidR="006F083F" w:rsidRPr="00052C7D" w14:paraId="476045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66FA4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A9C406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[52.35 69.57 79.96]</w:t>
            </w:r>
          </w:p>
        </w:tc>
      </w:tr>
      <w:tr w:rsidR="006F083F" w:rsidRPr="00052C7D" w14:paraId="01B0B80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61B54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673C09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1.2 5.41]</w:t>
            </w:r>
          </w:p>
        </w:tc>
      </w:tr>
      <w:tr w:rsidR="006F083F" w:rsidRPr="00052C7D" w14:paraId="52E7AB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9197F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800FB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3.23]</w:t>
            </w:r>
          </w:p>
        </w:tc>
      </w:tr>
      <w:tr w:rsidR="006F083F" w:rsidRPr="00052C7D" w14:paraId="2E9FA47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A6A8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09BA8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</w:tbl>
    <w:p w14:paraId="3D761E03" w14:textId="162512ED" w:rsidR="006F083F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23</w:t>
      </w:r>
      <w:r>
        <w:fldChar w:fldCharType="end"/>
      </w:r>
      <w:r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6ABF0B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6A215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3D8D2486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144C8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296A7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55E65B2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759753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CDD48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6052E8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1AFC4F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F3484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2993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3771BE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8A029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591DA5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156E5B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9E7E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8677E8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1C58CCB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644A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16A3935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A90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B388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237C7A3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F51EE1" w14:paraId="4823F9B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833F27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BE916F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7F2C0B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72FF3D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75A968F2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0152F12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CE2D2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BA76ED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7742BC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F9A1C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4C150B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[0.3 0.45 0.71]</w:t>
            </w:r>
          </w:p>
        </w:tc>
      </w:tr>
    </w:tbl>
    <w:p w14:paraId="563E8973" w14:textId="0B51A466" w:rsidR="006F083F" w:rsidRPr="00902DE9" w:rsidRDefault="00D74FEF" w:rsidP="00D74FE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24</w:t>
      </w:r>
      <w:r>
        <w:fldChar w:fldCharType="end"/>
      </w:r>
      <w:r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7CD72C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2BD28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4383F0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3CC127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DC1AC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7FC7FD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DD19FA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910B0F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062EAA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580A61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E5A08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3D4D42D9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5BC98F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57406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B4D9E9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762103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9A8A2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9B23ED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02FAF2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B9EF02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4B6F2C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1AC639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0350BC8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E11F33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902DE9" w14:paraId="6AC932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7667A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27482C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12FFD4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AA0DC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DDEAF81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343C1A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8867C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B01198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B70B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E2686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CC94A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[0.4 0.59 0.78]</w:t>
            </w:r>
          </w:p>
        </w:tc>
      </w:tr>
    </w:tbl>
    <w:p w14:paraId="1F7B636C" w14:textId="27BD2415" w:rsidR="006F083F" w:rsidRDefault="0010030F" w:rsidP="0010030F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25</w:t>
      </w:r>
      <w:r>
        <w:fldChar w:fldCharType="end"/>
      </w:r>
      <w:r>
        <w:t>. táblázat</w:t>
      </w:r>
      <w:r w:rsidR="00D74FEF">
        <w:t xml:space="preserve">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p w14:paraId="5747A86F" w14:textId="77777777" w:rsidR="00B50CAA" w:rsidRDefault="00B50CAA" w:rsidP="00B50CAA"/>
    <w:sectPr w:rsidR="00B50CAA" w:rsidSect="00D23BFC">
      <w:headerReference w:type="even" r:id="rId47"/>
      <w:footerReference w:type="default" r:id="rId48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9D3019" w14:textId="77777777" w:rsidR="004D1E24" w:rsidRDefault="004D1E24">
      <w:r>
        <w:separator/>
      </w:r>
    </w:p>
  </w:endnote>
  <w:endnote w:type="continuationSeparator" w:id="0">
    <w:p w14:paraId="7CCEE4EA" w14:textId="77777777" w:rsidR="004D1E24" w:rsidRDefault="004D1E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2064" w14:textId="77777777" w:rsidR="00681E99" w:rsidRDefault="00681E9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FA9" w14:textId="75A2ABF7" w:rsidR="0063585C" w:rsidRDefault="00C00B3C" w:rsidP="00C00B3C">
    <w:pPr>
      <w:pStyle w:val="llb"/>
    </w:pPr>
    <w:r>
      <w:rPr>
        <w:rStyle w:val="Oldalszm"/>
      </w:rPr>
      <w:tab/>
    </w:r>
    <w:r w:rsidR="0063585C">
      <w:rPr>
        <w:rStyle w:val="Oldalszm"/>
      </w:rPr>
      <w:fldChar w:fldCharType="begin"/>
    </w:r>
    <w:r w:rsidR="0063585C">
      <w:rPr>
        <w:rStyle w:val="Oldalszm"/>
      </w:rPr>
      <w:instrText xml:space="preserve"> PAGE </w:instrText>
    </w:r>
    <w:r w:rsidR="0063585C">
      <w:rPr>
        <w:rStyle w:val="Oldalszm"/>
      </w:rPr>
      <w:fldChar w:fldCharType="separate"/>
    </w:r>
    <w:r w:rsidR="00BF4292">
      <w:rPr>
        <w:rStyle w:val="Oldalszm"/>
        <w:noProof/>
      </w:rPr>
      <w:t>12</w:t>
    </w:r>
    <w:r w:rsidR="0063585C"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83588" w14:textId="77777777" w:rsidR="004D1E24" w:rsidRDefault="004D1E24">
      <w:r>
        <w:separator/>
      </w:r>
    </w:p>
  </w:footnote>
  <w:footnote w:type="continuationSeparator" w:id="0">
    <w:p w14:paraId="3DDC72A9" w14:textId="77777777" w:rsidR="004D1E24" w:rsidRDefault="004D1E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52A8D" w14:textId="77777777" w:rsidR="0063585C" w:rsidRDefault="0063585C"/>
  <w:p w14:paraId="2FBE2084" w14:textId="77777777" w:rsidR="0063585C" w:rsidRDefault="0063585C"/>
  <w:p w14:paraId="2BF231C2" w14:textId="77777777" w:rsidR="0063585C" w:rsidRDefault="006358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C4A3526"/>
    <w:multiLevelType w:val="hybridMultilevel"/>
    <w:tmpl w:val="CA969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6D47FE9"/>
    <w:multiLevelType w:val="hybridMultilevel"/>
    <w:tmpl w:val="BC9EA3E2"/>
    <w:lvl w:ilvl="0" w:tplc="7B42039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2097B68"/>
    <w:multiLevelType w:val="hybridMultilevel"/>
    <w:tmpl w:val="6450ADC0"/>
    <w:lvl w:ilvl="0" w:tplc="44000A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F66F24"/>
    <w:multiLevelType w:val="hybridMultilevel"/>
    <w:tmpl w:val="84B20A20"/>
    <w:lvl w:ilvl="0" w:tplc="5DB6A1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 w15:restartNumberingAfterBreak="0">
    <w:nsid w:val="24337360"/>
    <w:multiLevelType w:val="multilevel"/>
    <w:tmpl w:val="907A15EC"/>
    <w:numStyleLink w:val="StyleOutlinenumberedSymbolsymbol11ptBoldLeft0cm"/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1812A41"/>
    <w:multiLevelType w:val="hybridMultilevel"/>
    <w:tmpl w:val="7812E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BD789C"/>
    <w:multiLevelType w:val="hybridMultilevel"/>
    <w:tmpl w:val="AB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674D79"/>
    <w:multiLevelType w:val="hybridMultilevel"/>
    <w:tmpl w:val="D00CF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99C3B84"/>
    <w:multiLevelType w:val="multilevel"/>
    <w:tmpl w:val="C3565810"/>
    <w:lvl w:ilvl="0">
      <w:start w:val="1"/>
      <w:numFmt w:val="decimal"/>
      <w:pStyle w:val="Cmsor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8"/>
  </w:num>
  <w:num w:numId="3">
    <w:abstractNumId w:val="14"/>
  </w:num>
  <w:num w:numId="4">
    <w:abstractNumId w:val="21"/>
  </w:num>
  <w:num w:numId="5">
    <w:abstractNumId w:val="23"/>
  </w:num>
  <w:num w:numId="6">
    <w:abstractNumId w:val="24"/>
  </w:num>
  <w:num w:numId="7">
    <w:abstractNumId w:val="18"/>
  </w:num>
  <w:num w:numId="8">
    <w:abstractNumId w:val="12"/>
  </w:num>
  <w:num w:numId="9">
    <w:abstractNumId w:val="19"/>
  </w:num>
  <w:num w:numId="10">
    <w:abstractNumId w:val="29"/>
  </w:num>
  <w:num w:numId="11">
    <w:abstractNumId w:val="20"/>
  </w:num>
  <w:num w:numId="12">
    <w:abstractNumId w:val="27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6"/>
  </w:num>
  <w:num w:numId="24">
    <w:abstractNumId w:val="26"/>
  </w:num>
  <w:num w:numId="25">
    <w:abstractNumId w:val="22"/>
  </w:num>
  <w:num w:numId="26">
    <w:abstractNumId w:val="25"/>
  </w:num>
  <w:num w:numId="27">
    <w:abstractNumId w:val="11"/>
  </w:num>
  <w:num w:numId="28">
    <w:abstractNumId w:val="15"/>
  </w:num>
  <w:num w:numId="29">
    <w:abstractNumId w:val="17"/>
  </w:num>
  <w:num w:numId="30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 w:grammar="clean"/>
  <w:attachedTemplate r:id="rId1"/>
  <w:stylePaneFormatFilter w:val="3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Q0NjQ3NLUwMjQwMDZT0lEKTi0uzszPAykwrAUAAeI4CiwAAAA="/>
  </w:docVars>
  <w:rsids>
    <w:rsidRoot w:val="00B50CAA"/>
    <w:rsid w:val="000062F4"/>
    <w:rsid w:val="0001192F"/>
    <w:rsid w:val="00027994"/>
    <w:rsid w:val="0003245D"/>
    <w:rsid w:val="0004385B"/>
    <w:rsid w:val="00050F6D"/>
    <w:rsid w:val="00052C7D"/>
    <w:rsid w:val="00053834"/>
    <w:rsid w:val="000563E4"/>
    <w:rsid w:val="00057AAC"/>
    <w:rsid w:val="00061804"/>
    <w:rsid w:val="000830C2"/>
    <w:rsid w:val="000A413D"/>
    <w:rsid w:val="000A7483"/>
    <w:rsid w:val="000B53E0"/>
    <w:rsid w:val="000C30FE"/>
    <w:rsid w:val="000D5974"/>
    <w:rsid w:val="0010030F"/>
    <w:rsid w:val="001016BF"/>
    <w:rsid w:val="001231D7"/>
    <w:rsid w:val="00144310"/>
    <w:rsid w:val="00156D67"/>
    <w:rsid w:val="00161B53"/>
    <w:rsid w:val="00162137"/>
    <w:rsid w:val="00162232"/>
    <w:rsid w:val="00171054"/>
    <w:rsid w:val="00173D66"/>
    <w:rsid w:val="00176289"/>
    <w:rsid w:val="001A22AB"/>
    <w:rsid w:val="001A57BC"/>
    <w:rsid w:val="001C27DE"/>
    <w:rsid w:val="001C4CDF"/>
    <w:rsid w:val="001E319B"/>
    <w:rsid w:val="001E40BB"/>
    <w:rsid w:val="001F5696"/>
    <w:rsid w:val="00206D0B"/>
    <w:rsid w:val="002102C3"/>
    <w:rsid w:val="002163A6"/>
    <w:rsid w:val="00217E4F"/>
    <w:rsid w:val="00225F65"/>
    <w:rsid w:val="00227347"/>
    <w:rsid w:val="0024642F"/>
    <w:rsid w:val="00247C54"/>
    <w:rsid w:val="00255949"/>
    <w:rsid w:val="002636FE"/>
    <w:rsid w:val="00267677"/>
    <w:rsid w:val="00267D8E"/>
    <w:rsid w:val="002841F9"/>
    <w:rsid w:val="00291DCB"/>
    <w:rsid w:val="002B1CF3"/>
    <w:rsid w:val="002B5220"/>
    <w:rsid w:val="002C4713"/>
    <w:rsid w:val="002D0621"/>
    <w:rsid w:val="002D72B7"/>
    <w:rsid w:val="002D7DA9"/>
    <w:rsid w:val="002E1D2A"/>
    <w:rsid w:val="002E5538"/>
    <w:rsid w:val="002E6397"/>
    <w:rsid w:val="002E6BA2"/>
    <w:rsid w:val="002F67D3"/>
    <w:rsid w:val="00302BB3"/>
    <w:rsid w:val="00302E10"/>
    <w:rsid w:val="00313013"/>
    <w:rsid w:val="00350AEC"/>
    <w:rsid w:val="0036521A"/>
    <w:rsid w:val="0037381F"/>
    <w:rsid w:val="003806CD"/>
    <w:rsid w:val="00387D10"/>
    <w:rsid w:val="00393BBB"/>
    <w:rsid w:val="003A0BA1"/>
    <w:rsid w:val="003A4CDB"/>
    <w:rsid w:val="003D1300"/>
    <w:rsid w:val="003E70B1"/>
    <w:rsid w:val="003F5425"/>
    <w:rsid w:val="00404474"/>
    <w:rsid w:val="00410924"/>
    <w:rsid w:val="004240F1"/>
    <w:rsid w:val="00425183"/>
    <w:rsid w:val="004419F2"/>
    <w:rsid w:val="00455600"/>
    <w:rsid w:val="0046613F"/>
    <w:rsid w:val="0048395A"/>
    <w:rsid w:val="004851C7"/>
    <w:rsid w:val="00486C1A"/>
    <w:rsid w:val="00493F21"/>
    <w:rsid w:val="00497104"/>
    <w:rsid w:val="004A24A5"/>
    <w:rsid w:val="004A4B8D"/>
    <w:rsid w:val="004A5780"/>
    <w:rsid w:val="004B5184"/>
    <w:rsid w:val="004D1E24"/>
    <w:rsid w:val="004D5EFF"/>
    <w:rsid w:val="00502A30"/>
    <w:rsid w:val="00513183"/>
    <w:rsid w:val="005202C0"/>
    <w:rsid w:val="0052066D"/>
    <w:rsid w:val="00527E69"/>
    <w:rsid w:val="00532E01"/>
    <w:rsid w:val="005524FC"/>
    <w:rsid w:val="005651AE"/>
    <w:rsid w:val="00567C4A"/>
    <w:rsid w:val="00576495"/>
    <w:rsid w:val="00576A34"/>
    <w:rsid w:val="005802CD"/>
    <w:rsid w:val="00584562"/>
    <w:rsid w:val="00596C38"/>
    <w:rsid w:val="005B2919"/>
    <w:rsid w:val="005C499E"/>
    <w:rsid w:val="005D3443"/>
    <w:rsid w:val="005D4624"/>
    <w:rsid w:val="005E01E0"/>
    <w:rsid w:val="005F3404"/>
    <w:rsid w:val="005F75C2"/>
    <w:rsid w:val="006005D4"/>
    <w:rsid w:val="00615121"/>
    <w:rsid w:val="00617671"/>
    <w:rsid w:val="0062185B"/>
    <w:rsid w:val="0063585C"/>
    <w:rsid w:val="00641018"/>
    <w:rsid w:val="006465AC"/>
    <w:rsid w:val="00650C7C"/>
    <w:rsid w:val="00663900"/>
    <w:rsid w:val="00670908"/>
    <w:rsid w:val="006709FA"/>
    <w:rsid w:val="00675281"/>
    <w:rsid w:val="00681E99"/>
    <w:rsid w:val="00682973"/>
    <w:rsid w:val="00692605"/>
    <w:rsid w:val="006A1B7F"/>
    <w:rsid w:val="006A5D08"/>
    <w:rsid w:val="006B00FC"/>
    <w:rsid w:val="006C6712"/>
    <w:rsid w:val="006D338C"/>
    <w:rsid w:val="006F083F"/>
    <w:rsid w:val="006F512E"/>
    <w:rsid w:val="00700E3A"/>
    <w:rsid w:val="00710D48"/>
    <w:rsid w:val="00712A32"/>
    <w:rsid w:val="00715666"/>
    <w:rsid w:val="00721020"/>
    <w:rsid w:val="00730B3C"/>
    <w:rsid w:val="0074345E"/>
    <w:rsid w:val="007576C8"/>
    <w:rsid w:val="00760739"/>
    <w:rsid w:val="007665B3"/>
    <w:rsid w:val="007672F2"/>
    <w:rsid w:val="007946D7"/>
    <w:rsid w:val="007A1EA5"/>
    <w:rsid w:val="007A4B55"/>
    <w:rsid w:val="007B0AE6"/>
    <w:rsid w:val="007C085C"/>
    <w:rsid w:val="007C4EB4"/>
    <w:rsid w:val="007D2B9A"/>
    <w:rsid w:val="007E0A1F"/>
    <w:rsid w:val="007F301A"/>
    <w:rsid w:val="007F424D"/>
    <w:rsid w:val="00816BCB"/>
    <w:rsid w:val="008205BF"/>
    <w:rsid w:val="008436EC"/>
    <w:rsid w:val="00846136"/>
    <w:rsid w:val="00847D76"/>
    <w:rsid w:val="00854BDC"/>
    <w:rsid w:val="00855F5C"/>
    <w:rsid w:val="008962D1"/>
    <w:rsid w:val="008A6741"/>
    <w:rsid w:val="008E7228"/>
    <w:rsid w:val="008F6258"/>
    <w:rsid w:val="00900BE5"/>
    <w:rsid w:val="00902DE9"/>
    <w:rsid w:val="0090541F"/>
    <w:rsid w:val="00906787"/>
    <w:rsid w:val="00912BE2"/>
    <w:rsid w:val="0091395C"/>
    <w:rsid w:val="009139C7"/>
    <w:rsid w:val="00940CB1"/>
    <w:rsid w:val="00944F2B"/>
    <w:rsid w:val="009476FD"/>
    <w:rsid w:val="009741ED"/>
    <w:rsid w:val="0098532E"/>
    <w:rsid w:val="0099558C"/>
    <w:rsid w:val="009A32B9"/>
    <w:rsid w:val="009A45E3"/>
    <w:rsid w:val="009B1AB8"/>
    <w:rsid w:val="009B3DEB"/>
    <w:rsid w:val="009B6217"/>
    <w:rsid w:val="009C1C93"/>
    <w:rsid w:val="009E67D2"/>
    <w:rsid w:val="009F09DE"/>
    <w:rsid w:val="00A1552D"/>
    <w:rsid w:val="00A332C6"/>
    <w:rsid w:val="00A34DC4"/>
    <w:rsid w:val="00A36CC5"/>
    <w:rsid w:val="00A37EB8"/>
    <w:rsid w:val="00A52FB0"/>
    <w:rsid w:val="00A64FFB"/>
    <w:rsid w:val="00A75E03"/>
    <w:rsid w:val="00A821D7"/>
    <w:rsid w:val="00A9397C"/>
    <w:rsid w:val="00AB511F"/>
    <w:rsid w:val="00AB5291"/>
    <w:rsid w:val="00AD5EE6"/>
    <w:rsid w:val="00AD669A"/>
    <w:rsid w:val="00AE05C4"/>
    <w:rsid w:val="00AE180E"/>
    <w:rsid w:val="00AF407A"/>
    <w:rsid w:val="00AF582D"/>
    <w:rsid w:val="00B01976"/>
    <w:rsid w:val="00B02597"/>
    <w:rsid w:val="00B13FD0"/>
    <w:rsid w:val="00B14914"/>
    <w:rsid w:val="00B151CD"/>
    <w:rsid w:val="00B4104A"/>
    <w:rsid w:val="00B439FF"/>
    <w:rsid w:val="00B4760D"/>
    <w:rsid w:val="00B50CAA"/>
    <w:rsid w:val="00B52314"/>
    <w:rsid w:val="00B552A3"/>
    <w:rsid w:val="00B625A3"/>
    <w:rsid w:val="00B63486"/>
    <w:rsid w:val="00B65A44"/>
    <w:rsid w:val="00B96880"/>
    <w:rsid w:val="00BC7944"/>
    <w:rsid w:val="00BD130D"/>
    <w:rsid w:val="00BD4F86"/>
    <w:rsid w:val="00BF4292"/>
    <w:rsid w:val="00C00B3C"/>
    <w:rsid w:val="00C16051"/>
    <w:rsid w:val="00C2686E"/>
    <w:rsid w:val="00C31260"/>
    <w:rsid w:val="00C31410"/>
    <w:rsid w:val="00C32292"/>
    <w:rsid w:val="00C37C80"/>
    <w:rsid w:val="00C43125"/>
    <w:rsid w:val="00C53F92"/>
    <w:rsid w:val="00C55988"/>
    <w:rsid w:val="00C73DEE"/>
    <w:rsid w:val="00C84464"/>
    <w:rsid w:val="00C93E70"/>
    <w:rsid w:val="00C94815"/>
    <w:rsid w:val="00CA50D9"/>
    <w:rsid w:val="00CC23CD"/>
    <w:rsid w:val="00CF3547"/>
    <w:rsid w:val="00CF567E"/>
    <w:rsid w:val="00CF5757"/>
    <w:rsid w:val="00D07335"/>
    <w:rsid w:val="00D078E7"/>
    <w:rsid w:val="00D1632F"/>
    <w:rsid w:val="00D207B2"/>
    <w:rsid w:val="00D23BFC"/>
    <w:rsid w:val="00D429F2"/>
    <w:rsid w:val="00D53F5A"/>
    <w:rsid w:val="00D70465"/>
    <w:rsid w:val="00D74FEF"/>
    <w:rsid w:val="00D81594"/>
    <w:rsid w:val="00D81927"/>
    <w:rsid w:val="00D924DE"/>
    <w:rsid w:val="00D94DF1"/>
    <w:rsid w:val="00D95E2C"/>
    <w:rsid w:val="00DB7D0F"/>
    <w:rsid w:val="00DD259F"/>
    <w:rsid w:val="00DD6A58"/>
    <w:rsid w:val="00DE2879"/>
    <w:rsid w:val="00DF50F4"/>
    <w:rsid w:val="00E05742"/>
    <w:rsid w:val="00E07EE4"/>
    <w:rsid w:val="00E14529"/>
    <w:rsid w:val="00E151DB"/>
    <w:rsid w:val="00E208BB"/>
    <w:rsid w:val="00E30490"/>
    <w:rsid w:val="00E42F0D"/>
    <w:rsid w:val="00E8385C"/>
    <w:rsid w:val="00E86A0C"/>
    <w:rsid w:val="00EA265B"/>
    <w:rsid w:val="00EC3BE5"/>
    <w:rsid w:val="00ED24FC"/>
    <w:rsid w:val="00EE1A1F"/>
    <w:rsid w:val="00EE2264"/>
    <w:rsid w:val="00EF4F4A"/>
    <w:rsid w:val="00F01084"/>
    <w:rsid w:val="00F050F9"/>
    <w:rsid w:val="00F122F8"/>
    <w:rsid w:val="00F13A9C"/>
    <w:rsid w:val="00F31E5A"/>
    <w:rsid w:val="00F347A3"/>
    <w:rsid w:val="00F3484F"/>
    <w:rsid w:val="00F452C7"/>
    <w:rsid w:val="00F51EE1"/>
    <w:rsid w:val="00F54367"/>
    <w:rsid w:val="00F8563E"/>
    <w:rsid w:val="00F87D8C"/>
    <w:rsid w:val="00FA781B"/>
    <w:rsid w:val="00FB57F6"/>
    <w:rsid w:val="00FC74C9"/>
    <w:rsid w:val="00FD6CE0"/>
    <w:rsid w:val="00FE721A"/>
    <w:rsid w:val="00FF2918"/>
    <w:rsid w:val="00FF3EA5"/>
    <w:rsid w:val="00FF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FCF3"/>
  <w15:chartTrackingRefBased/>
  <w15:docId w15:val="{A7AA8B09-AB12-4208-AEFC-07CFC38E2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uiPriority="35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9A32B9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9C1C93"/>
    <w:pPr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9C1C93"/>
    <w:pPr>
      <w:spacing w:after="0"/>
      <w:ind w:left="482" w:firstLine="0"/>
    </w:pPr>
  </w:style>
  <w:style w:type="paragraph" w:styleId="TJ4">
    <w:name w:val="toc 4"/>
    <w:basedOn w:val="Norml"/>
    <w:next w:val="Norml"/>
    <w:autoRedefine/>
    <w:semiHidden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2636FE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Helyrzszveg">
    <w:name w:val="Placeholder Text"/>
    <w:basedOn w:val="Bekezdsalapbettpusa"/>
    <w:uiPriority w:val="99"/>
    <w:semiHidden/>
    <w:rsid w:val="006B00FC"/>
    <w:rPr>
      <w:color w:val="808080"/>
    </w:rPr>
  </w:style>
  <w:style w:type="table" w:styleId="Tblzatrcsos1vilgos">
    <w:name w:val="Grid Table 1 Light"/>
    <w:basedOn w:val="Normltblzat"/>
    <w:uiPriority w:val="46"/>
    <w:rsid w:val="00527E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csostblzat">
    <w:name w:val="Table Grid"/>
    <w:basedOn w:val="Normltblzat"/>
    <w:rsid w:val="00715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5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svg"/><Relationship Id="rId42" Type="http://schemas.openxmlformats.org/officeDocument/2006/relationships/image" Target="media/image34.sv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svg"/><Relationship Id="rId36" Type="http://schemas.openxmlformats.org/officeDocument/2006/relationships/image" Target="media/image28.sv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sv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99C41-84D2-4295-B519-44B39DF2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1848</TotalTime>
  <Pages>39</Pages>
  <Words>7868</Words>
  <Characters>54296</Characters>
  <Application>Microsoft Office Word</Application>
  <DocSecurity>0</DocSecurity>
  <Lines>452</Lines>
  <Paragraphs>124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In-silico szimulációs keretrendszer megvalósítása Julia környezetben</vt:lpstr>
      <vt:lpstr>In-silico szimulációs keretrendszer megvalósítása Julia környezetben</vt:lpstr>
    </vt:vector>
  </TitlesOfParts>
  <Manager>Prof. Benyó Balázs;dr. Szlávecz Ákos;Szabó Bálint</Manager>
  <Company>Irányítástechnika és Informatika Tanszék</Company>
  <LinksUpToDate>false</LinksUpToDate>
  <CharactersWithSpaces>62040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In-silico szimulációs keretrendszer megvalósítása Julia környezetben</dc:title>
  <dc:subject/>
  <dc:creator>Sándor József</dc:creator>
  <cp:keywords/>
  <dc:description/>
  <cp:lastModifiedBy>Sándor József</cp:lastModifiedBy>
  <cp:revision>66</cp:revision>
  <cp:lastPrinted>2002-07-08T12:51:00Z</cp:lastPrinted>
  <dcterms:created xsi:type="dcterms:W3CDTF">2020-12-26T16:34:00Z</dcterms:created>
  <dcterms:modified xsi:type="dcterms:W3CDTF">2021-11-18T10:52:00Z</dcterms:modified>
</cp:coreProperties>
</file>